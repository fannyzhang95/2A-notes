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000E8" w14:textId="77777777" w:rsidR="00C47C76" w:rsidRDefault="002B5D00" w:rsidP="00B603AA">
      <w:pPr>
        <w:spacing w:line="276" w:lineRule="auto"/>
      </w:pPr>
      <w:r>
        <w:rPr>
          <w:b/>
          <w:u w:val="single"/>
        </w:rPr>
        <w:t>LEC 1</w:t>
      </w:r>
    </w:p>
    <w:p w14:paraId="344F8CAA" w14:textId="77777777" w:rsidR="00B603AA" w:rsidRDefault="00B603AA" w:rsidP="00B603AA">
      <w:pPr>
        <w:spacing w:line="276" w:lineRule="auto"/>
      </w:pPr>
    </w:p>
    <w:p w14:paraId="6AD41B10" w14:textId="77777777" w:rsidR="00B603AA" w:rsidRDefault="002B5D00" w:rsidP="00B603AA">
      <w:pPr>
        <w:pStyle w:val="ListParagraph"/>
        <w:numPr>
          <w:ilvl w:val="0"/>
          <w:numId w:val="7"/>
        </w:numPr>
        <w:spacing w:line="276" w:lineRule="auto"/>
      </w:pPr>
      <w:r>
        <w:t>Number systems</w:t>
      </w:r>
    </w:p>
    <w:p w14:paraId="661F35B0" w14:textId="77777777" w:rsidR="002B5D00" w:rsidRDefault="002B5D00" w:rsidP="00AF2FA0">
      <w:pPr>
        <w:pStyle w:val="ListParagraph"/>
        <w:numPr>
          <w:ilvl w:val="1"/>
          <w:numId w:val="7"/>
        </w:numPr>
        <w:spacing w:line="276" w:lineRule="auto"/>
      </w:pPr>
      <w:r>
        <w:t>Binary addition/subtraction, two’s complement</w:t>
      </w:r>
      <w:r w:rsidR="00AF2FA0">
        <w:t>, overflow, hexadecimal</w:t>
      </w:r>
    </w:p>
    <w:p w14:paraId="2568D732" w14:textId="5C1636E7" w:rsidR="007E0EC1" w:rsidRDefault="007E0EC1" w:rsidP="007E0EC1">
      <w:pPr>
        <w:pStyle w:val="ListParagraph"/>
        <w:numPr>
          <w:ilvl w:val="0"/>
          <w:numId w:val="7"/>
        </w:numPr>
        <w:spacing w:line="276" w:lineRule="auto"/>
      </w:pPr>
      <w:r>
        <w:t>Bit = single 0/1</w:t>
      </w:r>
    </w:p>
    <w:p w14:paraId="4BC40AE7" w14:textId="56A1E3C0" w:rsidR="007E0EC1" w:rsidRDefault="007E0EC1" w:rsidP="007E0EC1">
      <w:pPr>
        <w:pStyle w:val="ListParagraph"/>
        <w:numPr>
          <w:ilvl w:val="0"/>
          <w:numId w:val="7"/>
        </w:numPr>
        <w:spacing w:line="276" w:lineRule="auto"/>
      </w:pPr>
      <w:r>
        <w:t>Nibble = 1 hex digit = 4 bits</w:t>
      </w:r>
    </w:p>
    <w:p w14:paraId="2AD208A1" w14:textId="4EFDDD49" w:rsidR="007E0EC1" w:rsidRDefault="007E0EC1" w:rsidP="007E0EC1">
      <w:pPr>
        <w:pStyle w:val="ListParagraph"/>
        <w:numPr>
          <w:ilvl w:val="0"/>
          <w:numId w:val="7"/>
        </w:numPr>
        <w:spacing w:line="276" w:lineRule="auto"/>
      </w:pPr>
      <w:r>
        <w:t>Byte = 2 hex digits = 8 bits</w:t>
      </w:r>
    </w:p>
    <w:p w14:paraId="6F77E4B9" w14:textId="2DF8CEA1" w:rsidR="00392AE9" w:rsidRDefault="00392AE9" w:rsidP="007E0EC1">
      <w:pPr>
        <w:pStyle w:val="ListParagraph"/>
        <w:numPr>
          <w:ilvl w:val="0"/>
          <w:numId w:val="7"/>
        </w:numPr>
        <w:spacing w:line="276" w:lineRule="auto"/>
      </w:pPr>
      <w:r>
        <w:t>Word</w:t>
      </w:r>
    </w:p>
    <w:p w14:paraId="658E7668" w14:textId="4E29B2E0" w:rsidR="00392AE9" w:rsidRDefault="00392AE9" w:rsidP="00392AE9">
      <w:pPr>
        <w:pStyle w:val="ListParagraph"/>
        <w:numPr>
          <w:ilvl w:val="1"/>
          <w:numId w:val="7"/>
        </w:numPr>
        <w:spacing w:line="276" w:lineRule="auto"/>
      </w:pPr>
      <w:r>
        <w:t>32-bit architecture – 4 bytes</w:t>
      </w:r>
      <w:bookmarkStart w:id="0" w:name="_GoBack"/>
      <w:bookmarkEnd w:id="0"/>
    </w:p>
    <w:p w14:paraId="54EE1F0A" w14:textId="6B78D20C" w:rsidR="00392AE9" w:rsidRDefault="00392AE9" w:rsidP="00392AE9">
      <w:pPr>
        <w:pStyle w:val="ListParagraph"/>
        <w:numPr>
          <w:ilvl w:val="1"/>
          <w:numId w:val="7"/>
        </w:numPr>
        <w:spacing w:line="276" w:lineRule="auto"/>
      </w:pPr>
      <w:r>
        <w:t>64-bit architecture – 8 bytes</w:t>
      </w:r>
    </w:p>
    <w:p w14:paraId="0FBD47D1" w14:textId="1E58111A" w:rsidR="00392AE9" w:rsidRDefault="00563203" w:rsidP="00392AE9">
      <w:pPr>
        <w:pStyle w:val="ListParagraph"/>
        <w:numPr>
          <w:ilvl w:val="0"/>
          <w:numId w:val="7"/>
        </w:numPr>
        <w:spacing w:line="276" w:lineRule="auto"/>
      </w:pPr>
      <w:r>
        <w:t>ASCII – American standard code for information interchange</w:t>
      </w:r>
    </w:p>
    <w:p w14:paraId="3394D6B5" w14:textId="23E6227C" w:rsidR="00563203" w:rsidRDefault="00563203" w:rsidP="00392AE9">
      <w:pPr>
        <w:pStyle w:val="ListParagraph"/>
        <w:numPr>
          <w:ilvl w:val="0"/>
          <w:numId w:val="7"/>
        </w:numPr>
        <w:spacing w:line="276" w:lineRule="auto"/>
      </w:pPr>
      <w:r>
        <w:t>Unicode – 110,000 characters from 100 scripts</w:t>
      </w:r>
      <w:r w:rsidR="00B02E6F">
        <w:t>/languages</w:t>
      </w:r>
    </w:p>
    <w:p w14:paraId="6BAE3C9F" w14:textId="5BE1E98B" w:rsidR="00B90558" w:rsidRPr="00B603AA" w:rsidRDefault="00B90558" w:rsidP="00392AE9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MIPS</w:t>
      </w:r>
      <w:r>
        <w:t xml:space="preserve"> – set of 18 different 32-bit instructions encoded in 2 basic instruction formats</w:t>
      </w:r>
    </w:p>
    <w:sectPr w:rsidR="00B90558" w:rsidRPr="00B603AA" w:rsidSect="00875D6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2063BDF"/>
    <w:multiLevelType w:val="hybridMultilevel"/>
    <w:tmpl w:val="42004E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55774F4"/>
    <w:multiLevelType w:val="multilevel"/>
    <w:tmpl w:val="42004E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8967471"/>
    <w:multiLevelType w:val="multilevel"/>
    <w:tmpl w:val="1BDC1D10"/>
    <w:numStyleLink w:val="Jerry"/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D00"/>
    <w:rsid w:val="000C4A5E"/>
    <w:rsid w:val="001B0B39"/>
    <w:rsid w:val="002B5D00"/>
    <w:rsid w:val="00392AE9"/>
    <w:rsid w:val="00563203"/>
    <w:rsid w:val="007D0FAB"/>
    <w:rsid w:val="007E0EC1"/>
    <w:rsid w:val="00875D61"/>
    <w:rsid w:val="00AF2FA0"/>
    <w:rsid w:val="00B02E6F"/>
    <w:rsid w:val="00B603AA"/>
    <w:rsid w:val="00B90558"/>
    <w:rsid w:val="00C47C76"/>
    <w:rsid w:val="00D83944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EEDA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B603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B60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Bullet%20Form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Bullet Form Note.dotx</Template>
  <TotalTime>2</TotalTime>
  <Pages>1</Pages>
  <Words>64</Words>
  <Characters>369</Characters>
  <Application>Microsoft Macintosh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7</cp:revision>
  <dcterms:created xsi:type="dcterms:W3CDTF">2015-09-17T13:52:00Z</dcterms:created>
  <dcterms:modified xsi:type="dcterms:W3CDTF">2015-09-17T16:36:00Z</dcterms:modified>
</cp:coreProperties>
</file>
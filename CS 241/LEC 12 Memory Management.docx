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60DA4" w14:textId="77777777" w:rsidR="00C47C76" w:rsidRDefault="002D7C57" w:rsidP="007C2BB5">
      <w:pPr>
        <w:spacing w:line="276" w:lineRule="auto"/>
      </w:pPr>
      <w:r>
        <w:rPr>
          <w:b/>
          <w:u w:val="single"/>
        </w:rPr>
        <w:t>Memory Management &amp; the Heap</w:t>
      </w:r>
    </w:p>
    <w:p w14:paraId="0F662200" w14:textId="77777777" w:rsidR="007C2BB5" w:rsidRDefault="007C2BB5" w:rsidP="007C2BB5">
      <w:pPr>
        <w:spacing w:line="276" w:lineRule="auto"/>
      </w:pPr>
    </w:p>
    <w:p w14:paraId="5C33102C" w14:textId="77777777" w:rsidR="007C2BB5" w:rsidRDefault="00754DF5" w:rsidP="007C2BB5">
      <w:pPr>
        <w:pStyle w:val="ListParagraph"/>
        <w:numPr>
          <w:ilvl w:val="0"/>
          <w:numId w:val="7"/>
        </w:numPr>
        <w:spacing w:line="276" w:lineRule="auto"/>
      </w:pPr>
      <w:r>
        <w:t>E.g. dangling pointer</w:t>
      </w:r>
    </w:p>
    <w:p w14:paraId="2E004E56" w14:textId="77777777" w:rsidR="00754DF5" w:rsidRDefault="00754DF5" w:rsidP="00754DF5">
      <w:pPr>
        <w:pStyle w:val="ListParagraph"/>
        <w:spacing w:line="276" w:lineRule="auto"/>
        <w:ind w:left="360"/>
      </w:pPr>
      <w:r>
        <w:t>int *f() {</w:t>
      </w:r>
    </w:p>
    <w:p w14:paraId="5CCA17BA" w14:textId="775E860E" w:rsidR="00754DF5" w:rsidRDefault="00754DF5" w:rsidP="00754DF5">
      <w:pPr>
        <w:pStyle w:val="ListParagraph"/>
        <w:spacing w:line="276" w:lineRule="auto"/>
        <w:ind w:left="360"/>
      </w:pPr>
      <w:r>
        <w:tab/>
        <w:t>int x = 0;</w:t>
      </w:r>
      <w:r>
        <w:tab/>
      </w:r>
      <w:r w:rsidR="005E58BC">
        <w:tab/>
      </w:r>
      <w:r>
        <w:sym w:font="Symbol" w:char="F0AC"/>
      </w:r>
      <w:r>
        <w:t xml:space="preserve"> should be int *x = new int[0];</w:t>
      </w:r>
    </w:p>
    <w:p w14:paraId="4FFD1648" w14:textId="410400B3" w:rsidR="00754DF5" w:rsidRDefault="00754DF5" w:rsidP="00754DF5">
      <w:pPr>
        <w:pStyle w:val="ListParagraph"/>
        <w:spacing w:line="276" w:lineRule="auto"/>
        <w:ind w:left="360" w:firstLine="360"/>
      </w:pPr>
      <w:r>
        <w:t>return &amp;x;</w:t>
      </w:r>
      <w:r w:rsidR="005E58BC">
        <w:t xml:space="preserve"> </w:t>
      </w:r>
      <w:r w:rsidR="005B6B4D">
        <w:t xml:space="preserve"> </w:t>
      </w:r>
      <w:r w:rsidR="005E58BC">
        <w:t>//BAD</w:t>
      </w:r>
      <w:r w:rsidR="000677B7">
        <w:tab/>
      </w:r>
      <w:r w:rsidR="000677B7">
        <w:sym w:font="Symbol" w:char="F0AC"/>
      </w:r>
      <w:r w:rsidR="000677B7">
        <w:t xml:space="preserve"> return x;</w:t>
      </w:r>
    </w:p>
    <w:p w14:paraId="3B4CAE95" w14:textId="77777777" w:rsidR="00754DF5" w:rsidRDefault="00754DF5" w:rsidP="00754DF5">
      <w:pPr>
        <w:pStyle w:val="ListParagraph"/>
        <w:spacing w:line="276" w:lineRule="auto"/>
        <w:ind w:left="360"/>
      </w:pPr>
      <w:r>
        <w:t>}</w:t>
      </w:r>
    </w:p>
    <w:p w14:paraId="0DD676C7" w14:textId="77777777" w:rsidR="0025535F" w:rsidRPr="00923676" w:rsidRDefault="00561099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23676">
        <w:rPr>
          <w:u w:val="single"/>
        </w:rPr>
        <w:t>Explicit memory management</w:t>
      </w:r>
    </w:p>
    <w:p w14:paraId="07D26F96" w14:textId="026F76DC" w:rsidR="00754DF5" w:rsidRDefault="0025535F" w:rsidP="009A21F8">
      <w:pPr>
        <w:pStyle w:val="ListParagraph"/>
        <w:numPr>
          <w:ilvl w:val="0"/>
          <w:numId w:val="7"/>
        </w:numPr>
        <w:spacing w:line="276" w:lineRule="auto"/>
      </w:pPr>
      <w:r>
        <w:t xml:space="preserve">E.g. </w:t>
      </w:r>
      <w:r w:rsidR="003307AA">
        <w:t>delete/free etc.</w:t>
      </w:r>
    </w:p>
    <w:p w14:paraId="7494190C" w14:textId="52EC74C8" w:rsidR="0025535F" w:rsidRDefault="00923676" w:rsidP="009A21F8">
      <w:pPr>
        <w:pStyle w:val="ListParagraph"/>
        <w:numPr>
          <w:ilvl w:val="0"/>
          <w:numId w:val="7"/>
        </w:numPr>
        <w:spacing w:line="276" w:lineRule="auto"/>
      </w:pPr>
      <w:r>
        <w:t>How do new/delete work?</w:t>
      </w:r>
    </w:p>
    <w:p w14:paraId="5970AEBD" w14:textId="02280DCD" w:rsidR="00923676" w:rsidRDefault="00923676" w:rsidP="009A21F8">
      <w:pPr>
        <w:pStyle w:val="ListParagraph"/>
        <w:numPr>
          <w:ilvl w:val="0"/>
          <w:numId w:val="7"/>
        </w:numPr>
        <w:spacing w:line="276" w:lineRule="auto"/>
      </w:pPr>
      <w:r>
        <w:t>Method 1 – list of free blocks</w:t>
      </w:r>
    </w:p>
    <w:p w14:paraId="52F0FD08" w14:textId="424F9C3B" w:rsidR="00923676" w:rsidRDefault="00923676" w:rsidP="009A21F8">
      <w:pPr>
        <w:pStyle w:val="ListParagraph"/>
        <w:numPr>
          <w:ilvl w:val="1"/>
          <w:numId w:val="7"/>
        </w:numPr>
        <w:spacing w:line="276" w:lineRule="auto"/>
      </w:pPr>
      <w:r>
        <w:t>Maintain a linked list of pointers to free areas of memory</w:t>
      </w:r>
    </w:p>
    <w:p w14:paraId="49544E60" w14:textId="22D1F0AA" w:rsidR="00923676" w:rsidRDefault="00923676" w:rsidP="009A21F8">
      <w:pPr>
        <w:pStyle w:val="ListParagraph"/>
        <w:numPr>
          <w:ilvl w:val="1"/>
          <w:numId w:val="7"/>
        </w:numPr>
        <w:spacing w:line="276" w:lineRule="auto"/>
      </w:pPr>
      <w:r>
        <w:t>Initially – entire heap is free, list contains one entry</w:t>
      </w:r>
    </w:p>
    <w:p w14:paraId="79EF1546" w14:textId="60EC1C59" w:rsidR="00944AF9" w:rsidRDefault="0021588D" w:rsidP="009A21F8">
      <w:pPr>
        <w:pStyle w:val="ListParagraph"/>
        <w:numPr>
          <w:ilvl w:val="1"/>
          <w:numId w:val="7"/>
        </w:numPr>
        <w:spacing w:line="276" w:lineRule="auto"/>
      </w:pPr>
      <w:r>
        <w:t>Ex: s</w:t>
      </w:r>
      <w:r w:rsidR="00944AF9">
        <w:t>uppose heap contains 1024 bytes</w:t>
      </w:r>
    </w:p>
    <w:p w14:paraId="0A9E0F40" w14:textId="656A7CC7" w:rsidR="005656A0" w:rsidRDefault="005656A0" w:rsidP="0021588D">
      <w:pPr>
        <w:pStyle w:val="ListParagraph"/>
        <w:numPr>
          <w:ilvl w:val="2"/>
          <w:numId w:val="7"/>
        </w:numPr>
        <w:spacing w:line="276" w:lineRule="auto"/>
      </w:pPr>
      <w:r>
        <w:t>Free list has pointer to</w:t>
      </w:r>
      <w:r w:rsidR="00365075">
        <w:t xml:space="preserve"> block of length</w:t>
      </w:r>
      <w:r>
        <w:t xml:space="preserve"> 1024</w:t>
      </w:r>
    </w:p>
    <w:p w14:paraId="3145F3C9" w14:textId="32AA39AD" w:rsidR="00944A28" w:rsidRDefault="00944A28" w:rsidP="009A21F8">
      <w:pPr>
        <w:pStyle w:val="ListParagraph"/>
        <w:numPr>
          <w:ilvl w:val="2"/>
          <w:numId w:val="7"/>
        </w:numPr>
        <w:spacing w:line="276" w:lineRule="auto"/>
      </w:pPr>
      <w:r>
        <w:t>Suppose 16 bytes is allocated</w:t>
      </w:r>
    </w:p>
    <w:p w14:paraId="47DADF02" w14:textId="1ADB1D21" w:rsidR="00944A28" w:rsidRDefault="00944A28" w:rsidP="009A21F8">
      <w:pPr>
        <w:pStyle w:val="ListParagraph"/>
        <w:numPr>
          <w:ilvl w:val="3"/>
          <w:numId w:val="7"/>
        </w:numPr>
        <w:spacing w:line="276" w:lineRule="auto"/>
      </w:pPr>
      <w:r>
        <w:t>Actually allocate 20 bytes = 16 bytes + 1 int</w:t>
      </w:r>
    </w:p>
    <w:p w14:paraId="17AE756A" w14:textId="6B1ABAA1" w:rsidR="00944A28" w:rsidRDefault="00944A28" w:rsidP="009A21F8">
      <w:pPr>
        <w:pStyle w:val="ListParagraph"/>
        <w:numPr>
          <w:ilvl w:val="3"/>
          <w:numId w:val="7"/>
        </w:numPr>
        <w:spacing w:line="276" w:lineRule="auto"/>
      </w:pPr>
      <w:r>
        <w:t>Return a pointer to the 2</w:t>
      </w:r>
      <w:r w:rsidRPr="00944A28">
        <w:rPr>
          <w:vertAlign w:val="superscript"/>
        </w:rPr>
        <w:t>nd</w:t>
      </w:r>
      <w:r>
        <w:t xml:space="preserve"> word</w:t>
      </w:r>
    </w:p>
    <w:p w14:paraId="20F628F2" w14:textId="376AF956" w:rsidR="00982142" w:rsidRDefault="00982142" w:rsidP="009A21F8">
      <w:pPr>
        <w:pStyle w:val="ListParagraph"/>
        <w:numPr>
          <w:ilvl w:val="3"/>
          <w:numId w:val="7"/>
        </w:numPr>
        <w:spacing w:line="276" w:lineRule="auto"/>
      </w:pPr>
      <w:r>
        <w:t>1</w:t>
      </w:r>
      <w:r w:rsidRPr="00982142">
        <w:rPr>
          <w:vertAlign w:val="superscript"/>
        </w:rPr>
        <w:t>st</w:t>
      </w:r>
      <w:r>
        <w:t xml:space="preserve"> word contains the size of allocated memory (20)</w:t>
      </w:r>
    </w:p>
    <w:p w14:paraId="63A39A11" w14:textId="275CB661" w:rsidR="00944AF9" w:rsidRDefault="00944AF9" w:rsidP="009A21F8">
      <w:pPr>
        <w:pStyle w:val="ListParagraph"/>
        <w:numPr>
          <w:ilvl w:val="2"/>
          <w:numId w:val="7"/>
        </w:numPr>
        <w:spacing w:line="276" w:lineRule="auto"/>
      </w:pPr>
      <w:r>
        <w:t xml:space="preserve">Free list now </w:t>
      </w:r>
      <w:r w:rsidR="00417963">
        <w:t>points to</w:t>
      </w:r>
      <w:r w:rsidR="006E1D67">
        <w:t xml:space="preserve"> </w:t>
      </w:r>
      <w:r w:rsidR="00D56052">
        <w:t xml:space="preserve">block of length </w:t>
      </w:r>
      <w:r w:rsidR="006E1D67">
        <w:t>1004</w:t>
      </w:r>
    </w:p>
    <w:p w14:paraId="1727A344" w14:textId="62A78092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>Suppose 28 bytes is allocated</w:t>
      </w:r>
    </w:p>
    <w:p w14:paraId="271819EE" w14:textId="329D2E2A" w:rsidR="006E1D67" w:rsidRDefault="006E1D67" w:rsidP="009A21F8">
      <w:pPr>
        <w:pStyle w:val="ListParagraph"/>
        <w:numPr>
          <w:ilvl w:val="3"/>
          <w:numId w:val="7"/>
        </w:numPr>
        <w:spacing w:line="276" w:lineRule="auto"/>
      </w:pPr>
      <w:r>
        <w:t>Actually allocate 32 bytes</w:t>
      </w:r>
    </w:p>
    <w:p w14:paraId="16A0D1CC" w14:textId="51DF6C7C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 xml:space="preserve">Free list now </w:t>
      </w:r>
      <w:r w:rsidR="0070368C">
        <w:t>points to block [</w:t>
      </w:r>
      <w:r w:rsidR="00417963">
        <w:t>972</w:t>
      </w:r>
      <w:r w:rsidR="0070368C">
        <w:t>]</w:t>
      </w:r>
    </w:p>
    <w:p w14:paraId="0858EE6F" w14:textId="7E75DF14" w:rsidR="006E1D67" w:rsidRDefault="006E1D67" w:rsidP="009A21F8">
      <w:pPr>
        <w:pStyle w:val="ListParagraph"/>
        <w:numPr>
          <w:ilvl w:val="2"/>
          <w:numId w:val="7"/>
        </w:numPr>
        <w:spacing w:line="276" w:lineRule="auto"/>
      </w:pPr>
      <w:r>
        <w:t>Suppose</w:t>
      </w:r>
      <w:r w:rsidR="00C15C22">
        <w:t xml:space="preserve"> the</w:t>
      </w:r>
      <w:r>
        <w:t xml:space="preserve"> first block is freed</w:t>
      </w:r>
    </w:p>
    <w:p w14:paraId="1C0E48B5" w14:textId="098CC0FD" w:rsidR="00417963" w:rsidRDefault="00417963" w:rsidP="009A21F8">
      <w:pPr>
        <w:pStyle w:val="ListParagraph"/>
        <w:numPr>
          <w:ilvl w:val="3"/>
          <w:numId w:val="7"/>
        </w:numPr>
        <w:spacing w:line="276" w:lineRule="auto"/>
      </w:pPr>
      <w:r>
        <w:t>Free list no</w:t>
      </w:r>
      <w:r w:rsidR="0070368C">
        <w:t>w points to block [</w:t>
      </w:r>
      <w:r>
        <w:t>20</w:t>
      </w:r>
      <w:r w:rsidR="0070368C">
        <w:t>]</w:t>
      </w:r>
      <w:r>
        <w:t xml:space="preserve">, which has a pointer </w:t>
      </w:r>
      <w:r w:rsidR="0070368C">
        <w:t>to a block [</w:t>
      </w:r>
      <w:r>
        <w:t>972</w:t>
      </w:r>
      <w:r w:rsidR="0070368C">
        <w:t>]</w:t>
      </w:r>
      <w:r>
        <w:t xml:space="preserve"> (i.e. linked list)</w:t>
      </w:r>
    </w:p>
    <w:p w14:paraId="3D5EF1FA" w14:textId="7403A4E3" w:rsidR="00C15C22" w:rsidRDefault="00C15C22" w:rsidP="009A21F8">
      <w:pPr>
        <w:pStyle w:val="ListParagraph"/>
        <w:numPr>
          <w:ilvl w:val="2"/>
          <w:numId w:val="7"/>
        </w:numPr>
        <w:spacing w:line="276" w:lineRule="auto"/>
      </w:pPr>
      <w:r>
        <w:t>Suppose the second block is freed</w:t>
      </w:r>
    </w:p>
    <w:p w14:paraId="121C4AB1" w14:textId="122C6F9B" w:rsidR="0070368C" w:rsidRDefault="0070368C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Free list now points to block [20] </w:t>
      </w:r>
      <w:r>
        <w:sym w:font="Symbol" w:char="F0AE"/>
      </w:r>
      <w:r>
        <w:t xml:space="preserve"> block [32] </w:t>
      </w:r>
      <w:r>
        <w:sym w:font="Symbol" w:char="F0AE"/>
      </w:r>
      <w:r>
        <w:t xml:space="preserve"> block [972]</w:t>
      </w:r>
    </w:p>
    <w:p w14:paraId="2AD2D693" w14:textId="77777777" w:rsidR="00F32D08" w:rsidRDefault="003C7497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Order the blocks by address – because </w:t>
      </w:r>
      <w:r w:rsidR="003716D3">
        <w:t xml:space="preserve">now </w:t>
      </w:r>
      <w:r>
        <w:t>for</w:t>
      </w:r>
      <w:r w:rsidR="007F563D">
        <w:t xml:space="preserve"> every</w:t>
      </w:r>
      <w:r>
        <w:t xml:space="preserve"> p = pointer </w:t>
      </w:r>
      <w:r w:rsidR="00365A6C">
        <w:t xml:space="preserve">in free list </w:t>
      </w:r>
      <w:r>
        <w:t xml:space="preserve">to </w:t>
      </w:r>
      <w:r w:rsidR="00365A6C">
        <w:t xml:space="preserve">a </w:t>
      </w:r>
      <w:r>
        <w:t>block, p + *p == *(p + 1)</w:t>
      </w:r>
    </w:p>
    <w:p w14:paraId="19DBC877" w14:textId="12ACC628" w:rsidR="003C7497" w:rsidRDefault="00F32D08" w:rsidP="009A21F8">
      <w:pPr>
        <w:pStyle w:val="ListParagraph"/>
        <w:numPr>
          <w:ilvl w:val="3"/>
          <w:numId w:val="7"/>
        </w:numPr>
        <w:spacing w:line="276" w:lineRule="auto"/>
      </w:pPr>
      <w:r>
        <w:t xml:space="preserve">i.e. </w:t>
      </w:r>
      <w:r w:rsidR="00E629E0">
        <w:t>since *p contains the size of block</w:t>
      </w:r>
      <w:r w:rsidR="00E373FA">
        <w:t xml:space="preserve"> pointed to by p</w:t>
      </w:r>
      <w:r>
        <w:t>, p + *p is the address of the next block</w:t>
      </w:r>
    </w:p>
    <w:p w14:paraId="21DC21C1" w14:textId="4E0F8531" w:rsidR="003C7497" w:rsidRDefault="00E74E93" w:rsidP="009A21F8">
      <w:pPr>
        <w:pStyle w:val="ListParagraph"/>
        <w:numPr>
          <w:ilvl w:val="3"/>
          <w:numId w:val="7"/>
        </w:numPr>
        <w:spacing w:line="276" w:lineRule="auto"/>
      </w:pPr>
      <w:r>
        <w:t>This implies that heap blocks are contiguous – they can be merged</w:t>
      </w:r>
    </w:p>
    <w:p w14:paraId="3B5A37FA" w14:textId="4CF6273A" w:rsidR="0053714C" w:rsidRDefault="0053714C" w:rsidP="009A21F8">
      <w:pPr>
        <w:pStyle w:val="ListParagraph"/>
        <w:numPr>
          <w:ilvl w:val="1"/>
          <w:numId w:val="7"/>
        </w:numPr>
        <w:spacing w:line="276" w:lineRule="auto"/>
      </w:pPr>
      <w:r>
        <w:t>As allocation/deallocation occur repeatedly, holes are created in the heap</w:t>
      </w:r>
    </w:p>
    <w:p w14:paraId="07E53C6A" w14:textId="4A5A53E4" w:rsidR="002D0F6A" w:rsidRDefault="002D0F6A" w:rsidP="00BB7DFF">
      <w:pPr>
        <w:pStyle w:val="ListParagraph"/>
        <w:numPr>
          <w:ilvl w:val="2"/>
          <w:numId w:val="7"/>
        </w:numPr>
        <w:spacing w:line="276" w:lineRule="auto"/>
      </w:pPr>
      <w:r>
        <w:t>i.e. fragmentation – if even n bytes are free, a block of n bytes may not be able to be allocated</w:t>
      </w:r>
    </w:p>
    <w:p w14:paraId="14C907A9" w14:textId="10A0EF2E" w:rsidR="008C4C26" w:rsidRDefault="008C4C26" w:rsidP="00BB7DFF">
      <w:pPr>
        <w:pStyle w:val="ListParagraph"/>
        <w:numPr>
          <w:ilvl w:val="2"/>
          <w:numId w:val="7"/>
        </w:numPr>
        <w:spacing w:line="276" w:lineRule="auto"/>
      </w:pPr>
      <w:r>
        <w:t>To reduce fragmentation – don’t always use the first block of RAM big enough for the requested size</w:t>
      </w:r>
    </w:p>
    <w:p w14:paraId="169BD819" w14:textId="3574720B" w:rsidR="00FF3864" w:rsidRDefault="00FF3864" w:rsidP="009A21F8">
      <w:pPr>
        <w:pStyle w:val="ListParagraph"/>
        <w:numPr>
          <w:ilvl w:val="1"/>
          <w:numId w:val="7"/>
        </w:numPr>
        <w:spacing w:line="276" w:lineRule="auto"/>
      </w:pPr>
      <w:r>
        <w:t>E.g. 3 separated free blocks – [20], [15], [100]</w:t>
      </w:r>
    </w:p>
    <w:p w14:paraId="620A0138" w14:textId="34DDBF00" w:rsidR="00645E42" w:rsidRDefault="00645E42" w:rsidP="009A21F8">
      <w:pPr>
        <w:pStyle w:val="ListParagraph"/>
        <w:numPr>
          <w:ilvl w:val="2"/>
          <w:numId w:val="7"/>
        </w:numPr>
        <w:spacing w:line="276" w:lineRule="auto"/>
      </w:pPr>
      <w:r>
        <w:t>10 bytes is requested</w:t>
      </w:r>
    </w:p>
    <w:p w14:paraId="5933ADDE" w14:textId="47B729AA" w:rsidR="00645E42" w:rsidRDefault="00645E42" w:rsidP="009A21F8">
      <w:pPr>
        <w:pStyle w:val="ListParagraph"/>
        <w:numPr>
          <w:ilvl w:val="2"/>
          <w:numId w:val="7"/>
        </w:numPr>
        <w:spacing w:line="276" w:lineRule="auto"/>
      </w:pPr>
      <w:r>
        <w:t>First fit – use [20] block</w:t>
      </w:r>
    </w:p>
    <w:p w14:paraId="42B723CC" w14:textId="527E030D" w:rsidR="0023549D" w:rsidRDefault="0023549D" w:rsidP="009A21F8">
      <w:pPr>
        <w:pStyle w:val="ListParagraph"/>
        <w:numPr>
          <w:ilvl w:val="2"/>
          <w:numId w:val="7"/>
        </w:numPr>
        <w:spacing w:line="276" w:lineRule="auto"/>
      </w:pPr>
      <w:r>
        <w:t>Best fit – use [15] block; try to conserve the largest free blocks</w:t>
      </w:r>
    </w:p>
    <w:p w14:paraId="5E349ECD" w14:textId="0A965CE8" w:rsidR="009A21F8" w:rsidRDefault="006A1053" w:rsidP="00A5250F">
      <w:pPr>
        <w:pStyle w:val="ListParagraph"/>
        <w:numPr>
          <w:ilvl w:val="1"/>
          <w:numId w:val="7"/>
        </w:numPr>
        <w:spacing w:line="276" w:lineRule="auto"/>
      </w:pPr>
      <w:r>
        <w:t xml:space="preserve">Searching for available RAM is costly – linear </w:t>
      </w:r>
      <w:r w:rsidR="00B15241">
        <w:t>time</w:t>
      </w:r>
    </w:p>
    <w:p w14:paraId="2306E06F" w14:textId="0F68DE99" w:rsidR="000F5C7B" w:rsidRDefault="000F5C7B" w:rsidP="000F5C7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>Method 2 – binary buddy systm</w:t>
      </w:r>
    </w:p>
    <w:p w14:paraId="2052468A" w14:textId="047D50E2" w:rsidR="000F5C7B" w:rsidRDefault="009D6F94" w:rsidP="009D6F94">
      <w:pPr>
        <w:pStyle w:val="ListParagraph"/>
        <w:numPr>
          <w:ilvl w:val="1"/>
          <w:numId w:val="7"/>
        </w:numPr>
        <w:spacing w:line="276" w:lineRule="auto"/>
      </w:pPr>
      <w:r>
        <w:t>Assume size of heap is a power of 2</w:t>
      </w:r>
    </w:p>
    <w:p w14:paraId="7AA8303F" w14:textId="29B6B01E" w:rsidR="00E81056" w:rsidRDefault="00E81056" w:rsidP="009D6F94">
      <w:pPr>
        <w:pStyle w:val="ListParagraph"/>
        <w:numPr>
          <w:ilvl w:val="1"/>
          <w:numId w:val="7"/>
        </w:numPr>
        <w:spacing w:line="276" w:lineRule="auto"/>
      </w:pPr>
      <w:r>
        <w:t>Memory is also allocated in powers of 2</w:t>
      </w:r>
    </w:p>
    <w:p w14:paraId="5694B356" w14:textId="7B79669C" w:rsidR="009D6F94" w:rsidRDefault="009D6F94" w:rsidP="009D6F94">
      <w:pPr>
        <w:pStyle w:val="ListParagraph"/>
        <w:numPr>
          <w:ilvl w:val="1"/>
          <w:numId w:val="7"/>
        </w:numPr>
        <w:spacing w:line="276" w:lineRule="auto"/>
      </w:pPr>
      <w:r>
        <w:t>Ex: suppose heap contains 4k = 1024 words</w:t>
      </w:r>
    </w:p>
    <w:p w14:paraId="704E0096" w14:textId="2F533B18" w:rsidR="009D6F94" w:rsidRDefault="009D6F94" w:rsidP="009D6F94">
      <w:pPr>
        <w:pStyle w:val="ListParagraph"/>
        <w:numPr>
          <w:ilvl w:val="2"/>
          <w:numId w:val="7"/>
        </w:numPr>
        <w:spacing w:line="276" w:lineRule="auto"/>
      </w:pPr>
      <w:r>
        <w:t>Suppose 20 words is requested</w:t>
      </w:r>
    </w:p>
    <w:p w14:paraId="270ECA55" w14:textId="3D82333E" w:rsidR="009D6F94" w:rsidRDefault="008B34A7" w:rsidP="009D6F94">
      <w:pPr>
        <w:pStyle w:val="ListParagraph"/>
        <w:numPr>
          <w:ilvl w:val="3"/>
          <w:numId w:val="7"/>
        </w:numPr>
        <w:spacing w:line="276" w:lineRule="auto"/>
      </w:pPr>
      <w:r>
        <w:t>i.e. 21 words is needed</w:t>
      </w:r>
    </w:p>
    <w:p w14:paraId="589F846D" w14:textId="46F4B388" w:rsidR="00E81056" w:rsidRDefault="008B34A7" w:rsidP="009D6F94">
      <w:pPr>
        <w:pStyle w:val="ListParagraph"/>
        <w:numPr>
          <w:ilvl w:val="3"/>
          <w:numId w:val="7"/>
        </w:numPr>
        <w:spacing w:line="276" w:lineRule="auto"/>
      </w:pPr>
      <w:r>
        <w:t>Actually allocate 32 words</w:t>
      </w:r>
    </w:p>
    <w:p w14:paraId="257762E8" w14:textId="68663E78" w:rsidR="00F923A2" w:rsidRDefault="00F923A2" w:rsidP="009D6F94">
      <w:pPr>
        <w:pStyle w:val="ListParagraph"/>
        <w:numPr>
          <w:ilvl w:val="3"/>
          <w:numId w:val="7"/>
        </w:numPr>
        <w:spacing w:line="276" w:lineRule="auto"/>
      </w:pPr>
      <w:r>
        <w:t>Split [1024] heap into 2 heaps of [512] a.k.a. “buddies”</w:t>
      </w:r>
    </w:p>
    <w:p w14:paraId="60B469B5" w14:textId="45D15C88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Split one of the [512] heaps into 2 heaps [256]</w:t>
      </w:r>
    </w:p>
    <w:p w14:paraId="0BD79F4E" w14:textId="2CEBDCE6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Etc. …</w:t>
      </w:r>
    </w:p>
    <w:p w14:paraId="6F86269D" w14:textId="044D24C4" w:rsidR="00202FD6" w:rsidRDefault="00202FD6" w:rsidP="009D6F94">
      <w:pPr>
        <w:pStyle w:val="ListParagraph"/>
        <w:numPr>
          <w:ilvl w:val="3"/>
          <w:numId w:val="7"/>
        </w:numPr>
        <w:spacing w:line="276" w:lineRule="auto"/>
      </w:pPr>
      <w:r>
        <w:t>Split down to heaps of size 32, then return a pointer to one of them</w:t>
      </w:r>
    </w:p>
    <w:p w14:paraId="0451D051" w14:textId="6CBA21F8" w:rsidR="00947039" w:rsidRDefault="00947039" w:rsidP="00947039">
      <w:pPr>
        <w:pStyle w:val="ListParagraph"/>
        <w:numPr>
          <w:ilvl w:val="2"/>
          <w:numId w:val="7"/>
        </w:numPr>
        <w:spacing w:line="276" w:lineRule="auto"/>
      </w:pPr>
      <w:r>
        <w:t xml:space="preserve">Heap is now [32] </w:t>
      </w:r>
      <w:r>
        <w:sym w:font="Symbol" w:char="F0AE"/>
      </w:r>
      <w:r>
        <w:t xml:space="preserve"> [64] </w:t>
      </w:r>
      <w:r>
        <w:sym w:font="Symbol" w:char="F0AE"/>
      </w:r>
      <w:r>
        <w:t xml:space="preserve"> … </w:t>
      </w:r>
      <w:r>
        <w:sym w:font="Symbol" w:char="F0AE"/>
      </w:r>
      <w:r>
        <w:t xml:space="preserve"> [512]</w:t>
      </w:r>
    </w:p>
    <w:p w14:paraId="0373A75F" w14:textId="24DBC666" w:rsidR="00B135A0" w:rsidRDefault="00B135A0" w:rsidP="00947039">
      <w:pPr>
        <w:pStyle w:val="ListParagraph"/>
        <w:numPr>
          <w:ilvl w:val="2"/>
          <w:numId w:val="7"/>
        </w:numPr>
        <w:spacing w:line="276" w:lineRule="auto"/>
      </w:pPr>
      <w:r>
        <w:t>Suppose 63 words is requested</w:t>
      </w:r>
    </w:p>
    <w:p w14:paraId="682314A4" w14:textId="1E570356" w:rsidR="00B135A0" w:rsidRDefault="00B135A0" w:rsidP="00B135A0">
      <w:pPr>
        <w:pStyle w:val="ListParagraph"/>
        <w:numPr>
          <w:ilvl w:val="3"/>
          <w:numId w:val="7"/>
        </w:numPr>
        <w:spacing w:line="276" w:lineRule="auto"/>
      </w:pPr>
      <w:r>
        <w:t>i.e. 64 words is needed</w:t>
      </w:r>
    </w:p>
    <w:p w14:paraId="0B27AA46" w14:textId="46DDC35F" w:rsidR="00B135A0" w:rsidRDefault="00B135A0" w:rsidP="00B135A0">
      <w:pPr>
        <w:pStyle w:val="ListParagraph"/>
        <w:numPr>
          <w:ilvl w:val="3"/>
          <w:numId w:val="7"/>
        </w:numPr>
        <w:spacing w:line="276" w:lineRule="auto"/>
      </w:pPr>
      <w:r>
        <w:t>Use the [64] block already available</w:t>
      </w:r>
    </w:p>
    <w:p w14:paraId="0BBC0378" w14:textId="6616F9DE" w:rsidR="00B135A0" w:rsidRDefault="00B135A0" w:rsidP="00B135A0">
      <w:pPr>
        <w:pStyle w:val="ListParagraph"/>
        <w:numPr>
          <w:ilvl w:val="2"/>
          <w:numId w:val="7"/>
        </w:numPr>
        <w:spacing w:line="276" w:lineRule="auto"/>
      </w:pPr>
      <w:r>
        <w:t xml:space="preserve">Heap is now [32] </w:t>
      </w:r>
      <w:r>
        <w:sym w:font="Symbol" w:char="F0AE"/>
      </w:r>
      <w:r>
        <w:t xml:space="preserve"> [128] </w:t>
      </w:r>
      <w:r>
        <w:sym w:font="Symbol" w:char="F0AE"/>
      </w:r>
      <w:r>
        <w:t xml:space="preserve"> [256] </w:t>
      </w:r>
      <w:r>
        <w:sym w:font="Symbol" w:char="F0AE"/>
      </w:r>
      <w:r>
        <w:t xml:space="preserve"> [512]</w:t>
      </w:r>
    </w:p>
    <w:p w14:paraId="570999D4" w14:textId="77777777" w:rsidR="0025535F" w:rsidRPr="00923676" w:rsidRDefault="003307AA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23676">
        <w:rPr>
          <w:u w:val="single"/>
        </w:rPr>
        <w:t>Implicit memory management</w:t>
      </w:r>
    </w:p>
    <w:p w14:paraId="27EECCF9" w14:textId="34550E6D" w:rsidR="003307AA" w:rsidRDefault="0025535F" w:rsidP="00B63D32">
      <w:pPr>
        <w:pStyle w:val="ListParagraph"/>
        <w:numPr>
          <w:ilvl w:val="0"/>
          <w:numId w:val="7"/>
        </w:numPr>
        <w:spacing w:line="276" w:lineRule="auto"/>
      </w:pPr>
      <w:r>
        <w:t xml:space="preserve">E.g. </w:t>
      </w:r>
      <w:r w:rsidR="003307AA">
        <w:t>garbage collection</w:t>
      </w:r>
      <w:r w:rsidR="00B63D32">
        <w:t xml:space="preserve"> – runtime reclaims memory that is no longer accessible</w:t>
      </w:r>
    </w:p>
    <w:p w14:paraId="49329398" w14:textId="78DC6A7C" w:rsidR="00B63D32" w:rsidRDefault="00B63D32" w:rsidP="00B63D32">
      <w:pPr>
        <w:pStyle w:val="ListParagraph"/>
        <w:numPr>
          <w:ilvl w:val="0"/>
          <w:numId w:val="7"/>
        </w:numPr>
        <w:spacing w:line="276" w:lineRule="auto"/>
      </w:pPr>
      <w:r>
        <w:t>Method 1 – mark and sweep</w:t>
      </w:r>
    </w:p>
    <w:p w14:paraId="101E6384" w14:textId="0BD7E895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Scan the entire stack and look for pointers</w:t>
      </w:r>
    </w:p>
    <w:p w14:paraId="75026508" w14:textId="70543A65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For each pointer found, mark the block it points to</w:t>
      </w:r>
    </w:p>
    <w:p w14:paraId="08E26548" w14:textId="7BC4FD3E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If the heap object contains pointers, follow those as well</w:t>
      </w:r>
    </w:p>
    <w:p w14:paraId="4681C73B" w14:textId="0A0E9FCD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Then all accessible heap memory will have been marked</w:t>
      </w:r>
    </w:p>
    <w:p w14:paraId="6DD7C788" w14:textId="51D7E1B3" w:rsidR="00B63D32" w:rsidRDefault="00B63D32" w:rsidP="00B63D32">
      <w:pPr>
        <w:pStyle w:val="ListParagraph"/>
        <w:numPr>
          <w:ilvl w:val="1"/>
          <w:numId w:val="7"/>
        </w:numPr>
        <w:spacing w:line="276" w:lineRule="auto"/>
      </w:pPr>
      <w:r>
        <w:t>Scan the heap and reclaim all unmarked blocks &amp; clear the marks</w:t>
      </w:r>
    </w:p>
    <w:p w14:paraId="6BD127DC" w14:textId="5C6918F7" w:rsidR="003053E3" w:rsidRDefault="004C0155" w:rsidP="00B63D32">
      <w:pPr>
        <w:pStyle w:val="ListParagraph"/>
        <w:numPr>
          <w:ilvl w:val="1"/>
          <w:numId w:val="7"/>
        </w:numPr>
        <w:spacing w:line="276" w:lineRule="auto"/>
      </w:pPr>
      <w:r>
        <w:t>Con: t</w:t>
      </w:r>
      <w:r w:rsidR="003053E3">
        <w:t>his technique requires the program execution to be paused</w:t>
      </w:r>
    </w:p>
    <w:p w14:paraId="754ECA4E" w14:textId="15D63A91" w:rsidR="00934E9F" w:rsidRDefault="00934E9F" w:rsidP="00934E9F">
      <w:pPr>
        <w:pStyle w:val="ListParagraph"/>
        <w:numPr>
          <w:ilvl w:val="0"/>
          <w:numId w:val="7"/>
        </w:numPr>
        <w:spacing w:line="276" w:lineRule="auto"/>
      </w:pPr>
      <w:r>
        <w:t>Method 2 – reference counting</w:t>
      </w:r>
    </w:p>
    <w:p w14:paraId="35338DDE" w14:textId="19204A52" w:rsidR="00934E9F" w:rsidRDefault="00934E9F" w:rsidP="00934E9F">
      <w:pPr>
        <w:pStyle w:val="ListParagraph"/>
        <w:numPr>
          <w:ilvl w:val="1"/>
          <w:numId w:val="7"/>
        </w:numPr>
        <w:spacing w:line="276" w:lineRule="auto"/>
      </w:pPr>
      <w:r>
        <w:t>For each heap block, keep track of the # of pointers to point to it (its reference count)</w:t>
      </w:r>
    </w:p>
    <w:p w14:paraId="3F73B4F2" w14:textId="0CB3E6C0" w:rsidR="0061550B" w:rsidRDefault="0061550B" w:rsidP="00934E9F">
      <w:pPr>
        <w:pStyle w:val="ListParagraph"/>
        <w:numPr>
          <w:ilvl w:val="1"/>
          <w:numId w:val="7"/>
        </w:numPr>
        <w:spacing w:line="276" w:lineRule="auto"/>
      </w:pPr>
      <w:r>
        <w:t>Update reference counts whenever a pointer is reassigned</w:t>
      </w:r>
    </w:p>
    <w:p w14:paraId="62C26AFA" w14:textId="323127BD" w:rsidR="00FD5B59" w:rsidRDefault="00FD5B59" w:rsidP="00934E9F">
      <w:pPr>
        <w:pStyle w:val="ListParagraph"/>
        <w:numPr>
          <w:ilvl w:val="1"/>
          <w:numId w:val="7"/>
        </w:numPr>
        <w:spacing w:line="276" w:lineRule="auto"/>
      </w:pPr>
      <w:r>
        <w:t>When a block’s reference count reaches 0, reclaim it</w:t>
      </w:r>
    </w:p>
    <w:p w14:paraId="0246A7E4" w14:textId="3E56BBA0" w:rsidR="00B0780B" w:rsidRDefault="00C62A92" w:rsidP="00934E9F">
      <w:pPr>
        <w:pStyle w:val="ListParagraph"/>
        <w:numPr>
          <w:ilvl w:val="1"/>
          <w:numId w:val="7"/>
        </w:numPr>
        <w:spacing w:line="276" w:lineRule="auto"/>
      </w:pPr>
      <w:r>
        <w:t>Con</w:t>
      </w:r>
      <w:r w:rsidR="00B0780B">
        <w:t>: circular references</w:t>
      </w:r>
    </w:p>
    <w:p w14:paraId="2D442892" w14:textId="1C4480A2" w:rsidR="00B0780B" w:rsidRDefault="00B0780B" w:rsidP="00B0780B">
      <w:pPr>
        <w:pStyle w:val="ListParagraph"/>
        <w:numPr>
          <w:ilvl w:val="2"/>
          <w:numId w:val="7"/>
        </w:numPr>
        <w:spacing w:line="276" w:lineRule="auto"/>
      </w:pPr>
      <w:r>
        <w:t xml:space="preserve">i.e. a </w:t>
      </w:r>
      <w:r>
        <w:sym w:font="Symbol" w:char="F0AE"/>
      </w:r>
      <w:r>
        <w:t xml:space="preserve"> b </w:t>
      </w:r>
      <w:r>
        <w:sym w:font="Symbol" w:char="F0AE"/>
      </w:r>
      <w:r>
        <w:t xml:space="preserve"> c </w:t>
      </w:r>
      <w:r>
        <w:sym w:font="Symbol" w:char="F0AE"/>
      </w:r>
      <w:r>
        <w:t xml:space="preserve"> a</w:t>
      </w:r>
    </w:p>
    <w:p w14:paraId="374BEA59" w14:textId="77777777" w:rsidR="00516F0E" w:rsidRDefault="00A90BB1" w:rsidP="00B0780B">
      <w:pPr>
        <w:pStyle w:val="ListParagraph"/>
        <w:numPr>
          <w:ilvl w:val="2"/>
          <w:numId w:val="7"/>
        </w:numPr>
        <w:spacing w:line="276" w:lineRule="auto"/>
      </w:pPr>
      <w:r>
        <w:t>a, b, c all have reference count = 1, but they are collectively inaccessible – they should be reclaimed</w:t>
      </w:r>
    </w:p>
    <w:p w14:paraId="11B0C9FC" w14:textId="77777777" w:rsidR="00475C34" w:rsidRDefault="00516F0E" w:rsidP="00516F0E">
      <w:pPr>
        <w:pStyle w:val="ListParagraph"/>
        <w:numPr>
          <w:ilvl w:val="0"/>
          <w:numId w:val="7"/>
        </w:numPr>
        <w:spacing w:line="276" w:lineRule="auto"/>
      </w:pPr>
      <w:r>
        <w:t>Method 3 – copying garbage collection</w:t>
      </w:r>
    </w:p>
    <w:p w14:paraId="6E7E8715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Split heap in 2 halves – “from” &amp; “to”</w:t>
      </w:r>
    </w:p>
    <w:p w14:paraId="543295EE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Allocate only from “from”</w:t>
      </w:r>
    </w:p>
    <w:p w14:paraId="5420856F" w14:textId="77777777" w:rsidR="00A14D2F" w:rsidRDefault="00A14D2F" w:rsidP="00475C34">
      <w:pPr>
        <w:pStyle w:val="ListParagraph"/>
        <w:numPr>
          <w:ilvl w:val="1"/>
          <w:numId w:val="7"/>
        </w:numPr>
        <w:spacing w:line="276" w:lineRule="auto"/>
      </w:pPr>
      <w:r>
        <w:t>When “from” fills up, all reachable data is copied from “from” to “to”</w:t>
      </w:r>
    </w:p>
    <w:p w14:paraId="7BB62014" w14:textId="77777777" w:rsidR="00607FEA" w:rsidRDefault="00A14D2F" w:rsidP="009706BD">
      <w:pPr>
        <w:pStyle w:val="ListParagraph"/>
        <w:numPr>
          <w:ilvl w:val="2"/>
          <w:numId w:val="7"/>
        </w:numPr>
        <w:spacing w:line="276" w:lineRule="auto"/>
      </w:pPr>
      <w:r>
        <w:t>The roles of “from” &amp; “to” are reversed</w:t>
      </w:r>
    </w:p>
    <w:p w14:paraId="418105BD" w14:textId="3DA5EF7A" w:rsidR="00A90BB1" w:rsidRDefault="00607FEA" w:rsidP="00475C34">
      <w:pPr>
        <w:pStyle w:val="ListParagraph"/>
        <w:numPr>
          <w:ilvl w:val="1"/>
          <w:numId w:val="7"/>
        </w:numPr>
        <w:spacing w:line="276" w:lineRule="auto"/>
      </w:pPr>
      <w:r>
        <w:t>This technique has built-in compaction</w:t>
      </w:r>
    </w:p>
    <w:p w14:paraId="21E0FCCE" w14:textId="5EDCB944" w:rsidR="00711D03" w:rsidRDefault="004C0155" w:rsidP="00711D03">
      <w:pPr>
        <w:pStyle w:val="ListParagraph"/>
        <w:numPr>
          <w:ilvl w:val="2"/>
          <w:numId w:val="7"/>
        </w:numPr>
        <w:spacing w:line="276" w:lineRule="auto"/>
      </w:pPr>
      <w:r>
        <w:t>Guaranteed that after the swap, all reachable data occupies contiguous memory – reduces fragmentation</w:t>
      </w:r>
    </w:p>
    <w:p w14:paraId="33C670A8" w14:textId="36B20C72" w:rsidR="004C0155" w:rsidRDefault="004C0155" w:rsidP="004C0155">
      <w:pPr>
        <w:pStyle w:val="ListParagraph"/>
        <w:numPr>
          <w:ilvl w:val="1"/>
          <w:numId w:val="7"/>
        </w:numPr>
        <w:spacing w:line="276" w:lineRule="auto"/>
      </w:pPr>
      <w:r>
        <w:t>Cons:</w:t>
      </w:r>
    </w:p>
    <w:p w14:paraId="67943F90" w14:textId="7A45F446" w:rsidR="004C0155" w:rsidRDefault="00C41C42" w:rsidP="004C0155">
      <w:pPr>
        <w:pStyle w:val="ListParagraph"/>
        <w:numPr>
          <w:ilvl w:val="2"/>
          <w:numId w:val="7"/>
        </w:numPr>
        <w:spacing w:line="276" w:lineRule="auto"/>
      </w:pPr>
      <w:r>
        <w:t>Can only use half of the heap</w:t>
      </w:r>
    </w:p>
    <w:p w14:paraId="334F0A2B" w14:textId="59289E80" w:rsidR="00C41C42" w:rsidRPr="007C2BB5" w:rsidRDefault="00C41C42" w:rsidP="004C0155">
      <w:pPr>
        <w:pStyle w:val="ListParagraph"/>
        <w:numPr>
          <w:ilvl w:val="2"/>
          <w:numId w:val="7"/>
        </w:numPr>
        <w:spacing w:line="276" w:lineRule="auto"/>
      </w:pPr>
      <w:r>
        <w:t>Program execution needs to be paused</w:t>
      </w:r>
      <w:bookmarkStart w:id="0" w:name="_GoBack"/>
      <w:bookmarkEnd w:id="0"/>
    </w:p>
    <w:sectPr w:rsidR="00C41C4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57"/>
    <w:rsid w:val="000677B7"/>
    <w:rsid w:val="000C4A5E"/>
    <w:rsid w:val="000F5C7B"/>
    <w:rsid w:val="001B0B39"/>
    <w:rsid w:val="00202FD6"/>
    <w:rsid w:val="0021588D"/>
    <w:rsid w:val="0023549D"/>
    <w:rsid w:val="0025535F"/>
    <w:rsid w:val="002D0F6A"/>
    <w:rsid w:val="002D7C57"/>
    <w:rsid w:val="003053E3"/>
    <w:rsid w:val="003307AA"/>
    <w:rsid w:val="00365075"/>
    <w:rsid w:val="00365A6C"/>
    <w:rsid w:val="003716D3"/>
    <w:rsid w:val="003C7497"/>
    <w:rsid w:val="00417963"/>
    <w:rsid w:val="00475C34"/>
    <w:rsid w:val="004C0155"/>
    <w:rsid w:val="00516F0E"/>
    <w:rsid w:val="0053714C"/>
    <w:rsid w:val="00561099"/>
    <w:rsid w:val="005656A0"/>
    <w:rsid w:val="005B6B4D"/>
    <w:rsid w:val="005E58BC"/>
    <w:rsid w:val="00607FEA"/>
    <w:rsid w:val="0061550B"/>
    <w:rsid w:val="00645E42"/>
    <w:rsid w:val="006A1053"/>
    <w:rsid w:val="006E1D67"/>
    <w:rsid w:val="0070368C"/>
    <w:rsid w:val="00711D03"/>
    <w:rsid w:val="00754DF5"/>
    <w:rsid w:val="007A3856"/>
    <w:rsid w:val="007C2BB5"/>
    <w:rsid w:val="007D0FAB"/>
    <w:rsid w:val="007F563D"/>
    <w:rsid w:val="0087001D"/>
    <w:rsid w:val="00875D61"/>
    <w:rsid w:val="008B34A7"/>
    <w:rsid w:val="008C4C26"/>
    <w:rsid w:val="00923676"/>
    <w:rsid w:val="00934E9F"/>
    <w:rsid w:val="00944A28"/>
    <w:rsid w:val="00944AF9"/>
    <w:rsid w:val="00947039"/>
    <w:rsid w:val="009706BD"/>
    <w:rsid w:val="00982142"/>
    <w:rsid w:val="009A21F8"/>
    <w:rsid w:val="009D6F94"/>
    <w:rsid w:val="00A14D2F"/>
    <w:rsid w:val="00A5250F"/>
    <w:rsid w:val="00A90BB1"/>
    <w:rsid w:val="00B0780B"/>
    <w:rsid w:val="00B135A0"/>
    <w:rsid w:val="00B15241"/>
    <w:rsid w:val="00B63D32"/>
    <w:rsid w:val="00BB7DFF"/>
    <w:rsid w:val="00C15C22"/>
    <w:rsid w:val="00C41C42"/>
    <w:rsid w:val="00C47C76"/>
    <w:rsid w:val="00C62A92"/>
    <w:rsid w:val="00D56052"/>
    <w:rsid w:val="00D83944"/>
    <w:rsid w:val="00E373FA"/>
    <w:rsid w:val="00E629E0"/>
    <w:rsid w:val="00E74E93"/>
    <w:rsid w:val="00E81056"/>
    <w:rsid w:val="00F32D08"/>
    <w:rsid w:val="00F923A2"/>
    <w:rsid w:val="00FA7664"/>
    <w:rsid w:val="00FD5B59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D3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75</TotalTime>
  <Pages>3</Pages>
  <Words>534</Words>
  <Characters>3045</Characters>
  <Application>Microsoft Macintosh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61</cp:revision>
  <dcterms:created xsi:type="dcterms:W3CDTF">2015-12-01T15:19:00Z</dcterms:created>
  <dcterms:modified xsi:type="dcterms:W3CDTF">2015-12-03T15:35:00Z</dcterms:modified>
</cp:coreProperties>
</file>
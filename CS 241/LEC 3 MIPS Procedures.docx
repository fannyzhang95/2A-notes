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10250" w14:textId="77777777" w:rsidR="00C47C76" w:rsidRDefault="00A94A6B" w:rsidP="007C2BB5">
      <w:pPr>
        <w:spacing w:line="276" w:lineRule="auto"/>
      </w:pPr>
      <w:r>
        <w:rPr>
          <w:b/>
          <w:u w:val="single"/>
        </w:rPr>
        <w:t>LEC 3</w:t>
      </w:r>
    </w:p>
    <w:p w14:paraId="43B27148" w14:textId="77777777" w:rsidR="007C2BB5" w:rsidRDefault="007C2BB5" w:rsidP="007C2BB5">
      <w:pPr>
        <w:spacing w:line="276" w:lineRule="auto"/>
      </w:pPr>
    </w:p>
    <w:p w14:paraId="7785746A" w14:textId="2E0E298A" w:rsidR="00A94A6B" w:rsidRDefault="006C270B" w:rsidP="006C270B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Procedures in MIPS</w:t>
      </w:r>
    </w:p>
    <w:p w14:paraId="1E7F8EB7" w14:textId="5794F56C" w:rsidR="006C270B" w:rsidRDefault="006C270B" w:rsidP="006C270B">
      <w:pPr>
        <w:pStyle w:val="ListParagraph"/>
        <w:numPr>
          <w:ilvl w:val="1"/>
          <w:numId w:val="8"/>
        </w:numPr>
        <w:spacing w:line="276" w:lineRule="auto"/>
      </w:pPr>
      <w:r>
        <w:t>Problems:</w:t>
      </w:r>
    </w:p>
    <w:p w14:paraId="705C56DE" w14:textId="0902A719" w:rsidR="006C270B" w:rsidRDefault="006C270B" w:rsidP="006C270B">
      <w:pPr>
        <w:pStyle w:val="ListParagraph"/>
        <w:numPr>
          <w:ilvl w:val="1"/>
          <w:numId w:val="8"/>
        </w:numPr>
        <w:spacing w:line="276" w:lineRule="auto"/>
      </w:pPr>
      <w:r>
        <w:t>Call &amp; return – transferring control into/out of procedures</w:t>
      </w:r>
    </w:p>
    <w:p w14:paraId="2C425D51" w14:textId="7C8DEDB1" w:rsidR="006C270B" w:rsidRDefault="006C270B" w:rsidP="006C270B">
      <w:pPr>
        <w:pStyle w:val="ListParagraph"/>
        <w:numPr>
          <w:ilvl w:val="1"/>
          <w:numId w:val="8"/>
        </w:numPr>
        <w:spacing w:line="276" w:lineRule="auto"/>
      </w:pPr>
      <w:r>
        <w:t>Registers – what if procedure overwrites my registers?</w:t>
      </w:r>
    </w:p>
    <w:p w14:paraId="6BE49B61" w14:textId="01604DD5" w:rsidR="006C270B" w:rsidRDefault="006C270B" w:rsidP="006C270B">
      <w:pPr>
        <w:pStyle w:val="ListParagraph"/>
        <w:numPr>
          <w:ilvl w:val="2"/>
          <w:numId w:val="8"/>
        </w:numPr>
        <w:spacing w:line="276" w:lineRule="auto"/>
      </w:pPr>
      <w:r>
        <w:t>Guarantee that procedures leave registers unchanged when they’re done</w:t>
      </w:r>
    </w:p>
    <w:p w14:paraId="52722E1F" w14:textId="228A8AE9" w:rsidR="006C270B" w:rsidRDefault="006C270B" w:rsidP="006C270B">
      <w:pPr>
        <w:pStyle w:val="ListParagraph"/>
        <w:numPr>
          <w:ilvl w:val="2"/>
          <w:numId w:val="8"/>
        </w:numPr>
        <w:spacing w:line="276" w:lineRule="auto"/>
      </w:pPr>
      <w:r>
        <w:t>Use RAM to store existing register values</w:t>
      </w:r>
    </w:p>
    <w:p w14:paraId="27FA1EE4" w14:textId="20900D2B" w:rsidR="008D4141" w:rsidRDefault="008D4141" w:rsidP="006C270B">
      <w:pPr>
        <w:pStyle w:val="ListParagraph"/>
        <w:numPr>
          <w:ilvl w:val="2"/>
          <w:numId w:val="8"/>
        </w:numPr>
        <w:spacing w:line="276" w:lineRule="auto"/>
      </w:pPr>
      <w:r>
        <w:t>Can’t let procedures use the same RAM</w:t>
      </w:r>
      <w:bookmarkStart w:id="0" w:name="_GoBack"/>
      <w:bookmarkEnd w:id="0"/>
    </w:p>
    <w:p w14:paraId="0BD65F58" w14:textId="7DA3DBBB" w:rsidR="00136320" w:rsidRDefault="00136320" w:rsidP="006C270B">
      <w:pPr>
        <w:pStyle w:val="ListParagraph"/>
        <w:numPr>
          <w:ilvl w:val="2"/>
          <w:numId w:val="8"/>
        </w:numPr>
        <w:spacing w:line="276" w:lineRule="auto"/>
      </w:pPr>
      <w:r>
        <w:t>$30 is initialized by the loader to just past the last word of memory – use to determine where free RAM is located</w:t>
      </w:r>
    </w:p>
    <w:p w14:paraId="59EB822E" w14:textId="6C12166D" w:rsidR="004B1F21" w:rsidRDefault="004B1F21" w:rsidP="006C270B">
      <w:pPr>
        <w:pStyle w:val="ListParagraph"/>
        <w:numPr>
          <w:ilvl w:val="2"/>
          <w:numId w:val="8"/>
        </w:numPr>
        <w:spacing w:line="276" w:lineRule="auto"/>
      </w:pPr>
      <w:r>
        <w:t>$30 moves “up” as RAM is used by procedures, moves “down” as RAM is freed</w:t>
      </w:r>
    </w:p>
    <w:p w14:paraId="5B7329A9" w14:textId="2D3FE976" w:rsidR="004B1F21" w:rsidRDefault="004B1F21" w:rsidP="006C270B">
      <w:pPr>
        <w:pStyle w:val="ListParagraph"/>
        <w:numPr>
          <w:ilvl w:val="2"/>
          <w:numId w:val="8"/>
        </w:numPr>
        <w:spacing w:line="276" w:lineRule="auto"/>
      </w:pPr>
      <w:r>
        <w:t>i.e. the RAM stack</w:t>
      </w:r>
    </w:p>
    <w:p w14:paraId="75A74646" w14:textId="29216C67" w:rsidR="004B1F21" w:rsidRDefault="004B1F21" w:rsidP="006C270B">
      <w:pPr>
        <w:pStyle w:val="ListParagraph"/>
        <w:numPr>
          <w:ilvl w:val="2"/>
          <w:numId w:val="8"/>
        </w:numPr>
        <w:spacing w:line="276" w:lineRule="auto"/>
      </w:pPr>
      <w:r>
        <w:t xml:space="preserve">$30 is the </w:t>
      </w:r>
      <w:r>
        <w:rPr>
          <w:u w:val="single"/>
        </w:rPr>
        <w:t>stack pointer</w:t>
      </w:r>
      <w:r>
        <w:t xml:space="preserve"> – points to the address at the top of the stack</w:t>
      </w:r>
    </w:p>
    <w:p w14:paraId="5572ADC1" w14:textId="01309EE0" w:rsidR="00494D9E" w:rsidRDefault="00494D9E" w:rsidP="006C270B">
      <w:pPr>
        <w:pStyle w:val="ListParagraph"/>
        <w:numPr>
          <w:ilvl w:val="2"/>
          <w:numId w:val="8"/>
        </w:numPr>
        <w:spacing w:line="276" w:lineRule="auto"/>
      </w:pPr>
      <w:r>
        <w:t xml:space="preserve">Stack is </w:t>
      </w:r>
      <w:r>
        <w:rPr>
          <w:u w:val="single"/>
        </w:rPr>
        <w:t>full descending</w:t>
      </w:r>
    </w:p>
    <w:p w14:paraId="3CDD7650" w14:textId="47BDABE7" w:rsidR="00D97B3F" w:rsidRPr="003346ED" w:rsidRDefault="00D97B3F" w:rsidP="00D97B3F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346ED">
        <w:rPr>
          <w:b/>
        </w:rPr>
        <w:t>Template for procedures:</w:t>
      </w:r>
    </w:p>
    <w:p w14:paraId="65F10D79" w14:textId="7B0BB782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r>
        <w:t xml:space="preserve">f: </w:t>
      </w:r>
      <w:proofErr w:type="spellStart"/>
      <w:r>
        <w:t>sw</w:t>
      </w:r>
      <w:proofErr w:type="spellEnd"/>
      <w:r>
        <w:t xml:space="preserve"> $2, -4($30)</w:t>
      </w:r>
    </w:p>
    <w:p w14:paraId="1A1A390F" w14:textId="0381A084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sw</w:t>
      </w:r>
      <w:proofErr w:type="spellEnd"/>
      <w:r>
        <w:t xml:space="preserve"> $3, -8($30)</w:t>
      </w:r>
      <w:r w:rsidR="00182EBA">
        <w:t xml:space="preserve"> – push registers that will be modified onto the stack</w:t>
      </w:r>
    </w:p>
    <w:p w14:paraId="0B8BE5E0" w14:textId="30C492B8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lis</w:t>
      </w:r>
      <w:proofErr w:type="spellEnd"/>
      <w:r>
        <w:t xml:space="preserve"> $3</w:t>
      </w:r>
    </w:p>
    <w:p w14:paraId="0AF69526" w14:textId="50A5CD41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r>
        <w:t>.word 8</w:t>
      </w:r>
    </w:p>
    <w:p w14:paraId="003D745D" w14:textId="44AC48E3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r>
        <w:t>sub $30, $30, $3 – update</w:t>
      </w:r>
      <w:r w:rsidR="002D7E9B">
        <w:t xml:space="preserve"> (decrement)</w:t>
      </w:r>
      <w:r>
        <w:t xml:space="preserve"> </w:t>
      </w:r>
      <w:r w:rsidR="002D7E9B">
        <w:t>$30</w:t>
      </w:r>
    </w:p>
    <w:p w14:paraId="03C01CAC" w14:textId="50E5B17A" w:rsidR="00D97B3F" w:rsidRDefault="00D97B3F" w:rsidP="00D97B3F">
      <w:pPr>
        <w:pStyle w:val="ListParagraph"/>
        <w:numPr>
          <w:ilvl w:val="1"/>
          <w:numId w:val="8"/>
        </w:numPr>
        <w:spacing w:line="276" w:lineRule="auto"/>
      </w:pPr>
      <w:r>
        <w:t>…</w:t>
      </w:r>
    </w:p>
    <w:p w14:paraId="16D680FF" w14:textId="35794A5A" w:rsidR="00D97B3F" w:rsidRDefault="005B45D5" w:rsidP="00D97B3F">
      <w:pPr>
        <w:pStyle w:val="ListParagraph"/>
        <w:numPr>
          <w:ilvl w:val="1"/>
          <w:numId w:val="8"/>
        </w:numPr>
        <w:spacing w:line="276" w:lineRule="auto"/>
      </w:pPr>
      <w:r>
        <w:t>add $30, $30, $3 – update (increment) $30</w:t>
      </w:r>
    </w:p>
    <w:p w14:paraId="320CF0A9" w14:textId="1A67D08A" w:rsidR="005B45D5" w:rsidRDefault="005B45D5" w:rsidP="00D97B3F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lw</w:t>
      </w:r>
      <w:proofErr w:type="spellEnd"/>
      <w:r>
        <w:t xml:space="preserve"> $3, -8($30)</w:t>
      </w:r>
    </w:p>
    <w:p w14:paraId="09263910" w14:textId="6B70E368" w:rsidR="005B45D5" w:rsidRDefault="005B45D5" w:rsidP="00D97B3F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lw</w:t>
      </w:r>
      <w:proofErr w:type="spellEnd"/>
      <w:r>
        <w:t xml:space="preserve"> $2, -4($30) – load </w:t>
      </w:r>
      <w:r w:rsidR="00400886">
        <w:t xml:space="preserve">previous </w:t>
      </w:r>
      <w:r>
        <w:t>register values</w:t>
      </w:r>
    </w:p>
    <w:p w14:paraId="4100A4D9" w14:textId="4350A1D8" w:rsidR="002C2B81" w:rsidRDefault="002C2B81" w:rsidP="00D97B3F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jr</w:t>
      </w:r>
      <w:proofErr w:type="spellEnd"/>
      <w:r>
        <w:t xml:space="preserve"> $31 – return to main</w:t>
      </w:r>
    </w:p>
    <w:p w14:paraId="64D10DE1" w14:textId="1BE1A14B" w:rsidR="00400886" w:rsidRPr="003346ED" w:rsidRDefault="00400886" w:rsidP="00400886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346ED">
        <w:rPr>
          <w:b/>
        </w:rPr>
        <w:t>Call &amp; return</w:t>
      </w:r>
    </w:p>
    <w:p w14:paraId="6551F99A" w14:textId="14E16B1B" w:rsidR="003243B3" w:rsidRDefault="003243B3" w:rsidP="003243B3">
      <w:pPr>
        <w:pStyle w:val="ListParagraph"/>
        <w:numPr>
          <w:ilvl w:val="1"/>
          <w:numId w:val="8"/>
        </w:numPr>
        <w:spacing w:line="276" w:lineRule="auto"/>
      </w:pPr>
      <w:r>
        <w:t xml:space="preserve">In order to return a procedure, set PC to the line after the </w:t>
      </w:r>
      <w:proofErr w:type="spellStart"/>
      <w:r>
        <w:t>jr</w:t>
      </w:r>
      <w:proofErr w:type="spellEnd"/>
    </w:p>
    <w:p w14:paraId="488507B4" w14:textId="7BB516C7" w:rsidR="00825071" w:rsidRDefault="00825071" w:rsidP="003243B3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rPr>
          <w:b/>
        </w:rPr>
        <w:t>jalr</w:t>
      </w:r>
      <w:proofErr w:type="spellEnd"/>
      <w:r>
        <w:t xml:space="preserve"> </w:t>
      </w:r>
      <w:r>
        <w:rPr>
          <w:b/>
        </w:rPr>
        <w:t>$s – jump and link register</w:t>
      </w:r>
    </w:p>
    <w:p w14:paraId="6D37DB95" w14:textId="04183F4F" w:rsidR="00825071" w:rsidRDefault="00825071" w:rsidP="00825071">
      <w:pPr>
        <w:pStyle w:val="ListParagraph"/>
        <w:numPr>
          <w:ilvl w:val="2"/>
          <w:numId w:val="8"/>
        </w:numPr>
        <w:spacing w:line="276" w:lineRule="auto"/>
      </w:pPr>
      <w:r>
        <w:t xml:space="preserve">Works like </w:t>
      </w:r>
      <w:proofErr w:type="spellStart"/>
      <w:r>
        <w:t>jr</w:t>
      </w:r>
      <w:proofErr w:type="spellEnd"/>
      <w:r>
        <w:t>, except sets $31 to the address of the next instruction</w:t>
      </w:r>
    </w:p>
    <w:p w14:paraId="2682D453" w14:textId="7351CD4F" w:rsidR="00825071" w:rsidRDefault="00413716" w:rsidP="00825071">
      <w:pPr>
        <w:pStyle w:val="ListParagraph"/>
        <w:numPr>
          <w:ilvl w:val="2"/>
          <w:numId w:val="8"/>
        </w:numPr>
        <w:spacing w:line="276" w:lineRule="auto"/>
      </w:pPr>
      <w:r>
        <w:t>Have to save $31 on a stack before the call, then restore it afterwards</w:t>
      </w:r>
    </w:p>
    <w:p w14:paraId="430E6FBE" w14:textId="6C8379AF" w:rsidR="00400886" w:rsidRDefault="00400886" w:rsidP="00400886">
      <w:pPr>
        <w:pStyle w:val="ListParagraph"/>
        <w:numPr>
          <w:ilvl w:val="1"/>
          <w:numId w:val="8"/>
        </w:numPr>
        <w:spacing w:line="276" w:lineRule="auto"/>
      </w:pPr>
      <w:r>
        <w:t>main: …</w:t>
      </w:r>
    </w:p>
    <w:p w14:paraId="0AE02F01" w14:textId="76B42F88" w:rsidR="00400886" w:rsidRDefault="00400886" w:rsidP="00400886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lis</w:t>
      </w:r>
      <w:proofErr w:type="spellEnd"/>
      <w:r>
        <w:t xml:space="preserve"> $5</w:t>
      </w:r>
    </w:p>
    <w:p w14:paraId="5577F9BA" w14:textId="782EADE6" w:rsidR="00400886" w:rsidRDefault="00400886" w:rsidP="00400886">
      <w:pPr>
        <w:pStyle w:val="ListParagraph"/>
        <w:numPr>
          <w:ilvl w:val="1"/>
          <w:numId w:val="8"/>
        </w:numPr>
        <w:spacing w:line="276" w:lineRule="auto"/>
      </w:pPr>
      <w:r>
        <w:t>.word f – address of line labelled f</w:t>
      </w:r>
    </w:p>
    <w:p w14:paraId="79353EFB" w14:textId="4BA963DF" w:rsidR="00E3258E" w:rsidRDefault="00E3258E" w:rsidP="00400886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sw</w:t>
      </w:r>
      <w:proofErr w:type="spellEnd"/>
      <w:r>
        <w:t xml:space="preserve"> $31, -4($30)</w:t>
      </w:r>
      <w:r w:rsidR="00745FD2">
        <w:t xml:space="preserve"> – push $31 to stack</w:t>
      </w:r>
    </w:p>
    <w:p w14:paraId="23560F49" w14:textId="6DCB245E" w:rsidR="001944D3" w:rsidRDefault="001944D3" w:rsidP="00400886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lis</w:t>
      </w:r>
      <w:proofErr w:type="spellEnd"/>
      <w:r>
        <w:t xml:space="preserve"> $31</w:t>
      </w:r>
    </w:p>
    <w:p w14:paraId="3795181F" w14:textId="7FB3999E" w:rsidR="001944D3" w:rsidRDefault="001944D3" w:rsidP="00400886">
      <w:pPr>
        <w:pStyle w:val="ListParagraph"/>
        <w:numPr>
          <w:ilvl w:val="1"/>
          <w:numId w:val="8"/>
        </w:numPr>
        <w:spacing w:line="276" w:lineRule="auto"/>
      </w:pPr>
      <w:r>
        <w:t>.word 4</w:t>
      </w:r>
    </w:p>
    <w:p w14:paraId="253F1273" w14:textId="311C1CD4" w:rsidR="001944D3" w:rsidRDefault="001944D3" w:rsidP="00400886">
      <w:pPr>
        <w:pStyle w:val="ListParagraph"/>
        <w:numPr>
          <w:ilvl w:val="1"/>
          <w:numId w:val="8"/>
        </w:numPr>
        <w:spacing w:line="276" w:lineRule="auto"/>
      </w:pPr>
      <w:r>
        <w:t>sub $30, $30, $31</w:t>
      </w:r>
      <w:r w:rsidR="003B01EC">
        <w:t xml:space="preserve"> – decrement </w:t>
      </w:r>
      <w:r w:rsidR="00766096">
        <w:t>$30</w:t>
      </w:r>
    </w:p>
    <w:p w14:paraId="31D24A64" w14:textId="7753DDCA" w:rsidR="00400886" w:rsidRDefault="00400886" w:rsidP="00400886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j</w:t>
      </w:r>
      <w:r w:rsidR="00766096">
        <w:t>al</w:t>
      </w:r>
      <w:r>
        <w:t>r</w:t>
      </w:r>
      <w:proofErr w:type="spellEnd"/>
      <w:r>
        <w:t xml:space="preserve"> $5 – jump </w:t>
      </w:r>
      <w:r w:rsidR="00766096">
        <w:t>to f</w:t>
      </w:r>
      <w:r w:rsidR="00810044">
        <w:t>, saves address of next line in $31</w:t>
      </w:r>
      <w:r w:rsidR="0069621B">
        <w:t xml:space="preserve"> so f can return</w:t>
      </w:r>
    </w:p>
    <w:p w14:paraId="308E80E2" w14:textId="3CDE7F6F" w:rsidR="00766096" w:rsidRDefault="00766096" w:rsidP="00400886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lis</w:t>
      </w:r>
      <w:proofErr w:type="spellEnd"/>
      <w:r>
        <w:t xml:space="preserve"> $31</w:t>
      </w:r>
    </w:p>
    <w:p w14:paraId="65F32BA6" w14:textId="3ECB9007" w:rsidR="00766096" w:rsidRDefault="00766096" w:rsidP="00400886">
      <w:pPr>
        <w:pStyle w:val="ListParagraph"/>
        <w:numPr>
          <w:ilvl w:val="1"/>
          <w:numId w:val="8"/>
        </w:numPr>
        <w:spacing w:line="276" w:lineRule="auto"/>
      </w:pPr>
      <w:r>
        <w:t>.word 4</w:t>
      </w:r>
    </w:p>
    <w:p w14:paraId="22613A0E" w14:textId="497A1426" w:rsidR="00766096" w:rsidRDefault="00766096" w:rsidP="00400886">
      <w:pPr>
        <w:pStyle w:val="ListParagraph"/>
        <w:numPr>
          <w:ilvl w:val="1"/>
          <w:numId w:val="8"/>
        </w:numPr>
        <w:spacing w:line="276" w:lineRule="auto"/>
      </w:pPr>
      <w:r>
        <w:t>add $30, $30, $31 – increment $30</w:t>
      </w:r>
    </w:p>
    <w:p w14:paraId="409C5BC9" w14:textId="68D61384" w:rsidR="00766096" w:rsidRDefault="00766096" w:rsidP="00400886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lw</w:t>
      </w:r>
      <w:proofErr w:type="spellEnd"/>
      <w:r>
        <w:t xml:space="preserve"> $31, -4($30) – restore $31</w:t>
      </w:r>
    </w:p>
    <w:p w14:paraId="623E71A1" w14:textId="0F3A1828" w:rsidR="003243B3" w:rsidRDefault="00C80BA9" w:rsidP="00FC7D84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lastRenderedPageBreak/>
        <w:t>jr</w:t>
      </w:r>
      <w:proofErr w:type="spellEnd"/>
      <w:r>
        <w:t xml:space="preserve"> $31</w:t>
      </w:r>
    </w:p>
    <w:p w14:paraId="1C00C9FF" w14:textId="2D00212A" w:rsidR="003243B3" w:rsidRPr="003346ED" w:rsidRDefault="003346ED" w:rsidP="003346ED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3346ED">
        <w:rPr>
          <w:b/>
        </w:rPr>
        <w:t>Parameters &amp; results</w:t>
      </w:r>
    </w:p>
    <w:p w14:paraId="79050E2A" w14:textId="3223EED2" w:rsidR="003346ED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Generally use registers; use the stack if there are too many</w:t>
      </w:r>
    </w:p>
    <w:p w14:paraId="47D96021" w14:textId="79499D70" w:rsidR="007033DA" w:rsidRDefault="007033DA" w:rsidP="003346ED">
      <w:pPr>
        <w:pStyle w:val="ListParagraph"/>
        <w:numPr>
          <w:ilvl w:val="1"/>
          <w:numId w:val="8"/>
        </w:numPr>
        <w:spacing w:line="276" w:lineRule="auto"/>
      </w:pPr>
      <w:r>
        <w:t>i.e. load parameters into registers (in main) before calling procedure</w:t>
      </w:r>
    </w:p>
    <w:p w14:paraId="568B1EA8" w14:textId="4B851948" w:rsidR="00FC7D84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; sum1toN: computes 1 + … N</w:t>
      </w:r>
    </w:p>
    <w:p w14:paraId="23D207E1" w14:textId="29C30DE4" w:rsidR="00FC7D84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; registers</w:t>
      </w:r>
    </w:p>
    <w:p w14:paraId="4C27B121" w14:textId="545E0C0D" w:rsidR="00FC7D84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;</w:t>
      </w:r>
      <w:r>
        <w:tab/>
        <w:t>$1 – working</w:t>
      </w:r>
    </w:p>
    <w:p w14:paraId="3AF8A192" w14:textId="6AAD3C98" w:rsidR="00FC7D84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;</w:t>
      </w:r>
      <w:r>
        <w:tab/>
        <w:t>$2 – input (value of N)</w:t>
      </w:r>
    </w:p>
    <w:p w14:paraId="44AAE202" w14:textId="43FCE718" w:rsidR="00FC7D84" w:rsidRDefault="00FC7D84" w:rsidP="003346ED">
      <w:pPr>
        <w:pStyle w:val="ListParagraph"/>
        <w:numPr>
          <w:ilvl w:val="1"/>
          <w:numId w:val="8"/>
        </w:numPr>
        <w:spacing w:line="276" w:lineRule="auto"/>
      </w:pPr>
      <w:r>
        <w:t>;</w:t>
      </w:r>
      <w:r>
        <w:tab/>
        <w:t>$3 – output</w:t>
      </w:r>
      <w:r w:rsidR="00D50E00">
        <w:t xml:space="preserve"> (don’t need to save)</w:t>
      </w:r>
    </w:p>
    <w:p w14:paraId="371459AE" w14:textId="68E4F75A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sum1toN:</w:t>
      </w:r>
    </w:p>
    <w:p w14:paraId="22C13397" w14:textId="72E208DF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sw</w:t>
      </w:r>
      <w:proofErr w:type="spellEnd"/>
      <w:r>
        <w:t xml:space="preserve"> $1, -4($30)</w:t>
      </w:r>
    </w:p>
    <w:p w14:paraId="22500524" w14:textId="688DA9A9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sw</w:t>
      </w:r>
      <w:proofErr w:type="spellEnd"/>
      <w:r>
        <w:t xml:space="preserve"> $2, -8($30)</w:t>
      </w:r>
    </w:p>
    <w:p w14:paraId="647B4833" w14:textId="6B1BC5DE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lis</w:t>
      </w:r>
      <w:proofErr w:type="spellEnd"/>
      <w:r>
        <w:t xml:space="preserve"> $1</w:t>
      </w:r>
    </w:p>
    <w:p w14:paraId="1DB2B022" w14:textId="684DF7AC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.word 8</w:t>
      </w:r>
    </w:p>
    <w:p w14:paraId="2382B45C" w14:textId="5C57F2E5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sub $30, $30, $1 – save registers and decrement $30</w:t>
      </w:r>
    </w:p>
    <w:p w14:paraId="350E279D" w14:textId="4767971E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</w:p>
    <w:p w14:paraId="7B128581" w14:textId="379E881A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add $3, $0, $0</w:t>
      </w:r>
    </w:p>
    <w:p w14:paraId="6C1D359C" w14:textId="5CF4C4E8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top: add $3, $3, $2 – add sum</w:t>
      </w:r>
    </w:p>
    <w:p w14:paraId="57D80C9C" w14:textId="23227FD8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lis</w:t>
      </w:r>
      <w:proofErr w:type="spellEnd"/>
      <w:r>
        <w:t xml:space="preserve"> $1</w:t>
      </w:r>
    </w:p>
    <w:p w14:paraId="4618091D" w14:textId="7BBAE4E4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.word 1</w:t>
      </w:r>
    </w:p>
    <w:p w14:paraId="7D8F40EE" w14:textId="20CA5CF0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sub $2, $2, $1 – decrement counter</w:t>
      </w:r>
    </w:p>
    <w:p w14:paraId="4BEBF78A" w14:textId="03DEE884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bne</w:t>
      </w:r>
      <w:proofErr w:type="spellEnd"/>
      <w:r>
        <w:t xml:space="preserve"> $2, $0, top – loop</w:t>
      </w:r>
    </w:p>
    <w:p w14:paraId="7EF53204" w14:textId="77777777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</w:p>
    <w:p w14:paraId="08E234F7" w14:textId="6F933F6D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lis</w:t>
      </w:r>
      <w:proofErr w:type="spellEnd"/>
      <w:r>
        <w:t xml:space="preserve"> $1</w:t>
      </w:r>
    </w:p>
    <w:p w14:paraId="198AC2C2" w14:textId="6AA87B39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.word 8</w:t>
      </w:r>
    </w:p>
    <w:p w14:paraId="7B5E45CB" w14:textId="08578B2F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r>
        <w:t>add $30, $30, $1</w:t>
      </w:r>
    </w:p>
    <w:p w14:paraId="5C8C2AEC" w14:textId="4594BC99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lw</w:t>
      </w:r>
      <w:proofErr w:type="spellEnd"/>
      <w:r>
        <w:t xml:space="preserve"> $2, -8($30)</w:t>
      </w:r>
    </w:p>
    <w:p w14:paraId="21834FAF" w14:textId="746ADAA0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lw</w:t>
      </w:r>
      <w:proofErr w:type="spellEnd"/>
      <w:r>
        <w:t xml:space="preserve"> $1, -4($30)</w:t>
      </w:r>
      <w:r w:rsidR="00E24EE7">
        <w:t xml:space="preserve"> – recover registers and increment $30</w:t>
      </w:r>
    </w:p>
    <w:p w14:paraId="7614131E" w14:textId="77F6C4DC" w:rsidR="00EF53BD" w:rsidRDefault="00EF53BD" w:rsidP="003346ED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jr</w:t>
      </w:r>
      <w:proofErr w:type="spellEnd"/>
      <w:r>
        <w:t xml:space="preserve"> $31</w:t>
      </w:r>
      <w:r w:rsidR="0051638C">
        <w:t xml:space="preserve"> – return</w:t>
      </w:r>
    </w:p>
    <w:p w14:paraId="6AF15867" w14:textId="18BE2AA4" w:rsidR="007033DA" w:rsidRDefault="00607206" w:rsidP="007033DA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Recursion</w:t>
      </w:r>
    </w:p>
    <w:p w14:paraId="5276A108" w14:textId="1A3AE568" w:rsidR="00607206" w:rsidRDefault="007E660B" w:rsidP="00607206">
      <w:pPr>
        <w:pStyle w:val="ListParagraph"/>
        <w:numPr>
          <w:ilvl w:val="1"/>
          <w:numId w:val="8"/>
        </w:numPr>
        <w:spacing w:line="276" w:lineRule="auto"/>
      </w:pPr>
      <w:r>
        <w:t xml:space="preserve">Recursion can be accommodated without anything extra if registers, </w:t>
      </w:r>
      <w:proofErr w:type="spellStart"/>
      <w:r>
        <w:t>params</w:t>
      </w:r>
      <w:proofErr w:type="spellEnd"/>
      <w:r>
        <w:t>, and stack are managed properly</w:t>
      </w:r>
    </w:p>
    <w:p w14:paraId="2F684023" w14:textId="01E32E6F" w:rsidR="00895928" w:rsidRDefault="00895928" w:rsidP="00895928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Output</w:t>
      </w:r>
    </w:p>
    <w:p w14:paraId="0E28CABD" w14:textId="326CCE2E" w:rsidR="00895928" w:rsidRDefault="00A573F1" w:rsidP="00895928">
      <w:pPr>
        <w:pStyle w:val="ListParagraph"/>
        <w:numPr>
          <w:ilvl w:val="1"/>
          <w:numId w:val="8"/>
        </w:numPr>
        <w:spacing w:line="276" w:lineRule="auto"/>
      </w:pPr>
      <w:r>
        <w:t xml:space="preserve">Use </w:t>
      </w:r>
      <w:proofErr w:type="spellStart"/>
      <w:r>
        <w:t>sw</w:t>
      </w:r>
      <w:proofErr w:type="spellEnd"/>
      <w:r>
        <w:t xml:space="preserve"> to store a word in location 0xffff000c</w:t>
      </w:r>
    </w:p>
    <w:p w14:paraId="2A81036A" w14:textId="3A7B9CF9" w:rsidR="00A573F1" w:rsidRDefault="00A573F1" w:rsidP="00895928">
      <w:pPr>
        <w:pStyle w:val="ListParagraph"/>
        <w:numPr>
          <w:ilvl w:val="1"/>
          <w:numId w:val="8"/>
        </w:numPr>
        <w:spacing w:line="276" w:lineRule="auto"/>
      </w:pPr>
      <w:r>
        <w:t>The last byte in the word will be printed on the screen</w:t>
      </w:r>
    </w:p>
    <w:p w14:paraId="7179853C" w14:textId="5FCEF448" w:rsidR="00A82D56" w:rsidRDefault="00A82D56" w:rsidP="00895928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lis</w:t>
      </w:r>
      <w:proofErr w:type="spellEnd"/>
      <w:r>
        <w:t xml:space="preserve"> $1</w:t>
      </w:r>
    </w:p>
    <w:p w14:paraId="6D012400" w14:textId="06F87827" w:rsidR="00A82D56" w:rsidRDefault="00A82D56" w:rsidP="00895928">
      <w:pPr>
        <w:pStyle w:val="ListParagraph"/>
        <w:numPr>
          <w:ilvl w:val="1"/>
          <w:numId w:val="8"/>
        </w:numPr>
        <w:spacing w:line="276" w:lineRule="auto"/>
      </w:pPr>
      <w:r>
        <w:t>.word 0xffff000c</w:t>
      </w:r>
    </w:p>
    <w:p w14:paraId="217E57BB" w14:textId="25AAA62A" w:rsidR="00A82D56" w:rsidRDefault="00A82D56" w:rsidP="00895928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lis</w:t>
      </w:r>
      <w:proofErr w:type="spellEnd"/>
      <w:r>
        <w:t xml:space="preserve"> $2</w:t>
      </w:r>
    </w:p>
    <w:p w14:paraId="05263422" w14:textId="16EBB699" w:rsidR="00A82D56" w:rsidRDefault="00A82D56" w:rsidP="00895928">
      <w:pPr>
        <w:pStyle w:val="ListParagraph"/>
        <w:numPr>
          <w:ilvl w:val="1"/>
          <w:numId w:val="8"/>
        </w:numPr>
        <w:spacing w:line="276" w:lineRule="auto"/>
      </w:pPr>
      <w:r>
        <w:t>.word 67</w:t>
      </w:r>
      <w:r>
        <w:tab/>
        <w:t>;’C’</w:t>
      </w:r>
    </w:p>
    <w:p w14:paraId="7883CD7B" w14:textId="579C516C" w:rsidR="00AE2865" w:rsidRDefault="00AE2865" w:rsidP="00895928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sw</w:t>
      </w:r>
      <w:proofErr w:type="spellEnd"/>
      <w:r>
        <w:t xml:space="preserve"> $2, 0($1)</w:t>
      </w:r>
      <w:r w:rsidR="001B4D8D">
        <w:tab/>
        <w:t>;print the char</w:t>
      </w:r>
    </w:p>
    <w:p w14:paraId="736EEC14" w14:textId="2794F027" w:rsidR="00AE2865" w:rsidRDefault="00AE2865" w:rsidP="00895928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lis</w:t>
      </w:r>
      <w:proofErr w:type="spellEnd"/>
      <w:r>
        <w:t xml:space="preserve"> $2</w:t>
      </w:r>
    </w:p>
    <w:p w14:paraId="69E23EED" w14:textId="5194A0B2" w:rsidR="00AE2865" w:rsidRDefault="00AE2865" w:rsidP="00895928">
      <w:pPr>
        <w:pStyle w:val="ListParagraph"/>
        <w:numPr>
          <w:ilvl w:val="1"/>
          <w:numId w:val="8"/>
        </w:numPr>
        <w:spacing w:line="276" w:lineRule="auto"/>
      </w:pPr>
      <w:r>
        <w:t>.word 83</w:t>
      </w:r>
      <w:r>
        <w:tab/>
        <w:t>;’S’</w:t>
      </w:r>
    </w:p>
    <w:p w14:paraId="4DE5A1EF" w14:textId="7D85C6A3" w:rsidR="00AE2865" w:rsidRDefault="00AE2865" w:rsidP="00895928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sw</w:t>
      </w:r>
      <w:proofErr w:type="spellEnd"/>
      <w:r>
        <w:t xml:space="preserve"> $2, 0($1)</w:t>
      </w:r>
      <w:r w:rsidR="001B4D8D">
        <w:tab/>
        <w:t>;print the char</w:t>
      </w:r>
    </w:p>
    <w:sectPr w:rsidR="00AE286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967471"/>
    <w:multiLevelType w:val="multilevel"/>
    <w:tmpl w:val="1BDC1D10"/>
    <w:numStyleLink w:val="Jerry"/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6B"/>
    <w:rsid w:val="000C4A5E"/>
    <w:rsid w:val="00136320"/>
    <w:rsid w:val="00182EBA"/>
    <w:rsid w:val="001944D3"/>
    <w:rsid w:val="001B0B39"/>
    <w:rsid w:val="001B4D8D"/>
    <w:rsid w:val="002C2B81"/>
    <w:rsid w:val="002D7E9B"/>
    <w:rsid w:val="003243B3"/>
    <w:rsid w:val="003346ED"/>
    <w:rsid w:val="003B01EC"/>
    <w:rsid w:val="00400886"/>
    <w:rsid w:val="00413716"/>
    <w:rsid w:val="00494D9E"/>
    <w:rsid w:val="004B1F21"/>
    <w:rsid w:val="0051638C"/>
    <w:rsid w:val="005258F8"/>
    <w:rsid w:val="00590344"/>
    <w:rsid w:val="005B45D5"/>
    <w:rsid w:val="00607206"/>
    <w:rsid w:val="0069621B"/>
    <w:rsid w:val="006C270B"/>
    <w:rsid w:val="007033DA"/>
    <w:rsid w:val="00745FD2"/>
    <w:rsid w:val="00766096"/>
    <w:rsid w:val="007C2BB5"/>
    <w:rsid w:val="007D0FAB"/>
    <w:rsid w:val="007E660B"/>
    <w:rsid w:val="00810044"/>
    <w:rsid w:val="00825071"/>
    <w:rsid w:val="00875D61"/>
    <w:rsid w:val="00895928"/>
    <w:rsid w:val="008D4141"/>
    <w:rsid w:val="009A2D74"/>
    <w:rsid w:val="00A573F1"/>
    <w:rsid w:val="00A73CE2"/>
    <w:rsid w:val="00A82D56"/>
    <w:rsid w:val="00A94A6B"/>
    <w:rsid w:val="00AE2865"/>
    <w:rsid w:val="00C47C76"/>
    <w:rsid w:val="00C80BA9"/>
    <w:rsid w:val="00D50E00"/>
    <w:rsid w:val="00D83944"/>
    <w:rsid w:val="00D97B3F"/>
    <w:rsid w:val="00E24EE7"/>
    <w:rsid w:val="00E3258E"/>
    <w:rsid w:val="00EF53BD"/>
    <w:rsid w:val="00FA7664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CB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71</TotalTime>
  <Pages>2</Pages>
  <Words>360</Words>
  <Characters>2055</Characters>
  <Application>Microsoft Macintosh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38</cp:revision>
  <dcterms:created xsi:type="dcterms:W3CDTF">2015-09-17T16:39:00Z</dcterms:created>
  <dcterms:modified xsi:type="dcterms:W3CDTF">2015-10-28T19:34:00Z</dcterms:modified>
</cp:coreProperties>
</file>
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375C2" w14:textId="77777777" w:rsidR="00C47C76" w:rsidRDefault="00EF3736" w:rsidP="007C2BB5">
      <w:pPr>
        <w:spacing w:line="276" w:lineRule="auto"/>
      </w:pPr>
      <w:r>
        <w:rPr>
          <w:b/>
          <w:u w:val="single"/>
        </w:rPr>
        <w:t>The Compiler – Formal Languages</w:t>
      </w:r>
    </w:p>
    <w:p w14:paraId="16C97735" w14:textId="77777777" w:rsidR="007C2BB5" w:rsidRDefault="007C2BB5" w:rsidP="007C2BB5">
      <w:pPr>
        <w:spacing w:line="276" w:lineRule="auto"/>
      </w:pPr>
    </w:p>
    <w:p w14:paraId="49EEFD07" w14:textId="77777777" w:rsidR="007C2BB5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High-level language </w:t>
      </w:r>
      <w:r>
        <w:sym w:font="Symbol" w:char="F0AE"/>
      </w:r>
      <w:r>
        <w:t xml:space="preserve"> compiler </w:t>
      </w:r>
      <w:r>
        <w:sym w:font="Symbol" w:char="F0AE"/>
      </w:r>
      <w:r>
        <w:t xml:space="preserve"> assembly language</w:t>
      </w:r>
    </w:p>
    <w:p w14:paraId="706DC809" w14:textId="77777777" w:rsidR="00EF3736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>Assembly language</w:t>
      </w:r>
    </w:p>
    <w:p w14:paraId="3EA000F3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Simple structure</w:t>
      </w:r>
    </w:p>
    <w:p w14:paraId="1B513189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Easy to parse</w:t>
      </w:r>
    </w:p>
    <w:p w14:paraId="14E624A5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Straight-forward, unambiguous translation to machine language</w:t>
      </w:r>
    </w:p>
    <w:p w14:paraId="5C18998B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t>High-level language</w:t>
      </w:r>
    </w:p>
    <w:p w14:paraId="36C74DE7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Complex structure</w:t>
      </w:r>
    </w:p>
    <w:p w14:paraId="170459AF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Harder to recognize/parse</w:t>
      </w:r>
    </w:p>
    <w:p w14:paraId="1CF13BFC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Usually no single translation to machine language</w:t>
      </w:r>
    </w:p>
    <w:p w14:paraId="6D96E8DE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A formal theory of string recognition is needed to handle the complexity</w:t>
      </w:r>
    </w:p>
    <w:p w14:paraId="1675F729" w14:textId="77777777" w:rsidR="00695BAF" w:rsidRDefault="00695BAF" w:rsidP="00695BA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Compiler</w:t>
      </w:r>
    </w:p>
    <w:p w14:paraId="46979415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Scanning</w:t>
      </w:r>
      <w:r>
        <w:t xml:space="preserve"> – create a token sequence</w:t>
      </w:r>
    </w:p>
    <w:p w14:paraId="4018C3F5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Syntax analysis – create a parse tree</w:t>
      </w:r>
    </w:p>
    <w:p w14:paraId="11225364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Semantic analysis – create a symbol table &amp; type checking</w:t>
      </w:r>
    </w:p>
    <w:p w14:paraId="6CE5DE72" w14:textId="77777777" w:rsidR="00695BAF" w:rsidRPr="00AF4C20" w:rsidRDefault="00695BAF" w:rsidP="00695BAF">
      <w:pPr>
        <w:pStyle w:val="ListParagraph"/>
        <w:numPr>
          <w:ilvl w:val="1"/>
          <w:numId w:val="7"/>
        </w:numPr>
        <w:spacing w:line="276" w:lineRule="auto"/>
      </w:pPr>
      <w:r w:rsidRPr="00AF4C20">
        <w:t>Code generation – similar to assembler but more complicated</w:t>
      </w:r>
    </w:p>
    <w:p w14:paraId="4993A151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>
        <w:t>Goal – to find increasingly more sophisticated errors in a program</w:t>
      </w:r>
    </w:p>
    <w:p w14:paraId="3FA07B77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t>No compiler can find all errors</w:t>
      </w:r>
    </w:p>
    <w:p w14:paraId="0AAD524F" w14:textId="77777777" w:rsidR="00695BAF" w:rsidRDefault="00695BAF" w:rsidP="00695BA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Chomsky hierarch</w:t>
      </w:r>
    </w:p>
    <w:p w14:paraId="363B5E84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t>Finite languages</w:t>
      </w:r>
    </w:p>
    <w:p w14:paraId="1EA5C22D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regular languages</w:t>
      </w:r>
    </w:p>
    <w:p w14:paraId="5816F21E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Can be recognized with a finite amount of memory; uses lexical analysis</w:t>
      </w:r>
    </w:p>
    <w:p w14:paraId="03534477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context-free languages</w:t>
      </w:r>
    </w:p>
    <w:p w14:paraId="2C763B5C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Recognized with 1 stack; checks syntax</w:t>
      </w:r>
    </w:p>
    <w:p w14:paraId="4ECFFFC1" w14:textId="77777777" w:rsidR="00695BAF" w:rsidRDefault="00695BAF" w:rsidP="00695BAF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context-sensitive languages</w:t>
      </w:r>
    </w:p>
    <w:p w14:paraId="1C937CF6" w14:textId="77777777" w:rsidR="00695BAF" w:rsidRDefault="00695BAF" w:rsidP="00695BAF">
      <w:pPr>
        <w:pStyle w:val="ListParagraph"/>
        <w:numPr>
          <w:ilvl w:val="3"/>
          <w:numId w:val="7"/>
        </w:numPr>
        <w:spacing w:line="276" w:lineRule="auto"/>
      </w:pPr>
      <w:r>
        <w:t>Recognized with 2 stacks; checks semantics</w:t>
      </w:r>
    </w:p>
    <w:p w14:paraId="3EE7A723" w14:textId="3E375057" w:rsidR="00AF4C20" w:rsidRPr="00AF4C20" w:rsidRDefault="00AF4C20" w:rsidP="00AF4C2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F4C20">
        <w:rPr>
          <w:u w:val="single"/>
        </w:rPr>
        <w:t>Scanning:</w:t>
      </w:r>
    </w:p>
    <w:p w14:paraId="6B11F7A3" w14:textId="64C6FDDC" w:rsidR="00AF4C20" w:rsidRDefault="00AF4C20" w:rsidP="00AF4C20">
      <w:pPr>
        <w:pStyle w:val="ListParagraph"/>
        <w:numPr>
          <w:ilvl w:val="2"/>
          <w:numId w:val="7"/>
        </w:numPr>
        <w:spacing w:line="276" w:lineRule="auto"/>
      </w:pPr>
      <w:r>
        <w:t>Aka. Lexical analysis – convert code into a stream of token (type, value) pairs</w:t>
      </w:r>
    </w:p>
    <w:p w14:paraId="0C3B4081" w14:textId="6FD015AA" w:rsidR="00DC1536" w:rsidRDefault="00DC1536" w:rsidP="006A1492">
      <w:pPr>
        <w:pStyle w:val="ListParagraph"/>
        <w:numPr>
          <w:ilvl w:val="2"/>
          <w:numId w:val="7"/>
        </w:numPr>
        <w:spacing w:line="276" w:lineRule="auto"/>
      </w:pPr>
      <w:r>
        <w:t>Keywords – easy to recognize, no ambiguity</w:t>
      </w:r>
      <w:r w:rsidR="006A1492">
        <w:t>, only a fixed number of them</w:t>
      </w:r>
    </w:p>
    <w:p w14:paraId="65506EAE" w14:textId="1CDC1A83" w:rsidR="00DC1536" w:rsidRDefault="00DC1536" w:rsidP="00DC1536">
      <w:pPr>
        <w:pStyle w:val="ListParagraph"/>
        <w:numPr>
          <w:ilvl w:val="2"/>
          <w:numId w:val="7"/>
        </w:numPr>
        <w:spacing w:line="276" w:lineRule="auto"/>
      </w:pPr>
      <w:r>
        <w:t xml:space="preserve">Delimiters &amp; operators </w:t>
      </w:r>
      <w:r w:rsidR="006A1492">
        <w:t>– easy to recognize, some ambiguity, a fixed number</w:t>
      </w:r>
    </w:p>
    <w:p w14:paraId="42F1E1E4" w14:textId="6B235879" w:rsidR="006A1492" w:rsidRDefault="006A1492" w:rsidP="00DC1536">
      <w:pPr>
        <w:pStyle w:val="ListParagraph"/>
        <w:numPr>
          <w:ilvl w:val="2"/>
          <w:numId w:val="7"/>
        </w:numPr>
        <w:spacing w:line="276" w:lineRule="auto"/>
      </w:pPr>
      <w:r>
        <w:t>Constants &amp; names – harder to recognize</w:t>
      </w:r>
    </w:p>
    <w:p w14:paraId="460617FD" w14:textId="717251FE" w:rsidR="006A1492" w:rsidRDefault="006A1492" w:rsidP="006A1492">
      <w:pPr>
        <w:pStyle w:val="ListParagraph"/>
        <w:numPr>
          <w:ilvl w:val="3"/>
          <w:numId w:val="7"/>
        </w:numPr>
        <w:spacing w:line="276" w:lineRule="auto"/>
      </w:pPr>
      <w:r>
        <w:t xml:space="preserve">Variable length, ambiguity exists (e.g. </w:t>
      </w:r>
      <w:r w:rsidR="008237A8">
        <w:t>different</w:t>
      </w:r>
      <w:r>
        <w:t xml:space="preserve"> types)</w:t>
      </w:r>
    </w:p>
    <w:p w14:paraId="134F3759" w14:textId="6D7FEA8A" w:rsidR="006A1492" w:rsidRDefault="006A1492" w:rsidP="006A1492">
      <w:pPr>
        <w:pStyle w:val="ListParagraph"/>
        <w:numPr>
          <w:ilvl w:val="3"/>
          <w:numId w:val="7"/>
        </w:numPr>
        <w:spacing w:line="276" w:lineRule="auto"/>
      </w:pPr>
      <w:r>
        <w:t xml:space="preserve">An infinite number </w:t>
      </w:r>
      <w:r w:rsidR="008237A8">
        <w:t xml:space="preserve">of them </w:t>
      </w:r>
      <w:r>
        <w:t>exist</w:t>
      </w:r>
    </w:p>
    <w:p w14:paraId="517080F0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Alphabet</w:t>
      </w:r>
      <w:r>
        <w:t xml:space="preserve"> – a finite set of symbols, e.g. </w:t>
      </w:r>
      <w:r>
        <w:sym w:font="Symbol" w:char="F0E5"/>
      </w:r>
      <w:r>
        <w:t xml:space="preserve"> = {a, b, c}</w:t>
      </w:r>
    </w:p>
    <w:p w14:paraId="640F4D6E" w14:textId="26AFDB28" w:rsidR="00EF3736" w:rsidRDefault="006F0C0B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String/word</w:t>
      </w:r>
      <w:r>
        <w:t xml:space="preserve"> – a finite sequence of </w:t>
      </w:r>
      <w:r w:rsidR="00A0683A">
        <w:t>symbols</w:t>
      </w:r>
      <w:r>
        <w:t xml:space="preserve"> (from </w:t>
      </w:r>
      <w:r>
        <w:sym w:font="Symbol" w:char="F0E5"/>
      </w:r>
      <w:r>
        <w:t xml:space="preserve">), e.g. 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acb</w:t>
      </w:r>
      <w:proofErr w:type="spellEnd"/>
      <w:r>
        <w:t xml:space="preserve"> etc.</w:t>
      </w:r>
    </w:p>
    <w:p w14:paraId="3A1A516C" w14:textId="77777777" w:rsidR="006F0C0B" w:rsidRDefault="006F0C0B" w:rsidP="006F0C0B">
      <w:pPr>
        <w:pStyle w:val="ListParagraph"/>
        <w:numPr>
          <w:ilvl w:val="1"/>
          <w:numId w:val="7"/>
        </w:numPr>
        <w:spacing w:line="276" w:lineRule="auto"/>
      </w:pPr>
      <w:r>
        <w:t>Length of word – # of chars in the word, e.g. |aba| = 3</w:t>
      </w:r>
    </w:p>
    <w:p w14:paraId="2560DB86" w14:textId="3D3CF120" w:rsidR="00A0683A" w:rsidRDefault="00353DE9" w:rsidP="00A7694E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 xml:space="preserve"> = e</w:t>
      </w:r>
      <w:r w:rsidR="00A0683A">
        <w:t>mpty word – an empty s</w:t>
      </w:r>
      <w:r>
        <w:t>equence of symbols; i.e.</w:t>
      </w:r>
      <w:r w:rsidR="00A0683A">
        <w:t>|</w:t>
      </w:r>
      <w:r w:rsidR="00A0683A">
        <w:sym w:font="Symbol" w:char="F065"/>
      </w:r>
      <w:r w:rsidR="00A0683A">
        <w:t>| = 0</w:t>
      </w:r>
    </w:p>
    <w:p w14:paraId="16F33C8E" w14:textId="3FCD2258" w:rsidR="00353DE9" w:rsidRDefault="00353DE9" w:rsidP="00353DE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Language</w:t>
      </w:r>
      <w:r>
        <w:t xml:space="preserve"> – set of words</w:t>
      </w:r>
    </w:p>
    <w:p w14:paraId="3BAB5A38" w14:textId="27E836F4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words made up of an even # of a’s followed by 1 b</w:t>
      </w:r>
    </w:p>
    <w:p w14:paraId="624FBBE5" w14:textId="4E30ED2C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 xml:space="preserve">{} or </w:t>
      </w:r>
      <w:r>
        <w:sym w:font="Symbol" w:char="F0C6"/>
      </w:r>
      <w:r>
        <w:t xml:space="preserve"> = empty language – contains no words</w:t>
      </w:r>
    </w:p>
    <w:p w14:paraId="23E1BD80" w14:textId="0C8BF72E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{</w:t>
      </w:r>
      <w:r>
        <w:sym w:font="Symbol" w:char="F065"/>
      </w:r>
      <w:r>
        <w:t>} = singleton language</w:t>
      </w:r>
      <w:r w:rsidR="003A3F0D">
        <w:t xml:space="preserve"> (language with one word)</w:t>
      </w:r>
      <w:r>
        <w:t xml:space="preserve"> – only contains </w:t>
      </w:r>
      <w:r>
        <w:sym w:font="Symbol" w:char="F065"/>
      </w:r>
    </w:p>
    <w:p w14:paraId="0DA640F7" w14:textId="77777777" w:rsidR="000E0E16" w:rsidRDefault="000E0E16" w:rsidP="000E0E16">
      <w:pPr>
        <w:pStyle w:val="ListParagraph"/>
        <w:numPr>
          <w:ilvl w:val="1"/>
          <w:numId w:val="7"/>
        </w:numPr>
        <w:spacing w:line="276" w:lineRule="auto"/>
      </w:pPr>
      <w:r>
        <w:t>How to recognize if a given string belongs to a given language?</w:t>
      </w:r>
    </w:p>
    <w:p w14:paraId="3E16FAF4" w14:textId="77777777" w:rsidR="000E0E16" w:rsidRDefault="000E0E16" w:rsidP="000E0E16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Depends on how complex the language is – may be impossible</w:t>
      </w:r>
    </w:p>
    <w:p w14:paraId="12A63776" w14:textId="77777777" w:rsidR="000E0E16" w:rsidRDefault="000E0E16" w:rsidP="000E0E16">
      <w:pPr>
        <w:pStyle w:val="ListParagraph"/>
        <w:numPr>
          <w:ilvl w:val="2"/>
          <w:numId w:val="7"/>
        </w:numPr>
        <w:spacing w:line="276" w:lineRule="auto"/>
      </w:pPr>
      <w:r>
        <w:t>We can characterize languages based on the difficulty of their recognition process</w:t>
      </w:r>
    </w:p>
    <w:p w14:paraId="29FCA946" w14:textId="3F0B4C45" w:rsidR="00CC6E75" w:rsidRPr="008C2ED5" w:rsidRDefault="00CC6E75" w:rsidP="0029078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C2ED5">
        <w:rPr>
          <w:b/>
        </w:rPr>
        <w:t>Finite</w:t>
      </w:r>
      <w:r w:rsidR="0029078A">
        <w:rPr>
          <w:b/>
        </w:rPr>
        <w:t xml:space="preserve"> language</w:t>
      </w:r>
    </w:p>
    <w:p w14:paraId="220D70DB" w14:textId="0B0DF934" w:rsidR="00CC6E75" w:rsidRDefault="00CC6E75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Has finitely many words</w:t>
      </w:r>
    </w:p>
    <w:p w14:paraId="15F93263" w14:textId="2F21D038" w:rsidR="005147A7" w:rsidRDefault="005147A7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Can recognize a word by comparing with each word in the language set</w:t>
      </w:r>
    </w:p>
    <w:p w14:paraId="37834B8A" w14:textId="25DE67A5" w:rsidR="003D3F97" w:rsidRDefault="003D3F97" w:rsidP="00AA3DA3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E.g. L = {cat, car, cow}</w:t>
      </w:r>
    </w:p>
    <w:p w14:paraId="3ADC05FC" w14:textId="7BAF5513" w:rsidR="003D3F97" w:rsidRDefault="003D3F97" w:rsidP="00AA3DA3">
      <w:pPr>
        <w:pStyle w:val="ListParagraph"/>
        <w:spacing w:line="276" w:lineRule="auto"/>
        <w:ind w:left="1080"/>
      </w:pPr>
      <w:r>
        <w:t>If first char = c, move on, else error</w:t>
      </w:r>
    </w:p>
    <w:p w14:paraId="7AAA8B4F" w14:textId="12AD9018" w:rsidR="003D3F97" w:rsidRDefault="003D3F97" w:rsidP="00AA3DA3">
      <w:pPr>
        <w:pStyle w:val="ListParagraph"/>
        <w:spacing w:line="276" w:lineRule="auto"/>
        <w:ind w:left="1440"/>
      </w:pPr>
      <w:r>
        <w:t>If next char = a</w:t>
      </w:r>
    </w:p>
    <w:p w14:paraId="23C68A1F" w14:textId="58C880CC" w:rsidR="003D3F97" w:rsidRDefault="003D3F97" w:rsidP="00AA3DA3">
      <w:pPr>
        <w:pStyle w:val="ListParagraph"/>
        <w:spacing w:line="276" w:lineRule="auto"/>
      </w:pPr>
      <w:r>
        <w:tab/>
      </w:r>
      <w:r>
        <w:tab/>
        <w:t>If next char = t</w:t>
      </w:r>
    </w:p>
    <w:p w14:paraId="1167DE51" w14:textId="0B78D200" w:rsidR="003D3F97" w:rsidRDefault="003D3F97" w:rsidP="00AA3DA3">
      <w:pPr>
        <w:pStyle w:val="ListParagraph"/>
        <w:spacing w:line="276" w:lineRule="auto"/>
      </w:pPr>
      <w:r>
        <w:tab/>
      </w:r>
      <w:r>
        <w:tab/>
      </w:r>
      <w:r>
        <w:tab/>
        <w:t>If no more chars, accept, else error</w:t>
      </w:r>
    </w:p>
    <w:p w14:paraId="574EF779" w14:textId="5603DEE7" w:rsidR="003D3F97" w:rsidRDefault="003D3F97" w:rsidP="00AA3DA3">
      <w:pPr>
        <w:pStyle w:val="ListParagraph"/>
        <w:spacing w:line="276" w:lineRule="auto"/>
      </w:pPr>
      <w:r>
        <w:tab/>
      </w:r>
      <w:r>
        <w:tab/>
        <w:t>Else if next char = r</w:t>
      </w:r>
    </w:p>
    <w:p w14:paraId="54FF0230" w14:textId="171133EB" w:rsidR="003D3F97" w:rsidRDefault="003D3F97" w:rsidP="00AA3DA3">
      <w:pPr>
        <w:pStyle w:val="ListParagraph"/>
        <w:spacing w:line="276" w:lineRule="auto"/>
      </w:pPr>
      <w:r>
        <w:tab/>
      </w:r>
      <w:r>
        <w:tab/>
      </w:r>
      <w:r>
        <w:tab/>
        <w:t>… etc.</w:t>
      </w:r>
    </w:p>
    <w:p w14:paraId="2E83DB73" w14:textId="42352B3C" w:rsidR="000E7403" w:rsidRDefault="000E7403" w:rsidP="00AA3DA3">
      <w:pPr>
        <w:pStyle w:val="ListParagraph"/>
        <w:numPr>
          <w:ilvl w:val="1"/>
          <w:numId w:val="7"/>
        </w:numPr>
        <w:spacing w:line="276" w:lineRule="auto"/>
      </w:pPr>
      <w:r>
        <w:t>As a state machine</w:t>
      </w:r>
      <w:r w:rsidR="00640097">
        <w:t xml:space="preserve"> (</w:t>
      </w:r>
      <w:r w:rsidR="00640097">
        <w:rPr>
          <w:u w:val="single"/>
        </w:rPr>
        <w:t>deterministic finite automata</w:t>
      </w:r>
      <w:r w:rsidR="009B5F87">
        <w:rPr>
          <w:u w:val="single"/>
        </w:rPr>
        <w:t xml:space="preserve"> – DFA</w:t>
      </w:r>
      <w:r w:rsidR="00640097">
        <w:t>)</w:t>
      </w:r>
      <w:r>
        <w:t>:</w:t>
      </w:r>
    </w:p>
    <w:p w14:paraId="7A2716F3" w14:textId="05DB66CB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t>Start</w:t>
      </w:r>
    </w:p>
    <w:p w14:paraId="48A85C31" w14:textId="490A6021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c</w:t>
      </w:r>
    </w:p>
    <w:p w14:paraId="0E46B13E" w14:textId="459D179F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</w:t>
      </w:r>
      <w:proofErr w:type="spellStart"/>
      <w:r>
        <w:t>ca</w:t>
      </w:r>
      <w:proofErr w:type="spellEnd"/>
      <w:r>
        <w:t xml:space="preserve">, </w:t>
      </w:r>
      <w:r>
        <w:sym w:font="Symbol" w:char="F0AE"/>
      </w:r>
      <w:r>
        <w:t xml:space="preserve"> seen co</w:t>
      </w:r>
    </w:p>
    <w:p w14:paraId="1315C7C2" w14:textId="61458B24" w:rsidR="000E7403" w:rsidRDefault="000E7403" w:rsidP="00AA3DA3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E165BF">
        <w:t xml:space="preserve"> seen cat^</w:t>
      </w:r>
      <w:r>
        <w:t xml:space="preserve">, </w:t>
      </w:r>
      <w:r>
        <w:sym w:font="Symbol" w:char="F0AE"/>
      </w:r>
      <w:r w:rsidR="00E165BF">
        <w:t xml:space="preserve"> seen car^</w:t>
      </w:r>
      <w:r>
        <w:t xml:space="preserve">, </w:t>
      </w:r>
      <w:r>
        <w:sym w:font="Symbol" w:char="F0AE"/>
      </w:r>
      <w:r w:rsidR="00E165BF">
        <w:t xml:space="preserve"> seen cow^</w:t>
      </w:r>
    </w:p>
    <w:p w14:paraId="2C41C952" w14:textId="16F4FBBB" w:rsidR="000E7403" w:rsidRDefault="00E165BF" w:rsidP="00AA3DA3">
      <w:pPr>
        <w:pStyle w:val="ListParagraph"/>
        <w:numPr>
          <w:ilvl w:val="1"/>
          <w:numId w:val="7"/>
        </w:numPr>
        <w:spacing w:line="276" w:lineRule="auto"/>
      </w:pPr>
      <w:r>
        <w:t>^</w:t>
      </w:r>
      <w:r w:rsidR="000E7403">
        <w:t xml:space="preserve"> means accept if the program stops here</w:t>
      </w:r>
    </w:p>
    <w:p w14:paraId="7B8B4F52" w14:textId="58A1D9DF" w:rsidR="00CC6E75" w:rsidRPr="008C2ED5" w:rsidRDefault="00CC6E75" w:rsidP="00EC635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C2ED5">
        <w:rPr>
          <w:b/>
        </w:rPr>
        <w:t>Regular</w:t>
      </w:r>
      <w:r w:rsidR="00EC6350">
        <w:rPr>
          <w:b/>
        </w:rPr>
        <w:t xml:space="preserve"> language</w:t>
      </w:r>
    </w:p>
    <w:p w14:paraId="412FF41F" w14:textId="30C7EFF9" w:rsidR="00F2486A" w:rsidRDefault="00F2486A" w:rsidP="00EC6350">
      <w:pPr>
        <w:pStyle w:val="ListParagraph"/>
        <w:numPr>
          <w:ilvl w:val="1"/>
          <w:numId w:val="7"/>
        </w:numPr>
        <w:spacing w:line="276" w:lineRule="auto"/>
      </w:pPr>
      <w:r>
        <w:t>Built from the union, concatenation, and repetition of finite languages</w:t>
      </w:r>
    </w:p>
    <w:p w14:paraId="3A39A8D6" w14:textId="01E18DFB" w:rsidR="00BE7BF2" w:rsidRDefault="00BE7BF2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Union – L1 </w:t>
      </w:r>
      <w:r>
        <w:sym w:font="Symbol" w:char="F0C8"/>
      </w:r>
      <w:r>
        <w:t xml:space="preserve"> L2 = {x | x </w:t>
      </w:r>
      <w:r>
        <w:sym w:font="Symbol" w:char="F0CE"/>
      </w:r>
      <w:r>
        <w:t xml:space="preserve"> L1 or x </w:t>
      </w:r>
      <w:r>
        <w:sym w:font="Symbol" w:char="F0CE"/>
      </w:r>
      <w:r>
        <w:t xml:space="preserve"> L2}</w:t>
      </w:r>
    </w:p>
    <w:p w14:paraId="5C4C1EC2" w14:textId="09D6CFF7" w:rsidR="00BE7BF2" w:rsidRDefault="00BE7BF2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Concatenation – L1 </w:t>
      </w:r>
      <w:r>
        <w:sym w:font="Symbol" w:char="F0D7"/>
      </w:r>
      <w:r>
        <w:t xml:space="preserve"> L2 =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L1, y </w:t>
      </w:r>
      <w:r>
        <w:sym w:font="Symbol" w:char="F0CE"/>
      </w:r>
      <w:r>
        <w:t xml:space="preserve"> L2} </w:t>
      </w:r>
    </w:p>
    <w:p w14:paraId="72C153D0" w14:textId="753CE4CE" w:rsidR="00F41EC0" w:rsidRDefault="00F41EC0" w:rsidP="00EC6350">
      <w:pPr>
        <w:pStyle w:val="ListParagraph"/>
        <w:numPr>
          <w:ilvl w:val="1"/>
          <w:numId w:val="7"/>
        </w:numPr>
        <w:spacing w:line="276" w:lineRule="auto"/>
      </w:pPr>
      <w:r>
        <w:t>Repetition – L* 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L*, y </w:t>
      </w:r>
      <w:r>
        <w:sym w:font="Symbol" w:char="F0CE"/>
      </w:r>
      <w:r>
        <w:t xml:space="preserve"> L}</w:t>
      </w:r>
    </w:p>
    <w:p w14:paraId="68A2BDD0" w14:textId="5FBC1A70" w:rsidR="008C76DE" w:rsidRDefault="008C76DE" w:rsidP="00EC6350">
      <w:pPr>
        <w:pStyle w:val="ListParagraph"/>
        <w:numPr>
          <w:ilvl w:val="2"/>
          <w:numId w:val="7"/>
        </w:numPr>
        <w:spacing w:line="276" w:lineRule="auto"/>
      </w:pPr>
      <w:r>
        <w:t>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L </w:t>
      </w:r>
      <w:r>
        <w:sym w:font="Symbol" w:char="F0C8"/>
      </w:r>
      <w:r>
        <w:t xml:space="preserve"> LL </w:t>
      </w:r>
      <w:r>
        <w:sym w:font="Symbol" w:char="F0C8"/>
      </w:r>
      <w:r>
        <w:t xml:space="preserve"> LLL …</w:t>
      </w:r>
    </w:p>
    <w:p w14:paraId="4E4F3711" w14:textId="50007518" w:rsidR="008C76DE" w:rsidRDefault="008C76DE" w:rsidP="00EC6350">
      <w:pPr>
        <w:pStyle w:val="ListParagraph"/>
        <w:numPr>
          <w:ilvl w:val="2"/>
          <w:numId w:val="7"/>
        </w:numPr>
        <w:spacing w:line="276" w:lineRule="auto"/>
      </w:pPr>
      <w:r>
        <w:t>= 0 or more occurrences of words in L</w:t>
      </w:r>
    </w:p>
    <w:p w14:paraId="114EE921" w14:textId="2CAA3D51" w:rsidR="00515131" w:rsidRDefault="00515131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|L*| = </w:t>
      </w:r>
      <w:r>
        <w:sym w:font="Symbol" w:char="F0A5"/>
      </w:r>
      <w:r>
        <w:t xml:space="preserve"> i.e. repetition of a language has infinite words</w:t>
      </w:r>
    </w:p>
    <w:p w14:paraId="74BAC0A2" w14:textId="0C4F5F54" w:rsidR="00290A8D" w:rsidRDefault="00290A8D" w:rsidP="00EC6350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({</w:t>
      </w:r>
      <w:proofErr w:type="spellStart"/>
      <w:r>
        <w:t>aa</w:t>
      </w:r>
      <w:proofErr w:type="spellEnd"/>
      <w:r>
        <w:t xml:space="preserve">})* </w:t>
      </w:r>
      <w:r>
        <w:sym w:font="Symbol" w:char="F0D7"/>
      </w:r>
      <w:r>
        <w:t xml:space="preserve"> {b}</w:t>
      </w:r>
    </w:p>
    <w:p w14:paraId="06DF0EBA" w14:textId="7D39B6B5" w:rsidR="008C2ED5" w:rsidRDefault="008C2ED5" w:rsidP="00EC6350">
      <w:pPr>
        <w:pStyle w:val="ListParagraph"/>
        <w:numPr>
          <w:ilvl w:val="1"/>
          <w:numId w:val="7"/>
        </w:numPr>
        <w:spacing w:line="276" w:lineRule="auto"/>
      </w:pPr>
      <w:r>
        <w:t xml:space="preserve">Regular expression </w:t>
      </w:r>
      <w:r w:rsidR="00D87835">
        <w:t>vs.</w:t>
      </w:r>
      <w:r>
        <w:t xml:space="preserve"> set-theoretic notation</w:t>
      </w:r>
    </w:p>
    <w:p w14:paraId="52055F9A" w14:textId="0FE7A86D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C6"/>
      </w:r>
      <w:r>
        <w:t xml:space="preserve"> = {}</w:t>
      </w:r>
    </w:p>
    <w:p w14:paraId="534818AE" w14:textId="69D510D4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65"/>
      </w:r>
      <w:r>
        <w:t xml:space="preserve"> = {</w:t>
      </w:r>
      <w:r>
        <w:sym w:font="Symbol" w:char="F065"/>
      </w:r>
      <w:r>
        <w:t>}</w:t>
      </w:r>
    </w:p>
    <w:p w14:paraId="2DF37D78" w14:textId="71212002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aaa</w:t>
      </w:r>
      <w:proofErr w:type="spellEnd"/>
      <w:r>
        <w:t xml:space="preserve"> = {</w:t>
      </w:r>
      <w:proofErr w:type="spellStart"/>
      <w:r>
        <w:t>aaa</w:t>
      </w:r>
      <w:proofErr w:type="spellEnd"/>
      <w:r>
        <w:t>}</w:t>
      </w:r>
    </w:p>
    <w:p w14:paraId="1ED5EE81" w14:textId="46E16082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E1 | E2 = E1 </w:t>
      </w:r>
      <w:r>
        <w:sym w:font="Symbol" w:char="F0C8"/>
      </w:r>
      <w:r>
        <w:t xml:space="preserve"> E2</w:t>
      </w:r>
    </w:p>
    <w:p w14:paraId="4F4029D3" w14:textId="097E271A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E1E2 = E1 </w:t>
      </w:r>
      <w:r>
        <w:sym w:font="Symbol" w:char="F0D7"/>
      </w:r>
      <w:r>
        <w:t xml:space="preserve"> E2</w:t>
      </w:r>
    </w:p>
    <w:p w14:paraId="262F8E98" w14:textId="47AEC7AB" w:rsidR="008C2ED5" w:rsidRDefault="008C2ED5" w:rsidP="00EC6350">
      <w:pPr>
        <w:pStyle w:val="ListParagraph"/>
        <w:numPr>
          <w:ilvl w:val="2"/>
          <w:numId w:val="7"/>
        </w:numPr>
        <w:spacing w:line="276" w:lineRule="auto"/>
      </w:pPr>
      <w:r>
        <w:t>E* = E*</w:t>
      </w:r>
    </w:p>
    <w:p w14:paraId="6B4D25AA" w14:textId="61E7B49A" w:rsidR="00BF4C6E" w:rsidRDefault="00BF4C6E" w:rsidP="00EC6350">
      <w:pPr>
        <w:pStyle w:val="ListParagraph"/>
        <w:numPr>
          <w:ilvl w:val="1"/>
          <w:numId w:val="7"/>
        </w:numPr>
        <w:spacing w:line="276" w:lineRule="auto"/>
      </w:pPr>
      <w:r>
        <w:t>Is C regular?</w:t>
      </w:r>
    </w:p>
    <w:p w14:paraId="04483A0D" w14:textId="43B86DF6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>A C program is a sequence of tokens, each of which is derived from a regular language</w:t>
      </w:r>
    </w:p>
    <w:p w14:paraId="3EA464B6" w14:textId="2ADA5EF7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CD"/>
      </w:r>
      <w:r>
        <w:t xml:space="preserve"> {valid C tokens}*</w:t>
      </w:r>
    </w:p>
    <w:p w14:paraId="69D8524E" w14:textId="030A4793" w:rsidR="00BF4C6E" w:rsidRDefault="00BF4C6E" w:rsidP="00EC6350">
      <w:pPr>
        <w:pStyle w:val="ListParagraph"/>
        <w:numPr>
          <w:ilvl w:val="2"/>
          <w:numId w:val="7"/>
        </w:numPr>
        <w:spacing w:line="276" w:lineRule="auto"/>
      </w:pPr>
      <w:r>
        <w:t>Therefore maybe</w:t>
      </w:r>
    </w:p>
    <w:p w14:paraId="6B77278A" w14:textId="55D379E7" w:rsidR="002306B8" w:rsidRDefault="00345FA3" w:rsidP="00EC6350">
      <w:pPr>
        <w:pStyle w:val="ListParagraph"/>
        <w:numPr>
          <w:ilvl w:val="1"/>
          <w:numId w:val="7"/>
        </w:numPr>
        <w:spacing w:line="276" w:lineRule="auto"/>
      </w:pPr>
      <w:r>
        <w:t>How to recognize membership in a regular language?</w:t>
      </w:r>
    </w:p>
    <w:p w14:paraId="03B51AD8" w14:textId="608CF62E" w:rsidR="00345FA3" w:rsidRDefault="00345FA3" w:rsidP="00EC6350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</w:t>
      </w:r>
    </w:p>
    <w:p w14:paraId="0CC86389" w14:textId="7FE945CB" w:rsidR="009B5F87" w:rsidRDefault="009B5F87" w:rsidP="00EC6350">
      <w:pPr>
        <w:pStyle w:val="ListParagraph"/>
        <w:numPr>
          <w:ilvl w:val="1"/>
          <w:numId w:val="7"/>
        </w:numPr>
        <w:spacing w:line="276" w:lineRule="auto"/>
      </w:pPr>
      <w:r>
        <w:t>As a DFA:</w:t>
      </w:r>
    </w:p>
    <w:p w14:paraId="1ACD2A90" w14:textId="7707F82A" w:rsidR="00345FA3" w:rsidRDefault="00345FA3" w:rsidP="00EC6350">
      <w:pPr>
        <w:pStyle w:val="ListParagraph"/>
        <w:numPr>
          <w:ilvl w:val="2"/>
          <w:numId w:val="7"/>
        </w:numPr>
        <w:spacing w:line="276" w:lineRule="auto"/>
      </w:pPr>
      <w:r>
        <w:t>Start</w:t>
      </w:r>
    </w:p>
    <w:p w14:paraId="07C85095" w14:textId="37CE1018" w:rsidR="00E165BF" w:rsidRDefault="00E165BF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2n a’s </w:t>
      </w:r>
      <w:r>
        <w:sym w:font="Symbol" w:char="F0AC"/>
      </w:r>
      <w:r>
        <w:sym w:font="Symbol" w:char="F0AE"/>
      </w:r>
      <w:r>
        <w:t xml:space="preserve"> seen 2n+1 a’s (loop)</w:t>
      </w:r>
    </w:p>
    <w:p w14:paraId="58E844F3" w14:textId="78514305" w:rsidR="00E165BF" w:rsidRDefault="00E165BF" w:rsidP="00EC63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seen </w:t>
      </w:r>
      <w:r w:rsidR="00C93564">
        <w:t>b</w:t>
      </w:r>
      <w:r>
        <w:t>^</w:t>
      </w:r>
    </w:p>
    <w:p w14:paraId="30224CDE" w14:textId="55FF490B" w:rsidR="00C27F2A" w:rsidRDefault="00C27F2A" w:rsidP="00C27F2A">
      <w:pPr>
        <w:pStyle w:val="ListParagraph"/>
        <w:numPr>
          <w:ilvl w:val="1"/>
          <w:numId w:val="7"/>
        </w:numPr>
        <w:spacing w:line="276" w:lineRule="auto"/>
      </w:pPr>
      <w:r>
        <w:t>E.g. names in C++</w:t>
      </w:r>
    </w:p>
    <w:p w14:paraId="2269F596" w14:textId="4DA8F009" w:rsidR="00C27F2A" w:rsidRDefault="00C27F2A" w:rsidP="00C27F2A">
      <w:pPr>
        <w:pStyle w:val="ListParagraph"/>
        <w:numPr>
          <w:ilvl w:val="2"/>
          <w:numId w:val="7"/>
        </w:numPr>
        <w:spacing w:line="276" w:lineRule="auto"/>
      </w:pPr>
      <w:r>
        <w:t>Regular expression: [a-</w:t>
      </w:r>
      <w:proofErr w:type="spellStart"/>
      <w:r>
        <w:t>zA</w:t>
      </w:r>
      <w:proofErr w:type="spellEnd"/>
      <w:r>
        <w:t>-Z</w:t>
      </w:r>
      <w:bookmarkStart w:id="0" w:name="_GoBack"/>
      <w:bookmarkEnd w:id="0"/>
      <w:r>
        <w:t>_][a-zA-Z_0-9]*</w:t>
      </w:r>
    </w:p>
    <w:sectPr w:rsidR="00C27F2A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8FAB" w14:textId="77777777" w:rsidR="00C27837" w:rsidRDefault="00C27837" w:rsidP="00EF3736">
      <w:r>
        <w:separator/>
      </w:r>
    </w:p>
  </w:endnote>
  <w:endnote w:type="continuationSeparator" w:id="0">
    <w:p w14:paraId="380BB646" w14:textId="77777777" w:rsidR="00C27837" w:rsidRDefault="00C27837" w:rsidP="00EF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D3F01" w14:textId="77777777" w:rsidR="00C27837" w:rsidRDefault="00C27837" w:rsidP="00EF3736">
      <w:r>
        <w:separator/>
      </w:r>
    </w:p>
  </w:footnote>
  <w:footnote w:type="continuationSeparator" w:id="0">
    <w:p w14:paraId="05A090FB" w14:textId="77777777" w:rsidR="00C27837" w:rsidRDefault="00C27837" w:rsidP="00EF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915568"/>
    <w:multiLevelType w:val="hybridMultilevel"/>
    <w:tmpl w:val="570262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36"/>
    <w:rsid w:val="00085380"/>
    <w:rsid w:val="000C1F7F"/>
    <w:rsid w:val="000C4A5E"/>
    <w:rsid w:val="000E0E16"/>
    <w:rsid w:val="000E7403"/>
    <w:rsid w:val="00135528"/>
    <w:rsid w:val="00137A4E"/>
    <w:rsid w:val="00166EBE"/>
    <w:rsid w:val="00177FE9"/>
    <w:rsid w:val="001B0B39"/>
    <w:rsid w:val="001E5F63"/>
    <w:rsid w:val="001F79EB"/>
    <w:rsid w:val="002146BB"/>
    <w:rsid w:val="002174B6"/>
    <w:rsid w:val="002306B8"/>
    <w:rsid w:val="00244E98"/>
    <w:rsid w:val="00245CE3"/>
    <w:rsid w:val="002476D6"/>
    <w:rsid w:val="0029078A"/>
    <w:rsid w:val="00290A8D"/>
    <w:rsid w:val="002C7D1A"/>
    <w:rsid w:val="00345FA3"/>
    <w:rsid w:val="003461D1"/>
    <w:rsid w:val="00353DE9"/>
    <w:rsid w:val="0039039B"/>
    <w:rsid w:val="003A3F0D"/>
    <w:rsid w:val="003D3F97"/>
    <w:rsid w:val="003E281A"/>
    <w:rsid w:val="004A5D10"/>
    <w:rsid w:val="004D34BC"/>
    <w:rsid w:val="005147A7"/>
    <w:rsid w:val="00515131"/>
    <w:rsid w:val="005C635E"/>
    <w:rsid w:val="00606EDD"/>
    <w:rsid w:val="00640097"/>
    <w:rsid w:val="00695BAF"/>
    <w:rsid w:val="006A1492"/>
    <w:rsid w:val="006B59EA"/>
    <w:rsid w:val="006F0C0B"/>
    <w:rsid w:val="006F1455"/>
    <w:rsid w:val="00712409"/>
    <w:rsid w:val="00714161"/>
    <w:rsid w:val="007A3856"/>
    <w:rsid w:val="007C2BB5"/>
    <w:rsid w:val="007D0FAB"/>
    <w:rsid w:val="007F6E0A"/>
    <w:rsid w:val="007F7AC1"/>
    <w:rsid w:val="008237A8"/>
    <w:rsid w:val="0087001D"/>
    <w:rsid w:val="00875731"/>
    <w:rsid w:val="00875D61"/>
    <w:rsid w:val="008A11E2"/>
    <w:rsid w:val="008C2ED5"/>
    <w:rsid w:val="008C76DE"/>
    <w:rsid w:val="008E41CC"/>
    <w:rsid w:val="008E78E8"/>
    <w:rsid w:val="00911A7A"/>
    <w:rsid w:val="009161E5"/>
    <w:rsid w:val="00985786"/>
    <w:rsid w:val="009A012B"/>
    <w:rsid w:val="009A61AC"/>
    <w:rsid w:val="009B3743"/>
    <w:rsid w:val="009B5F87"/>
    <w:rsid w:val="00A0683A"/>
    <w:rsid w:val="00A50E12"/>
    <w:rsid w:val="00A65D28"/>
    <w:rsid w:val="00A7694E"/>
    <w:rsid w:val="00A835CD"/>
    <w:rsid w:val="00A925EF"/>
    <w:rsid w:val="00AA3DA3"/>
    <w:rsid w:val="00AD52B5"/>
    <w:rsid w:val="00AF4C20"/>
    <w:rsid w:val="00B43C53"/>
    <w:rsid w:val="00BB372B"/>
    <w:rsid w:val="00BE7BF2"/>
    <w:rsid w:val="00BF4C6E"/>
    <w:rsid w:val="00C03F40"/>
    <w:rsid w:val="00C226D3"/>
    <w:rsid w:val="00C27837"/>
    <w:rsid w:val="00C27F2A"/>
    <w:rsid w:val="00C417DD"/>
    <w:rsid w:val="00C45DC7"/>
    <w:rsid w:val="00C47C76"/>
    <w:rsid w:val="00C86EE9"/>
    <w:rsid w:val="00C93564"/>
    <w:rsid w:val="00C972D7"/>
    <w:rsid w:val="00CC6E75"/>
    <w:rsid w:val="00D553C8"/>
    <w:rsid w:val="00D83944"/>
    <w:rsid w:val="00D87835"/>
    <w:rsid w:val="00DA5864"/>
    <w:rsid w:val="00DC1536"/>
    <w:rsid w:val="00E165BF"/>
    <w:rsid w:val="00E955A4"/>
    <w:rsid w:val="00EB4F58"/>
    <w:rsid w:val="00EC6350"/>
    <w:rsid w:val="00EF3736"/>
    <w:rsid w:val="00F2486A"/>
    <w:rsid w:val="00F41EC0"/>
    <w:rsid w:val="00F571CB"/>
    <w:rsid w:val="00FA2668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A1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  <w:style w:type="table" w:styleId="TableGrid">
    <w:name w:val="Table Grid"/>
    <w:basedOn w:val="TableNormal"/>
    <w:uiPriority w:val="59"/>
    <w:rsid w:val="00A92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E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  <w:style w:type="table" w:styleId="TableGrid">
    <w:name w:val="Table Grid"/>
    <w:basedOn w:val="TableNormal"/>
    <w:uiPriority w:val="59"/>
    <w:rsid w:val="00A92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E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FF059-8D23-6340-A7F1-451BB9E7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172</TotalTime>
  <Pages>3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77</cp:revision>
  <dcterms:created xsi:type="dcterms:W3CDTF">2015-10-06T15:06:00Z</dcterms:created>
  <dcterms:modified xsi:type="dcterms:W3CDTF">2015-10-21T22:54:00Z</dcterms:modified>
</cp:coreProperties>
</file>
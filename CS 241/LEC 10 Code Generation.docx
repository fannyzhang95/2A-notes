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4D9B9" w14:textId="77777777" w:rsidR="00C47C76" w:rsidRDefault="00FF3E39" w:rsidP="007C2BB5">
      <w:pPr>
        <w:spacing w:line="276" w:lineRule="auto"/>
      </w:pPr>
      <w:r>
        <w:rPr>
          <w:b/>
          <w:u w:val="single"/>
        </w:rPr>
        <w:t>Code Generation</w:t>
      </w:r>
    </w:p>
    <w:p w14:paraId="6C716CEA" w14:textId="77777777" w:rsidR="007C2BB5" w:rsidRDefault="007C2BB5" w:rsidP="007C2BB5">
      <w:pPr>
        <w:spacing w:line="276" w:lineRule="auto"/>
      </w:pPr>
    </w:p>
    <w:p w14:paraId="566C3DA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Code generation</w:t>
      </w:r>
    </w:p>
    <w:p w14:paraId="1184FD44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Source </w:t>
      </w:r>
      <w:r>
        <w:sym w:font="Symbol" w:char="F0AE"/>
      </w:r>
      <w:r>
        <w:t xml:space="preserve"> lexical analysis (scanning) </w:t>
      </w:r>
    </w:p>
    <w:p w14:paraId="35F4E0E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[tokens] </w:t>
      </w:r>
      <w:r>
        <w:sym w:font="Symbol" w:char="F0AE"/>
      </w:r>
      <w:r>
        <w:t xml:space="preserve"> context-free analysis (parsing)</w:t>
      </w:r>
    </w:p>
    <w:p w14:paraId="0E642D6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tree] </w:t>
      </w:r>
      <w:r>
        <w:sym w:font="Symbol" w:char="F0AE"/>
      </w:r>
      <w:r>
        <w:t xml:space="preserve"> context-sensitive analysis (semantic analysis)</w:t>
      </w:r>
    </w:p>
    <w:p w14:paraId="342D653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[parse tree, symbol table] </w:t>
      </w:r>
      <w:r>
        <w:sym w:font="Symbol" w:char="F0AE"/>
      </w:r>
      <w:r>
        <w:t xml:space="preserve"> code generation</w:t>
      </w:r>
    </w:p>
    <w:p w14:paraId="4C9192D3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At this point, we have guaranteed for the source program to be free of compile-time errors</w:t>
      </w:r>
    </w:p>
    <w:p w14:paraId="07BA954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Now we need to generate equivalent MIPS code</w:t>
      </w:r>
    </w:p>
    <w:p w14:paraId="1BFE6CFD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a; }</w:t>
      </w:r>
    </w:p>
    <w:p w14:paraId="0AA7DA5D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Conventions: params in $1, $2; output passed in $3</w:t>
      </w:r>
    </w:p>
    <w:p w14:paraId="6470DA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588CB32F" w14:textId="77777777" w:rsidR="00FF3E39" w:rsidRDefault="00FF3E39" w:rsidP="00FF3E39">
      <w:pPr>
        <w:pStyle w:val="ListParagraph"/>
        <w:spacing w:line="276" w:lineRule="auto"/>
        <w:ind w:left="1080"/>
      </w:pPr>
      <w:r>
        <w:t>Add $3, $1, $0</w:t>
      </w:r>
    </w:p>
    <w:p w14:paraId="28C2E52C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57DE8D51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b; }</w:t>
      </w:r>
    </w:p>
    <w:p w14:paraId="0FE04F7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B5474EC" w14:textId="77777777" w:rsidR="00FF3E39" w:rsidRDefault="00FF3E39" w:rsidP="00FF3E39">
      <w:pPr>
        <w:pStyle w:val="ListParagraph"/>
        <w:spacing w:line="276" w:lineRule="auto"/>
        <w:ind w:left="1080"/>
      </w:pPr>
      <w:r>
        <w:t>Add $3, $2, $0</w:t>
      </w:r>
    </w:p>
    <w:p w14:paraId="62165787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0E28AF10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These two programs have the same parse tree – how to tell one from another?</w:t>
      </w:r>
    </w:p>
    <w:p w14:paraId="49D0A432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symbol table</w:t>
      </w:r>
    </w:p>
    <w:p w14:paraId="6437F2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Add column to table for where each symbol is stored (register location)</w:t>
      </w:r>
    </w:p>
    <w:p w14:paraId="515FC8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When traversing the parse tree for code generation, when ID is countered </w:t>
      </w:r>
      <w:r>
        <w:sym w:font="Symbol" w:char="F0AE"/>
      </w:r>
      <w:r>
        <w:t xml:space="preserve"> lookup in symbol table to get location </w:t>
      </w:r>
    </w:p>
    <w:p w14:paraId="62A6932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For local variables &amp; params of wain – allocate space on the stack</w:t>
      </w:r>
    </w:p>
    <w:p w14:paraId="2B67E143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 xml:space="preserve">Reference local variables by the amount of offset from $30 </w:t>
      </w:r>
    </w:p>
    <w:p w14:paraId="4B39939E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But offsets change as other things are added to/removed from the stack</w:t>
      </w:r>
    </w:p>
    <w:p w14:paraId="7AE0EACA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return a; }</w:t>
      </w:r>
    </w:p>
    <w:p w14:paraId="219C31C8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002E9CCD" w14:textId="77777777" w:rsidR="00FF3E39" w:rsidRDefault="00FF3E39" w:rsidP="00FF3E39">
      <w:pPr>
        <w:pStyle w:val="ListParagraph"/>
        <w:spacing w:line="276" w:lineRule="auto"/>
        <w:ind w:left="1080"/>
      </w:pPr>
      <w:r>
        <w:t>sw $1, -4($30)</w:t>
      </w:r>
      <w:r>
        <w:tab/>
      </w:r>
      <w:r>
        <w:tab/>
        <w:t>//store a, b</w:t>
      </w:r>
    </w:p>
    <w:p w14:paraId="17422178" w14:textId="77777777" w:rsidR="00FF3E39" w:rsidRDefault="00FF3E39" w:rsidP="00FF3E39">
      <w:pPr>
        <w:pStyle w:val="ListParagraph"/>
        <w:spacing w:line="276" w:lineRule="auto"/>
        <w:ind w:left="1080"/>
      </w:pPr>
      <w:r>
        <w:t>sw $2, -8($30)</w:t>
      </w:r>
    </w:p>
    <w:p w14:paraId="5F0AA686" w14:textId="77777777" w:rsidR="00FF3E39" w:rsidRDefault="00FF3E39" w:rsidP="00FF3E39">
      <w:pPr>
        <w:pStyle w:val="ListParagraph"/>
        <w:spacing w:line="276" w:lineRule="auto"/>
        <w:ind w:left="1080"/>
      </w:pPr>
      <w:r>
        <w:t>lis $4</w:t>
      </w:r>
    </w:p>
    <w:p w14:paraId="36A35826" w14:textId="77777777" w:rsidR="00FF3E39" w:rsidRDefault="00FF3E39" w:rsidP="00FF3E39">
      <w:pPr>
        <w:pStyle w:val="ListParagraph"/>
        <w:spacing w:line="276" w:lineRule="auto"/>
        <w:ind w:left="1080"/>
      </w:pPr>
      <w:r>
        <w:t>.word 8</w:t>
      </w:r>
    </w:p>
    <w:p w14:paraId="3379845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  <w:r>
        <w:tab/>
      </w:r>
      <w:r>
        <w:tab/>
        <w:t>//adjust SP</w:t>
      </w:r>
    </w:p>
    <w:p w14:paraId="57D60173" w14:textId="77777777" w:rsidR="00FF3E39" w:rsidRDefault="00FF3E39" w:rsidP="00FF3E39">
      <w:pPr>
        <w:pStyle w:val="ListParagraph"/>
        <w:spacing w:line="276" w:lineRule="auto"/>
        <w:ind w:left="1080"/>
      </w:pPr>
      <w:r>
        <w:t>lw $3, 4($30)</w:t>
      </w:r>
      <w:r>
        <w:tab/>
      </w:r>
      <w:r>
        <w:tab/>
        <w:t>//output a (a is stored 4 from SP)</w:t>
      </w:r>
    </w:p>
    <w:p w14:paraId="48027371" w14:textId="77777777" w:rsidR="00FF3E39" w:rsidRDefault="00FF3E39" w:rsidP="00FF3E39">
      <w:pPr>
        <w:pStyle w:val="ListParagraph"/>
        <w:spacing w:line="276" w:lineRule="auto"/>
        <w:ind w:left="1080"/>
      </w:pPr>
      <w:r>
        <w:tab/>
      </w:r>
      <w:r>
        <w:tab/>
      </w:r>
      <w:r>
        <w:tab/>
      </w:r>
      <w:r>
        <w:tab/>
        <w:t>//this offset will change if more items are pushed onto stack</w:t>
      </w:r>
    </w:p>
    <w:p w14:paraId="211387A6" w14:textId="77777777" w:rsidR="00FF3E39" w:rsidRDefault="00FF3E39" w:rsidP="00FF3E39">
      <w:pPr>
        <w:pStyle w:val="ListParagraph"/>
        <w:spacing w:line="276" w:lineRule="auto"/>
        <w:ind w:left="1080"/>
      </w:pPr>
      <w:r>
        <w:t>add $30, $30, $4</w:t>
      </w:r>
      <w:r>
        <w:tab/>
      </w:r>
      <w:r>
        <w:tab/>
        <w:t>//adjust SP</w:t>
      </w:r>
    </w:p>
    <w:p w14:paraId="0547BDBB" w14:textId="77777777" w:rsidR="00FF3E39" w:rsidRDefault="00FF3E39" w:rsidP="00FF3E39">
      <w:pPr>
        <w:pStyle w:val="ListParagraph"/>
        <w:spacing w:line="276" w:lineRule="auto"/>
        <w:ind w:left="1080"/>
      </w:pPr>
      <w:r>
        <w:t>jr $31</w:t>
      </w:r>
    </w:p>
    <w:p w14:paraId="2C465AEB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 w:rsidRPr="00EC5BB6">
        <w:rPr>
          <w:u w:val="single"/>
        </w:rPr>
        <w:t>Introduce conventions</w:t>
      </w:r>
      <w:r>
        <w:t>:</w:t>
      </w:r>
    </w:p>
    <w:p w14:paraId="221AB4C0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$4 always contains 4 – do not change it</w:t>
      </w:r>
    </w:p>
    <w:p w14:paraId="7594F93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$29 points to the bottom of stack frame (</w:t>
      </w:r>
      <w:r w:rsidRPr="008679F8">
        <w:rPr>
          <w:u w:val="single"/>
        </w:rPr>
        <w:t>frame pointer</w:t>
      </w:r>
      <w:r>
        <w:t>) – location of local variables will be calculated using offsets to $29, which remain constant</w:t>
      </w:r>
    </w:p>
    <w:p w14:paraId="6F2ADB5F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Ex: int wain(int a, int b) { int c = 0; return a; }</w:t>
      </w:r>
    </w:p>
    <w:p w14:paraId="5A2EC485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F3609A4" w14:textId="77777777" w:rsidR="00FF3E39" w:rsidRDefault="00FF3E39" w:rsidP="00FF3E39">
      <w:pPr>
        <w:pStyle w:val="ListParagraph"/>
        <w:spacing w:line="276" w:lineRule="auto"/>
        <w:ind w:left="1080"/>
      </w:pPr>
      <w:r>
        <w:lastRenderedPageBreak/>
        <w:t>lis $4</w:t>
      </w:r>
      <w:r>
        <w:tab/>
      </w:r>
      <w:r>
        <w:tab/>
      </w:r>
      <w:r>
        <w:tab/>
        <w:t>//$4 = 4</w:t>
      </w:r>
    </w:p>
    <w:p w14:paraId="671CC4EC" w14:textId="77777777" w:rsidR="00FF3E39" w:rsidRDefault="00FF3E39" w:rsidP="00FF3E39">
      <w:pPr>
        <w:pStyle w:val="ListParagraph"/>
        <w:spacing w:line="276" w:lineRule="auto"/>
        <w:ind w:left="1080"/>
      </w:pPr>
      <w:r>
        <w:t>.word 4</w:t>
      </w:r>
    </w:p>
    <w:p w14:paraId="55BB8499" w14:textId="77777777" w:rsidR="00FF3E39" w:rsidRDefault="00FF3E39" w:rsidP="00FF3E39">
      <w:pPr>
        <w:pStyle w:val="ListParagraph"/>
        <w:spacing w:line="276" w:lineRule="auto"/>
        <w:ind w:left="1080"/>
      </w:pPr>
      <w:r>
        <w:t>sw $1, -4($30)</w:t>
      </w:r>
      <w:r>
        <w:tab/>
      </w:r>
      <w:r>
        <w:tab/>
        <w:t>//store a, b, c &amp; adjust SP</w:t>
      </w:r>
    </w:p>
    <w:p w14:paraId="15DACCE2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05F2B1C7" w14:textId="77777777" w:rsidR="00FF3E39" w:rsidRDefault="00FF3E39" w:rsidP="00FF3E39">
      <w:pPr>
        <w:pStyle w:val="ListParagraph"/>
        <w:spacing w:line="276" w:lineRule="auto"/>
        <w:ind w:left="1080"/>
      </w:pPr>
      <w:r>
        <w:t>add $29, $30, $0</w:t>
      </w:r>
      <w:r>
        <w:tab/>
      </w:r>
      <w:r>
        <w:tab/>
        <w:t>//set up SP to point at first local variable stored on stack</w:t>
      </w:r>
    </w:p>
    <w:p w14:paraId="4A9AD132" w14:textId="77777777" w:rsidR="00FF3E39" w:rsidRDefault="00FF3E39" w:rsidP="00FF3E39">
      <w:pPr>
        <w:pStyle w:val="ListParagraph"/>
        <w:spacing w:line="276" w:lineRule="auto"/>
        <w:ind w:left="1080"/>
      </w:pPr>
      <w:r>
        <w:t>sw $2, -4($30)</w:t>
      </w:r>
    </w:p>
    <w:p w14:paraId="305843F5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4533CAD8" w14:textId="77777777" w:rsidR="00FF3E39" w:rsidRDefault="00FF3E39" w:rsidP="00FF3E39">
      <w:pPr>
        <w:pStyle w:val="ListParagraph"/>
        <w:spacing w:line="276" w:lineRule="auto"/>
        <w:ind w:left="1080"/>
      </w:pPr>
      <w:r>
        <w:t>sw $0, -4($30)</w:t>
      </w:r>
    </w:p>
    <w:p w14:paraId="6EF9AD30" w14:textId="77777777" w:rsidR="00FF3E39" w:rsidRDefault="00FF3E39" w:rsidP="00FF3E39">
      <w:pPr>
        <w:pStyle w:val="ListParagraph"/>
        <w:spacing w:line="276" w:lineRule="auto"/>
        <w:ind w:left="1080"/>
      </w:pPr>
      <w:r>
        <w:t>sub $30, $30, $4</w:t>
      </w:r>
    </w:p>
    <w:p w14:paraId="7B75F9C7" w14:textId="77777777" w:rsidR="00FF3E39" w:rsidRDefault="00FF3E39" w:rsidP="00FF3E39">
      <w:pPr>
        <w:pStyle w:val="ListParagraph"/>
        <w:spacing w:line="276" w:lineRule="auto"/>
        <w:ind w:left="1080"/>
      </w:pPr>
      <w:r>
        <w:t>//symbol table:</w:t>
      </w:r>
    </w:p>
    <w:p w14:paraId="77FC447F" w14:textId="77777777" w:rsidR="00FF3E39" w:rsidRDefault="00FF3E39" w:rsidP="00FF3E39">
      <w:pPr>
        <w:pStyle w:val="ListParagraph"/>
        <w:spacing w:line="276" w:lineRule="auto"/>
        <w:ind w:left="1080"/>
      </w:pPr>
      <w:r>
        <w:t>//a = 0 from $29; b = -4 from $29; c = -8 from $29</w:t>
      </w:r>
    </w:p>
    <w:p w14:paraId="23DCAA0F" w14:textId="77777777" w:rsidR="00FF3E39" w:rsidRDefault="00FF3E39" w:rsidP="00FF3E39">
      <w:pPr>
        <w:pStyle w:val="ListParagraph"/>
        <w:spacing w:line="276" w:lineRule="auto"/>
        <w:ind w:left="1080"/>
      </w:pPr>
      <w:r>
        <w:t>lw $3, 0($29)</w:t>
      </w:r>
      <w:r>
        <w:tab/>
      </w:r>
      <w:r>
        <w:tab/>
        <w:t>//output a</w:t>
      </w:r>
    </w:p>
    <w:p w14:paraId="6374C6E8" w14:textId="77777777" w:rsidR="00FF3E39" w:rsidRDefault="00FF3E39" w:rsidP="00FF3E39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//restore SP value = FP + 4</w:t>
      </w:r>
    </w:p>
    <w:p w14:paraId="11FF9ABC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>More complicated program:</w:t>
      </w:r>
    </w:p>
    <w:p w14:paraId="15DFD9B8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t xml:space="preserve">In general, for each grammar rule A </w:t>
      </w:r>
      <w:r>
        <w:sym w:font="Symbol" w:char="F0AE"/>
      </w:r>
      <w:r>
        <w:t xml:space="preserve"> </w:t>
      </w:r>
      <w:r>
        <w:sym w:font="Symbol" w:char="F067"/>
      </w:r>
      <w:r>
        <w:t>, build code(A) from code(</w:t>
      </w:r>
      <w:r>
        <w:sym w:font="Symbol" w:char="F067"/>
      </w:r>
      <w:r>
        <w:t>)</w:t>
      </w:r>
    </w:p>
    <w:p w14:paraId="47B01CE5" w14:textId="77777777" w:rsidR="00FF3E39" w:rsidRDefault="00FF3E39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Introduce conventions</w:t>
      </w:r>
      <w:r>
        <w:t>:</w:t>
      </w:r>
    </w:p>
    <w:p w14:paraId="4A5147BF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Use $3 for output of all expressions</w:t>
      </w:r>
    </w:p>
    <w:p w14:paraId="2B3A39F6" w14:textId="77777777" w:rsidR="00FF3E39" w:rsidRDefault="00FF3E39" w:rsidP="00FF3E39">
      <w:pPr>
        <w:pStyle w:val="ListParagraph"/>
        <w:numPr>
          <w:ilvl w:val="2"/>
          <w:numId w:val="7"/>
        </w:numPr>
        <w:spacing w:line="276" w:lineRule="auto"/>
      </w:pPr>
      <w:r>
        <w:t>But if there are multiple pending operations – where to store those results without overwriting $3?</w:t>
      </w:r>
    </w:p>
    <w:p w14:paraId="73439148" w14:textId="1EC921B4" w:rsidR="00CF7A19" w:rsidRDefault="00CF7A19" w:rsidP="00FF3E39">
      <w:pPr>
        <w:pStyle w:val="ListParagraph"/>
        <w:numPr>
          <w:ilvl w:val="2"/>
          <w:numId w:val="7"/>
        </w:numPr>
        <w:spacing w:line="276" w:lineRule="auto"/>
      </w:pPr>
      <w:r>
        <w:t>Use the stack</w:t>
      </w:r>
    </w:p>
    <w:p w14:paraId="508A4564" w14:textId="62E9ED0D" w:rsidR="00FF3E39" w:rsidRDefault="00CF7A19" w:rsidP="00CF7A19">
      <w:pPr>
        <w:pStyle w:val="ListParagraph"/>
        <w:numPr>
          <w:ilvl w:val="0"/>
          <w:numId w:val="7"/>
        </w:numPr>
        <w:spacing w:line="276" w:lineRule="auto"/>
      </w:pPr>
      <w:r>
        <w:t>Ex: a + (b + (c + d))</w:t>
      </w:r>
    </w:p>
    <w:p w14:paraId="6394F4F4" w14:textId="77777777" w:rsidR="00FF3E39" w:rsidRDefault="00FF3E39" w:rsidP="00FF3E39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37F5AC" w14:textId="520431BC" w:rsidR="00CF7A19" w:rsidRDefault="00CF7A19" w:rsidP="00CF7A19">
      <w:pPr>
        <w:pStyle w:val="ListParagraph"/>
        <w:spacing w:line="276" w:lineRule="auto"/>
        <w:ind w:left="1080"/>
      </w:pPr>
      <w:r>
        <w:t xml:space="preserve">; code(a) </w:t>
      </w:r>
      <w:r>
        <w:tab/>
      </w:r>
      <w:r>
        <w:tab/>
        <w:t xml:space="preserve">$3 </w:t>
      </w:r>
      <w:r>
        <w:sym w:font="Symbol" w:char="F0AC"/>
      </w:r>
      <w:r>
        <w:t xml:space="preserve"> a</w:t>
      </w:r>
    </w:p>
    <w:p w14:paraId="090AD485" w14:textId="677FA659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12F8A286" w14:textId="21E0A662" w:rsidR="00CF7A19" w:rsidRDefault="00CF7A19" w:rsidP="00CF7A19">
      <w:pPr>
        <w:pStyle w:val="ListParagraph"/>
        <w:spacing w:line="276" w:lineRule="auto"/>
        <w:ind w:left="1080"/>
      </w:pPr>
      <w:r>
        <w:t>; code(b)</w:t>
      </w:r>
      <w:r>
        <w:tab/>
      </w:r>
      <w:r>
        <w:tab/>
        <w:t xml:space="preserve">$3 </w:t>
      </w:r>
      <w:r>
        <w:sym w:font="Symbol" w:char="F0AC"/>
      </w:r>
      <w:r>
        <w:t xml:space="preserve"> b</w:t>
      </w:r>
    </w:p>
    <w:p w14:paraId="065C66CE" w14:textId="5584FCD4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425BC442" w14:textId="78247CA4" w:rsidR="00CF7A19" w:rsidRDefault="00CF7A19" w:rsidP="00CF7A19">
      <w:pPr>
        <w:pStyle w:val="ListParagraph"/>
        <w:spacing w:line="276" w:lineRule="auto"/>
        <w:ind w:left="1080"/>
      </w:pPr>
      <w:r>
        <w:t>; code (c)</w:t>
      </w:r>
      <w:r>
        <w:tab/>
      </w:r>
      <w:r>
        <w:tab/>
        <w:t xml:space="preserve">$3 </w:t>
      </w:r>
      <w:r>
        <w:sym w:font="Symbol" w:char="F0AC"/>
      </w:r>
      <w:r>
        <w:t xml:space="preserve"> c</w:t>
      </w:r>
    </w:p>
    <w:p w14:paraId="5EC64A7D" w14:textId="530E3667" w:rsidR="00CF7A19" w:rsidRDefault="00CF7A19" w:rsidP="00CF7A19">
      <w:pPr>
        <w:pStyle w:val="ListParagraph"/>
        <w:spacing w:line="276" w:lineRule="auto"/>
        <w:ind w:left="1080"/>
      </w:pPr>
      <w:r>
        <w:t>; push $3</w:t>
      </w:r>
    </w:p>
    <w:p w14:paraId="2ACE9A9D" w14:textId="279E675B" w:rsidR="00CF7A19" w:rsidRDefault="00CF7A19" w:rsidP="00CF7A19">
      <w:pPr>
        <w:pStyle w:val="ListParagraph"/>
        <w:spacing w:line="276" w:lineRule="auto"/>
        <w:ind w:left="1080"/>
      </w:pPr>
      <w:r>
        <w:t xml:space="preserve">; code(d) </w:t>
      </w:r>
      <w:r>
        <w:tab/>
      </w:r>
      <w:r>
        <w:tab/>
        <w:t xml:space="preserve">$3 </w:t>
      </w:r>
      <w:r>
        <w:sym w:font="Symbol" w:char="F0AC"/>
      </w:r>
      <w:r>
        <w:t xml:space="preserve"> d</w:t>
      </w:r>
    </w:p>
    <w:p w14:paraId="0F8CCCED" w14:textId="05F4DF22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c</w:t>
      </w:r>
    </w:p>
    <w:p w14:paraId="7A6B6B00" w14:textId="696C868D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c + d</w:t>
      </w:r>
    </w:p>
    <w:p w14:paraId="1E20BFD8" w14:textId="31D2D9FC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b</w:t>
      </w:r>
    </w:p>
    <w:p w14:paraId="632C33FA" w14:textId="37710D03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b + (c + d)</w:t>
      </w:r>
    </w:p>
    <w:p w14:paraId="162C2AC2" w14:textId="63FFFDFA" w:rsidR="00CF7A19" w:rsidRDefault="00CF7A19" w:rsidP="00CF7A19">
      <w:pPr>
        <w:pStyle w:val="ListParagraph"/>
        <w:spacing w:line="276" w:lineRule="auto"/>
        <w:ind w:left="1080"/>
      </w:pPr>
      <w:r>
        <w:t>; pop $5</w:t>
      </w:r>
      <w:r>
        <w:tab/>
      </w:r>
      <w:r>
        <w:tab/>
        <w:t xml:space="preserve">$5 </w:t>
      </w:r>
      <w:r>
        <w:sym w:font="Symbol" w:char="F0AC"/>
      </w:r>
      <w:r>
        <w:t xml:space="preserve"> a</w:t>
      </w:r>
    </w:p>
    <w:p w14:paraId="3E948D5D" w14:textId="299EDC3B" w:rsidR="00CF7A19" w:rsidRDefault="00CF7A19" w:rsidP="00CF7A19">
      <w:pPr>
        <w:pStyle w:val="ListParagraph"/>
        <w:spacing w:line="276" w:lineRule="auto"/>
        <w:ind w:left="1080"/>
      </w:pPr>
      <w:r>
        <w:t>add $3, $5, $3</w:t>
      </w:r>
      <w:r>
        <w:tab/>
        <w:t>; $3 = a + (b + (c + d))</w:t>
      </w:r>
      <w:bookmarkStart w:id="0" w:name="_GoBack"/>
      <w:bookmarkEnd w:id="0"/>
    </w:p>
    <w:p w14:paraId="6486167F" w14:textId="77777777" w:rsidR="00FF3E39" w:rsidRDefault="00FF3E39" w:rsidP="00FF3E39">
      <w:pPr>
        <w:pStyle w:val="ListParagraph"/>
        <w:spacing w:line="276" w:lineRule="auto"/>
        <w:ind w:left="1080"/>
      </w:pPr>
    </w:p>
    <w:p w14:paraId="209BA35F" w14:textId="0DD73F31" w:rsidR="00B22E3E" w:rsidRPr="00B22E3E" w:rsidRDefault="00B22E3E" w:rsidP="00FF3E39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Printing output</w:t>
      </w:r>
    </w:p>
    <w:p w14:paraId="07F9FCC1" w14:textId="51194962" w:rsidR="007C2BB5" w:rsidRDefault="00C84734" w:rsidP="00B22E3E">
      <w:pPr>
        <w:pStyle w:val="ListParagraph"/>
        <w:numPr>
          <w:ilvl w:val="1"/>
          <w:numId w:val="7"/>
        </w:numPr>
        <w:spacing w:line="276" w:lineRule="auto"/>
      </w:pPr>
      <w:r w:rsidRPr="0080144C">
        <w:rPr>
          <w:u w:val="single"/>
        </w:rPr>
        <w:t>Runtime environment</w:t>
      </w:r>
      <w:r w:rsidR="00B22E3E">
        <w:t xml:space="preserve"> – a</w:t>
      </w:r>
      <w:r>
        <w:t xml:space="preserve"> set of procedures supplied by the compiler/OS to assist programs in their execution</w:t>
      </w:r>
    </w:p>
    <w:p w14:paraId="1C6221B3" w14:textId="77777777" w:rsidR="00C84734" w:rsidRDefault="00C84734" w:rsidP="00FF3E39">
      <w:pPr>
        <w:pStyle w:val="ListParagraph"/>
        <w:numPr>
          <w:ilvl w:val="1"/>
          <w:numId w:val="7"/>
        </w:numPr>
        <w:spacing w:line="276" w:lineRule="auto"/>
      </w:pPr>
      <w:r>
        <w:t>To make procedure print part of the runtime environment:</w:t>
      </w:r>
    </w:p>
    <w:p w14:paraId="7BB3A298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Use provided print.merl</w:t>
      </w:r>
    </w:p>
    <w:p w14:paraId="3571A7DE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Assemble output &amp; link with print.merl</w:t>
      </w:r>
    </w:p>
    <w:p w14:paraId="6441B2DB" w14:textId="77777777" w:rsidR="00C84734" w:rsidRDefault="00C84734" w:rsidP="00C84734">
      <w:pPr>
        <w:pStyle w:val="ListParagraph"/>
        <w:numPr>
          <w:ilvl w:val="1"/>
          <w:numId w:val="7"/>
        </w:numPr>
        <w:spacing w:line="276" w:lineRule="auto"/>
      </w:pPr>
      <w:r>
        <w:t>i.e.:</w:t>
      </w:r>
    </w:p>
    <w:p w14:paraId="47777923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./wlp4gen &lt; source.wlp4i &gt; source.asm</w:t>
      </w:r>
    </w:p>
    <w:p w14:paraId="4D6F1E0A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java cs241.linkasm &lt; source.asm &gt; source.merl</w:t>
      </w:r>
    </w:p>
    <w:p w14:paraId="3AE035CF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linker source.merl print.merl &gt; full.merl</w:t>
      </w:r>
    </w:p>
    <w:p w14:paraId="467D0750" w14:textId="77777777" w:rsidR="00C84734" w:rsidRDefault="00C84734" w:rsidP="00C84734">
      <w:pPr>
        <w:pStyle w:val="ListParagraph"/>
        <w:numPr>
          <w:ilvl w:val="2"/>
          <w:numId w:val="7"/>
        </w:numPr>
        <w:spacing w:line="276" w:lineRule="auto"/>
      </w:pPr>
      <w:r>
        <w:t>java mips.twoints/array full.merl</w:t>
      </w:r>
    </w:p>
    <w:p w14:paraId="3B1BE9D4" w14:textId="510DFC7A" w:rsidR="00B22E3E" w:rsidRDefault="00B22E3E" w:rsidP="00B22E3E">
      <w:pPr>
        <w:pStyle w:val="ListParagraph"/>
        <w:numPr>
          <w:ilvl w:val="1"/>
          <w:numId w:val="7"/>
        </w:numPr>
        <w:spacing w:line="276" w:lineRule="auto"/>
      </w:pPr>
      <w:r>
        <w:t>Assume “print”procedure is available</w:t>
      </w:r>
    </w:p>
    <w:p w14:paraId="2583EC53" w14:textId="05EC6BF2" w:rsidR="00B22E3E" w:rsidRDefault="000F4FC4" w:rsidP="000F4FC4">
      <w:pPr>
        <w:pStyle w:val="ListParagraph"/>
        <w:numPr>
          <w:ilvl w:val="0"/>
          <w:numId w:val="7"/>
        </w:numPr>
        <w:spacing w:line="276" w:lineRule="auto"/>
      </w:pPr>
      <w:r>
        <w:t>Ex: println(expr)</w:t>
      </w:r>
    </w:p>
    <w:p w14:paraId="59F5D4BD" w14:textId="65B09BCB" w:rsidR="000F4FC4" w:rsidRDefault="000F4FC4" w:rsidP="000F4FC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4355A718" w14:textId="27F82B02" w:rsidR="000F4FC4" w:rsidRDefault="0051135C" w:rsidP="000F4FC4">
      <w:pPr>
        <w:pStyle w:val="ListParagraph"/>
        <w:spacing w:line="276" w:lineRule="auto"/>
        <w:ind w:left="1080"/>
      </w:pPr>
      <w:r>
        <w:t>; c</w:t>
      </w:r>
      <w:r w:rsidR="002E7FA7">
        <w:t>ode(expr)</w:t>
      </w:r>
      <w:r w:rsidR="00B26B8F">
        <w:tab/>
      </w:r>
      <w:r w:rsidR="00B26B8F">
        <w:tab/>
      </w:r>
      <w:r w:rsidR="000F4FC4">
        <w:t xml:space="preserve">$3 </w:t>
      </w:r>
      <w:r w:rsidR="000F4FC4">
        <w:sym w:font="Symbol" w:char="F0AC"/>
      </w:r>
      <w:r w:rsidR="000F4FC4">
        <w:t xml:space="preserve"> expr</w:t>
      </w:r>
    </w:p>
    <w:p w14:paraId="42DBD10C" w14:textId="440EBB9F" w:rsidR="000F4FC4" w:rsidRDefault="000F4FC4" w:rsidP="000F4FC4">
      <w:pPr>
        <w:pStyle w:val="ListParagraph"/>
        <w:spacing w:line="276" w:lineRule="auto"/>
        <w:ind w:left="1080"/>
      </w:pPr>
      <w:r>
        <w:t>add $1, $3, $0</w:t>
      </w:r>
      <w:r>
        <w:tab/>
      </w:r>
      <w:r>
        <w:tab/>
        <w:t xml:space="preserve">; $1 </w:t>
      </w:r>
      <w:r>
        <w:sym w:font="Symbol" w:char="F0AC"/>
      </w:r>
      <w:r>
        <w:t xml:space="preserve"> expr</w:t>
      </w:r>
    </w:p>
    <w:p w14:paraId="69AA4465" w14:textId="0EB953AA" w:rsidR="000F4FC4" w:rsidRDefault="000F4FC4" w:rsidP="000F4FC4">
      <w:pPr>
        <w:pStyle w:val="ListParagraph"/>
        <w:spacing w:line="276" w:lineRule="auto"/>
        <w:ind w:left="1080"/>
      </w:pPr>
      <w:r>
        <w:t>; push $31</w:t>
      </w:r>
    </w:p>
    <w:p w14:paraId="04408FF1" w14:textId="0355A858" w:rsidR="000F4FC4" w:rsidRDefault="000F4FC4" w:rsidP="000F4FC4">
      <w:pPr>
        <w:pStyle w:val="ListParagraph"/>
        <w:spacing w:line="276" w:lineRule="auto"/>
        <w:ind w:left="1080"/>
      </w:pPr>
      <w:r>
        <w:t>lis $5</w:t>
      </w:r>
    </w:p>
    <w:p w14:paraId="1083B451" w14:textId="2156EC53" w:rsidR="000F4FC4" w:rsidRDefault="000F4FC4" w:rsidP="000F4FC4">
      <w:pPr>
        <w:pStyle w:val="ListParagraph"/>
        <w:spacing w:line="276" w:lineRule="auto"/>
        <w:ind w:left="1080"/>
      </w:pPr>
      <w:r>
        <w:t>.word print</w:t>
      </w:r>
    </w:p>
    <w:p w14:paraId="27A934AF" w14:textId="1EB50252" w:rsidR="000F4FC4" w:rsidRDefault="000F4FC4" w:rsidP="000F4FC4">
      <w:pPr>
        <w:pStyle w:val="ListParagraph"/>
        <w:spacing w:line="276" w:lineRule="auto"/>
        <w:ind w:left="1080"/>
      </w:pPr>
      <w:r>
        <w:t>jalr $5</w:t>
      </w:r>
    </w:p>
    <w:p w14:paraId="365C367C" w14:textId="74DDCBC3" w:rsidR="000F4FC4" w:rsidRDefault="000F4FC4" w:rsidP="000F4FC4">
      <w:pPr>
        <w:pStyle w:val="ListParagraph"/>
        <w:spacing w:line="276" w:lineRule="auto"/>
        <w:ind w:left="1080"/>
      </w:pPr>
      <w:r>
        <w:t>; pop $31</w:t>
      </w:r>
    </w:p>
    <w:p w14:paraId="6C974C43" w14:textId="77777777" w:rsidR="000F4FC4" w:rsidRDefault="000F4FC4" w:rsidP="000F4FC4">
      <w:pPr>
        <w:pStyle w:val="ListParagraph"/>
        <w:spacing w:line="276" w:lineRule="auto"/>
        <w:ind w:left="1080"/>
      </w:pPr>
    </w:p>
    <w:p w14:paraId="46EF4ED8" w14:textId="173BEF1C" w:rsidR="000F4FC4" w:rsidRDefault="003D7E75" w:rsidP="000F4FC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 xml:space="preserve">Assignments </w:t>
      </w:r>
    </w:p>
    <w:p w14:paraId="7150BB31" w14:textId="6B341D74" w:rsidR="003D7E75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>i.e. lvalue = expr;</w:t>
      </w:r>
    </w:p>
    <w:p w14:paraId="7C8C4D98" w14:textId="6F206120" w:rsidR="00FE7768" w:rsidRDefault="00FE7768" w:rsidP="003D7E75">
      <w:pPr>
        <w:pStyle w:val="ListParagraph"/>
        <w:numPr>
          <w:ilvl w:val="1"/>
          <w:numId w:val="7"/>
        </w:numPr>
        <w:spacing w:line="276" w:lineRule="auto"/>
      </w:pPr>
      <w:r>
        <w:t>Assume lvalue is an ID</w:t>
      </w:r>
    </w:p>
    <w:p w14:paraId="074891A7" w14:textId="09086389" w:rsidR="002D26E3" w:rsidRDefault="002D26E3" w:rsidP="003D7E75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21DF291B" w14:textId="55835B66" w:rsidR="002D26E3" w:rsidRDefault="004A5E60" w:rsidP="002D26E3">
      <w:pPr>
        <w:pStyle w:val="ListParagraph"/>
        <w:spacing w:line="276" w:lineRule="auto"/>
        <w:ind w:left="1080"/>
      </w:pPr>
      <w:r>
        <w:t>; c</w:t>
      </w:r>
      <w:r w:rsidR="002E7FA7">
        <w:t>ode(</w:t>
      </w:r>
      <w:r w:rsidR="00B26B8F">
        <w:t>expr)</w:t>
      </w:r>
      <w:r w:rsidR="00B26B8F">
        <w:tab/>
      </w:r>
      <w:r w:rsidR="00B26B8F">
        <w:tab/>
      </w:r>
      <w:r w:rsidR="002D26E3">
        <w:t xml:space="preserve">$3 </w:t>
      </w:r>
      <w:r w:rsidR="002D26E3">
        <w:sym w:font="Symbol" w:char="F0AC"/>
      </w:r>
      <w:r w:rsidR="002D26E3">
        <w:t xml:space="preserve"> expr</w:t>
      </w:r>
    </w:p>
    <w:p w14:paraId="0A7002DD" w14:textId="3F699D0C" w:rsidR="002D26E3" w:rsidRDefault="002D26E3" w:rsidP="002D26E3">
      <w:pPr>
        <w:pStyle w:val="ListParagraph"/>
        <w:spacing w:line="276" w:lineRule="auto"/>
        <w:ind w:left="1080"/>
      </w:pPr>
      <w:r>
        <w:t>sw $3, x($29)</w:t>
      </w:r>
      <w:r>
        <w:tab/>
      </w:r>
      <w:r>
        <w:tab/>
        <w:t>; look up ID in symbol table to determine x</w:t>
      </w:r>
    </w:p>
    <w:p w14:paraId="576826D7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rPr>
          <w:u w:val="single"/>
        </w:rPr>
        <w:t>Introduce conventions</w:t>
      </w:r>
      <w:r>
        <w:t>:</w:t>
      </w:r>
    </w:p>
    <w:p w14:paraId="51A6F84C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value of 1 in $11</w:t>
      </w:r>
    </w:p>
    <w:p w14:paraId="0D904E8F" w14:textId="77777777" w:rsidR="00916F07" w:rsidRDefault="00916F07" w:rsidP="00916F07">
      <w:pPr>
        <w:pStyle w:val="ListParagraph"/>
        <w:numPr>
          <w:ilvl w:val="2"/>
          <w:numId w:val="7"/>
        </w:numPr>
        <w:spacing w:line="276" w:lineRule="auto"/>
        <w:ind w:left="1080"/>
      </w:pPr>
      <w:r>
        <w:t>Store print procedure in $10</w:t>
      </w:r>
    </w:p>
    <w:p w14:paraId="74227A58" w14:textId="77777777" w:rsidR="00916F07" w:rsidRDefault="00916F07" w:rsidP="00916F07">
      <w:pPr>
        <w:pStyle w:val="ListParagraph"/>
        <w:numPr>
          <w:ilvl w:val="1"/>
          <w:numId w:val="7"/>
        </w:numPr>
        <w:spacing w:line="276" w:lineRule="auto"/>
        <w:ind w:left="360"/>
      </w:pPr>
      <w:r>
        <w:t>Code so far has the form:</w:t>
      </w:r>
    </w:p>
    <w:p w14:paraId="69BC7D39" w14:textId="61970C6B" w:rsidR="00916F07" w:rsidRDefault="00916F07" w:rsidP="00916F07">
      <w:pPr>
        <w:pStyle w:val="ListParagraph"/>
        <w:spacing w:line="276" w:lineRule="auto"/>
        <w:ind w:left="1080"/>
      </w:pPr>
      <w:r>
        <w:t>.import print</w:t>
      </w:r>
      <w:r w:rsidR="00906E01">
        <w:tab/>
      </w:r>
      <w:r w:rsidR="00906E01">
        <w:tab/>
        <w:t>; PROLOGUE</w:t>
      </w:r>
    </w:p>
    <w:p w14:paraId="7F1CEC43" w14:textId="77777777" w:rsidR="00916F07" w:rsidRDefault="00916F07" w:rsidP="00916F07">
      <w:pPr>
        <w:pStyle w:val="ListParagraph"/>
        <w:spacing w:line="276" w:lineRule="auto"/>
        <w:ind w:left="1080"/>
      </w:pPr>
      <w:r>
        <w:t>list $4</w:t>
      </w:r>
    </w:p>
    <w:p w14:paraId="13A0D083" w14:textId="77777777" w:rsidR="00916F07" w:rsidRDefault="00916F07" w:rsidP="00916F07">
      <w:pPr>
        <w:pStyle w:val="ListParagraph"/>
        <w:spacing w:line="276" w:lineRule="auto"/>
        <w:ind w:left="1080"/>
      </w:pPr>
      <w:r>
        <w:t>.word 4</w:t>
      </w:r>
    </w:p>
    <w:p w14:paraId="1B6BE2F8" w14:textId="77777777" w:rsidR="00916F07" w:rsidRDefault="00916F07" w:rsidP="00916F07">
      <w:pPr>
        <w:pStyle w:val="ListParagraph"/>
        <w:spacing w:line="276" w:lineRule="auto"/>
        <w:ind w:left="1080"/>
      </w:pPr>
      <w:r>
        <w:t>list $10</w:t>
      </w:r>
    </w:p>
    <w:p w14:paraId="14EF1279" w14:textId="77777777" w:rsidR="00916F07" w:rsidRDefault="00916F07" w:rsidP="00916F07">
      <w:pPr>
        <w:pStyle w:val="ListParagraph"/>
        <w:spacing w:line="276" w:lineRule="auto"/>
        <w:ind w:left="1080"/>
      </w:pPr>
      <w:r>
        <w:t>.word print</w:t>
      </w:r>
    </w:p>
    <w:p w14:paraId="32A45F49" w14:textId="77777777" w:rsidR="00916F07" w:rsidRDefault="00916F07" w:rsidP="00916F07">
      <w:pPr>
        <w:pStyle w:val="ListParagraph"/>
        <w:spacing w:line="276" w:lineRule="auto"/>
        <w:ind w:left="1080"/>
      </w:pPr>
      <w:r>
        <w:t>lis $11</w:t>
      </w:r>
    </w:p>
    <w:p w14:paraId="66E83741" w14:textId="77777777" w:rsidR="00916F07" w:rsidRDefault="00916F07" w:rsidP="00916F07">
      <w:pPr>
        <w:pStyle w:val="ListParagraph"/>
        <w:spacing w:line="276" w:lineRule="auto"/>
        <w:ind w:left="1080"/>
      </w:pPr>
      <w:r>
        <w:t>.word 1</w:t>
      </w:r>
    </w:p>
    <w:p w14:paraId="759C9A3E" w14:textId="77777777" w:rsidR="00916F07" w:rsidRDefault="00916F07" w:rsidP="00916F07">
      <w:pPr>
        <w:pStyle w:val="ListParagraph"/>
        <w:spacing w:line="276" w:lineRule="auto"/>
        <w:ind w:left="1080"/>
      </w:pPr>
      <w:r>
        <w:t>sub $29, $30, $4</w:t>
      </w:r>
    </w:p>
    <w:p w14:paraId="13D6305E" w14:textId="7312343E" w:rsidR="00916F07" w:rsidRDefault="00916F07" w:rsidP="00916F07">
      <w:pPr>
        <w:pStyle w:val="ListParagraph"/>
        <w:spacing w:line="276" w:lineRule="auto"/>
        <w:ind w:left="1080"/>
      </w:pPr>
      <w:r>
        <w:t>…</w:t>
      </w:r>
      <w:r>
        <w:tab/>
      </w:r>
      <w:r>
        <w:tab/>
      </w:r>
      <w:r>
        <w:tab/>
      </w:r>
      <w:r>
        <w:tab/>
        <w:t xml:space="preserve">; allocate </w:t>
      </w:r>
      <w:r w:rsidR="007829D8">
        <w:t>stack for all variables</w:t>
      </w:r>
    </w:p>
    <w:p w14:paraId="328FF1C4" w14:textId="17CBF05B" w:rsidR="00832276" w:rsidRDefault="00832276" w:rsidP="00916F07">
      <w:pPr>
        <w:pStyle w:val="ListParagraph"/>
        <w:spacing w:line="276" w:lineRule="auto"/>
        <w:ind w:left="1080"/>
      </w:pPr>
      <w:r>
        <w:t xml:space="preserve">; </w:t>
      </w:r>
      <w:r w:rsidR="00F23768">
        <w:t>CODE</w:t>
      </w:r>
    </w:p>
    <w:p w14:paraId="573AB3D5" w14:textId="790FFB3E" w:rsidR="00832276" w:rsidRDefault="00832276" w:rsidP="00916F07">
      <w:pPr>
        <w:pStyle w:val="ListParagraph"/>
        <w:spacing w:line="276" w:lineRule="auto"/>
        <w:ind w:left="1080"/>
      </w:pPr>
      <w:r>
        <w:t>add $30, $29, $4</w:t>
      </w:r>
      <w:r>
        <w:tab/>
      </w:r>
      <w:r>
        <w:tab/>
        <w:t>; EPILOGUE</w:t>
      </w:r>
    </w:p>
    <w:p w14:paraId="038EA715" w14:textId="01321303" w:rsidR="00832276" w:rsidRDefault="00832276" w:rsidP="00916F07">
      <w:pPr>
        <w:pStyle w:val="ListParagraph"/>
        <w:spacing w:line="276" w:lineRule="auto"/>
        <w:ind w:left="1080"/>
      </w:pPr>
      <w:r>
        <w:t>jr $31</w:t>
      </w:r>
    </w:p>
    <w:p w14:paraId="06085743" w14:textId="5C9E985D" w:rsidR="002D26E3" w:rsidRDefault="009B04C7" w:rsidP="002D26E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Boolean testing</w:t>
      </w:r>
    </w:p>
    <w:p w14:paraId="68E08E56" w14:textId="500BCD3B" w:rsidR="00680F12" w:rsidRDefault="009B04C7" w:rsidP="00680F12">
      <w:pPr>
        <w:pStyle w:val="ListParagraph"/>
        <w:numPr>
          <w:ilvl w:val="1"/>
          <w:numId w:val="7"/>
        </w:numPr>
        <w:spacing w:line="276" w:lineRule="auto"/>
      </w:pPr>
      <w:r>
        <w:t>i.e. expr1 &lt; expr2</w:t>
      </w:r>
    </w:p>
    <w:p w14:paraId="34CAF9C8" w14:textId="4C7B840B" w:rsidR="00F5714C" w:rsidRDefault="00F5714C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A055DF5" w14:textId="6F4E54D8" w:rsidR="001D09CF" w:rsidRDefault="00F5714C" w:rsidP="008F29E7">
      <w:pPr>
        <w:pStyle w:val="ListParagraph"/>
        <w:spacing w:line="276" w:lineRule="auto"/>
        <w:ind w:left="1800"/>
      </w:pPr>
      <w:r>
        <w:t>; code(expr1)</w:t>
      </w:r>
      <w:r w:rsidR="00432109">
        <w:tab/>
      </w:r>
      <w:r w:rsidR="00432109">
        <w:tab/>
        <w:t xml:space="preserve">; $3 </w:t>
      </w:r>
      <w:r w:rsidR="00432109">
        <w:sym w:font="Symbol" w:char="F0AC"/>
      </w:r>
      <w:r w:rsidR="00432109">
        <w:t xml:space="preserve"> expr1</w:t>
      </w:r>
    </w:p>
    <w:p w14:paraId="6D9DA410" w14:textId="1E96FD7B" w:rsidR="00432109" w:rsidRDefault="00432109" w:rsidP="008F29E7">
      <w:pPr>
        <w:pStyle w:val="ListParagraph"/>
        <w:spacing w:line="276" w:lineRule="auto"/>
        <w:ind w:left="1800"/>
      </w:pPr>
      <w:r>
        <w:t>add $6, $3, $0</w:t>
      </w:r>
      <w:r>
        <w:tab/>
      </w:r>
      <w:r>
        <w:tab/>
        <w:t xml:space="preserve">; $6 </w:t>
      </w:r>
      <w:r>
        <w:sym w:font="Symbol" w:char="F0AC"/>
      </w:r>
      <w:r>
        <w:t xml:space="preserve"> expr1</w:t>
      </w:r>
    </w:p>
    <w:p w14:paraId="4C214D85" w14:textId="6C881AC5" w:rsidR="00F5714C" w:rsidRDefault="00F5714C" w:rsidP="008F29E7">
      <w:pPr>
        <w:pStyle w:val="ListParagraph"/>
        <w:spacing w:line="276" w:lineRule="auto"/>
        <w:ind w:left="1800"/>
      </w:pPr>
      <w:r>
        <w:t>; code(expr2)</w:t>
      </w:r>
      <w:r w:rsidR="00492E49">
        <w:tab/>
      </w:r>
      <w:r w:rsidR="00492E49">
        <w:tab/>
        <w:t xml:space="preserve">; $3 </w:t>
      </w:r>
      <w:r w:rsidR="00492E49">
        <w:sym w:font="Symbol" w:char="F0AC"/>
      </w:r>
      <w:r w:rsidR="00492E49">
        <w:t xml:space="preserve"> expr2</w:t>
      </w:r>
    </w:p>
    <w:p w14:paraId="21871ECB" w14:textId="50C228B1" w:rsidR="00432109" w:rsidRDefault="00432109" w:rsidP="008F29E7">
      <w:pPr>
        <w:pStyle w:val="ListParagraph"/>
        <w:spacing w:line="276" w:lineRule="auto"/>
        <w:ind w:left="1800"/>
      </w:pPr>
      <w:r>
        <w:t>slt $3, $6, $3</w:t>
      </w:r>
      <w:r w:rsidR="00496B3B">
        <w:tab/>
      </w:r>
      <w:r w:rsidR="00496B3B">
        <w:tab/>
        <w:t xml:space="preserve">; $3 </w:t>
      </w:r>
      <w:r w:rsidR="00496B3B">
        <w:sym w:font="Symbol" w:char="F0AC"/>
      </w:r>
      <w:r w:rsidR="00496B3B">
        <w:t xml:space="preserve"> $6 &lt; $3</w:t>
      </w:r>
    </w:p>
    <w:p w14:paraId="691B0429" w14:textId="1159B80B" w:rsidR="00F5714C" w:rsidRDefault="009C4CFE" w:rsidP="001D09CF">
      <w:pPr>
        <w:pStyle w:val="ListParagraph"/>
        <w:numPr>
          <w:ilvl w:val="1"/>
          <w:numId w:val="7"/>
        </w:numPr>
        <w:spacing w:line="276" w:lineRule="auto"/>
      </w:pPr>
      <w:r>
        <w:t>i.e. expr1 &gt; expr2</w:t>
      </w:r>
    </w:p>
    <w:p w14:paraId="6565E6F2" w14:textId="3824BA7B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7412BF9F" w14:textId="2B5B6830" w:rsidR="009C4CFE" w:rsidRDefault="009C4CFE" w:rsidP="008F29E7">
      <w:pPr>
        <w:pStyle w:val="ListParagraph"/>
        <w:numPr>
          <w:ilvl w:val="2"/>
          <w:numId w:val="7"/>
        </w:numPr>
        <w:spacing w:line="276" w:lineRule="auto"/>
      </w:pPr>
      <w:r>
        <w:t>Treat as expr2 &lt; expr1, then do the same as abov</w:t>
      </w:r>
      <w:r w:rsidR="002806BA">
        <w:t>e</w:t>
      </w:r>
    </w:p>
    <w:p w14:paraId="39F64794" w14:textId="5170790C" w:rsidR="009C4CFE" w:rsidRDefault="002A62DD" w:rsidP="001D09CF">
      <w:pPr>
        <w:pStyle w:val="ListParagraph"/>
        <w:numPr>
          <w:ilvl w:val="1"/>
          <w:numId w:val="7"/>
        </w:numPr>
        <w:spacing w:line="276" w:lineRule="auto"/>
      </w:pPr>
      <w:r>
        <w:t>i.e. expr1 != expr2</w:t>
      </w:r>
    </w:p>
    <w:p w14:paraId="392B4B44" w14:textId="4CF34007" w:rsidR="008F29E7" w:rsidRDefault="008F29E7" w:rsidP="008F29E7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3EEB61E6" w14:textId="0A9F6E52" w:rsidR="008F29E7" w:rsidRDefault="008F29E7" w:rsidP="008F29E7">
      <w:pPr>
        <w:pStyle w:val="ListParagraph"/>
        <w:spacing w:line="276" w:lineRule="auto"/>
        <w:ind w:left="1800"/>
      </w:pPr>
      <w:r>
        <w:t>; code(expr1)</w:t>
      </w:r>
    </w:p>
    <w:p w14:paraId="67177990" w14:textId="4541D334" w:rsidR="008F29E7" w:rsidRDefault="008F29E7" w:rsidP="008F29E7">
      <w:pPr>
        <w:pStyle w:val="ListParagraph"/>
        <w:spacing w:line="276" w:lineRule="auto"/>
        <w:ind w:left="1800"/>
      </w:pPr>
      <w:r>
        <w:t>add $6, $3, $0</w:t>
      </w:r>
    </w:p>
    <w:p w14:paraId="2157ED93" w14:textId="09505194" w:rsidR="008F29E7" w:rsidRDefault="008F29E7" w:rsidP="008F29E7">
      <w:pPr>
        <w:pStyle w:val="ListParagraph"/>
        <w:spacing w:line="276" w:lineRule="auto"/>
        <w:ind w:left="1800"/>
      </w:pPr>
      <w:r>
        <w:t>; code(expr2)</w:t>
      </w:r>
    </w:p>
    <w:p w14:paraId="7791C7E6" w14:textId="7CBF3587" w:rsidR="00496B3B" w:rsidRDefault="00496B3B" w:rsidP="008F29E7">
      <w:pPr>
        <w:pStyle w:val="ListParagraph"/>
        <w:spacing w:line="276" w:lineRule="auto"/>
        <w:ind w:left="1800"/>
      </w:pPr>
      <w:r>
        <w:t>slt $7, $6, $3</w:t>
      </w:r>
      <w:r>
        <w:tab/>
      </w:r>
      <w:r>
        <w:tab/>
        <w:t xml:space="preserve">; $7 </w:t>
      </w:r>
      <w:r>
        <w:sym w:font="Symbol" w:char="F0AC"/>
      </w:r>
      <w:r>
        <w:t xml:space="preserve"> $6 &lt; $3</w:t>
      </w:r>
    </w:p>
    <w:p w14:paraId="6056CB39" w14:textId="3B44314A" w:rsidR="00496B3B" w:rsidRDefault="00496B3B" w:rsidP="008F29E7">
      <w:pPr>
        <w:pStyle w:val="ListParagraph"/>
        <w:spacing w:line="276" w:lineRule="auto"/>
        <w:ind w:left="1800"/>
      </w:pPr>
      <w:r>
        <w:t>slt</w:t>
      </w:r>
      <w:r w:rsidR="00914DE2">
        <w:t xml:space="preserve"> $8, $3, $6</w:t>
      </w:r>
      <w:r w:rsidR="00914DE2">
        <w:tab/>
      </w:r>
      <w:r w:rsidR="00914DE2">
        <w:tab/>
        <w:t xml:space="preserve">; $8 </w:t>
      </w:r>
      <w:r w:rsidR="00914DE2">
        <w:sym w:font="Symbol" w:char="F0AC"/>
      </w:r>
      <w:r w:rsidR="00914DE2">
        <w:t xml:space="preserve"> $3 &lt; $6</w:t>
      </w:r>
    </w:p>
    <w:p w14:paraId="7A056016" w14:textId="65D11264" w:rsidR="00914DE2" w:rsidRDefault="00914DE2" w:rsidP="008F29E7">
      <w:pPr>
        <w:pStyle w:val="ListParagraph"/>
        <w:spacing w:line="276" w:lineRule="auto"/>
        <w:ind w:left="1800"/>
      </w:pPr>
      <w:r>
        <w:t>add $3, $7, $8</w:t>
      </w:r>
      <w:r>
        <w:tab/>
      </w:r>
      <w:r>
        <w:tab/>
        <w:t xml:space="preserve">; $3 </w:t>
      </w:r>
      <w:r>
        <w:sym w:font="Symbol" w:char="F0AC"/>
      </w:r>
      <w:r w:rsidR="00B56EF3">
        <w:t xml:space="preserve"> $7 or $8, i.e. $3 != $6</w:t>
      </w:r>
    </w:p>
    <w:p w14:paraId="2AEC1B98" w14:textId="5D8C2436" w:rsidR="008F29E7" w:rsidRDefault="00C230CE" w:rsidP="008F29E7">
      <w:pPr>
        <w:pStyle w:val="ListParagraph"/>
        <w:numPr>
          <w:ilvl w:val="1"/>
          <w:numId w:val="7"/>
        </w:numPr>
        <w:spacing w:line="276" w:lineRule="auto"/>
      </w:pPr>
      <w:r>
        <w:t>i.e. expr1 == expr2</w:t>
      </w:r>
    </w:p>
    <w:p w14:paraId="5451B4A6" w14:textId="55FC0A11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>MIPS:</w:t>
      </w:r>
    </w:p>
    <w:p w14:paraId="47DDF2CB" w14:textId="29B17F06" w:rsidR="00C230CE" w:rsidRDefault="00C230CE" w:rsidP="00C230CE">
      <w:pPr>
        <w:pStyle w:val="ListParagraph"/>
        <w:numPr>
          <w:ilvl w:val="2"/>
          <w:numId w:val="7"/>
        </w:numPr>
        <w:spacing w:line="276" w:lineRule="auto"/>
      </w:pPr>
      <w:r>
        <w:t xml:space="preserve">Treat as </w:t>
      </w:r>
      <w:r w:rsidR="005E0785">
        <w:t>!</w:t>
      </w:r>
      <w:r>
        <w:t>(expr1 != expr2)</w:t>
      </w:r>
    </w:p>
    <w:p w14:paraId="230F212B" w14:textId="27839918" w:rsidR="00582C3C" w:rsidRDefault="00582C3C" w:rsidP="00C230CE">
      <w:pPr>
        <w:pStyle w:val="ListParagraph"/>
        <w:numPr>
          <w:ilvl w:val="2"/>
          <w:numId w:val="7"/>
        </w:numPr>
        <w:spacing w:line="276" w:lineRule="auto"/>
      </w:pPr>
      <w:r>
        <w:t>To invert 0/1:</w:t>
      </w:r>
    </w:p>
    <w:p w14:paraId="411B1ABF" w14:textId="0CDF5069" w:rsidR="00C230CE" w:rsidRDefault="00582C3C" w:rsidP="00C230CE">
      <w:pPr>
        <w:pStyle w:val="ListParagraph"/>
        <w:spacing w:line="276" w:lineRule="auto"/>
        <w:ind w:left="1800"/>
      </w:pPr>
      <w:r>
        <w:t>sub $3, $11, $3</w:t>
      </w:r>
      <w:r>
        <w:tab/>
      </w:r>
      <w:r>
        <w:tab/>
        <w:t>; subtract $11 from 1</w:t>
      </w:r>
      <w:r w:rsidR="00110452">
        <w:t xml:space="preserve"> (recall $3 = 1)</w:t>
      </w:r>
    </w:p>
    <w:p w14:paraId="645618A3" w14:textId="0579C4CD" w:rsidR="00C230CE" w:rsidRDefault="00587AB4" w:rsidP="00587AB4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If</w:t>
      </w:r>
      <w:r w:rsidR="00E32CF9">
        <w:rPr>
          <w:u w:val="single"/>
        </w:rPr>
        <w:t xml:space="preserve"> statements</w:t>
      </w:r>
    </w:p>
    <w:p w14:paraId="143BC986" w14:textId="63A1E19C" w:rsidR="00587AB4" w:rsidRDefault="00FD60C2" w:rsidP="00587AB4">
      <w:pPr>
        <w:pStyle w:val="ListParagraph"/>
        <w:numPr>
          <w:ilvl w:val="1"/>
          <w:numId w:val="7"/>
        </w:numPr>
        <w:spacing w:line="276" w:lineRule="auto"/>
      </w:pPr>
      <w:r>
        <w:t xml:space="preserve">i.e. if </w:t>
      </w:r>
      <w:r w:rsidR="00B07223">
        <w:t>(</w:t>
      </w:r>
      <w:r>
        <w:t>test</w:t>
      </w:r>
      <w:r w:rsidR="00B07223">
        <w:t>) {</w:t>
      </w:r>
      <w:r>
        <w:t xml:space="preserve"> statements</w:t>
      </w:r>
      <w:r w:rsidR="00107B4F">
        <w:t>1</w:t>
      </w:r>
      <w:r w:rsidR="00B07223">
        <w:t xml:space="preserve"> }</w:t>
      </w:r>
      <w:r>
        <w:t xml:space="preserve"> else </w:t>
      </w:r>
      <w:r w:rsidR="00B07223">
        <w:t xml:space="preserve">{ </w:t>
      </w:r>
      <w:r>
        <w:t>statements</w:t>
      </w:r>
      <w:r w:rsidR="00107B4F">
        <w:t>2</w:t>
      </w:r>
      <w:r w:rsidR="00B07223">
        <w:t xml:space="preserve"> }</w:t>
      </w:r>
    </w:p>
    <w:p w14:paraId="40AB1D6C" w14:textId="7E78D9D1" w:rsidR="002A3F6F" w:rsidRDefault="002A3F6F" w:rsidP="00587AB4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7D49246D" w14:textId="74B6EF3C" w:rsidR="002A3F6F" w:rsidRDefault="00107B4F" w:rsidP="002A3F6F">
      <w:pPr>
        <w:pStyle w:val="ListParagraph"/>
        <w:spacing w:line="276" w:lineRule="auto"/>
        <w:ind w:left="1080"/>
      </w:pPr>
      <w:r>
        <w:t>; code test</w:t>
      </w:r>
      <w:r>
        <w:tab/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7DD8796B" w14:textId="3020BD36" w:rsidR="00107B4F" w:rsidRDefault="00107B4F" w:rsidP="002A3F6F">
      <w:pPr>
        <w:pStyle w:val="ListParagraph"/>
        <w:spacing w:line="276" w:lineRule="auto"/>
        <w:ind w:left="1080"/>
      </w:pPr>
      <w:r>
        <w:t>bne $3, $11, else</w:t>
      </w:r>
      <w:r w:rsidR="00110452">
        <w:tab/>
      </w:r>
      <w:r w:rsidR="00110452">
        <w:tab/>
        <w:t xml:space="preserve">; </w:t>
      </w:r>
      <w:r w:rsidR="00312A8A">
        <w:t>recall $11 = 1</w:t>
      </w:r>
    </w:p>
    <w:p w14:paraId="2904CA42" w14:textId="432B4B96" w:rsidR="00107B4F" w:rsidRDefault="00107B4F" w:rsidP="002A3F6F">
      <w:pPr>
        <w:pStyle w:val="ListParagraph"/>
        <w:spacing w:line="276" w:lineRule="auto"/>
        <w:ind w:left="1080"/>
      </w:pPr>
      <w:r>
        <w:t>; code statements1</w:t>
      </w:r>
    </w:p>
    <w:p w14:paraId="58A24F92" w14:textId="65D389C9" w:rsidR="00107B4F" w:rsidRDefault="00107B4F" w:rsidP="002A3F6F">
      <w:pPr>
        <w:pStyle w:val="ListParagraph"/>
        <w:spacing w:line="276" w:lineRule="auto"/>
        <w:ind w:left="1080"/>
      </w:pPr>
      <w:r>
        <w:t>beq $0, $0, endif</w:t>
      </w:r>
    </w:p>
    <w:p w14:paraId="00FAC3F3" w14:textId="27F31B44" w:rsidR="00107B4F" w:rsidRDefault="00107B4F" w:rsidP="002A3F6F">
      <w:pPr>
        <w:pStyle w:val="ListParagraph"/>
        <w:spacing w:line="276" w:lineRule="auto"/>
        <w:ind w:left="1080"/>
      </w:pPr>
      <w:r>
        <w:t>else:</w:t>
      </w:r>
    </w:p>
    <w:p w14:paraId="2F3BE5FE" w14:textId="3469C473" w:rsidR="00107B4F" w:rsidRDefault="00107B4F" w:rsidP="002A3F6F">
      <w:pPr>
        <w:pStyle w:val="ListParagraph"/>
        <w:spacing w:line="276" w:lineRule="auto"/>
        <w:ind w:left="1080"/>
      </w:pPr>
      <w:r>
        <w:t>; code statements2</w:t>
      </w:r>
    </w:p>
    <w:p w14:paraId="7A7A434F" w14:textId="3F751B52" w:rsidR="00FF7B2B" w:rsidRDefault="00FF7B2B" w:rsidP="002A3F6F">
      <w:pPr>
        <w:pStyle w:val="ListParagraph"/>
        <w:spacing w:line="276" w:lineRule="auto"/>
        <w:ind w:left="1080"/>
      </w:pPr>
      <w:r>
        <w:t>endif:</w:t>
      </w:r>
    </w:p>
    <w:p w14:paraId="7F947C7E" w14:textId="12546EFD" w:rsidR="002A3F6F" w:rsidRDefault="008C2590" w:rsidP="00587AB4">
      <w:pPr>
        <w:pStyle w:val="ListParagraph"/>
        <w:numPr>
          <w:ilvl w:val="1"/>
          <w:numId w:val="7"/>
        </w:numPr>
        <w:spacing w:line="276" w:lineRule="auto"/>
      </w:pPr>
      <w:r>
        <w:t>Issue: need unique label names for multiple if statements</w:t>
      </w:r>
    </w:p>
    <w:p w14:paraId="366CA819" w14:textId="030B62B3" w:rsidR="001B5ECA" w:rsidRDefault="001B5ECA" w:rsidP="001B5ECA">
      <w:pPr>
        <w:pStyle w:val="ListParagraph"/>
        <w:numPr>
          <w:ilvl w:val="2"/>
          <w:numId w:val="7"/>
        </w:numPr>
        <w:spacing w:line="276" w:lineRule="auto"/>
      </w:pPr>
      <w:r>
        <w:t>Use a counter X to keep track of new if statement</w:t>
      </w:r>
      <w:r w:rsidR="000C075C">
        <w:t>s</w:t>
      </w:r>
    </w:p>
    <w:p w14:paraId="742D25AD" w14:textId="514643B0" w:rsidR="000C075C" w:rsidRDefault="000C075C" w:rsidP="001B5ECA">
      <w:pPr>
        <w:pStyle w:val="ListParagraph"/>
        <w:numPr>
          <w:ilvl w:val="2"/>
          <w:numId w:val="7"/>
        </w:numPr>
        <w:spacing w:line="276" w:lineRule="auto"/>
      </w:pPr>
      <w:r>
        <w:t>Use elseX, endifX as label names</w:t>
      </w:r>
    </w:p>
    <w:p w14:paraId="72841285" w14:textId="77777777" w:rsidR="00155061" w:rsidRDefault="00273942" w:rsidP="001B5ECA">
      <w:pPr>
        <w:pStyle w:val="ListParagraph"/>
        <w:numPr>
          <w:ilvl w:val="2"/>
          <w:numId w:val="7"/>
        </w:numPr>
        <w:spacing w:line="276" w:lineRule="auto"/>
      </w:pPr>
      <w:r>
        <w:t>For nested ifs – make sure to generate labels first</w:t>
      </w:r>
      <w:r w:rsidR="00C23695">
        <w:t xml:space="preserve"> before recursing</w:t>
      </w:r>
    </w:p>
    <w:p w14:paraId="18E29CF4" w14:textId="51F33808" w:rsidR="00155061" w:rsidRDefault="00155061" w:rsidP="00155061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While</w:t>
      </w:r>
    </w:p>
    <w:p w14:paraId="45529375" w14:textId="4F34B391" w:rsidR="00273942" w:rsidRDefault="004F47D6" w:rsidP="00155061">
      <w:pPr>
        <w:pStyle w:val="ListParagraph"/>
        <w:numPr>
          <w:ilvl w:val="1"/>
          <w:numId w:val="7"/>
        </w:numPr>
        <w:spacing w:line="276" w:lineRule="auto"/>
      </w:pPr>
      <w:r>
        <w:t xml:space="preserve">i.e. while </w:t>
      </w:r>
      <w:r w:rsidR="00ED6A79">
        <w:t>(</w:t>
      </w:r>
      <w:r>
        <w:t>test</w:t>
      </w:r>
      <w:r w:rsidR="00ED6A79">
        <w:t>) {</w:t>
      </w:r>
      <w:r w:rsidR="00273942">
        <w:t xml:space="preserve"> </w:t>
      </w:r>
      <w:r>
        <w:t>statements</w:t>
      </w:r>
      <w:r w:rsidR="00ED6A79">
        <w:t xml:space="preserve"> }</w:t>
      </w:r>
    </w:p>
    <w:p w14:paraId="598AC429" w14:textId="4253A679" w:rsidR="00801626" w:rsidRDefault="00801626" w:rsidP="00155061">
      <w:pPr>
        <w:pStyle w:val="ListParagraph"/>
        <w:numPr>
          <w:ilvl w:val="1"/>
          <w:numId w:val="7"/>
        </w:numPr>
        <w:spacing w:line="276" w:lineRule="auto"/>
      </w:pPr>
      <w:r>
        <w:t>MIPS:</w:t>
      </w:r>
    </w:p>
    <w:p w14:paraId="1E26502B" w14:textId="182F24B0" w:rsidR="00801626" w:rsidRDefault="00801626" w:rsidP="00801626">
      <w:pPr>
        <w:pStyle w:val="ListParagraph"/>
        <w:spacing w:line="276" w:lineRule="auto"/>
        <w:ind w:left="1080"/>
      </w:pPr>
      <w:r>
        <w:t>loopY:</w:t>
      </w:r>
      <w:r>
        <w:tab/>
      </w:r>
      <w:r>
        <w:tab/>
      </w:r>
      <w:r>
        <w:tab/>
        <w:t>; label top of loop</w:t>
      </w:r>
    </w:p>
    <w:p w14:paraId="3EDE3DCA" w14:textId="43CC6458" w:rsidR="00801626" w:rsidRDefault="00801626" w:rsidP="00801626">
      <w:pPr>
        <w:pStyle w:val="ListParagraph"/>
        <w:spacing w:line="276" w:lineRule="auto"/>
        <w:ind w:left="1080"/>
      </w:pPr>
      <w:r>
        <w:t>; code(test)</w:t>
      </w:r>
      <w:r>
        <w:tab/>
      </w:r>
      <w:r>
        <w:tab/>
        <w:t xml:space="preserve">; $3 </w:t>
      </w:r>
      <w:r>
        <w:sym w:font="Symbol" w:char="F0AC"/>
      </w:r>
      <w:r>
        <w:t xml:space="preserve"> test</w:t>
      </w:r>
    </w:p>
    <w:p w14:paraId="255AE9CF" w14:textId="0B6DE828" w:rsidR="00801626" w:rsidRDefault="009D0FE2" w:rsidP="00801626">
      <w:pPr>
        <w:pStyle w:val="ListParagraph"/>
        <w:spacing w:line="276" w:lineRule="auto"/>
        <w:ind w:left="1080"/>
      </w:pPr>
      <w:r>
        <w:t>beq $3, $0, doneY</w:t>
      </w:r>
    </w:p>
    <w:p w14:paraId="378ABE00" w14:textId="20188841" w:rsidR="004A7302" w:rsidRDefault="004A7302" w:rsidP="00801626">
      <w:pPr>
        <w:pStyle w:val="ListParagraph"/>
        <w:spacing w:line="276" w:lineRule="auto"/>
        <w:ind w:left="1080"/>
      </w:pPr>
      <w:r>
        <w:t>; code(statements)</w:t>
      </w:r>
    </w:p>
    <w:p w14:paraId="60A7CAB6" w14:textId="682FDACF" w:rsidR="004A7302" w:rsidRDefault="004A7302" w:rsidP="00801626">
      <w:pPr>
        <w:pStyle w:val="ListParagraph"/>
        <w:spacing w:line="276" w:lineRule="auto"/>
        <w:ind w:left="1080"/>
      </w:pPr>
      <w:r>
        <w:t>beq $0, $0, loopY</w:t>
      </w:r>
    </w:p>
    <w:p w14:paraId="68438A77" w14:textId="0223EEBF" w:rsidR="004A7302" w:rsidRDefault="004A7302" w:rsidP="00801626">
      <w:pPr>
        <w:pStyle w:val="ListParagraph"/>
        <w:spacing w:line="276" w:lineRule="auto"/>
        <w:ind w:left="1080"/>
      </w:pPr>
      <w:r>
        <w:t>doneY:</w:t>
      </w:r>
    </w:p>
    <w:p w14:paraId="3B944624" w14:textId="11D686FA" w:rsidR="00801626" w:rsidRDefault="00865E8F" w:rsidP="00865E8F">
      <w:pPr>
        <w:pStyle w:val="ListParagraph"/>
        <w:numPr>
          <w:ilvl w:val="0"/>
          <w:numId w:val="7"/>
        </w:numPr>
        <w:spacing w:line="276" w:lineRule="auto"/>
      </w:pPr>
      <w:r>
        <w:t>Generate comments in output assembly so debugging is easier</w:t>
      </w:r>
    </w:p>
    <w:p w14:paraId="24B51B3A" w14:textId="43268DF1" w:rsidR="00D71DF3" w:rsidRDefault="00D71DF3" w:rsidP="00D71DF3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Pointers</w:t>
      </w:r>
    </w:p>
    <w:p w14:paraId="4AE8F325" w14:textId="207BA458" w:rsidR="00D71DF3" w:rsidRDefault="00C50795" w:rsidP="00D71DF3">
      <w:pPr>
        <w:pStyle w:val="ListParagraph"/>
        <w:numPr>
          <w:ilvl w:val="1"/>
          <w:numId w:val="7"/>
        </w:numPr>
        <w:spacing w:line="276" w:lineRule="auto"/>
      </w:pPr>
      <w:r>
        <w:t>In order to support pointers, these must be supported:</w:t>
      </w:r>
    </w:p>
    <w:p w14:paraId="01F26C3D" w14:textId="4C2F11EA" w:rsidR="00B362F1" w:rsidRDefault="00B362F1" w:rsidP="00B362F1">
      <w:pPr>
        <w:pStyle w:val="ListParagraph"/>
        <w:numPr>
          <w:ilvl w:val="2"/>
          <w:numId w:val="7"/>
        </w:numPr>
        <w:spacing w:line="276" w:lineRule="auto"/>
      </w:pPr>
      <w:r>
        <w:t>NULL</w:t>
      </w:r>
    </w:p>
    <w:p w14:paraId="16FA5959" w14:textId="2BD933F0" w:rsidR="003527D0" w:rsidRDefault="003527D0" w:rsidP="003527D0">
      <w:pPr>
        <w:pStyle w:val="ListParagraph"/>
        <w:numPr>
          <w:ilvl w:val="3"/>
          <w:numId w:val="7"/>
        </w:numPr>
        <w:spacing w:line="276" w:lineRule="auto"/>
      </w:pPr>
      <w:r>
        <w:t>Could use 0 – but dereferencing NULL should result in crash</w:t>
      </w:r>
    </w:p>
    <w:p w14:paraId="4E1C3990" w14:textId="36DB2532" w:rsidR="003527D0" w:rsidRDefault="003527D0" w:rsidP="003527D0">
      <w:pPr>
        <w:pStyle w:val="ListParagraph"/>
        <w:numPr>
          <w:ilvl w:val="3"/>
          <w:numId w:val="7"/>
        </w:numPr>
        <w:spacing w:line="276" w:lineRule="auto"/>
      </w:pPr>
      <w:r>
        <w:t>So use 1 as NULL</w:t>
      </w:r>
    </w:p>
    <w:p w14:paraId="019DDEDE" w14:textId="331C1282" w:rsidR="00C50795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Dereferencing operator</w:t>
      </w:r>
    </w:p>
    <w:p w14:paraId="10053702" w14:textId="2050FC0D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Address-of operator</w:t>
      </w:r>
    </w:p>
    <w:p w14:paraId="0A23F3EA" w14:textId="54D0D013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Alloc/dealloc (i.e. new/delete)</w:t>
      </w:r>
    </w:p>
    <w:p w14:paraId="163044EC" w14:textId="7616156E" w:rsidR="00F67B3B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Pointer arithmetic</w:t>
      </w:r>
    </w:p>
    <w:p w14:paraId="267B024F" w14:textId="03AA5422" w:rsidR="005F7786" w:rsidRDefault="005F7786" w:rsidP="00C50795">
      <w:pPr>
        <w:pStyle w:val="ListParagraph"/>
        <w:numPr>
          <w:ilvl w:val="2"/>
          <w:numId w:val="7"/>
        </w:numPr>
        <w:spacing w:line="276" w:lineRule="auto"/>
      </w:pPr>
      <w:r>
        <w:t>Pointer comparison</w:t>
      </w:r>
    </w:p>
    <w:p w14:paraId="70F80649" w14:textId="360A3B13" w:rsidR="00F67B3B" w:rsidRPr="007C2BB5" w:rsidRDefault="00F67B3B" w:rsidP="00C50795">
      <w:pPr>
        <w:pStyle w:val="ListParagraph"/>
        <w:numPr>
          <w:ilvl w:val="2"/>
          <w:numId w:val="7"/>
        </w:numPr>
        <w:spacing w:line="276" w:lineRule="auto"/>
      </w:pPr>
      <w:r>
        <w:t>Assignment through pointers</w:t>
      </w:r>
    </w:p>
    <w:sectPr w:rsidR="00F67B3B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9"/>
    <w:rsid w:val="000C075C"/>
    <w:rsid w:val="000C4A5E"/>
    <w:rsid w:val="000F4FC4"/>
    <w:rsid w:val="00107B4F"/>
    <w:rsid w:val="00110452"/>
    <w:rsid w:val="00155061"/>
    <w:rsid w:val="001B0B39"/>
    <w:rsid w:val="001B5ECA"/>
    <w:rsid w:val="001B69CC"/>
    <w:rsid w:val="001D09CF"/>
    <w:rsid w:val="00273942"/>
    <w:rsid w:val="002806BA"/>
    <w:rsid w:val="002A3F6F"/>
    <w:rsid w:val="002A62DD"/>
    <w:rsid w:val="002D26E3"/>
    <w:rsid w:val="002E7FA7"/>
    <w:rsid w:val="00312A8A"/>
    <w:rsid w:val="003527D0"/>
    <w:rsid w:val="003D7E75"/>
    <w:rsid w:val="00432109"/>
    <w:rsid w:val="00492E49"/>
    <w:rsid w:val="00496B3B"/>
    <w:rsid w:val="004A5E60"/>
    <w:rsid w:val="004A7302"/>
    <w:rsid w:val="004F47D6"/>
    <w:rsid w:val="0051135C"/>
    <w:rsid w:val="00582C3C"/>
    <w:rsid w:val="00587AB4"/>
    <w:rsid w:val="005E0785"/>
    <w:rsid w:val="005F7786"/>
    <w:rsid w:val="00680F12"/>
    <w:rsid w:val="007829D8"/>
    <w:rsid w:val="007A3856"/>
    <w:rsid w:val="007C2BB5"/>
    <w:rsid w:val="007D0FAB"/>
    <w:rsid w:val="0080144C"/>
    <w:rsid w:val="00801626"/>
    <w:rsid w:val="00832276"/>
    <w:rsid w:val="00865E8F"/>
    <w:rsid w:val="0087001D"/>
    <w:rsid w:val="00875D61"/>
    <w:rsid w:val="008C2590"/>
    <w:rsid w:val="008F29E7"/>
    <w:rsid w:val="00906E01"/>
    <w:rsid w:val="00914DE2"/>
    <w:rsid w:val="00916F07"/>
    <w:rsid w:val="009B04C7"/>
    <w:rsid w:val="009C4CFE"/>
    <w:rsid w:val="009D0FE2"/>
    <w:rsid w:val="00B07223"/>
    <w:rsid w:val="00B22E3E"/>
    <w:rsid w:val="00B26B8F"/>
    <w:rsid w:val="00B362F1"/>
    <w:rsid w:val="00B56EF3"/>
    <w:rsid w:val="00C230CE"/>
    <w:rsid w:val="00C23695"/>
    <w:rsid w:val="00C47C76"/>
    <w:rsid w:val="00C50795"/>
    <w:rsid w:val="00C84734"/>
    <w:rsid w:val="00CF7A19"/>
    <w:rsid w:val="00D71DF3"/>
    <w:rsid w:val="00D83944"/>
    <w:rsid w:val="00DE6BF2"/>
    <w:rsid w:val="00E32CF9"/>
    <w:rsid w:val="00ED1936"/>
    <w:rsid w:val="00ED6A79"/>
    <w:rsid w:val="00F23768"/>
    <w:rsid w:val="00F5714C"/>
    <w:rsid w:val="00F67B3B"/>
    <w:rsid w:val="00F776A1"/>
    <w:rsid w:val="00FA7664"/>
    <w:rsid w:val="00FD60C2"/>
    <w:rsid w:val="00FE7768"/>
    <w:rsid w:val="00FF3E39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6B96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68</TotalTime>
  <Pages>5</Pages>
  <Words>741</Words>
  <Characters>4226</Characters>
  <Application>Microsoft Macintosh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65</cp:revision>
  <dcterms:created xsi:type="dcterms:W3CDTF">2015-11-17T15:15:00Z</dcterms:created>
  <dcterms:modified xsi:type="dcterms:W3CDTF">2015-11-17T16:36:00Z</dcterms:modified>
</cp:coreProperties>
</file>
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375C2" w14:textId="77777777" w:rsidR="00C47C76" w:rsidRDefault="00EF3736" w:rsidP="007C2BB5">
      <w:pPr>
        <w:spacing w:line="276" w:lineRule="auto"/>
      </w:pPr>
      <w:r>
        <w:rPr>
          <w:b/>
          <w:u w:val="single"/>
        </w:rPr>
        <w:t>The Compiler – Formal Languages</w:t>
      </w:r>
    </w:p>
    <w:p w14:paraId="16C97735" w14:textId="77777777" w:rsidR="007C2BB5" w:rsidRDefault="007C2BB5" w:rsidP="007C2BB5">
      <w:pPr>
        <w:spacing w:line="276" w:lineRule="auto"/>
      </w:pPr>
    </w:p>
    <w:p w14:paraId="49EEFD07" w14:textId="77777777" w:rsidR="007C2BB5" w:rsidRDefault="00EF3736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High-level language </w:t>
      </w:r>
      <w:r>
        <w:sym w:font="Symbol" w:char="F0AE"/>
      </w:r>
      <w:r>
        <w:t xml:space="preserve"> compiler </w:t>
      </w:r>
      <w:r>
        <w:sym w:font="Symbol" w:char="F0AE"/>
      </w:r>
      <w:r>
        <w:t xml:space="preserve"> assembly language</w:t>
      </w:r>
    </w:p>
    <w:p w14:paraId="706DC809" w14:textId="77777777" w:rsidR="00EF3736" w:rsidRDefault="00EF3736" w:rsidP="007C2BB5">
      <w:pPr>
        <w:pStyle w:val="ListParagraph"/>
        <w:numPr>
          <w:ilvl w:val="0"/>
          <w:numId w:val="7"/>
        </w:numPr>
        <w:spacing w:line="276" w:lineRule="auto"/>
      </w:pPr>
      <w:r>
        <w:t>Assembly language</w:t>
      </w:r>
    </w:p>
    <w:p w14:paraId="3EA000F3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Simple structure</w:t>
      </w:r>
    </w:p>
    <w:p w14:paraId="1B513189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Easy to parse</w:t>
      </w:r>
    </w:p>
    <w:p w14:paraId="14E624A5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Straight-forward, unambiguous translation to machine language</w:t>
      </w:r>
    </w:p>
    <w:p w14:paraId="5C18998B" w14:textId="77777777" w:rsidR="00EF3736" w:rsidRDefault="00EF3736" w:rsidP="00EF3736">
      <w:pPr>
        <w:pStyle w:val="ListParagraph"/>
        <w:numPr>
          <w:ilvl w:val="0"/>
          <w:numId w:val="7"/>
        </w:numPr>
        <w:spacing w:line="276" w:lineRule="auto"/>
      </w:pPr>
      <w:r>
        <w:t>High-level language</w:t>
      </w:r>
    </w:p>
    <w:p w14:paraId="36C74DE7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Complex structure</w:t>
      </w:r>
    </w:p>
    <w:p w14:paraId="170459AF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Harder to recognize/parse</w:t>
      </w:r>
    </w:p>
    <w:p w14:paraId="1CF13BFC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Usually no single translation to machine language</w:t>
      </w:r>
    </w:p>
    <w:p w14:paraId="6D96E8DE" w14:textId="77777777" w:rsidR="00EF3736" w:rsidRDefault="00EF3736" w:rsidP="00EF3736">
      <w:pPr>
        <w:pStyle w:val="ListParagraph"/>
        <w:numPr>
          <w:ilvl w:val="1"/>
          <w:numId w:val="7"/>
        </w:numPr>
        <w:spacing w:line="276" w:lineRule="auto"/>
      </w:pPr>
      <w:r>
        <w:t>A formal theory of string recognition is needed to handle the complexity</w:t>
      </w:r>
    </w:p>
    <w:p w14:paraId="517080F0" w14:textId="77777777" w:rsidR="00EF3736" w:rsidRDefault="00EF3736" w:rsidP="00EF373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Alphabet</w:t>
      </w:r>
      <w:r>
        <w:t xml:space="preserve"> – a finite set of symbols, e.g. </w:t>
      </w:r>
      <w:r>
        <w:sym w:font="Symbol" w:char="F0E5"/>
      </w:r>
      <w:r>
        <w:t xml:space="preserve"> = {a, b, c}</w:t>
      </w:r>
    </w:p>
    <w:p w14:paraId="640F4D6E" w14:textId="26AFDB28" w:rsidR="00EF3736" w:rsidRDefault="006F0C0B" w:rsidP="00EF373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String/word</w:t>
      </w:r>
      <w:r>
        <w:t xml:space="preserve"> – a finite sequence of </w:t>
      </w:r>
      <w:r w:rsidR="00A0683A">
        <w:t>symbols</w:t>
      </w:r>
      <w:r>
        <w:t xml:space="preserve"> (from </w:t>
      </w:r>
      <w:r>
        <w:sym w:font="Symbol" w:char="F0E5"/>
      </w:r>
      <w:r>
        <w:t xml:space="preserve">), e.g. a, </w:t>
      </w:r>
      <w:proofErr w:type="spellStart"/>
      <w:r>
        <w:t>ab</w:t>
      </w:r>
      <w:proofErr w:type="spellEnd"/>
      <w:r>
        <w:t xml:space="preserve">, </w:t>
      </w:r>
      <w:proofErr w:type="spellStart"/>
      <w:r>
        <w:t>acb</w:t>
      </w:r>
      <w:proofErr w:type="spellEnd"/>
      <w:r>
        <w:t xml:space="preserve"> etc.</w:t>
      </w:r>
    </w:p>
    <w:p w14:paraId="3A1A516C" w14:textId="77777777" w:rsidR="006F0C0B" w:rsidRDefault="006F0C0B" w:rsidP="006F0C0B">
      <w:pPr>
        <w:pStyle w:val="ListParagraph"/>
        <w:numPr>
          <w:ilvl w:val="1"/>
          <w:numId w:val="7"/>
        </w:numPr>
        <w:spacing w:line="276" w:lineRule="auto"/>
      </w:pPr>
      <w:r>
        <w:t>Length of word – # of chars in the word, e.g. |aba| = 3</w:t>
      </w:r>
    </w:p>
    <w:p w14:paraId="2560DB86" w14:textId="1E02F8CD" w:rsidR="00A0683A" w:rsidRPr="007C2BB5" w:rsidRDefault="00A0683A" w:rsidP="00A7694E">
      <w:pPr>
        <w:pStyle w:val="ListParagraph"/>
        <w:numPr>
          <w:ilvl w:val="1"/>
          <w:numId w:val="7"/>
        </w:numPr>
        <w:spacing w:line="276" w:lineRule="auto"/>
      </w:pPr>
      <w:r>
        <w:t xml:space="preserve">Empty word – an empty sequence of symbols – denoted by </w:t>
      </w:r>
      <w:r>
        <w:sym w:font="Symbol" w:char="F065"/>
      </w:r>
      <w:r w:rsidR="00A7694E">
        <w:t>, e.g.</w:t>
      </w:r>
      <w:r>
        <w:t>|</w:t>
      </w:r>
      <w:r>
        <w:sym w:font="Symbol" w:char="F065"/>
      </w:r>
      <w:r>
        <w:t>| = 0</w:t>
      </w:r>
      <w:bookmarkStart w:id="0" w:name="_GoBack"/>
      <w:bookmarkEnd w:id="0"/>
    </w:p>
    <w:sectPr w:rsidR="00A0683A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28FAB" w14:textId="77777777" w:rsidR="00EF3736" w:rsidRDefault="00EF3736" w:rsidP="00EF3736">
      <w:r>
        <w:separator/>
      </w:r>
    </w:p>
  </w:endnote>
  <w:endnote w:type="continuationSeparator" w:id="0">
    <w:p w14:paraId="380BB646" w14:textId="77777777" w:rsidR="00EF3736" w:rsidRDefault="00EF3736" w:rsidP="00EF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D3F01" w14:textId="77777777" w:rsidR="00EF3736" w:rsidRDefault="00EF3736" w:rsidP="00EF3736">
      <w:r>
        <w:separator/>
      </w:r>
    </w:p>
  </w:footnote>
  <w:footnote w:type="continuationSeparator" w:id="0">
    <w:p w14:paraId="05A090FB" w14:textId="77777777" w:rsidR="00EF3736" w:rsidRDefault="00EF3736" w:rsidP="00EF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36"/>
    <w:rsid w:val="000C4A5E"/>
    <w:rsid w:val="001B0B39"/>
    <w:rsid w:val="006F0C0B"/>
    <w:rsid w:val="007A3856"/>
    <w:rsid w:val="007C2BB5"/>
    <w:rsid w:val="007D0FAB"/>
    <w:rsid w:val="0087001D"/>
    <w:rsid w:val="00875D61"/>
    <w:rsid w:val="00A0683A"/>
    <w:rsid w:val="00A7694E"/>
    <w:rsid w:val="00C47C76"/>
    <w:rsid w:val="00D83944"/>
    <w:rsid w:val="00EF3736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A1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3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36"/>
    <w:rPr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3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F37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3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</TotalTime>
  <Pages>1</Pages>
  <Words>95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</cp:revision>
  <dcterms:created xsi:type="dcterms:W3CDTF">2015-10-06T15:06:00Z</dcterms:created>
  <dcterms:modified xsi:type="dcterms:W3CDTF">2015-10-06T15:19:00Z</dcterms:modified>
</cp:coreProperties>
</file>
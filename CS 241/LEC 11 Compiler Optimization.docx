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F086A" w14:textId="77777777" w:rsidR="00C47C76" w:rsidRDefault="008F5895" w:rsidP="007C2BB5">
      <w:pPr>
        <w:spacing w:line="276" w:lineRule="auto"/>
      </w:pPr>
      <w:r>
        <w:rPr>
          <w:b/>
          <w:u w:val="single"/>
        </w:rPr>
        <w:t>LEC 11 Compiler Optimization</w:t>
      </w:r>
    </w:p>
    <w:p w14:paraId="701276DD" w14:textId="77777777" w:rsidR="007C2BB5" w:rsidRDefault="007C2BB5" w:rsidP="007C2BB5">
      <w:pPr>
        <w:spacing w:line="276" w:lineRule="auto"/>
      </w:pPr>
    </w:p>
    <w:p w14:paraId="4656F1B3" w14:textId="77777777" w:rsidR="001C7A72" w:rsidRPr="00FB6D19" w:rsidRDefault="001C7A72" w:rsidP="001C7A72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FB6D19">
        <w:rPr>
          <w:u w:val="single"/>
        </w:rPr>
        <w:t>Constant folding</w:t>
      </w:r>
      <w:r>
        <w:t xml:space="preserve"> – don’t need to wait until runtime to compute constants</w:t>
      </w:r>
    </w:p>
    <w:p w14:paraId="0F66EA82" w14:textId="77777777" w:rsidR="007C2BB5" w:rsidRDefault="007073DF" w:rsidP="001C7A72">
      <w:pPr>
        <w:pStyle w:val="ListParagraph"/>
        <w:numPr>
          <w:ilvl w:val="1"/>
          <w:numId w:val="7"/>
        </w:numPr>
        <w:spacing w:line="276" w:lineRule="auto"/>
      </w:pPr>
      <w:r>
        <w:t>Ex: 11 + 2</w:t>
      </w:r>
    </w:p>
    <w:p w14:paraId="7A3F43BB" w14:textId="77777777" w:rsidR="007073DF" w:rsidRDefault="007073DF" w:rsidP="007073DF">
      <w:pPr>
        <w:pStyle w:val="ListParagraph"/>
        <w:numPr>
          <w:ilvl w:val="1"/>
          <w:numId w:val="7"/>
        </w:numPr>
        <w:spacing w:line="276" w:lineRule="auto"/>
      </w:pPr>
      <w:r>
        <w:t>Following all the rules:</w:t>
      </w:r>
    </w:p>
    <w:p w14:paraId="68165A36" w14:textId="77777777" w:rsidR="007073DF" w:rsidRDefault="007073DF" w:rsidP="007073DF">
      <w:pPr>
        <w:pStyle w:val="ListParagraph"/>
        <w:spacing w:line="276" w:lineRule="auto"/>
        <w:ind w:left="1080"/>
      </w:pPr>
      <w:r>
        <w:t>lis $3</w:t>
      </w:r>
    </w:p>
    <w:p w14:paraId="3C8FBE6E" w14:textId="77777777" w:rsidR="007073DF" w:rsidRDefault="007073DF" w:rsidP="007073DF">
      <w:pPr>
        <w:pStyle w:val="ListParagraph"/>
        <w:spacing w:line="276" w:lineRule="auto"/>
        <w:ind w:left="1080"/>
      </w:pPr>
      <w:r>
        <w:t>.word 11</w:t>
      </w:r>
    </w:p>
    <w:p w14:paraId="7189629E" w14:textId="77777777" w:rsidR="007073DF" w:rsidRDefault="007073DF" w:rsidP="007073DF">
      <w:pPr>
        <w:pStyle w:val="ListParagraph"/>
        <w:spacing w:line="276" w:lineRule="auto"/>
        <w:ind w:left="1080"/>
      </w:pPr>
      <w:r>
        <w:t>sw $3, -4($30)</w:t>
      </w:r>
    </w:p>
    <w:p w14:paraId="3E992D60" w14:textId="77777777" w:rsidR="007073DF" w:rsidRDefault="007073DF" w:rsidP="007073DF">
      <w:pPr>
        <w:pStyle w:val="ListParagraph"/>
        <w:spacing w:line="276" w:lineRule="auto"/>
        <w:ind w:left="1080"/>
      </w:pPr>
      <w:r>
        <w:t>sub $30, $30, $4</w:t>
      </w:r>
    </w:p>
    <w:p w14:paraId="156E9DF6" w14:textId="77777777" w:rsidR="007073DF" w:rsidRDefault="007073DF" w:rsidP="007073DF">
      <w:pPr>
        <w:pStyle w:val="ListParagraph"/>
        <w:spacing w:line="276" w:lineRule="auto"/>
        <w:ind w:left="1080"/>
      </w:pPr>
      <w:r>
        <w:t>lis $3</w:t>
      </w:r>
    </w:p>
    <w:p w14:paraId="4FAE90ED" w14:textId="77777777" w:rsidR="007073DF" w:rsidRDefault="007073DF" w:rsidP="007073DF">
      <w:pPr>
        <w:pStyle w:val="ListParagraph"/>
        <w:spacing w:line="276" w:lineRule="auto"/>
        <w:ind w:left="1080"/>
      </w:pPr>
      <w:r>
        <w:t>.word 2</w:t>
      </w:r>
    </w:p>
    <w:p w14:paraId="76FAB487" w14:textId="77777777" w:rsidR="007073DF" w:rsidRDefault="007073DF" w:rsidP="007073DF">
      <w:pPr>
        <w:pStyle w:val="ListParagraph"/>
        <w:spacing w:line="276" w:lineRule="auto"/>
        <w:ind w:left="1080"/>
      </w:pPr>
      <w:r>
        <w:t>lw $5, 0($30)</w:t>
      </w:r>
    </w:p>
    <w:p w14:paraId="0AEC967B" w14:textId="77777777" w:rsidR="007073DF" w:rsidRDefault="007073DF" w:rsidP="007073DF">
      <w:pPr>
        <w:pStyle w:val="ListParagraph"/>
        <w:spacing w:line="276" w:lineRule="auto"/>
        <w:ind w:left="1080"/>
      </w:pPr>
      <w:r>
        <w:t>add $30, $30, $4</w:t>
      </w:r>
    </w:p>
    <w:p w14:paraId="3155B4D7" w14:textId="77777777" w:rsidR="007073DF" w:rsidRDefault="007073DF" w:rsidP="007073DF">
      <w:pPr>
        <w:pStyle w:val="ListParagraph"/>
        <w:spacing w:line="276" w:lineRule="auto"/>
        <w:ind w:left="1080"/>
      </w:pPr>
      <w:r>
        <w:t>add $3, $5, $3</w:t>
      </w:r>
    </w:p>
    <w:p w14:paraId="51341D13" w14:textId="5433F554" w:rsidR="00FB6D19" w:rsidRDefault="001C7A72" w:rsidP="00FB6D19">
      <w:pPr>
        <w:pStyle w:val="ListParagraph"/>
        <w:numPr>
          <w:ilvl w:val="1"/>
          <w:numId w:val="7"/>
        </w:numPr>
        <w:spacing w:line="276" w:lineRule="auto"/>
      </w:pPr>
      <w:r>
        <w:t>Using constant folding</w:t>
      </w:r>
      <w:r w:rsidR="00FB6D19" w:rsidRPr="00FB6D19">
        <w:t>:</w:t>
      </w:r>
    </w:p>
    <w:p w14:paraId="40C21F0B" w14:textId="2E868274" w:rsidR="00FB6D19" w:rsidRDefault="00FB6D19" w:rsidP="00FB6D19">
      <w:pPr>
        <w:pStyle w:val="ListParagraph"/>
        <w:spacing w:line="276" w:lineRule="auto"/>
        <w:ind w:left="1080"/>
      </w:pPr>
      <w:r>
        <w:t>lis $3</w:t>
      </w:r>
    </w:p>
    <w:p w14:paraId="00E6BA52" w14:textId="79476B7D" w:rsidR="00FB6D19" w:rsidRDefault="00FB6D19" w:rsidP="00FB6D19">
      <w:pPr>
        <w:pStyle w:val="ListParagraph"/>
        <w:spacing w:line="276" w:lineRule="auto"/>
        <w:ind w:left="1080"/>
      </w:pPr>
      <w:r>
        <w:t>.word 13</w:t>
      </w:r>
    </w:p>
    <w:p w14:paraId="39C3DE63" w14:textId="211CAF09" w:rsidR="00FB6D19" w:rsidRDefault="001C7A72" w:rsidP="00FB6D1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Constant propagation</w:t>
      </w:r>
    </w:p>
    <w:p w14:paraId="6E1A1E0E" w14:textId="38F01DEF" w:rsidR="001C7A72" w:rsidRDefault="001C7A72" w:rsidP="001C7A72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4E22FEEB" w14:textId="5341B732" w:rsidR="001C7A72" w:rsidRDefault="001C7A72" w:rsidP="001C7A72">
      <w:pPr>
        <w:pStyle w:val="ListParagraph"/>
        <w:spacing w:line="276" w:lineRule="auto"/>
        <w:ind w:left="1080"/>
      </w:pPr>
      <w:r>
        <w:t>int x = 1;</w:t>
      </w:r>
    </w:p>
    <w:p w14:paraId="58A33D36" w14:textId="0970246D" w:rsidR="001C7A72" w:rsidRDefault="001C7A72" w:rsidP="001C7A72">
      <w:pPr>
        <w:pStyle w:val="ListParagraph"/>
        <w:spacing w:line="276" w:lineRule="auto"/>
        <w:ind w:left="1080"/>
      </w:pPr>
      <w:r>
        <w:t>x + x;</w:t>
      </w:r>
    </w:p>
    <w:p w14:paraId="6EB919E3" w14:textId="2EF14AC7" w:rsidR="001C7A72" w:rsidRDefault="001C7A72" w:rsidP="001C7A72">
      <w:pPr>
        <w:pStyle w:val="ListParagraph"/>
        <w:numPr>
          <w:ilvl w:val="1"/>
          <w:numId w:val="7"/>
        </w:numPr>
        <w:spacing w:line="276" w:lineRule="auto"/>
      </w:pPr>
      <w:r>
        <w:t>Using constant propagation:</w:t>
      </w:r>
    </w:p>
    <w:p w14:paraId="19F72DA0" w14:textId="7582D82C" w:rsidR="001C7A72" w:rsidRDefault="001C7A72" w:rsidP="001C7A72">
      <w:pPr>
        <w:pStyle w:val="ListParagraph"/>
        <w:spacing w:line="276" w:lineRule="auto"/>
        <w:ind w:left="1080"/>
      </w:pPr>
      <w:r>
        <w:t>push x to stack</w:t>
      </w:r>
      <w:r w:rsidR="008244D6">
        <w:tab/>
        <w:t>; x might still be used elsewhere</w:t>
      </w:r>
    </w:p>
    <w:p w14:paraId="79CE831D" w14:textId="44C523E7" w:rsidR="001C7A72" w:rsidRDefault="001C7A72" w:rsidP="001C7A72">
      <w:pPr>
        <w:pStyle w:val="ListParagraph"/>
        <w:spacing w:line="276" w:lineRule="auto"/>
        <w:ind w:left="1080"/>
      </w:pPr>
      <w:r>
        <w:t>lis $3</w:t>
      </w:r>
      <w:r w:rsidR="008244D6">
        <w:tab/>
      </w:r>
      <w:r w:rsidR="008244D6">
        <w:tab/>
        <w:t>; load constant value instead of calculating x + x</w:t>
      </w:r>
      <w:r w:rsidR="00C41C31">
        <w:t xml:space="preserve"> at runtime</w:t>
      </w:r>
      <w:bookmarkStart w:id="0" w:name="_GoBack"/>
      <w:bookmarkEnd w:id="0"/>
    </w:p>
    <w:p w14:paraId="051BAC19" w14:textId="22E39679" w:rsidR="001C7A72" w:rsidRDefault="001C7A72" w:rsidP="001C7A72">
      <w:pPr>
        <w:pStyle w:val="ListParagraph"/>
        <w:spacing w:line="276" w:lineRule="auto"/>
        <w:ind w:left="1080"/>
      </w:pPr>
      <w:r>
        <w:t>.word 2</w:t>
      </w:r>
    </w:p>
    <w:p w14:paraId="19D58237" w14:textId="77777777" w:rsidR="001C7A72" w:rsidRPr="00FB6D19" w:rsidRDefault="001C7A72" w:rsidP="001C7A72">
      <w:pPr>
        <w:pStyle w:val="ListParagraph"/>
        <w:numPr>
          <w:ilvl w:val="1"/>
          <w:numId w:val="7"/>
        </w:numPr>
        <w:spacing w:line="276" w:lineRule="auto"/>
      </w:pPr>
    </w:p>
    <w:sectPr w:rsidR="001C7A72" w:rsidRPr="00FB6D19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95"/>
    <w:rsid w:val="000C4A5E"/>
    <w:rsid w:val="001B0B39"/>
    <w:rsid w:val="001C7A72"/>
    <w:rsid w:val="005C26CE"/>
    <w:rsid w:val="007073DF"/>
    <w:rsid w:val="007A3856"/>
    <w:rsid w:val="007C2BB5"/>
    <w:rsid w:val="007D0FAB"/>
    <w:rsid w:val="008244D6"/>
    <w:rsid w:val="0087001D"/>
    <w:rsid w:val="00875D61"/>
    <w:rsid w:val="008F5895"/>
    <w:rsid w:val="00C41C31"/>
    <w:rsid w:val="00C47C76"/>
    <w:rsid w:val="00D83944"/>
    <w:rsid w:val="00FA7664"/>
    <w:rsid w:val="00FB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ADC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8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</cp:revision>
  <dcterms:created xsi:type="dcterms:W3CDTF">2015-11-24T16:11:00Z</dcterms:created>
  <dcterms:modified xsi:type="dcterms:W3CDTF">2015-11-24T16:21:00Z</dcterms:modified>
</cp:coreProperties>
</file>
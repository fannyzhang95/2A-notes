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EB20CD" w14:textId="4DF030E1" w:rsidR="00C47C76" w:rsidRDefault="00CD54B4" w:rsidP="007C2BB5">
      <w:pPr>
        <w:spacing w:line="276" w:lineRule="auto"/>
      </w:pPr>
      <w:r>
        <w:rPr>
          <w:b/>
          <w:u w:val="single"/>
        </w:rPr>
        <w:t>Context-Free Languages</w:t>
      </w:r>
    </w:p>
    <w:p w14:paraId="7A565CCB" w14:textId="77777777" w:rsidR="007C2BB5" w:rsidRDefault="007C2BB5" w:rsidP="007C2BB5">
      <w:pPr>
        <w:spacing w:line="276" w:lineRule="auto"/>
      </w:pPr>
    </w:p>
    <w:p w14:paraId="6A4C09C2" w14:textId="77777777" w:rsidR="00FC6CEA" w:rsidRDefault="00FC6CEA" w:rsidP="00FC6CEA">
      <w:pPr>
        <w:pStyle w:val="ListParagraph"/>
        <w:numPr>
          <w:ilvl w:val="0"/>
          <w:numId w:val="7"/>
        </w:numPr>
        <w:spacing w:line="276" w:lineRule="auto"/>
      </w:pPr>
      <w:r>
        <w:t>What features of C or Scheme programs cannot be verified by a DFA?</w:t>
      </w:r>
    </w:p>
    <w:p w14:paraId="021F3A76" w14:textId="660EDB76" w:rsidR="00FC6CEA" w:rsidRDefault="00510EB8" w:rsidP="00FC6CEA">
      <w:pPr>
        <w:pStyle w:val="ListParagraph"/>
        <w:numPr>
          <w:ilvl w:val="1"/>
          <w:numId w:val="7"/>
        </w:numPr>
        <w:spacing w:line="276" w:lineRule="auto"/>
      </w:pPr>
      <w:r>
        <w:t>E.g.</w:t>
      </w:r>
      <w:r w:rsidR="00FC6CEA">
        <w:t xml:space="preserve"> </w:t>
      </w:r>
      <w:r w:rsidR="00FC6CEA">
        <w:sym w:font="Symbol" w:char="F0E5"/>
      </w:r>
      <w:r w:rsidR="00FC6CEA">
        <w:t xml:space="preserve"> = {(, )}</w:t>
      </w:r>
    </w:p>
    <w:p w14:paraId="03127253" w14:textId="77777777" w:rsidR="00FC6CEA" w:rsidRDefault="00FC6CEA" w:rsidP="00510EB8">
      <w:pPr>
        <w:pStyle w:val="ListParagraph"/>
        <w:numPr>
          <w:ilvl w:val="2"/>
          <w:numId w:val="7"/>
        </w:numPr>
        <w:spacing w:line="276" w:lineRule="auto"/>
      </w:pPr>
      <w:r>
        <w:t xml:space="preserve">L = {w </w:t>
      </w:r>
      <w:r>
        <w:sym w:font="Symbol" w:char="F0CE"/>
      </w:r>
      <w:r>
        <w:t xml:space="preserve"> L* | w is a string of balanced parens}</w:t>
      </w:r>
    </w:p>
    <w:p w14:paraId="75B88922" w14:textId="77777777" w:rsidR="00FC6CEA" w:rsidRDefault="00FC6CEA" w:rsidP="00510EB8">
      <w:pPr>
        <w:pStyle w:val="ListParagraph"/>
        <w:numPr>
          <w:ilvl w:val="2"/>
          <w:numId w:val="7"/>
        </w:numPr>
        <w:spacing w:line="276" w:lineRule="auto"/>
      </w:pPr>
      <w:r>
        <w:t xml:space="preserve">E.g. </w:t>
      </w:r>
      <w:r>
        <w:sym w:font="Symbol" w:char="F065"/>
      </w:r>
      <w:r>
        <w:t xml:space="preserve"> </w:t>
      </w:r>
      <w:r>
        <w:sym w:font="Symbol" w:char="F0CE"/>
      </w:r>
      <w:r>
        <w:t xml:space="preserve"> L, () </w:t>
      </w:r>
      <w:r>
        <w:sym w:font="Symbol" w:char="F0CE"/>
      </w:r>
      <w:r>
        <w:t xml:space="preserve"> L, (()()) </w:t>
      </w:r>
      <w:r>
        <w:sym w:font="Symbol" w:char="F0CE"/>
      </w:r>
      <w:r>
        <w:t xml:space="preserve"> L etc.</w:t>
      </w:r>
    </w:p>
    <w:p w14:paraId="692923B7" w14:textId="1D6DBFFD" w:rsidR="00FC6CEA" w:rsidRDefault="00FC6CEA" w:rsidP="00510EB8">
      <w:pPr>
        <w:pStyle w:val="ListParagraph"/>
        <w:numPr>
          <w:ilvl w:val="2"/>
          <w:numId w:val="7"/>
        </w:numPr>
        <w:spacing w:line="276" w:lineRule="auto"/>
      </w:pPr>
      <w:r>
        <w:t>Each new state allows one more level of nesting, but no finite # of states allows all levels of nesting – cannot be modelled by DFA</w:t>
      </w:r>
    </w:p>
    <w:p w14:paraId="63061E73" w14:textId="204F4707" w:rsidR="00510EB8" w:rsidRDefault="00510EB8" w:rsidP="00510EB8">
      <w:pPr>
        <w:pStyle w:val="ListParagraph"/>
        <w:numPr>
          <w:ilvl w:val="1"/>
          <w:numId w:val="7"/>
        </w:numPr>
        <w:spacing w:line="276" w:lineRule="auto"/>
      </w:pPr>
      <w:r>
        <w:t xml:space="preserve">E.g. </w:t>
      </w:r>
      <w:r>
        <w:sym w:font="Symbol" w:char="F0E5"/>
      </w:r>
      <w:r>
        <w:t xml:space="preserve"> = {a, b}</w:t>
      </w:r>
    </w:p>
    <w:p w14:paraId="1C649CB4" w14:textId="03F622BB" w:rsidR="00510EB8" w:rsidRDefault="00510EB8" w:rsidP="00510EB8">
      <w:pPr>
        <w:pStyle w:val="ListParagraph"/>
        <w:numPr>
          <w:ilvl w:val="2"/>
          <w:numId w:val="7"/>
        </w:numPr>
        <w:spacing w:line="276" w:lineRule="auto"/>
      </w:pPr>
      <w:r>
        <w:t>L = {w: # of a’s in w = # of b’s in w}</w:t>
      </w:r>
    </w:p>
    <w:p w14:paraId="149F1835" w14:textId="110D0ED8" w:rsidR="00510EB8" w:rsidRPr="00FC6CEA" w:rsidRDefault="00510EB8" w:rsidP="00510EB8">
      <w:pPr>
        <w:pStyle w:val="ListParagraph"/>
        <w:numPr>
          <w:ilvl w:val="2"/>
          <w:numId w:val="7"/>
        </w:numPr>
        <w:spacing w:line="276" w:lineRule="auto"/>
      </w:pPr>
      <w:r>
        <w:t>Impossible recognize arbitrary #’s of a’s and b’s with DFA</w:t>
      </w:r>
    </w:p>
    <w:p w14:paraId="5E32CF8E" w14:textId="77777777" w:rsidR="00EC3D9A" w:rsidRPr="00B87DBE" w:rsidRDefault="00EC3D9A" w:rsidP="00EC3D9A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Context-free languages</w:t>
      </w:r>
    </w:p>
    <w:p w14:paraId="0057250A" w14:textId="005F5849" w:rsidR="00B87DBE" w:rsidRDefault="00B87DBE" w:rsidP="00B87DBE">
      <w:pPr>
        <w:pStyle w:val="ListParagraph"/>
        <w:numPr>
          <w:ilvl w:val="1"/>
          <w:numId w:val="7"/>
        </w:numPr>
        <w:spacing w:line="276" w:lineRule="auto"/>
      </w:pPr>
      <w:r>
        <w:t>Syntax – structure of code</w:t>
      </w:r>
    </w:p>
    <w:p w14:paraId="39BF7103" w14:textId="685791BC" w:rsidR="00B87DBE" w:rsidRDefault="00B87DBE" w:rsidP="00B87DBE">
      <w:pPr>
        <w:pStyle w:val="ListParagraph"/>
        <w:numPr>
          <w:ilvl w:val="2"/>
          <w:numId w:val="7"/>
        </w:numPr>
        <w:spacing w:line="276" w:lineRule="auto"/>
      </w:pPr>
      <w:r>
        <w:t>Valid ways to combine valid tokens to form C++ statements</w:t>
      </w:r>
    </w:p>
    <w:p w14:paraId="68CBAA77" w14:textId="42CBB6E1" w:rsidR="00B87DBE" w:rsidRDefault="00B87DBE" w:rsidP="00B87DBE">
      <w:pPr>
        <w:pStyle w:val="ListParagraph"/>
        <w:numPr>
          <w:ilvl w:val="1"/>
          <w:numId w:val="7"/>
        </w:numPr>
        <w:spacing w:line="276" w:lineRule="auto"/>
      </w:pPr>
      <w:r>
        <w:t>Semantics – meaning of code</w:t>
      </w:r>
    </w:p>
    <w:p w14:paraId="1B37B29B" w14:textId="48B38C42" w:rsidR="00B87DBE" w:rsidRDefault="00B87DBE" w:rsidP="00B87DBE">
      <w:pPr>
        <w:pStyle w:val="ListParagraph"/>
        <w:numPr>
          <w:ilvl w:val="2"/>
          <w:numId w:val="7"/>
        </w:numPr>
        <w:spacing w:line="276" w:lineRule="auto"/>
      </w:pPr>
      <w:r>
        <w:t>What the program does</w:t>
      </w:r>
    </w:p>
    <w:p w14:paraId="06FA3AEF" w14:textId="75738EDC" w:rsidR="00B87DBE" w:rsidRDefault="00B87DBE" w:rsidP="00B87DBE">
      <w:pPr>
        <w:pStyle w:val="ListParagraph"/>
        <w:numPr>
          <w:ilvl w:val="2"/>
          <w:numId w:val="7"/>
        </w:numPr>
        <w:spacing w:line="276" w:lineRule="auto"/>
      </w:pPr>
      <w:r>
        <w:t>Two programs written in different languages can have the same semantics but different syntax</w:t>
      </w:r>
    </w:p>
    <w:p w14:paraId="5E516582" w14:textId="0F33A76F" w:rsidR="00EC3D9A" w:rsidRDefault="007A1086" w:rsidP="00EC3D9A">
      <w:pPr>
        <w:pStyle w:val="ListParagraph"/>
        <w:numPr>
          <w:ilvl w:val="1"/>
          <w:numId w:val="7"/>
        </w:numPr>
        <w:spacing w:line="276" w:lineRule="auto"/>
      </w:pPr>
      <w:r>
        <w:t>Context-free languages – l</w:t>
      </w:r>
      <w:r w:rsidR="00EC3D9A">
        <w:t xml:space="preserve">anguages that can be described by a </w:t>
      </w:r>
      <w:r w:rsidR="00EC3D9A">
        <w:rPr>
          <w:u w:val="single"/>
        </w:rPr>
        <w:t>context-free grammar</w:t>
      </w:r>
    </w:p>
    <w:p w14:paraId="73B00DC8" w14:textId="77777777" w:rsidR="00EC3D9A" w:rsidRDefault="00EC3D9A" w:rsidP="00EC3D9A">
      <w:pPr>
        <w:pStyle w:val="ListParagraph"/>
        <w:numPr>
          <w:ilvl w:val="1"/>
          <w:numId w:val="7"/>
        </w:numPr>
        <w:spacing w:line="276" w:lineRule="auto"/>
      </w:pPr>
      <w:r>
        <w:t>E.g. balanced parens problem:</w:t>
      </w:r>
    </w:p>
    <w:p w14:paraId="440D9E87" w14:textId="77777777" w:rsidR="00EC3D9A" w:rsidRDefault="00EC3D9A" w:rsidP="00EC3D9A">
      <w:pPr>
        <w:pStyle w:val="ListParagraph"/>
        <w:numPr>
          <w:ilvl w:val="2"/>
          <w:numId w:val="7"/>
        </w:numPr>
        <w:spacing w:line="276" w:lineRule="auto"/>
      </w:pPr>
      <w:r>
        <w:t xml:space="preserve">S </w:t>
      </w:r>
      <w:r>
        <w:sym w:font="Symbol" w:char="F0AE"/>
      </w:r>
      <w:r>
        <w:t xml:space="preserve"> </w:t>
      </w:r>
      <w:r>
        <w:sym w:font="Symbol" w:char="F065"/>
      </w:r>
      <w:r>
        <w:tab/>
        <w:t>a word in the language is either empty,</w:t>
      </w:r>
    </w:p>
    <w:p w14:paraId="59877809" w14:textId="77777777" w:rsidR="00EC3D9A" w:rsidRDefault="00EC3D9A" w:rsidP="00EC3D9A">
      <w:pPr>
        <w:pStyle w:val="ListParagraph"/>
        <w:numPr>
          <w:ilvl w:val="2"/>
          <w:numId w:val="7"/>
        </w:numPr>
        <w:spacing w:line="276" w:lineRule="auto"/>
      </w:pPr>
      <w:r>
        <w:t xml:space="preserve">S </w:t>
      </w:r>
      <w:r>
        <w:sym w:font="Symbol" w:char="F0AE"/>
      </w:r>
      <w:r>
        <w:t xml:space="preserve"> (S)</w:t>
      </w:r>
      <w:r>
        <w:tab/>
        <w:t>surrounded by parens, or</w:t>
      </w:r>
    </w:p>
    <w:p w14:paraId="3D14C6B0" w14:textId="77777777" w:rsidR="00EC3D9A" w:rsidRDefault="00EC3D9A" w:rsidP="00EC3D9A">
      <w:pPr>
        <w:pStyle w:val="ListParagraph"/>
        <w:numPr>
          <w:ilvl w:val="2"/>
          <w:numId w:val="7"/>
        </w:numPr>
        <w:spacing w:line="276" w:lineRule="auto"/>
      </w:pPr>
      <w:r>
        <w:t xml:space="preserve">S </w:t>
      </w:r>
      <w:r>
        <w:sym w:font="Symbol" w:char="F0AE"/>
      </w:r>
      <w:r>
        <w:t xml:space="preserve"> SS</w:t>
      </w:r>
      <w:r>
        <w:tab/>
        <w:t>the concatenation of 2 words in the language</w:t>
      </w:r>
    </w:p>
    <w:p w14:paraId="61172A79" w14:textId="77777777" w:rsidR="00EC3D9A" w:rsidRDefault="00EC3D9A" w:rsidP="00EC3D9A">
      <w:pPr>
        <w:pStyle w:val="ListParagraph"/>
        <w:numPr>
          <w:ilvl w:val="2"/>
          <w:numId w:val="7"/>
        </w:numPr>
        <w:spacing w:line="276" w:lineRule="auto"/>
      </w:pPr>
      <w:r>
        <w:t xml:space="preserve">Shorthand: S </w:t>
      </w:r>
      <w:r>
        <w:sym w:font="Symbol" w:char="F0AE"/>
      </w:r>
      <w:r>
        <w:t xml:space="preserve"> </w:t>
      </w:r>
      <w:r>
        <w:sym w:font="Symbol" w:char="F065"/>
      </w:r>
      <w:r>
        <w:t xml:space="preserve"> | (S) | SS</w:t>
      </w:r>
    </w:p>
    <w:p w14:paraId="50C54A4F" w14:textId="77777777" w:rsidR="00EC3D9A" w:rsidRDefault="00EC3D9A" w:rsidP="00EC3D9A">
      <w:pPr>
        <w:pStyle w:val="ListParagraph"/>
        <w:numPr>
          <w:ilvl w:val="1"/>
          <w:numId w:val="7"/>
        </w:numPr>
        <w:spacing w:line="276" w:lineRule="auto"/>
      </w:pPr>
      <w:r>
        <w:t xml:space="preserve">E.g. S </w:t>
      </w:r>
      <w:r>
        <w:sym w:font="Symbol" w:char="F0DE"/>
      </w:r>
      <w:r>
        <w:t xml:space="preserve"> SS </w:t>
      </w:r>
      <w:r>
        <w:sym w:font="Symbol" w:char="F0DE"/>
      </w:r>
      <w:r>
        <w:t xml:space="preserve"> (S)S </w:t>
      </w:r>
      <w:r>
        <w:sym w:font="Symbol" w:char="F0DE"/>
      </w:r>
      <w:r>
        <w:t xml:space="preserve"> (S)(S) </w:t>
      </w:r>
      <w:r>
        <w:sym w:font="Symbol" w:char="F0DE"/>
      </w:r>
      <w:r>
        <w:t xml:space="preserve"> ((S))(S) </w:t>
      </w:r>
      <w:r>
        <w:sym w:font="Symbol" w:char="F0DE"/>
      </w:r>
      <w:r>
        <w:t xml:space="preserve"> (())(S) </w:t>
      </w:r>
      <w:r>
        <w:sym w:font="Symbol" w:char="F0DE"/>
      </w:r>
      <w:r>
        <w:t xml:space="preserve"> (())()</w:t>
      </w:r>
    </w:p>
    <w:p w14:paraId="3BC0972F" w14:textId="77777777" w:rsidR="00EC3D9A" w:rsidRDefault="00EC3D9A" w:rsidP="00EC3D9A">
      <w:pPr>
        <w:pStyle w:val="ListParagraph"/>
        <w:numPr>
          <w:ilvl w:val="2"/>
          <w:numId w:val="7"/>
        </w:numPr>
        <w:spacing w:line="276" w:lineRule="auto"/>
      </w:pPr>
      <w:r>
        <w:sym w:font="Symbol" w:char="F0DE"/>
      </w:r>
      <w:r>
        <w:t xml:space="preserve"> means “derives” – second string can be obtained from first string by one application of a grammar rule</w:t>
      </w:r>
    </w:p>
    <w:p w14:paraId="6674C1C9" w14:textId="77777777" w:rsidR="00EC3D9A" w:rsidRDefault="00EC3D9A" w:rsidP="00EC3D9A">
      <w:pPr>
        <w:pStyle w:val="ListParagraph"/>
        <w:numPr>
          <w:ilvl w:val="1"/>
          <w:numId w:val="7"/>
        </w:numPr>
        <w:spacing w:line="276" w:lineRule="auto"/>
      </w:pPr>
      <w:r>
        <w:t>A context-free grammar consists of:</w:t>
      </w:r>
    </w:p>
    <w:p w14:paraId="283B2273" w14:textId="77777777" w:rsidR="00EC3D9A" w:rsidRPr="005C3D9D" w:rsidRDefault="00EC3D9A" w:rsidP="00EC3D9A">
      <w:pPr>
        <w:pStyle w:val="ListParagraph"/>
        <w:numPr>
          <w:ilvl w:val="2"/>
          <w:numId w:val="7"/>
        </w:numPr>
        <w:spacing w:line="276" w:lineRule="auto"/>
      </w:pPr>
      <w:r>
        <w:t xml:space="preserve">An alphabet </w:t>
      </w:r>
      <w:r>
        <w:sym w:font="Symbol" w:char="F0E5"/>
      </w:r>
      <w:r>
        <w:t xml:space="preserve"> of </w:t>
      </w:r>
      <w:r>
        <w:rPr>
          <w:u w:val="single"/>
        </w:rPr>
        <w:t>terminal symbols</w:t>
      </w:r>
    </w:p>
    <w:p w14:paraId="6B1205D9" w14:textId="6194FF3E" w:rsidR="005C3D9D" w:rsidRDefault="005C3D9D" w:rsidP="005C3D9D">
      <w:pPr>
        <w:pStyle w:val="ListParagraph"/>
        <w:numPr>
          <w:ilvl w:val="3"/>
          <w:numId w:val="7"/>
        </w:numPr>
        <w:spacing w:line="276" w:lineRule="auto"/>
      </w:pPr>
      <w:r>
        <w:t>Symbols that appear in the output</w:t>
      </w:r>
    </w:p>
    <w:p w14:paraId="7FA554DD" w14:textId="77777777" w:rsidR="00EC3D9A" w:rsidRPr="005C3D9D" w:rsidRDefault="00EC3D9A" w:rsidP="00EC3D9A">
      <w:pPr>
        <w:pStyle w:val="ListParagraph"/>
        <w:numPr>
          <w:ilvl w:val="2"/>
          <w:numId w:val="7"/>
        </w:numPr>
        <w:spacing w:line="276" w:lineRule="auto"/>
      </w:pPr>
      <w:r>
        <w:t xml:space="preserve">A finite, non-empty set N of </w:t>
      </w:r>
      <w:r>
        <w:rPr>
          <w:u w:val="single"/>
        </w:rPr>
        <w:t>non-terminal symbols</w:t>
      </w:r>
    </w:p>
    <w:p w14:paraId="2C10C74A" w14:textId="25BCA555" w:rsidR="005C3D9D" w:rsidRDefault="005C3D9D" w:rsidP="005C3D9D">
      <w:pPr>
        <w:pStyle w:val="ListParagraph"/>
        <w:numPr>
          <w:ilvl w:val="3"/>
          <w:numId w:val="7"/>
        </w:numPr>
        <w:spacing w:line="276" w:lineRule="auto"/>
      </w:pPr>
      <w:r>
        <w:t>Abstract components that do not appear in the output</w:t>
      </w:r>
    </w:p>
    <w:p w14:paraId="645288B8" w14:textId="77777777" w:rsidR="005C3D9D" w:rsidRDefault="005C3D9D" w:rsidP="005C3D9D">
      <w:pPr>
        <w:pStyle w:val="ListParagraph"/>
        <w:numPr>
          <w:ilvl w:val="3"/>
          <w:numId w:val="7"/>
        </w:numPr>
        <w:spacing w:line="276" w:lineRule="auto"/>
      </w:pPr>
      <w:r>
        <w:t xml:space="preserve">An element S </w:t>
      </w:r>
      <w:r>
        <w:sym w:font="Symbol" w:char="F0CE"/>
      </w:r>
      <w:r>
        <w:t xml:space="preserve"> N – </w:t>
      </w:r>
      <w:r>
        <w:rPr>
          <w:u w:val="single"/>
        </w:rPr>
        <w:t>start symbol</w:t>
      </w:r>
    </w:p>
    <w:p w14:paraId="04B5A03E" w14:textId="77777777" w:rsidR="00EC3D9A" w:rsidRDefault="00EC3D9A" w:rsidP="00EC3D9A">
      <w:pPr>
        <w:pStyle w:val="ListParagraph"/>
        <w:numPr>
          <w:ilvl w:val="2"/>
          <w:numId w:val="7"/>
        </w:numPr>
        <w:spacing w:line="276" w:lineRule="auto"/>
      </w:pPr>
      <w:r>
        <w:t xml:space="preserve">N </w:t>
      </w:r>
      <w:r>
        <w:sym w:font="Symbol" w:char="F0C7"/>
      </w:r>
      <w:r>
        <w:t xml:space="preserve"> </w:t>
      </w:r>
      <w:r>
        <w:sym w:font="Symbol" w:char="F0E5"/>
      </w:r>
      <w:r>
        <w:t xml:space="preserve"> = </w:t>
      </w:r>
      <w:r>
        <w:sym w:font="Symbol" w:char="F066"/>
      </w:r>
      <w:r>
        <w:t xml:space="preserve"> (they have no intersection)</w:t>
      </w:r>
    </w:p>
    <w:p w14:paraId="46D12B09" w14:textId="0BC8E412" w:rsidR="00EC3D9A" w:rsidRDefault="00EC3D9A" w:rsidP="00EC3D9A">
      <w:pPr>
        <w:pStyle w:val="ListParagraph"/>
        <w:numPr>
          <w:ilvl w:val="2"/>
          <w:numId w:val="7"/>
        </w:numPr>
        <w:spacing w:line="276" w:lineRule="auto"/>
      </w:pPr>
      <w:r>
        <w:t xml:space="preserve">V = N </w:t>
      </w:r>
      <w:r>
        <w:sym w:font="Symbol" w:char="F0C8"/>
      </w:r>
      <w:r>
        <w:t xml:space="preserve"> </w:t>
      </w:r>
      <w:r>
        <w:sym w:font="Symbol" w:char="F0E5"/>
      </w:r>
      <w:r w:rsidR="007F427E">
        <w:t xml:space="preserve"> (“vocabulary”</w:t>
      </w:r>
      <w:r>
        <w:t>)</w:t>
      </w:r>
    </w:p>
    <w:p w14:paraId="616CE12B" w14:textId="77777777" w:rsidR="00EC3D9A" w:rsidRDefault="00EC3D9A" w:rsidP="00EC3D9A">
      <w:pPr>
        <w:pStyle w:val="ListParagraph"/>
        <w:numPr>
          <w:ilvl w:val="2"/>
          <w:numId w:val="7"/>
        </w:numPr>
        <w:spacing w:line="276" w:lineRule="auto"/>
      </w:pPr>
      <w:r>
        <w:t xml:space="preserve">A finite set P of </w:t>
      </w:r>
      <w:r>
        <w:rPr>
          <w:u w:val="single"/>
        </w:rPr>
        <w:t>productions</w:t>
      </w:r>
    </w:p>
    <w:p w14:paraId="290713DA" w14:textId="77777777" w:rsidR="00EC3D9A" w:rsidRDefault="00EC3D9A" w:rsidP="00EC3D9A">
      <w:pPr>
        <w:pStyle w:val="ListParagraph"/>
        <w:numPr>
          <w:ilvl w:val="3"/>
          <w:numId w:val="7"/>
        </w:numPr>
        <w:spacing w:line="276" w:lineRule="auto"/>
      </w:pPr>
      <w:r>
        <w:t xml:space="preserve">Production has the form A </w:t>
      </w:r>
      <w:r>
        <w:sym w:font="Symbol" w:char="F0AE"/>
      </w:r>
      <w:r>
        <w:t xml:space="preserve"> B, A </w:t>
      </w:r>
      <w:r>
        <w:sym w:font="Symbol" w:char="F0CE"/>
      </w:r>
      <w:r>
        <w:t xml:space="preserve"> N, B </w:t>
      </w:r>
      <w:r>
        <w:sym w:font="Symbol" w:char="F0AE"/>
      </w:r>
      <w:r>
        <w:t xml:space="preserve"> V*</w:t>
      </w:r>
    </w:p>
    <w:p w14:paraId="42FA6843" w14:textId="73C99CF7" w:rsidR="00DA49AD" w:rsidRDefault="00793F72" w:rsidP="00EC3D9A">
      <w:pPr>
        <w:pStyle w:val="ListParagraph"/>
        <w:numPr>
          <w:ilvl w:val="3"/>
          <w:numId w:val="7"/>
        </w:numPr>
        <w:spacing w:line="276" w:lineRule="auto"/>
      </w:pPr>
      <w:r>
        <w:t>Allows</w:t>
      </w:r>
      <w:r w:rsidR="00DA49AD">
        <w:t xml:space="preserve"> a non-terminal to expand into </w:t>
      </w:r>
      <w:r>
        <w:t>a repetition of</w:t>
      </w:r>
      <w:r w:rsidR="00DA49AD">
        <w:t xml:space="preserve"> terminals/non-terminals</w:t>
      </w:r>
    </w:p>
    <w:p w14:paraId="71D7BB1D" w14:textId="0F45967E" w:rsidR="000A6EA5" w:rsidRDefault="000A6EA5" w:rsidP="000A6EA5">
      <w:pPr>
        <w:pStyle w:val="ListParagraph"/>
        <w:numPr>
          <w:ilvl w:val="2"/>
          <w:numId w:val="7"/>
        </w:numPr>
        <w:spacing w:line="276" w:lineRule="auto"/>
      </w:pPr>
      <w:r>
        <w:t xml:space="preserve">A CFG can use </w:t>
      </w:r>
      <w:r>
        <w:rPr>
          <w:u w:val="single"/>
        </w:rPr>
        <w:t>recursion</w:t>
      </w:r>
      <w:r>
        <w:t xml:space="preserve"> instead of repetition – more powerful</w:t>
      </w:r>
    </w:p>
    <w:p w14:paraId="55722EE7" w14:textId="77777777" w:rsidR="00EC3D9A" w:rsidRDefault="00EC3D9A" w:rsidP="00EC3D9A">
      <w:pPr>
        <w:pStyle w:val="ListParagraph"/>
        <w:numPr>
          <w:ilvl w:val="1"/>
          <w:numId w:val="7"/>
        </w:numPr>
        <w:spacing w:line="276" w:lineRule="auto"/>
      </w:pPr>
      <w:r>
        <w:t>Conventions:</w:t>
      </w:r>
    </w:p>
    <w:p w14:paraId="187E34BA" w14:textId="77777777" w:rsidR="00EC3D9A" w:rsidRDefault="00EC3D9A" w:rsidP="00EC3D9A">
      <w:pPr>
        <w:pStyle w:val="ListParagraph"/>
        <w:numPr>
          <w:ilvl w:val="2"/>
          <w:numId w:val="7"/>
        </w:numPr>
        <w:spacing w:line="276" w:lineRule="auto"/>
      </w:pPr>
      <w:r>
        <w:t xml:space="preserve">a, b, c … </w:t>
      </w:r>
      <w:r>
        <w:sym w:font="Symbol" w:char="F02D"/>
      </w:r>
      <w:r>
        <w:t xml:space="preserve"> elements of </w:t>
      </w:r>
      <w:r>
        <w:sym w:font="Symbol" w:char="F0E5"/>
      </w:r>
      <w:r>
        <w:t xml:space="preserve"> (characters)</w:t>
      </w:r>
    </w:p>
    <w:p w14:paraId="3CB9911F" w14:textId="77777777" w:rsidR="00EC3D9A" w:rsidRDefault="00EC3D9A" w:rsidP="00EC3D9A">
      <w:pPr>
        <w:pStyle w:val="ListParagraph"/>
        <w:numPr>
          <w:ilvl w:val="2"/>
          <w:numId w:val="7"/>
        </w:numPr>
        <w:spacing w:line="276" w:lineRule="auto"/>
      </w:pPr>
      <w:r>
        <w:t xml:space="preserve">w, x, y … </w:t>
      </w:r>
      <w:r>
        <w:sym w:font="Symbol" w:char="F02D"/>
      </w:r>
      <w:r>
        <w:t xml:space="preserve"> elements of </w:t>
      </w:r>
      <w:r>
        <w:sym w:font="Symbol" w:char="F0E5"/>
      </w:r>
      <w:r>
        <w:t>* (words)</w:t>
      </w:r>
    </w:p>
    <w:p w14:paraId="36012C07" w14:textId="77777777" w:rsidR="00EC3D9A" w:rsidRDefault="00EC3D9A" w:rsidP="00EC3D9A">
      <w:pPr>
        <w:pStyle w:val="ListParagraph"/>
        <w:numPr>
          <w:ilvl w:val="2"/>
          <w:numId w:val="7"/>
        </w:numPr>
        <w:spacing w:line="276" w:lineRule="auto"/>
      </w:pPr>
      <w:r>
        <w:lastRenderedPageBreak/>
        <w:t xml:space="preserve">A, B, C … S … </w:t>
      </w:r>
      <w:r>
        <w:sym w:font="Symbol" w:char="F02D"/>
      </w:r>
      <w:r>
        <w:t xml:space="preserve"> elements of N (non-terminals)</w:t>
      </w:r>
    </w:p>
    <w:p w14:paraId="6602D33F" w14:textId="77777777" w:rsidR="00EC3D9A" w:rsidRDefault="00EC3D9A" w:rsidP="00EC3D9A">
      <w:pPr>
        <w:pStyle w:val="ListParagraph"/>
        <w:numPr>
          <w:ilvl w:val="2"/>
          <w:numId w:val="7"/>
        </w:numPr>
        <w:spacing w:line="276" w:lineRule="auto"/>
      </w:pPr>
      <w:r>
        <w:t>S – start symbol</w:t>
      </w:r>
    </w:p>
    <w:p w14:paraId="156EF566" w14:textId="77777777" w:rsidR="00EC3D9A" w:rsidRDefault="00EC3D9A" w:rsidP="00EC3D9A">
      <w:pPr>
        <w:pStyle w:val="ListParagraph"/>
        <w:numPr>
          <w:ilvl w:val="2"/>
          <w:numId w:val="7"/>
        </w:numPr>
        <w:spacing w:line="276" w:lineRule="auto"/>
      </w:pPr>
      <w:r>
        <w:sym w:font="Symbol" w:char="F061"/>
      </w:r>
      <w:r>
        <w:t xml:space="preserve">, </w:t>
      </w:r>
      <w:r>
        <w:sym w:font="Symbol" w:char="F062"/>
      </w:r>
      <w:r>
        <w:t xml:space="preserve"> … </w:t>
      </w:r>
      <w:r>
        <w:sym w:font="Symbol" w:char="F02D"/>
      </w:r>
      <w:r>
        <w:t xml:space="preserve"> elements of V*</w:t>
      </w:r>
    </w:p>
    <w:p w14:paraId="28029421" w14:textId="3046075D" w:rsidR="00B87DBE" w:rsidRDefault="00CB080E" w:rsidP="00CB080E">
      <w:pPr>
        <w:pStyle w:val="ListParagraph"/>
        <w:numPr>
          <w:ilvl w:val="1"/>
          <w:numId w:val="7"/>
        </w:numPr>
        <w:spacing w:line="276" w:lineRule="auto"/>
      </w:pPr>
      <w:r>
        <w:t>To derive a string:</w:t>
      </w:r>
    </w:p>
    <w:p w14:paraId="099537DB" w14:textId="10EF8B19" w:rsidR="00CB080E" w:rsidRDefault="0046741F" w:rsidP="00CB080E">
      <w:pPr>
        <w:pStyle w:val="ListParagraph"/>
        <w:numPr>
          <w:ilvl w:val="2"/>
          <w:numId w:val="7"/>
        </w:numPr>
        <w:spacing w:line="276" w:lineRule="auto"/>
      </w:pPr>
      <w:r>
        <w:t xml:space="preserve">Begin with S </w:t>
      </w:r>
      <w:r>
        <w:sym w:font="Symbol" w:char="F0AE"/>
      </w:r>
      <w:r>
        <w:t xml:space="preserve"> </w:t>
      </w:r>
      <w:r w:rsidR="00636516">
        <w:t xml:space="preserve">replace single non-terminals using single rules </w:t>
      </w:r>
      <w:r w:rsidR="00636516">
        <w:sym w:font="Symbol" w:char="F0AE"/>
      </w:r>
      <w:r w:rsidR="00636516">
        <w:t xml:space="preserve"> repeat until there are only terminals left</w:t>
      </w:r>
    </w:p>
    <w:p w14:paraId="50B7E5B8" w14:textId="1DFE05C5" w:rsidR="00636516" w:rsidRDefault="00636516" w:rsidP="00636516">
      <w:pPr>
        <w:pStyle w:val="ListParagraph"/>
        <w:numPr>
          <w:ilvl w:val="1"/>
          <w:numId w:val="7"/>
        </w:numPr>
        <w:spacing w:line="276" w:lineRule="auto"/>
      </w:pPr>
      <w:r>
        <w:t>A CFG is defined as the collection of all valid strings that can be derived from the start symbol</w:t>
      </w:r>
    </w:p>
    <w:p w14:paraId="676F446C" w14:textId="5FA2B1BA" w:rsidR="000C0D53" w:rsidRDefault="000C0D53" w:rsidP="000C0D53">
      <w:pPr>
        <w:pStyle w:val="ListParagraph"/>
        <w:numPr>
          <w:ilvl w:val="2"/>
          <w:numId w:val="7"/>
        </w:numPr>
        <w:spacing w:line="276" w:lineRule="auto"/>
      </w:pPr>
      <w:r>
        <w:t>Context-free – means no overlap between blocks; each block can be analyzed in isolation</w:t>
      </w:r>
    </w:p>
    <w:p w14:paraId="4FE3F75E" w14:textId="0D7C00E1" w:rsidR="00881413" w:rsidRDefault="00881413" w:rsidP="00881413">
      <w:pPr>
        <w:pStyle w:val="ListParagraph"/>
        <w:numPr>
          <w:ilvl w:val="1"/>
          <w:numId w:val="7"/>
        </w:numPr>
        <w:spacing w:line="276" w:lineRule="auto"/>
      </w:pPr>
      <w:r w:rsidRPr="00881413">
        <w:rPr>
          <w:u w:val="single"/>
        </w:rPr>
        <w:t>Leftmost derivation</w:t>
      </w:r>
      <w:r>
        <w:t xml:space="preserve"> – expand leftmost non-terminal first</w:t>
      </w:r>
    </w:p>
    <w:p w14:paraId="54B3B6E3" w14:textId="04ABE0D9" w:rsidR="00881413" w:rsidRDefault="00881413" w:rsidP="00881413">
      <w:pPr>
        <w:pStyle w:val="ListParagraph"/>
        <w:numPr>
          <w:ilvl w:val="1"/>
          <w:numId w:val="7"/>
        </w:numPr>
        <w:spacing w:line="276" w:lineRule="auto"/>
      </w:pPr>
      <w:r w:rsidRPr="00881413">
        <w:rPr>
          <w:u w:val="single"/>
        </w:rPr>
        <w:t>Rightmost derivation</w:t>
      </w:r>
      <w:r>
        <w:t xml:space="preserve"> – expand rightmost non-terminal first</w:t>
      </w:r>
    </w:p>
    <w:p w14:paraId="61AE12E1" w14:textId="6925A8C0" w:rsidR="00B87DBE" w:rsidRPr="004B10BB" w:rsidRDefault="00B87DBE" w:rsidP="007C2BB5">
      <w:pPr>
        <w:pStyle w:val="ListParagraph"/>
        <w:numPr>
          <w:ilvl w:val="0"/>
          <w:numId w:val="7"/>
        </w:numPr>
        <w:spacing w:line="276" w:lineRule="auto"/>
      </w:pPr>
      <w:bookmarkStart w:id="0" w:name="_GoBack"/>
      <w:bookmarkEnd w:id="0"/>
      <w:r>
        <w:rPr>
          <w:b/>
        </w:rPr>
        <w:t>Top-down parsing</w:t>
      </w:r>
    </w:p>
    <w:p w14:paraId="5A0284A6" w14:textId="59BAA781" w:rsidR="004B10BB" w:rsidRDefault="004B10BB" w:rsidP="004B10BB">
      <w:pPr>
        <w:pStyle w:val="ListParagraph"/>
        <w:numPr>
          <w:ilvl w:val="1"/>
          <w:numId w:val="7"/>
        </w:numPr>
        <w:spacing w:line="276" w:lineRule="auto"/>
      </w:pPr>
      <w:r>
        <w:t>S</w:t>
      </w:r>
      <w:r>
        <w:t>tart at S, expand according to rules, produce w</w:t>
      </w:r>
    </w:p>
    <w:p w14:paraId="64C7AE2E" w14:textId="6EE4BADD" w:rsidR="00B87DBE" w:rsidRDefault="00B87DBE" w:rsidP="00B87DBE">
      <w:pPr>
        <w:pStyle w:val="ListParagraph"/>
        <w:numPr>
          <w:ilvl w:val="1"/>
          <w:numId w:val="7"/>
        </w:numPr>
        <w:spacing w:line="276" w:lineRule="auto"/>
      </w:pPr>
      <w:r>
        <w:t xml:space="preserve">S </w:t>
      </w:r>
      <w:r>
        <w:sym w:font="Symbol" w:char="F0DE"/>
      </w:r>
      <w:r>
        <w:t xml:space="preserve"> </w:t>
      </w:r>
      <w:r>
        <w:sym w:font="Symbol" w:char="F061"/>
      </w:r>
      <w:r>
        <w:t xml:space="preserve">1 </w:t>
      </w:r>
      <w:r>
        <w:sym w:font="Symbol" w:char="F0DE"/>
      </w:r>
      <w:r>
        <w:t xml:space="preserve"> </w:t>
      </w:r>
      <w:r>
        <w:sym w:font="Symbol" w:char="F061"/>
      </w:r>
      <w:r>
        <w:t xml:space="preserve">2 </w:t>
      </w:r>
      <w:r>
        <w:sym w:font="Symbol" w:char="F0DE"/>
      </w:r>
      <w:r>
        <w:t xml:space="preserve"> … </w:t>
      </w:r>
      <w:r>
        <w:sym w:font="Symbol" w:char="F0DE"/>
      </w:r>
      <w:r>
        <w:t xml:space="preserve"> </w:t>
      </w:r>
      <w:r>
        <w:sym w:font="Symbol" w:char="F061"/>
      </w:r>
      <w:r>
        <w:t xml:space="preserve">n </w:t>
      </w:r>
      <w:r>
        <w:sym w:font="Symbol" w:char="F0DE"/>
      </w:r>
      <w:r>
        <w:t xml:space="preserve"> w</w:t>
      </w:r>
    </w:p>
    <w:p w14:paraId="083185C0" w14:textId="587B6EF3" w:rsidR="00B87DBE" w:rsidRDefault="002822CA" w:rsidP="00B87DBE">
      <w:pPr>
        <w:pStyle w:val="ListParagraph"/>
        <w:numPr>
          <w:ilvl w:val="1"/>
          <w:numId w:val="7"/>
        </w:numPr>
        <w:spacing w:line="276" w:lineRule="auto"/>
      </w:pPr>
      <w:r>
        <w:t xml:space="preserve">A grammar is </w:t>
      </w:r>
      <w:r w:rsidR="00CB080E">
        <w:t>LL(1)</w:t>
      </w:r>
      <w:r>
        <w:t xml:space="preserve"> if each cell in the predictor table has at most one entry</w:t>
      </w:r>
    </w:p>
    <w:p w14:paraId="3C8C8175" w14:textId="7F1365E4" w:rsidR="00CB080E" w:rsidRDefault="00CB080E" w:rsidP="00CB080E">
      <w:pPr>
        <w:pStyle w:val="ListParagraph"/>
        <w:numPr>
          <w:ilvl w:val="2"/>
          <w:numId w:val="7"/>
        </w:numPr>
        <w:spacing w:line="276" w:lineRule="auto"/>
      </w:pPr>
      <w:r>
        <w:t>Left-to-right scan of input</w:t>
      </w:r>
    </w:p>
    <w:p w14:paraId="482CF081" w14:textId="7B2648CF" w:rsidR="00CB080E" w:rsidRDefault="00CB080E" w:rsidP="00CB080E">
      <w:pPr>
        <w:pStyle w:val="ListParagraph"/>
        <w:numPr>
          <w:ilvl w:val="2"/>
          <w:numId w:val="7"/>
        </w:numPr>
        <w:spacing w:line="276" w:lineRule="auto"/>
      </w:pPr>
      <w:r>
        <w:t>Left-most derivations produced</w:t>
      </w:r>
    </w:p>
    <w:p w14:paraId="139CA302" w14:textId="06C4192D" w:rsidR="00CB080E" w:rsidRDefault="00CB080E" w:rsidP="00CB080E">
      <w:pPr>
        <w:pStyle w:val="ListParagraph"/>
        <w:numPr>
          <w:ilvl w:val="2"/>
          <w:numId w:val="7"/>
        </w:numPr>
        <w:spacing w:line="276" w:lineRule="auto"/>
      </w:pPr>
      <w:r>
        <w:t>1-symbol look-ahead</w:t>
      </w:r>
    </w:p>
    <w:p w14:paraId="68B8D714" w14:textId="16200497" w:rsidR="004B10BB" w:rsidRDefault="004B10BB" w:rsidP="004B10BB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Bottom-up parsing</w:t>
      </w:r>
    </w:p>
    <w:p w14:paraId="655CE507" w14:textId="6723F0DC" w:rsidR="004B10BB" w:rsidRDefault="004B10BB" w:rsidP="004B10BB">
      <w:pPr>
        <w:pStyle w:val="ListParagraph"/>
        <w:numPr>
          <w:ilvl w:val="1"/>
          <w:numId w:val="7"/>
        </w:numPr>
        <w:spacing w:line="276" w:lineRule="auto"/>
      </w:pPr>
      <w:r>
        <w:t>S</w:t>
      </w:r>
      <w:r>
        <w:t>tart at w, apply rules in reverse, recover S</w:t>
      </w:r>
    </w:p>
    <w:p w14:paraId="68DC23B4" w14:textId="77777777" w:rsidR="004B10BB" w:rsidRPr="007C2BB5" w:rsidRDefault="004B10BB" w:rsidP="004B10BB">
      <w:pPr>
        <w:pStyle w:val="ListParagraph"/>
        <w:numPr>
          <w:ilvl w:val="1"/>
          <w:numId w:val="7"/>
        </w:numPr>
        <w:spacing w:line="276" w:lineRule="auto"/>
      </w:pPr>
    </w:p>
    <w:sectPr w:rsidR="004B10BB" w:rsidRPr="007C2BB5" w:rsidSect="007C2BB5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9C23518"/>
    <w:multiLevelType w:val="multilevel"/>
    <w:tmpl w:val="1BDC1D10"/>
    <w:numStyleLink w:val="Jerry"/>
  </w:abstractNum>
  <w:abstractNum w:abstractNumId="4">
    <w:nsid w:val="38F1341B"/>
    <w:multiLevelType w:val="multilevel"/>
    <w:tmpl w:val="6F70BB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D482071"/>
    <w:multiLevelType w:val="hybridMultilevel"/>
    <w:tmpl w:val="6F70B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75D"/>
    <w:rsid w:val="000A6EA5"/>
    <w:rsid w:val="000B6901"/>
    <w:rsid w:val="000C0D53"/>
    <w:rsid w:val="000C4A5E"/>
    <w:rsid w:val="001B0B39"/>
    <w:rsid w:val="002822CA"/>
    <w:rsid w:val="00334F64"/>
    <w:rsid w:val="00344497"/>
    <w:rsid w:val="003B44F4"/>
    <w:rsid w:val="0046741F"/>
    <w:rsid w:val="004B10BB"/>
    <w:rsid w:val="00510EB8"/>
    <w:rsid w:val="005C3D9D"/>
    <w:rsid w:val="00636516"/>
    <w:rsid w:val="00793F72"/>
    <w:rsid w:val="007A0964"/>
    <w:rsid w:val="007A1086"/>
    <w:rsid w:val="007A3856"/>
    <w:rsid w:val="007C2BB5"/>
    <w:rsid w:val="007D0FAB"/>
    <w:rsid w:val="007F427E"/>
    <w:rsid w:val="0087001D"/>
    <w:rsid w:val="00875D61"/>
    <w:rsid w:val="00881413"/>
    <w:rsid w:val="009C5D23"/>
    <w:rsid w:val="00B14A28"/>
    <w:rsid w:val="00B87DBE"/>
    <w:rsid w:val="00C47C76"/>
    <w:rsid w:val="00CB080E"/>
    <w:rsid w:val="00CD54B4"/>
    <w:rsid w:val="00CE15E7"/>
    <w:rsid w:val="00D83944"/>
    <w:rsid w:val="00DA49AD"/>
    <w:rsid w:val="00EC3D9A"/>
    <w:rsid w:val="00FA7664"/>
    <w:rsid w:val="00FC6CEA"/>
    <w:rsid w:val="00FF5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1A9E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rry:Library:Application%20Support:Microsoft:Office:User%20Templates:My%20Templates:Class%20No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Class Note.dotx</Template>
  <TotalTime>22</TotalTime>
  <Pages>2</Pages>
  <Words>381</Words>
  <Characters>2174</Characters>
  <Application>Microsoft Macintosh Word</Application>
  <DocSecurity>0</DocSecurity>
  <Lines>18</Lines>
  <Paragraphs>5</Paragraphs>
  <ScaleCrop>false</ScaleCrop>
  <Company/>
  <LinksUpToDate>false</LinksUpToDate>
  <CharactersWithSpaces>2550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25</cp:revision>
  <dcterms:created xsi:type="dcterms:W3CDTF">2015-10-21T20:45:00Z</dcterms:created>
  <dcterms:modified xsi:type="dcterms:W3CDTF">2015-10-27T15:13:00Z</dcterms:modified>
</cp:coreProperties>
</file>
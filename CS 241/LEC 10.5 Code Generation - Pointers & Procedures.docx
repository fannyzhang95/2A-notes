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03EB48" w14:textId="5615D232" w:rsidR="00C47C76" w:rsidRDefault="0044351F" w:rsidP="007C2BB5">
      <w:pPr>
        <w:spacing w:line="276" w:lineRule="auto"/>
      </w:pPr>
      <w:r>
        <w:rPr>
          <w:b/>
          <w:u w:val="single"/>
        </w:rPr>
        <w:t xml:space="preserve">LEC 10.5 Code Generation – </w:t>
      </w:r>
      <w:r w:rsidR="00F96531">
        <w:rPr>
          <w:b/>
          <w:u w:val="single"/>
        </w:rPr>
        <w:t xml:space="preserve">Pointers &amp; </w:t>
      </w:r>
      <w:r>
        <w:rPr>
          <w:b/>
          <w:u w:val="single"/>
        </w:rPr>
        <w:t>Procedures</w:t>
      </w:r>
    </w:p>
    <w:p w14:paraId="496630DA" w14:textId="77777777" w:rsidR="007C2BB5" w:rsidRDefault="007C2BB5" w:rsidP="007C2BB5">
      <w:pPr>
        <w:spacing w:line="276" w:lineRule="auto"/>
      </w:pPr>
    </w:p>
    <w:p w14:paraId="73D5560F" w14:textId="77777777" w:rsidR="00266C72" w:rsidRPr="00E33594" w:rsidRDefault="00266C72" w:rsidP="00266C72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E33594">
        <w:rPr>
          <w:b/>
        </w:rPr>
        <w:t>Pointers</w:t>
      </w:r>
    </w:p>
    <w:p w14:paraId="5A537735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t>In order to support pointers, these must be supported:</w:t>
      </w:r>
    </w:p>
    <w:p w14:paraId="4F110C8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NULL</w:t>
      </w:r>
    </w:p>
    <w:p w14:paraId="5C1ACD44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Could use 0 – but dereferencing NULL should result in crash</w:t>
      </w:r>
    </w:p>
    <w:p w14:paraId="0B41A051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So use 1 as NULL</w:t>
      </w:r>
    </w:p>
    <w:p w14:paraId="6FB00B81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Dereferencing operator</w:t>
      </w:r>
    </w:p>
    <w:p w14:paraId="4FB64A0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Address-of operator</w:t>
      </w:r>
    </w:p>
    <w:p w14:paraId="1F42B341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Alloc</w:t>
      </w:r>
      <w:proofErr w:type="spellEnd"/>
      <w:r>
        <w:t>/</w:t>
      </w:r>
      <w:proofErr w:type="spellStart"/>
      <w:r>
        <w:t>dealloc</w:t>
      </w:r>
      <w:proofErr w:type="spellEnd"/>
      <w:r>
        <w:t xml:space="preserve"> (i.e. new/delete)</w:t>
      </w:r>
    </w:p>
    <w:p w14:paraId="5CE38DBE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Pointer arithmetic</w:t>
      </w:r>
    </w:p>
    <w:p w14:paraId="20C196A8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Pointer comparison</w:t>
      </w:r>
    </w:p>
    <w:p w14:paraId="3DBD5C5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Assignment through pointers</w:t>
      </w:r>
    </w:p>
    <w:p w14:paraId="248C16A7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Dereferencing</w:t>
      </w:r>
    </w:p>
    <w:p w14:paraId="2D4DBC1E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i.e. * </w:t>
      </w:r>
      <w:proofErr w:type="spellStart"/>
      <w:r>
        <w:t>expr</w:t>
      </w:r>
      <w:proofErr w:type="spellEnd"/>
    </w:p>
    <w:p w14:paraId="6B0523DE" w14:textId="3F3DFC4D" w:rsidR="00AC5566" w:rsidRDefault="00AC5566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1A368E43" w14:textId="34B20EAA" w:rsidR="00266C72" w:rsidRDefault="004B414C" w:rsidP="00AC5566">
      <w:pPr>
        <w:pStyle w:val="ListParagraph"/>
        <w:spacing w:line="276" w:lineRule="auto"/>
        <w:ind w:left="1800"/>
      </w:pPr>
      <w:r>
        <w:t>code(</w:t>
      </w:r>
      <w:proofErr w:type="spellStart"/>
      <w:r>
        <w:t>expr</w:t>
      </w:r>
      <w:proofErr w:type="spellEnd"/>
      <w:r>
        <w:t>)</w:t>
      </w:r>
      <w:r>
        <w:tab/>
        <w:t xml:space="preserve">; $3 </w:t>
      </w:r>
      <w:r>
        <w:sym w:font="Symbol" w:char="F0AC"/>
      </w:r>
      <w:r>
        <w:t xml:space="preserve"> </w:t>
      </w:r>
      <w:proofErr w:type="spellStart"/>
      <w:r>
        <w:t>expr</w:t>
      </w:r>
      <w:proofErr w:type="spellEnd"/>
    </w:p>
    <w:p w14:paraId="56898841" w14:textId="3F3AE129" w:rsidR="004B414C" w:rsidRDefault="004B414C" w:rsidP="00AC5566">
      <w:pPr>
        <w:pStyle w:val="ListParagraph"/>
        <w:spacing w:line="276" w:lineRule="auto"/>
        <w:ind w:left="1800"/>
      </w:pPr>
      <w:proofErr w:type="spellStart"/>
      <w:r>
        <w:t>lw</w:t>
      </w:r>
      <w:proofErr w:type="spellEnd"/>
      <w:r>
        <w:t xml:space="preserve"> $3, 0($3)</w:t>
      </w:r>
    </w:p>
    <w:p w14:paraId="39FC5F21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Comparison</w:t>
      </w:r>
    </w:p>
    <w:p w14:paraId="21DA5712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Same for comparing </w:t>
      </w:r>
      <w:proofErr w:type="spellStart"/>
      <w:r>
        <w:t>ints</w:t>
      </w:r>
      <w:proofErr w:type="spellEnd"/>
    </w:p>
    <w:p w14:paraId="504B1E7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proofErr w:type="spellStart"/>
      <w:r>
        <w:t>slt</w:t>
      </w:r>
      <w:proofErr w:type="spellEnd"/>
      <w:r>
        <w:t xml:space="preserve"> if expr1 &amp; expr2 have type int</w:t>
      </w:r>
    </w:p>
    <w:p w14:paraId="6CDC754C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Use </w:t>
      </w:r>
      <w:proofErr w:type="spellStart"/>
      <w:r>
        <w:t>sltu</w:t>
      </w:r>
      <w:proofErr w:type="spellEnd"/>
      <w:r>
        <w:t xml:space="preserve"> if they have type int*</w:t>
      </w:r>
    </w:p>
    <w:p w14:paraId="608CDC0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Add a “type” field in each tree node to record the type</w:t>
      </w:r>
    </w:p>
    <w:p w14:paraId="16E28085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Pointer arithmetic</w:t>
      </w:r>
    </w:p>
    <w:p w14:paraId="0A691EB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proofErr w:type="spellStart"/>
      <w:r>
        <w:t>expr</w:t>
      </w:r>
      <w:proofErr w:type="spellEnd"/>
      <w:r>
        <w:t xml:space="preserve"> + term</w:t>
      </w:r>
    </w:p>
    <w:p w14:paraId="7DCC5FB8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2480FEBF" w14:textId="033E564E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r w:rsidR="00266C72">
        <w:t xml:space="preserve">If </w:t>
      </w:r>
      <w:proofErr w:type="spellStart"/>
      <w:r w:rsidR="00266C72">
        <w:t>expr</w:t>
      </w:r>
      <w:proofErr w:type="spellEnd"/>
      <w:r w:rsidR="00266C72">
        <w:t>, term : int</w:t>
      </w:r>
    </w:p>
    <w:p w14:paraId="03B9A441" w14:textId="0981A76F" w:rsidR="00266C72" w:rsidRDefault="00266C72" w:rsidP="00842A39">
      <w:pPr>
        <w:pStyle w:val="ListParagraph"/>
        <w:spacing w:line="276" w:lineRule="auto"/>
        <w:ind w:left="1800" w:firstLine="360"/>
      </w:pPr>
      <w:r>
        <w:t>As before</w:t>
      </w:r>
    </w:p>
    <w:p w14:paraId="03DF144E" w14:textId="4E011089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r w:rsidR="00266C72">
        <w:t xml:space="preserve">If </w:t>
      </w:r>
      <w:proofErr w:type="spellStart"/>
      <w:r w:rsidR="00266C72">
        <w:t>expr</w:t>
      </w:r>
      <w:proofErr w:type="spellEnd"/>
      <w:r w:rsidR="00266C72">
        <w:t xml:space="preserve"> : int*, term : int</w:t>
      </w:r>
    </w:p>
    <w:p w14:paraId="201A9AC7" w14:textId="77777777" w:rsidR="00266C72" w:rsidRDefault="00266C72" w:rsidP="00266C72">
      <w:pPr>
        <w:pStyle w:val="ListParagraph"/>
        <w:spacing w:line="276" w:lineRule="auto"/>
        <w:ind w:left="1800"/>
      </w:pPr>
      <w:r>
        <w:t>Code(</w:t>
      </w:r>
      <w:proofErr w:type="spellStart"/>
      <w:r>
        <w:t>expr</w:t>
      </w:r>
      <w:proofErr w:type="spellEnd"/>
      <w:r>
        <w:t>)</w:t>
      </w:r>
    </w:p>
    <w:p w14:paraId="37B07EBD" w14:textId="77777777" w:rsidR="00266C72" w:rsidRDefault="00266C72" w:rsidP="00266C72">
      <w:pPr>
        <w:pStyle w:val="ListParagraph"/>
        <w:spacing w:line="276" w:lineRule="auto"/>
        <w:ind w:left="1800"/>
      </w:pPr>
      <w:r>
        <w:t>Push $3</w:t>
      </w:r>
    </w:p>
    <w:p w14:paraId="08FAE637" w14:textId="77777777" w:rsidR="00266C72" w:rsidRDefault="00266C72" w:rsidP="00266C72">
      <w:pPr>
        <w:pStyle w:val="ListParagraph"/>
        <w:spacing w:line="276" w:lineRule="auto"/>
        <w:ind w:left="1800"/>
      </w:pPr>
      <w:r>
        <w:t>Code(term)</w:t>
      </w:r>
    </w:p>
    <w:p w14:paraId="1C5E7F62" w14:textId="77777777" w:rsidR="00266C72" w:rsidRDefault="00266C72" w:rsidP="00266C72">
      <w:pPr>
        <w:pStyle w:val="ListParagraph"/>
        <w:spacing w:line="276" w:lineRule="auto"/>
        <w:ind w:left="1800"/>
      </w:pPr>
      <w:proofErr w:type="spellStart"/>
      <w:r>
        <w:t>mult</w:t>
      </w:r>
      <w:proofErr w:type="spellEnd"/>
      <w:r>
        <w:t xml:space="preserve"> $3, $4</w:t>
      </w:r>
    </w:p>
    <w:p w14:paraId="70499D4D" w14:textId="77777777" w:rsidR="00266C72" w:rsidRDefault="00266C72" w:rsidP="00266C72">
      <w:pPr>
        <w:pStyle w:val="ListParagraph"/>
        <w:spacing w:line="276" w:lineRule="auto"/>
        <w:ind w:left="1800"/>
      </w:pPr>
      <w:proofErr w:type="spellStart"/>
      <w:r>
        <w:t>mflo</w:t>
      </w:r>
      <w:proofErr w:type="spellEnd"/>
      <w:r>
        <w:t xml:space="preserve"> $3</w:t>
      </w:r>
      <w:r>
        <w:tab/>
      </w:r>
      <w:r>
        <w:tab/>
        <w:t>; $3 = 4 * term</w:t>
      </w:r>
    </w:p>
    <w:p w14:paraId="532496D8" w14:textId="77777777" w:rsidR="00266C72" w:rsidRDefault="00266C72" w:rsidP="00266C72">
      <w:pPr>
        <w:pStyle w:val="ListParagraph"/>
        <w:spacing w:line="276" w:lineRule="auto"/>
        <w:ind w:left="1800"/>
      </w:pPr>
      <w:r>
        <w:t>pop $5</w:t>
      </w:r>
      <w:r>
        <w:tab/>
      </w:r>
      <w:r>
        <w:tab/>
        <w:t xml:space="preserve">; $5 = </w:t>
      </w:r>
      <w:proofErr w:type="spellStart"/>
      <w:r>
        <w:t>expr</w:t>
      </w:r>
      <w:proofErr w:type="spellEnd"/>
    </w:p>
    <w:p w14:paraId="3DBBD0AF" w14:textId="77777777" w:rsidR="00266C72" w:rsidRDefault="00266C72" w:rsidP="00266C72">
      <w:pPr>
        <w:pStyle w:val="ListParagraph"/>
        <w:spacing w:line="276" w:lineRule="auto"/>
        <w:ind w:left="1800"/>
      </w:pPr>
      <w:r>
        <w:t>add $3, $5, $3</w:t>
      </w:r>
      <w:r>
        <w:tab/>
        <w:t xml:space="preserve">; $3 = </w:t>
      </w:r>
      <w:proofErr w:type="spellStart"/>
      <w:r>
        <w:t>expr</w:t>
      </w:r>
      <w:proofErr w:type="spellEnd"/>
      <w:r>
        <w:t xml:space="preserve"> + 4 * term</w:t>
      </w:r>
    </w:p>
    <w:p w14:paraId="694198D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proofErr w:type="spellStart"/>
      <w:r>
        <w:t>expr</w:t>
      </w:r>
      <w:proofErr w:type="spellEnd"/>
      <w:r>
        <w:t xml:space="preserve"> – term</w:t>
      </w:r>
    </w:p>
    <w:p w14:paraId="14919D6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3150CA85" w14:textId="19E445FB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r w:rsidR="00266C72">
        <w:t xml:space="preserve">If </w:t>
      </w:r>
      <w:proofErr w:type="spellStart"/>
      <w:r w:rsidR="00266C72">
        <w:t>expr</w:t>
      </w:r>
      <w:proofErr w:type="spellEnd"/>
      <w:r w:rsidR="00266C72">
        <w:t>, term : int</w:t>
      </w:r>
    </w:p>
    <w:p w14:paraId="03761016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As before</w:t>
      </w:r>
    </w:p>
    <w:p w14:paraId="6353BF35" w14:textId="655D8027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r w:rsidR="00266C72">
        <w:t xml:space="preserve">If </w:t>
      </w:r>
      <w:proofErr w:type="spellStart"/>
      <w:r w:rsidR="00266C72">
        <w:t>expr</w:t>
      </w:r>
      <w:proofErr w:type="spellEnd"/>
      <w:r w:rsidR="00266C72">
        <w:t>, term : int*</w:t>
      </w:r>
    </w:p>
    <w:p w14:paraId="1EDB3C55" w14:textId="77777777" w:rsidR="00266C72" w:rsidRDefault="00266C72" w:rsidP="00266C72">
      <w:pPr>
        <w:pStyle w:val="ListParagraph"/>
        <w:spacing w:line="276" w:lineRule="auto"/>
        <w:ind w:left="1800"/>
      </w:pPr>
      <w:r>
        <w:t>Code(</w:t>
      </w:r>
      <w:proofErr w:type="spellStart"/>
      <w:r>
        <w:t>expr</w:t>
      </w:r>
      <w:proofErr w:type="spellEnd"/>
      <w:r>
        <w:t>)</w:t>
      </w:r>
    </w:p>
    <w:p w14:paraId="5BA647D1" w14:textId="77777777" w:rsidR="00266C72" w:rsidRDefault="00266C72" w:rsidP="00266C72">
      <w:pPr>
        <w:pStyle w:val="ListParagraph"/>
        <w:spacing w:line="276" w:lineRule="auto"/>
        <w:ind w:left="1800"/>
      </w:pPr>
      <w:r>
        <w:t>Push $3</w:t>
      </w:r>
    </w:p>
    <w:p w14:paraId="151E0CF2" w14:textId="77777777" w:rsidR="00266C72" w:rsidRDefault="00266C72" w:rsidP="00266C72">
      <w:pPr>
        <w:pStyle w:val="ListParagraph"/>
        <w:spacing w:line="276" w:lineRule="auto"/>
        <w:ind w:left="1800"/>
      </w:pPr>
      <w:r>
        <w:lastRenderedPageBreak/>
        <w:t>Code(term)</w:t>
      </w:r>
    </w:p>
    <w:p w14:paraId="3CE36898" w14:textId="77777777" w:rsidR="00266C72" w:rsidRDefault="00266C72" w:rsidP="00266C72">
      <w:pPr>
        <w:pStyle w:val="ListParagraph"/>
        <w:spacing w:line="276" w:lineRule="auto"/>
        <w:ind w:left="1800"/>
      </w:pPr>
      <w:r>
        <w:t>Pop $5</w:t>
      </w:r>
    </w:p>
    <w:p w14:paraId="7B307066" w14:textId="77777777" w:rsidR="00266C72" w:rsidRDefault="00266C72" w:rsidP="00266C72">
      <w:pPr>
        <w:pStyle w:val="ListParagraph"/>
        <w:spacing w:line="276" w:lineRule="auto"/>
        <w:ind w:left="1800"/>
      </w:pPr>
      <w:r>
        <w:t>sub $3, $5, $3</w:t>
      </w:r>
    </w:p>
    <w:p w14:paraId="0C54E973" w14:textId="77777777" w:rsidR="00266C72" w:rsidRDefault="00266C72" w:rsidP="00266C72">
      <w:pPr>
        <w:pStyle w:val="ListParagraph"/>
        <w:spacing w:line="276" w:lineRule="auto"/>
        <w:ind w:left="1800"/>
      </w:pPr>
      <w:r>
        <w:t>div $3, $4</w:t>
      </w:r>
    </w:p>
    <w:p w14:paraId="308CA5F0" w14:textId="77777777" w:rsidR="00266C72" w:rsidRDefault="00266C72" w:rsidP="00266C72">
      <w:pPr>
        <w:pStyle w:val="ListParagraph"/>
        <w:spacing w:line="276" w:lineRule="auto"/>
        <w:ind w:left="1800"/>
      </w:pPr>
      <w:proofErr w:type="spellStart"/>
      <w:r>
        <w:t>mflo</w:t>
      </w:r>
      <w:proofErr w:type="spellEnd"/>
      <w:r>
        <w:t xml:space="preserve"> $3</w:t>
      </w:r>
      <w:r>
        <w:tab/>
      </w:r>
      <w:r>
        <w:tab/>
        <w:t>; $3 = (</w:t>
      </w:r>
      <w:proofErr w:type="spellStart"/>
      <w:r>
        <w:t>expr</w:t>
      </w:r>
      <w:proofErr w:type="spellEnd"/>
      <w:r>
        <w:t xml:space="preserve"> – term) / 4</w:t>
      </w:r>
    </w:p>
    <w:p w14:paraId="1EC6B4C4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Assign thru pointer dereference</w:t>
      </w:r>
    </w:p>
    <w:p w14:paraId="48118F1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i.e. * expr1 = expr2;</w:t>
      </w:r>
    </w:p>
    <w:p w14:paraId="64ABD8B8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LHS = address at which to store the value</w:t>
      </w:r>
    </w:p>
    <w:p w14:paraId="2FA609D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RHS = the value</w:t>
      </w:r>
    </w:p>
    <w:p w14:paraId="0FD49F1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Calculate the value of expr1</w:t>
      </w:r>
    </w:p>
    <w:p w14:paraId="6AE8770B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Use it as the address at which to store expr2</w:t>
      </w:r>
    </w:p>
    <w:p w14:paraId="732BCF9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72C7B197" w14:textId="77777777" w:rsidR="00266C72" w:rsidRDefault="00266C72" w:rsidP="00266C72">
      <w:pPr>
        <w:pStyle w:val="ListParagraph"/>
        <w:spacing w:line="276" w:lineRule="auto"/>
        <w:ind w:left="1800"/>
      </w:pPr>
      <w:r>
        <w:t>Code(expr2)</w:t>
      </w:r>
    </w:p>
    <w:p w14:paraId="71F4D0AF" w14:textId="77777777" w:rsidR="00266C72" w:rsidRDefault="00266C72" w:rsidP="00266C72">
      <w:pPr>
        <w:pStyle w:val="ListParagraph"/>
        <w:spacing w:line="276" w:lineRule="auto"/>
        <w:ind w:left="1800"/>
      </w:pPr>
      <w:r>
        <w:t>Push $3</w:t>
      </w:r>
    </w:p>
    <w:p w14:paraId="57F6B9E4" w14:textId="77777777" w:rsidR="00266C72" w:rsidRDefault="00266C72" w:rsidP="00266C72">
      <w:pPr>
        <w:pStyle w:val="ListParagraph"/>
        <w:spacing w:line="276" w:lineRule="auto"/>
        <w:ind w:left="1800"/>
      </w:pPr>
      <w:r>
        <w:t>Code(expr1)</w:t>
      </w:r>
    </w:p>
    <w:p w14:paraId="2F464475" w14:textId="77777777" w:rsidR="00266C72" w:rsidRDefault="00266C72" w:rsidP="00266C72">
      <w:pPr>
        <w:pStyle w:val="ListParagraph"/>
        <w:spacing w:line="276" w:lineRule="auto"/>
        <w:ind w:left="1800"/>
      </w:pPr>
      <w:r>
        <w:t>Pop $5</w:t>
      </w:r>
    </w:p>
    <w:p w14:paraId="35BD142C" w14:textId="77777777" w:rsidR="00266C72" w:rsidRDefault="00266C72" w:rsidP="00266C72">
      <w:pPr>
        <w:pStyle w:val="ListParagraph"/>
        <w:spacing w:line="276" w:lineRule="auto"/>
        <w:ind w:left="1800"/>
      </w:pPr>
      <w:proofErr w:type="spellStart"/>
      <w:r>
        <w:t>sw</w:t>
      </w:r>
      <w:proofErr w:type="spellEnd"/>
      <w:r>
        <w:t xml:space="preserve"> $5, 0($3)</w:t>
      </w:r>
    </w:p>
    <w:p w14:paraId="31BBA364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Address-of</w:t>
      </w:r>
    </w:p>
    <w:p w14:paraId="06781124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i.e. &amp; </w:t>
      </w:r>
      <w:proofErr w:type="spellStart"/>
      <w:r>
        <w:t>lvalue</w:t>
      </w:r>
      <w:proofErr w:type="spellEnd"/>
    </w:p>
    <w:p w14:paraId="47365570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0A788ED8" w14:textId="4F0A4D6E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r w:rsidR="00266C72">
        <w:t xml:space="preserve">if </w:t>
      </w:r>
      <w:proofErr w:type="spellStart"/>
      <w:r w:rsidR="00266C72">
        <w:t>lvalue</w:t>
      </w:r>
      <w:proofErr w:type="spellEnd"/>
      <w:r w:rsidR="00266C72">
        <w:t xml:space="preserve"> = ID</w:t>
      </w:r>
    </w:p>
    <w:p w14:paraId="4E0CB030" w14:textId="77777777" w:rsidR="00266C72" w:rsidRDefault="00266C72" w:rsidP="00266C72">
      <w:pPr>
        <w:pStyle w:val="ListParagraph"/>
        <w:spacing w:line="276" w:lineRule="auto"/>
        <w:ind w:left="1800"/>
      </w:pPr>
      <w:r>
        <w:tab/>
      </w:r>
      <w:proofErr w:type="spellStart"/>
      <w:r>
        <w:t>lis</w:t>
      </w:r>
      <w:proofErr w:type="spellEnd"/>
      <w:r>
        <w:t xml:space="preserve"> $3</w:t>
      </w:r>
    </w:p>
    <w:p w14:paraId="57CFF25C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.word (look up ID’s offset in symbol table)</w:t>
      </w:r>
    </w:p>
    <w:p w14:paraId="5F9193DA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add $3, $29, $3</w:t>
      </w:r>
    </w:p>
    <w:p w14:paraId="6EE209A1" w14:textId="59495910" w:rsidR="00266C72" w:rsidRDefault="00842A39" w:rsidP="00266C72">
      <w:pPr>
        <w:pStyle w:val="ListParagraph"/>
        <w:spacing w:line="276" w:lineRule="auto"/>
        <w:ind w:left="1800"/>
      </w:pPr>
      <w:r>
        <w:t xml:space="preserve">; </w:t>
      </w:r>
      <w:bookmarkStart w:id="0" w:name="_GoBack"/>
      <w:bookmarkEnd w:id="0"/>
      <w:r w:rsidR="00266C72">
        <w:t xml:space="preserve">if </w:t>
      </w:r>
      <w:proofErr w:type="spellStart"/>
      <w:r w:rsidR="00266C72">
        <w:t>lvalue</w:t>
      </w:r>
      <w:proofErr w:type="spellEnd"/>
      <w:r w:rsidR="00266C72">
        <w:t xml:space="preserve"> = * </w:t>
      </w:r>
      <w:proofErr w:type="spellStart"/>
      <w:r w:rsidR="00266C72">
        <w:t>expr</w:t>
      </w:r>
      <w:proofErr w:type="spellEnd"/>
    </w:p>
    <w:p w14:paraId="709853DB" w14:textId="77777777" w:rsidR="00266C72" w:rsidRDefault="00266C72" w:rsidP="00266C72">
      <w:pPr>
        <w:pStyle w:val="ListParagraph"/>
        <w:spacing w:line="276" w:lineRule="auto"/>
        <w:ind w:left="1800"/>
      </w:pPr>
      <w:r>
        <w:tab/>
        <w:t>code(</w:t>
      </w:r>
      <w:proofErr w:type="spellStart"/>
      <w:r>
        <w:t>expr</w:t>
      </w:r>
      <w:proofErr w:type="spellEnd"/>
      <w:r>
        <w:t>)</w:t>
      </w:r>
    </w:p>
    <w:p w14:paraId="1ED5E7D4" w14:textId="77777777" w:rsidR="00266C72" w:rsidRDefault="00266C72" w:rsidP="00266C72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New/delete</w:t>
      </w:r>
    </w:p>
    <w:p w14:paraId="0F2B7FD1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Part of the runtime environment</w:t>
      </w:r>
    </w:p>
    <w:p w14:paraId="12D33990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Use the provided allocation module </w:t>
      </w:r>
      <w:proofErr w:type="spellStart"/>
      <w:r>
        <w:t>alloc.merl</w:t>
      </w:r>
      <w:proofErr w:type="spellEnd"/>
    </w:p>
    <w:p w14:paraId="4C540B79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Alloc.merl</w:t>
      </w:r>
      <w:proofErr w:type="spellEnd"/>
      <w:r>
        <w:t xml:space="preserve"> must be linked last</w:t>
      </w:r>
    </w:p>
    <w:p w14:paraId="4F4909B5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Add to the prologue:</w:t>
      </w:r>
    </w:p>
    <w:p w14:paraId="40063C0C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 xml:space="preserve">.import </w:t>
      </w:r>
      <w:proofErr w:type="spellStart"/>
      <w:r>
        <w:t>init</w:t>
      </w:r>
      <w:proofErr w:type="spellEnd"/>
    </w:p>
    <w:p w14:paraId="4A3A634A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Set up allocator’s data structures</w:t>
      </w:r>
    </w:p>
    <w:p w14:paraId="3CFFD9EF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 xml:space="preserve">Called once at the beginning of the </w:t>
      </w:r>
      <w:proofErr w:type="spellStart"/>
      <w:r>
        <w:t>asm</w:t>
      </w:r>
      <w:proofErr w:type="spellEnd"/>
      <w:r>
        <w:t xml:space="preserve"> file</w:t>
      </w:r>
    </w:p>
    <w:p w14:paraId="3E588DAD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Takes a param in $2</w:t>
      </w:r>
    </w:p>
    <w:p w14:paraId="663FF63E" w14:textId="77777777" w:rsidR="00266C72" w:rsidRDefault="00266C72" w:rsidP="00266C72">
      <w:pPr>
        <w:pStyle w:val="ListParagraph"/>
        <w:numPr>
          <w:ilvl w:val="4"/>
          <w:numId w:val="7"/>
        </w:numPr>
        <w:spacing w:line="276" w:lineRule="auto"/>
      </w:pPr>
      <w:r>
        <w:t xml:space="preserve">If calling program with </w:t>
      </w:r>
      <w:proofErr w:type="spellStart"/>
      <w:r>
        <w:t>mips.array</w:t>
      </w:r>
      <w:proofErr w:type="spellEnd"/>
      <w:r>
        <w:t xml:space="preserve">, i.e. first param of </w:t>
      </w:r>
      <w:proofErr w:type="spellStart"/>
      <w:r>
        <w:t>wain</w:t>
      </w:r>
      <w:proofErr w:type="spellEnd"/>
      <w:r>
        <w:t xml:space="preserve"> is int*</w:t>
      </w:r>
    </w:p>
    <w:p w14:paraId="3ED6A4E8" w14:textId="77777777" w:rsidR="00266C72" w:rsidRDefault="00266C72" w:rsidP="00266C72">
      <w:pPr>
        <w:pStyle w:val="ListParagraph"/>
        <w:numPr>
          <w:ilvl w:val="4"/>
          <w:numId w:val="7"/>
        </w:numPr>
        <w:spacing w:line="276" w:lineRule="auto"/>
      </w:pPr>
      <w:r>
        <w:t>$2 = length of array</w:t>
      </w:r>
    </w:p>
    <w:p w14:paraId="4B811FD6" w14:textId="77777777" w:rsidR="00266C72" w:rsidRDefault="00266C72" w:rsidP="00266C72">
      <w:pPr>
        <w:pStyle w:val="ListParagraph"/>
        <w:numPr>
          <w:ilvl w:val="4"/>
          <w:numId w:val="7"/>
        </w:numPr>
        <w:spacing w:line="276" w:lineRule="auto"/>
      </w:pPr>
      <w:r>
        <w:t>Otherwise $2 = 0</w:t>
      </w:r>
    </w:p>
    <w:p w14:paraId="33AF407D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.import new</w:t>
      </w:r>
    </w:p>
    <w:p w14:paraId="6549DCE4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$1 = # of words needed</w:t>
      </w:r>
    </w:p>
    <w:p w14:paraId="5DABFCBB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Returns a pointer to memory in $3</w:t>
      </w:r>
    </w:p>
    <w:p w14:paraId="2A0B6CF9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Returns 0 if allocation fails</w:t>
      </w:r>
    </w:p>
    <w:p w14:paraId="13605A89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i.e. new int[</w:t>
      </w:r>
      <w:proofErr w:type="spellStart"/>
      <w:r>
        <w:t>expr</w:t>
      </w:r>
      <w:proofErr w:type="spellEnd"/>
      <w:r>
        <w:t>]</w:t>
      </w:r>
    </w:p>
    <w:p w14:paraId="727DF795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MIPS:</w:t>
      </w:r>
    </w:p>
    <w:p w14:paraId="659009B6" w14:textId="77777777" w:rsidR="00266C72" w:rsidRDefault="00266C72" w:rsidP="00266C72">
      <w:pPr>
        <w:pStyle w:val="ListParagraph"/>
        <w:spacing w:line="276" w:lineRule="auto"/>
        <w:ind w:left="2520"/>
      </w:pPr>
      <w:r>
        <w:t>Code(</w:t>
      </w:r>
      <w:proofErr w:type="spellStart"/>
      <w:r>
        <w:t>expr</w:t>
      </w:r>
      <w:proofErr w:type="spellEnd"/>
      <w:r>
        <w:t>)</w:t>
      </w:r>
    </w:p>
    <w:p w14:paraId="61D16B40" w14:textId="77777777" w:rsidR="00266C72" w:rsidRDefault="00266C72" w:rsidP="00266C72">
      <w:pPr>
        <w:pStyle w:val="ListParagraph"/>
        <w:spacing w:line="276" w:lineRule="auto"/>
        <w:ind w:left="2520"/>
      </w:pPr>
      <w:r>
        <w:t>add $1, $3, $0</w:t>
      </w:r>
    </w:p>
    <w:p w14:paraId="3A0C51D0" w14:textId="77777777" w:rsidR="00266C72" w:rsidRDefault="00266C72" w:rsidP="00266C72">
      <w:pPr>
        <w:pStyle w:val="ListParagraph"/>
        <w:spacing w:line="276" w:lineRule="auto"/>
        <w:ind w:left="2520"/>
      </w:pPr>
      <w:r>
        <w:t>call new</w:t>
      </w:r>
    </w:p>
    <w:p w14:paraId="05AB710F" w14:textId="77777777" w:rsidR="00266C72" w:rsidRDefault="00266C72" w:rsidP="00266C72">
      <w:pPr>
        <w:pStyle w:val="ListParagraph"/>
        <w:spacing w:line="276" w:lineRule="auto"/>
        <w:ind w:left="2520"/>
      </w:pPr>
      <w:proofErr w:type="spellStart"/>
      <w:r>
        <w:t>bne</w:t>
      </w:r>
      <w:proofErr w:type="spellEnd"/>
      <w:r>
        <w:t xml:space="preserve"> $3, $0, $11</w:t>
      </w:r>
      <w:r>
        <w:tab/>
        <w:t>; skip next line if result of new != 0</w:t>
      </w:r>
    </w:p>
    <w:p w14:paraId="1D1CED6C" w14:textId="77777777" w:rsidR="00266C72" w:rsidRDefault="00266C72" w:rsidP="00266C72">
      <w:pPr>
        <w:pStyle w:val="ListParagraph"/>
        <w:spacing w:line="276" w:lineRule="auto"/>
        <w:ind w:left="2520"/>
      </w:pPr>
      <w:r>
        <w:t>add $3, $11, $0</w:t>
      </w:r>
      <w:r>
        <w:tab/>
        <w:t>; if new failed, $3 = 1 (NULL)</w:t>
      </w:r>
    </w:p>
    <w:p w14:paraId="79CCF8B6" w14:textId="77777777" w:rsidR="00266C72" w:rsidRDefault="00266C72" w:rsidP="00266C72">
      <w:pPr>
        <w:pStyle w:val="ListParagraph"/>
        <w:numPr>
          <w:ilvl w:val="2"/>
          <w:numId w:val="7"/>
        </w:numPr>
        <w:spacing w:line="276" w:lineRule="auto"/>
      </w:pPr>
      <w:r>
        <w:t>.import delete</w:t>
      </w:r>
    </w:p>
    <w:p w14:paraId="476E4BF6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$1 = address to be freed</w:t>
      </w:r>
    </w:p>
    <w:p w14:paraId="6D65014B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Deleting NULL is guaranteed to be safe (does nothing)</w:t>
      </w:r>
    </w:p>
    <w:p w14:paraId="56EF8DC9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First check the address; only call delete if address is not NULL</w:t>
      </w:r>
    </w:p>
    <w:p w14:paraId="3F1F3575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 xml:space="preserve">i.e. delete [] </w:t>
      </w:r>
      <w:proofErr w:type="spellStart"/>
      <w:r>
        <w:t>expr</w:t>
      </w:r>
      <w:proofErr w:type="spellEnd"/>
    </w:p>
    <w:p w14:paraId="2B529063" w14:textId="77777777" w:rsidR="00266C72" w:rsidRDefault="00266C72" w:rsidP="00266C72">
      <w:pPr>
        <w:pStyle w:val="ListParagraph"/>
        <w:numPr>
          <w:ilvl w:val="3"/>
          <w:numId w:val="7"/>
        </w:numPr>
        <w:spacing w:line="276" w:lineRule="auto"/>
      </w:pPr>
      <w:r>
        <w:t>MIPS:</w:t>
      </w:r>
    </w:p>
    <w:p w14:paraId="1979F95D" w14:textId="77777777" w:rsidR="00266C72" w:rsidRDefault="00266C72" w:rsidP="00266C72">
      <w:pPr>
        <w:pStyle w:val="ListParagraph"/>
        <w:spacing w:line="276" w:lineRule="auto"/>
        <w:ind w:left="2520"/>
      </w:pPr>
      <w:r>
        <w:t>Code(</w:t>
      </w:r>
      <w:proofErr w:type="spellStart"/>
      <w:r>
        <w:t>expr</w:t>
      </w:r>
      <w:proofErr w:type="spellEnd"/>
      <w:r>
        <w:t>)</w:t>
      </w:r>
    </w:p>
    <w:p w14:paraId="77601EA0" w14:textId="77777777" w:rsidR="00266C72" w:rsidRDefault="00266C72" w:rsidP="00266C72">
      <w:pPr>
        <w:pStyle w:val="ListParagraph"/>
        <w:spacing w:line="276" w:lineRule="auto"/>
        <w:ind w:left="2520"/>
      </w:pPr>
      <w:proofErr w:type="spellStart"/>
      <w:r>
        <w:t>beq</w:t>
      </w:r>
      <w:proofErr w:type="spellEnd"/>
      <w:r>
        <w:t xml:space="preserve"> $3, $11, </w:t>
      </w:r>
      <w:proofErr w:type="spellStart"/>
      <w:r>
        <w:t>skipY</w:t>
      </w:r>
      <w:proofErr w:type="spellEnd"/>
      <w:r>
        <w:tab/>
        <w:t>; skip if $3 = 1 (NULL)</w:t>
      </w:r>
    </w:p>
    <w:p w14:paraId="3D83E905" w14:textId="77777777" w:rsidR="00266C72" w:rsidRDefault="00266C72" w:rsidP="00266C72">
      <w:pPr>
        <w:pStyle w:val="ListParagraph"/>
        <w:spacing w:line="276" w:lineRule="auto"/>
        <w:ind w:left="2520"/>
      </w:pPr>
      <w:r>
        <w:t>add $1, $3, $0</w:t>
      </w:r>
    </w:p>
    <w:p w14:paraId="088F3944" w14:textId="77777777" w:rsidR="00266C72" w:rsidRDefault="00266C72" w:rsidP="00266C72">
      <w:pPr>
        <w:pStyle w:val="ListParagraph"/>
        <w:spacing w:line="276" w:lineRule="auto"/>
        <w:ind w:left="2520"/>
      </w:pPr>
      <w:r>
        <w:t>call delete</w:t>
      </w:r>
    </w:p>
    <w:p w14:paraId="79948E03" w14:textId="77777777" w:rsidR="00266C72" w:rsidRDefault="00266C72" w:rsidP="00266C72">
      <w:pPr>
        <w:pStyle w:val="ListParagraph"/>
        <w:spacing w:line="276" w:lineRule="auto"/>
        <w:ind w:left="2520"/>
      </w:pPr>
      <w:proofErr w:type="spellStart"/>
      <w:r>
        <w:t>skipY</w:t>
      </w:r>
      <w:proofErr w:type="spellEnd"/>
      <w:r>
        <w:t>:</w:t>
      </w:r>
    </w:p>
    <w:p w14:paraId="5318FEA7" w14:textId="77777777" w:rsidR="00266C72" w:rsidRDefault="00266C72" w:rsidP="00266C72">
      <w:pPr>
        <w:pStyle w:val="ListParagraph"/>
        <w:spacing w:line="276" w:lineRule="auto"/>
        <w:ind w:left="2520"/>
      </w:pPr>
    </w:p>
    <w:p w14:paraId="706CF33C" w14:textId="77777777" w:rsidR="0044351F" w:rsidRPr="00E33594" w:rsidRDefault="0044351F" w:rsidP="0044351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E33594">
        <w:rPr>
          <w:b/>
        </w:rPr>
        <w:t>Procedures</w:t>
      </w:r>
    </w:p>
    <w:p w14:paraId="1EBC2F0C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Make sure to execute main first</w:t>
      </w:r>
    </w:p>
    <w:p w14:paraId="3465A8B7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Either generate the code for main at the top, followed by procedures</w:t>
      </w:r>
    </w:p>
    <w:p w14:paraId="3B0647A7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 xml:space="preserve">Or generate a first line that jumps to main, i.e. </w:t>
      </w:r>
      <w:proofErr w:type="spellStart"/>
      <w:r>
        <w:t>beq</w:t>
      </w:r>
      <w:proofErr w:type="spellEnd"/>
      <w:r>
        <w:t xml:space="preserve"> $0, $0, </w:t>
      </w:r>
      <w:proofErr w:type="spellStart"/>
      <w:r>
        <w:t>wain</w:t>
      </w:r>
      <w:proofErr w:type="spellEnd"/>
    </w:p>
    <w:p w14:paraId="7AF79CF8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Main prologue/epilogue</w:t>
      </w:r>
    </w:p>
    <w:p w14:paraId="084DC4FE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Save $1, $2 on stack</w:t>
      </w:r>
    </w:p>
    <w:p w14:paraId="2A8AF128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 xml:space="preserve">Import print, </w:t>
      </w:r>
      <w:proofErr w:type="spellStart"/>
      <w:r>
        <w:t>init</w:t>
      </w:r>
      <w:proofErr w:type="spellEnd"/>
      <w:r>
        <w:t>, new, delete</w:t>
      </w:r>
    </w:p>
    <w:p w14:paraId="2F525DCE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Set $4, $11 etc. constant registers</w:t>
      </w:r>
    </w:p>
    <w:p w14:paraId="05E56C40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Save &amp; set $29</w:t>
      </w:r>
    </w:p>
    <w:p w14:paraId="4D768082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 xml:space="preserve">Call </w:t>
      </w:r>
      <w:proofErr w:type="spellStart"/>
      <w:r>
        <w:t>init</w:t>
      </w:r>
      <w:proofErr w:type="spellEnd"/>
    </w:p>
    <w:p w14:paraId="562CC9FA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 xml:space="preserve">Restore stack at the end &amp; </w:t>
      </w:r>
      <w:proofErr w:type="spellStart"/>
      <w:r>
        <w:t>jr</w:t>
      </w:r>
      <w:proofErr w:type="spellEnd"/>
      <w:r>
        <w:t xml:space="preserve"> $31</w:t>
      </w:r>
    </w:p>
    <w:p w14:paraId="0F4D51FE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Procedure prologues/epilogues</w:t>
      </w:r>
    </w:p>
    <w:p w14:paraId="244F2C68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Don’t need to import</w:t>
      </w:r>
    </w:p>
    <w:p w14:paraId="0C674EED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Don’t need to set constants</w:t>
      </w:r>
    </w:p>
    <w:p w14:paraId="724B95F6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Save &amp; set $29</w:t>
      </w:r>
    </w:p>
    <w:p w14:paraId="58C50397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 xml:space="preserve">Restore stack at the end &amp; </w:t>
      </w:r>
      <w:proofErr w:type="spellStart"/>
      <w:r>
        <w:t>jr</w:t>
      </w:r>
      <w:proofErr w:type="spellEnd"/>
      <w:r>
        <w:t xml:space="preserve"> $31</w:t>
      </w:r>
    </w:p>
    <w:p w14:paraId="19279033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Procedures should save &amp; restore all registers that are modified</w:t>
      </w:r>
    </w:p>
    <w:p w14:paraId="1DD3ADED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How to know which registers to save if the procedure code hasn’t been generated yet?</w:t>
      </w:r>
    </w:p>
    <w:p w14:paraId="5CC415D1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Don’t save $3 – used for output</w:t>
      </w:r>
    </w:p>
    <w:p w14:paraId="6985E005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Can just save all the registers</w:t>
      </w:r>
    </w:p>
    <w:p w14:paraId="4FF00BA3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Or since our code generation methods don’t use any registers past $8, just save these</w:t>
      </w:r>
    </w:p>
    <w:p w14:paraId="46FB54AA" w14:textId="399FB4DC" w:rsidR="0044351F" w:rsidRDefault="007C592D" w:rsidP="0044351F">
      <w:pPr>
        <w:pStyle w:val="ListParagraph"/>
        <w:numPr>
          <w:ilvl w:val="1"/>
          <w:numId w:val="7"/>
        </w:numPr>
        <w:spacing w:line="276" w:lineRule="auto"/>
      </w:pPr>
      <w:r>
        <w:t>Saving frame pointer</w:t>
      </w:r>
    </w:p>
    <w:p w14:paraId="3054A08B" w14:textId="330E5936" w:rsidR="007C592D" w:rsidRDefault="007C592D" w:rsidP="007C592D">
      <w:pPr>
        <w:pStyle w:val="ListParagraph"/>
        <w:numPr>
          <w:ilvl w:val="2"/>
          <w:numId w:val="7"/>
        </w:numPr>
        <w:spacing w:line="276" w:lineRule="auto"/>
      </w:pPr>
      <w:r>
        <w:t>Let caller save $29</w:t>
      </w:r>
      <w:r w:rsidR="005A36A4">
        <w:t xml:space="preserve"> (and restore it after </w:t>
      </w:r>
      <w:r w:rsidR="00A86B6F">
        <w:t>returning from call)</w:t>
      </w:r>
    </w:p>
    <w:p w14:paraId="7E78466E" w14:textId="2034A83A" w:rsidR="007C592D" w:rsidRDefault="007C592D" w:rsidP="007C592D">
      <w:pPr>
        <w:pStyle w:val="ListParagraph"/>
        <w:numPr>
          <w:ilvl w:val="2"/>
          <w:numId w:val="7"/>
        </w:numPr>
        <w:spacing w:line="276" w:lineRule="auto"/>
      </w:pPr>
      <w:r>
        <w:t xml:space="preserve">Let </w:t>
      </w:r>
      <w:proofErr w:type="spellStart"/>
      <w:r>
        <w:t>callee</w:t>
      </w:r>
      <w:proofErr w:type="spellEnd"/>
      <w:r>
        <w:t xml:space="preserve"> set $29 (to its own stack frame)</w:t>
      </w:r>
    </w:p>
    <w:p w14:paraId="32EBDF8A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Make sure to name functions differently than compiler-generated labels</w:t>
      </w:r>
    </w:p>
    <w:p w14:paraId="1DEB8C8C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Prefix all function labels with F, e.g. “</w:t>
      </w:r>
      <w:proofErr w:type="spellStart"/>
      <w:r>
        <w:t>Ff</w:t>
      </w:r>
      <w:proofErr w:type="spellEnd"/>
      <w:r>
        <w:t>”, “</w:t>
      </w:r>
      <w:proofErr w:type="spellStart"/>
      <w:r>
        <w:t>Fg</w:t>
      </w:r>
      <w:proofErr w:type="spellEnd"/>
      <w:r>
        <w:t>”, “</w:t>
      </w:r>
      <w:proofErr w:type="spellStart"/>
      <w:r>
        <w:t>Ffunction</w:t>
      </w:r>
      <w:proofErr w:type="spellEnd"/>
      <w:r>
        <w:t>”</w:t>
      </w:r>
    </w:p>
    <w:p w14:paraId="707BA169" w14:textId="77777777" w:rsidR="0044351F" w:rsidRPr="00C07C79" w:rsidRDefault="0044351F" w:rsidP="0044351F">
      <w:pPr>
        <w:pStyle w:val="ListParagraph"/>
        <w:numPr>
          <w:ilvl w:val="1"/>
          <w:numId w:val="7"/>
        </w:numPr>
        <w:spacing w:line="276" w:lineRule="auto"/>
      </w:pPr>
      <w:r w:rsidRPr="00C07C79">
        <w:t>Parameters</w:t>
      </w:r>
    </w:p>
    <w:p w14:paraId="51EC2F15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Could use registers, but might not be enough</w:t>
      </w:r>
    </w:p>
    <w:p w14:paraId="6CD70EDE" w14:textId="77777777" w:rsidR="0044351F" w:rsidRDefault="0044351F" w:rsidP="0044351F">
      <w:pPr>
        <w:pStyle w:val="ListParagraph"/>
        <w:numPr>
          <w:ilvl w:val="2"/>
          <w:numId w:val="7"/>
        </w:numPr>
        <w:spacing w:line="276" w:lineRule="auto"/>
      </w:pPr>
      <w:r>
        <w:t>Could also use the stack</w:t>
      </w:r>
    </w:p>
    <w:p w14:paraId="27BC70E5" w14:textId="0343C023" w:rsidR="00D12FCA" w:rsidRDefault="00D12FCA" w:rsidP="00E3359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Code for procedure call</w:t>
      </w:r>
    </w:p>
    <w:p w14:paraId="11625D7A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 xml:space="preserve">i.e. ID ( expr1 , expr2 , … </w:t>
      </w:r>
      <w:proofErr w:type="spellStart"/>
      <w:r>
        <w:t>exprn</w:t>
      </w:r>
      <w:proofErr w:type="spellEnd"/>
      <w:r>
        <w:t xml:space="preserve"> )</w:t>
      </w:r>
    </w:p>
    <w:p w14:paraId="05A8CA7F" w14:textId="77777777" w:rsidR="0044351F" w:rsidRDefault="0044351F" w:rsidP="0044351F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376D0DF4" w14:textId="2603096C" w:rsidR="0044351F" w:rsidRDefault="0035183D" w:rsidP="0044351F">
      <w:pPr>
        <w:pStyle w:val="ListParagraph"/>
        <w:spacing w:line="276" w:lineRule="auto"/>
        <w:ind w:left="1080"/>
      </w:pPr>
      <w:r>
        <w:t xml:space="preserve">push $29 </w:t>
      </w:r>
    </w:p>
    <w:p w14:paraId="6DBD1CBC" w14:textId="75C23D8B" w:rsidR="0044351F" w:rsidRDefault="0035183D" w:rsidP="0044351F">
      <w:pPr>
        <w:pStyle w:val="ListParagraph"/>
        <w:spacing w:line="276" w:lineRule="auto"/>
        <w:ind w:left="1080"/>
      </w:pPr>
      <w:r>
        <w:t>push $31</w:t>
      </w:r>
    </w:p>
    <w:p w14:paraId="0B044300" w14:textId="77777777" w:rsidR="0044351F" w:rsidRDefault="0044351F" w:rsidP="0044351F">
      <w:pPr>
        <w:pStyle w:val="ListParagraph"/>
        <w:spacing w:line="276" w:lineRule="auto"/>
        <w:ind w:left="1080"/>
      </w:pPr>
      <w:r>
        <w:t>code(expr1)</w:t>
      </w:r>
    </w:p>
    <w:p w14:paraId="3D8AFD4A" w14:textId="442690C5" w:rsidR="0044351F" w:rsidRDefault="0035183D" w:rsidP="0044351F">
      <w:pPr>
        <w:pStyle w:val="ListParagraph"/>
        <w:spacing w:line="276" w:lineRule="auto"/>
        <w:ind w:left="1080"/>
      </w:pPr>
      <w:r>
        <w:t>push $3</w:t>
      </w:r>
    </w:p>
    <w:p w14:paraId="4D3694F1" w14:textId="19DE43C9" w:rsidR="009A2A1D" w:rsidRDefault="009A2A1D" w:rsidP="0044351F">
      <w:pPr>
        <w:pStyle w:val="ListParagraph"/>
        <w:spacing w:line="276" w:lineRule="auto"/>
        <w:ind w:left="1080"/>
      </w:pPr>
      <w:r>
        <w:t>code(expr2)</w:t>
      </w:r>
    </w:p>
    <w:p w14:paraId="41FCCA00" w14:textId="7EDB2B11" w:rsidR="009A2A1D" w:rsidRDefault="009A2A1D" w:rsidP="0044351F">
      <w:pPr>
        <w:pStyle w:val="ListParagraph"/>
        <w:spacing w:line="276" w:lineRule="auto"/>
        <w:ind w:left="1080"/>
      </w:pPr>
      <w:r>
        <w:t>push $3</w:t>
      </w:r>
    </w:p>
    <w:p w14:paraId="402A9C4C" w14:textId="77777777" w:rsidR="0044351F" w:rsidRDefault="0044351F" w:rsidP="0044351F">
      <w:pPr>
        <w:pStyle w:val="ListParagraph"/>
        <w:spacing w:line="276" w:lineRule="auto"/>
        <w:ind w:left="1080"/>
      </w:pPr>
      <w:r>
        <w:t>…</w:t>
      </w:r>
    </w:p>
    <w:p w14:paraId="3DBAE15B" w14:textId="77777777" w:rsidR="0044351F" w:rsidRDefault="0044351F" w:rsidP="0044351F">
      <w:pPr>
        <w:pStyle w:val="ListParagraph"/>
        <w:spacing w:line="276" w:lineRule="auto"/>
        <w:ind w:left="1080"/>
      </w:pPr>
      <w:r>
        <w:t>code(</w:t>
      </w:r>
      <w:proofErr w:type="spellStart"/>
      <w:r>
        <w:t>exprn</w:t>
      </w:r>
      <w:proofErr w:type="spellEnd"/>
      <w:r>
        <w:t>)</w:t>
      </w:r>
    </w:p>
    <w:p w14:paraId="4564406B" w14:textId="6930ECB4" w:rsidR="0044351F" w:rsidRDefault="0035183D" w:rsidP="0044351F">
      <w:pPr>
        <w:pStyle w:val="ListParagraph"/>
        <w:spacing w:line="276" w:lineRule="auto"/>
        <w:ind w:left="1080"/>
      </w:pPr>
      <w:r>
        <w:t>push $3</w:t>
      </w:r>
    </w:p>
    <w:p w14:paraId="320812FA" w14:textId="77777777" w:rsidR="0044351F" w:rsidRDefault="0044351F" w:rsidP="0044351F">
      <w:pPr>
        <w:pStyle w:val="ListParagraph"/>
        <w:spacing w:line="276" w:lineRule="auto"/>
        <w:ind w:left="1080"/>
      </w:pPr>
      <w:proofErr w:type="spellStart"/>
      <w:r>
        <w:t>lis</w:t>
      </w:r>
      <w:proofErr w:type="spellEnd"/>
      <w:r>
        <w:t xml:space="preserve"> $5</w:t>
      </w:r>
    </w:p>
    <w:p w14:paraId="7ACCCCF2" w14:textId="17C3D65E" w:rsidR="0044351F" w:rsidRDefault="0044351F" w:rsidP="0044351F">
      <w:pPr>
        <w:pStyle w:val="ListParagraph"/>
        <w:spacing w:line="276" w:lineRule="auto"/>
        <w:ind w:left="1080"/>
      </w:pPr>
      <w:r>
        <w:t xml:space="preserve">.word </w:t>
      </w:r>
      <w:r w:rsidR="0035183D">
        <w:t>F</w:t>
      </w:r>
      <w:r>
        <w:t>ID</w:t>
      </w:r>
    </w:p>
    <w:p w14:paraId="1DDF4EBC" w14:textId="77777777" w:rsidR="0044351F" w:rsidRDefault="0044351F" w:rsidP="0044351F">
      <w:pPr>
        <w:pStyle w:val="ListParagraph"/>
        <w:spacing w:line="276" w:lineRule="auto"/>
        <w:ind w:left="1080"/>
      </w:pPr>
      <w:proofErr w:type="spellStart"/>
      <w:r>
        <w:t>jalr</w:t>
      </w:r>
      <w:proofErr w:type="spellEnd"/>
      <w:r>
        <w:t xml:space="preserve"> $5</w:t>
      </w:r>
    </w:p>
    <w:p w14:paraId="1ADC4EA7" w14:textId="77777777" w:rsidR="0044351F" w:rsidRDefault="0044351F" w:rsidP="0044351F">
      <w:pPr>
        <w:pStyle w:val="ListParagraph"/>
        <w:spacing w:line="276" w:lineRule="auto"/>
        <w:ind w:left="1080"/>
      </w:pPr>
      <w:r>
        <w:t>pop all arguments</w:t>
      </w:r>
    </w:p>
    <w:p w14:paraId="10C213AB" w14:textId="77777777" w:rsidR="0044351F" w:rsidRDefault="0044351F" w:rsidP="0044351F">
      <w:pPr>
        <w:pStyle w:val="ListParagraph"/>
        <w:spacing w:line="276" w:lineRule="auto"/>
        <w:ind w:left="1080"/>
      </w:pPr>
      <w:r>
        <w:t>pop $31</w:t>
      </w:r>
    </w:p>
    <w:p w14:paraId="0079470A" w14:textId="21BD2AEA" w:rsidR="0044351F" w:rsidRDefault="0035183D" w:rsidP="0044351F">
      <w:pPr>
        <w:pStyle w:val="ListParagraph"/>
        <w:spacing w:line="276" w:lineRule="auto"/>
        <w:ind w:left="1080"/>
      </w:pPr>
      <w:r>
        <w:t xml:space="preserve">pop </w:t>
      </w:r>
      <w:r w:rsidR="0044351F">
        <w:t>$29</w:t>
      </w:r>
    </w:p>
    <w:p w14:paraId="3F01DE8D" w14:textId="65FEBD18" w:rsidR="0044351F" w:rsidRDefault="005749F0" w:rsidP="0044351F">
      <w:pPr>
        <w:pStyle w:val="ListParagraph"/>
        <w:numPr>
          <w:ilvl w:val="1"/>
          <w:numId w:val="7"/>
        </w:numPr>
        <w:spacing w:line="276" w:lineRule="auto"/>
      </w:pPr>
      <w:r>
        <w:t>Consider</w:t>
      </w:r>
      <w:r w:rsidR="00590C27">
        <w:t>:</w:t>
      </w:r>
    </w:p>
    <w:p w14:paraId="45C3979F" w14:textId="77777777" w:rsidR="005749F0" w:rsidRDefault="005749F0" w:rsidP="005749F0">
      <w:pPr>
        <w:pStyle w:val="ListParagraph"/>
        <w:spacing w:line="276" w:lineRule="auto"/>
        <w:ind w:left="1080"/>
      </w:pPr>
      <w:r>
        <w:t>int g(int a, int b, int c) {</w:t>
      </w:r>
    </w:p>
    <w:p w14:paraId="7B9C84C7" w14:textId="77777777" w:rsidR="005749F0" w:rsidRDefault="005749F0" w:rsidP="005749F0">
      <w:pPr>
        <w:pStyle w:val="ListParagraph"/>
        <w:spacing w:line="276" w:lineRule="auto"/>
        <w:ind w:left="1080"/>
      </w:pPr>
      <w:r>
        <w:tab/>
        <w:t>int d = 0; int e = 0; int f = 0;</w:t>
      </w:r>
    </w:p>
    <w:p w14:paraId="3E9EB437" w14:textId="77777777" w:rsidR="005749F0" w:rsidRDefault="005749F0" w:rsidP="005749F0">
      <w:pPr>
        <w:pStyle w:val="ListParagraph"/>
        <w:spacing w:line="276" w:lineRule="auto"/>
        <w:ind w:left="1080" w:firstLine="360"/>
      </w:pPr>
      <w:r>
        <w:t>…</w:t>
      </w:r>
    </w:p>
    <w:p w14:paraId="69746770" w14:textId="77777777" w:rsidR="005749F0" w:rsidRDefault="005749F0" w:rsidP="005749F0">
      <w:pPr>
        <w:pStyle w:val="ListParagraph"/>
        <w:spacing w:line="276" w:lineRule="auto"/>
        <w:ind w:left="1080"/>
      </w:pPr>
      <w:r>
        <w:t>}</w:t>
      </w:r>
    </w:p>
    <w:p w14:paraId="31B11C24" w14:textId="77777777" w:rsidR="005749F0" w:rsidRDefault="005749F0" w:rsidP="0044351F">
      <w:pPr>
        <w:pStyle w:val="ListParagraph"/>
        <w:numPr>
          <w:ilvl w:val="1"/>
          <w:numId w:val="7"/>
        </w:numPr>
        <w:spacing w:line="276" w:lineRule="auto"/>
      </w:pPr>
      <w:r>
        <w:t xml:space="preserve">g's symbol table: (variable </w:t>
      </w:r>
      <w:r>
        <w:sym w:font="Symbol" w:char="F0AE"/>
      </w:r>
      <w:r>
        <w:t xml:space="preserve"> offset from $29)</w:t>
      </w:r>
    </w:p>
    <w:p w14:paraId="72914C7E" w14:textId="396103FE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0 </w:t>
      </w:r>
      <w:r w:rsidR="00557C6D">
        <w:tab/>
        <w:t xml:space="preserve">// </w:t>
      </w:r>
      <w:proofErr w:type="spellStart"/>
      <w:r w:rsidR="00557C6D">
        <w:t>args</w:t>
      </w:r>
      <w:proofErr w:type="spellEnd"/>
    </w:p>
    <w:p w14:paraId="4B307F8D" w14:textId="77777777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-4</w:t>
      </w:r>
    </w:p>
    <w:p w14:paraId="1E9A0EC7" w14:textId="77777777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c </w:t>
      </w:r>
      <w:r>
        <w:sym w:font="Symbol" w:char="F0AE"/>
      </w:r>
      <w:r>
        <w:t xml:space="preserve"> -8</w:t>
      </w:r>
    </w:p>
    <w:p w14:paraId="1735B7DF" w14:textId="59E30828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d </w:t>
      </w:r>
      <w:r>
        <w:sym w:font="Symbol" w:char="F0AE"/>
      </w:r>
      <w:r>
        <w:t xml:space="preserve"> -12</w:t>
      </w:r>
      <w:r w:rsidR="00557C6D">
        <w:tab/>
        <w:t xml:space="preserve">// local </w:t>
      </w:r>
      <w:proofErr w:type="spellStart"/>
      <w:r w:rsidR="00557C6D">
        <w:t>vars</w:t>
      </w:r>
      <w:proofErr w:type="spellEnd"/>
    </w:p>
    <w:p w14:paraId="02DB95BF" w14:textId="77777777" w:rsidR="005749F0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-16</w:t>
      </w:r>
    </w:p>
    <w:p w14:paraId="3D0C688C" w14:textId="77777777" w:rsidR="005749F0" w:rsidRPr="007C2BB5" w:rsidRDefault="005749F0" w:rsidP="005749F0">
      <w:pPr>
        <w:pStyle w:val="ListParagraph"/>
        <w:numPr>
          <w:ilvl w:val="2"/>
          <w:numId w:val="7"/>
        </w:numPr>
        <w:spacing w:line="276" w:lineRule="auto"/>
      </w:pPr>
      <w:r>
        <w:t xml:space="preserve">f </w:t>
      </w:r>
      <w:r>
        <w:sym w:font="Symbol" w:char="F0AE"/>
      </w:r>
      <w:r>
        <w:t xml:space="preserve"> -20</w:t>
      </w:r>
    </w:p>
    <w:p w14:paraId="47DAE85B" w14:textId="77777777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>Params should have positive offsets from $29</w:t>
      </w:r>
    </w:p>
    <w:p w14:paraId="3410BC35" w14:textId="77777777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 xml:space="preserve">Local </w:t>
      </w:r>
      <w:proofErr w:type="spellStart"/>
      <w:r>
        <w:t>vars</w:t>
      </w:r>
      <w:proofErr w:type="spellEnd"/>
      <w:r>
        <w:t xml:space="preserve"> should have negative offsets from $29</w:t>
      </w:r>
    </w:p>
    <w:p w14:paraId="01110C3C" w14:textId="77777777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>i.e. need to fix symbol table before code generation</w:t>
      </w:r>
    </w:p>
    <w:p w14:paraId="060EF826" w14:textId="001C0D2B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 xml:space="preserve">Add 4 * the # of </w:t>
      </w:r>
      <w:proofErr w:type="spellStart"/>
      <w:r>
        <w:t>regs</w:t>
      </w:r>
      <w:proofErr w:type="spellEnd"/>
      <w:r>
        <w:t xml:space="preserve"> to each offset in table</w:t>
      </w:r>
    </w:p>
    <w:p w14:paraId="07526C94" w14:textId="458E7532" w:rsidR="00A3139F" w:rsidRDefault="00A3139F" w:rsidP="00F15CEC">
      <w:pPr>
        <w:pStyle w:val="ListParagraph"/>
        <w:numPr>
          <w:ilvl w:val="1"/>
          <w:numId w:val="7"/>
        </w:numPr>
        <w:spacing w:line="276" w:lineRule="auto"/>
      </w:pPr>
      <w:r>
        <w:t xml:space="preserve">Also </w:t>
      </w:r>
      <w:r w:rsidRPr="00A3139F">
        <w:rPr>
          <w:u w:val="single"/>
        </w:rPr>
        <w:t xml:space="preserve">save registers after pushing local </w:t>
      </w:r>
      <w:proofErr w:type="spellStart"/>
      <w:r w:rsidRPr="00A3139F">
        <w:rPr>
          <w:u w:val="single"/>
        </w:rPr>
        <w:t>vars</w:t>
      </w:r>
      <w:proofErr w:type="spellEnd"/>
    </w:p>
    <w:p w14:paraId="3D962ECE" w14:textId="6485ED52" w:rsidR="00A3139F" w:rsidRDefault="00F15CEC" w:rsidP="00F15CEC">
      <w:pPr>
        <w:pStyle w:val="ListParagraph"/>
        <w:numPr>
          <w:ilvl w:val="1"/>
          <w:numId w:val="7"/>
        </w:numPr>
        <w:spacing w:line="276" w:lineRule="auto"/>
      </w:pPr>
      <w:r>
        <w:t>g's new symbol table:</w:t>
      </w:r>
    </w:p>
    <w:p w14:paraId="3B952A56" w14:textId="75BCBB0C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a </w:t>
      </w:r>
      <w:r>
        <w:sym w:font="Symbol" w:char="F0AE"/>
      </w:r>
      <w:r>
        <w:t xml:space="preserve"> 12</w:t>
      </w:r>
      <w:r w:rsidR="00557C6D">
        <w:tab/>
        <w:t xml:space="preserve">// </w:t>
      </w:r>
      <w:proofErr w:type="spellStart"/>
      <w:r w:rsidR="00557C6D">
        <w:t>args</w:t>
      </w:r>
      <w:proofErr w:type="spellEnd"/>
    </w:p>
    <w:p w14:paraId="28BC5EF5" w14:textId="56F6E200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b </w:t>
      </w:r>
      <w:r>
        <w:sym w:font="Symbol" w:char="F0AE"/>
      </w:r>
      <w:r>
        <w:t xml:space="preserve"> 8</w:t>
      </w:r>
    </w:p>
    <w:p w14:paraId="553E6D60" w14:textId="693F629D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c </w:t>
      </w:r>
      <w:r>
        <w:sym w:font="Symbol" w:char="F0AE"/>
      </w:r>
      <w:r>
        <w:t xml:space="preserve"> 4</w:t>
      </w:r>
    </w:p>
    <w:p w14:paraId="36AEC16E" w14:textId="6460B75D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d </w:t>
      </w:r>
      <w:r>
        <w:sym w:font="Symbol" w:char="F0AE"/>
      </w:r>
      <w:r>
        <w:t xml:space="preserve"> 0</w:t>
      </w:r>
      <w:r w:rsidR="00557C6D">
        <w:tab/>
        <w:t xml:space="preserve">// local </w:t>
      </w:r>
      <w:proofErr w:type="spellStart"/>
      <w:r w:rsidR="00557C6D">
        <w:t>vars</w:t>
      </w:r>
      <w:proofErr w:type="spellEnd"/>
    </w:p>
    <w:p w14:paraId="68ADF5CE" w14:textId="323EDECD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e </w:t>
      </w:r>
      <w:r>
        <w:sym w:font="Symbol" w:char="F0AE"/>
      </w:r>
      <w:r>
        <w:t xml:space="preserve"> -4</w:t>
      </w:r>
    </w:p>
    <w:p w14:paraId="76DDB392" w14:textId="18A92528" w:rsidR="00F15CEC" w:rsidRDefault="00F15CEC" w:rsidP="00F15CEC">
      <w:pPr>
        <w:pStyle w:val="ListParagraph"/>
        <w:numPr>
          <w:ilvl w:val="2"/>
          <w:numId w:val="7"/>
        </w:numPr>
        <w:spacing w:line="276" w:lineRule="auto"/>
      </w:pPr>
      <w:r>
        <w:t xml:space="preserve">f </w:t>
      </w:r>
      <w:r>
        <w:sym w:font="Symbol" w:char="F0AE"/>
      </w:r>
      <w:r>
        <w:t xml:space="preserve"> -8</w:t>
      </w:r>
    </w:p>
    <w:p w14:paraId="537E99A5" w14:textId="3AD927F5" w:rsidR="00260B8D" w:rsidRDefault="00260B8D" w:rsidP="00260B8D">
      <w:pPr>
        <w:pStyle w:val="ListParagraph"/>
        <w:numPr>
          <w:ilvl w:val="1"/>
          <w:numId w:val="7"/>
        </w:numPr>
        <w:spacing w:line="276" w:lineRule="auto"/>
      </w:pPr>
      <w:r>
        <w:t>OR let caller save registers</w:t>
      </w:r>
    </w:p>
    <w:p w14:paraId="7CD7D546" w14:textId="19BC2E57" w:rsidR="00DE75A1" w:rsidRDefault="00DE75A1" w:rsidP="00DE75A1">
      <w:pPr>
        <w:pStyle w:val="ListParagraph"/>
        <w:numPr>
          <w:ilvl w:val="2"/>
          <w:numId w:val="7"/>
        </w:numPr>
        <w:spacing w:line="276" w:lineRule="auto"/>
      </w:pPr>
      <w:r>
        <w:t>But code would be written once per call</w:t>
      </w:r>
    </w:p>
    <w:p w14:paraId="5680C46E" w14:textId="4CE7E45A" w:rsidR="003174BD" w:rsidRDefault="003174BD" w:rsidP="00E33594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Code for procedure definition</w:t>
      </w:r>
    </w:p>
    <w:p w14:paraId="72799F87" w14:textId="77777777" w:rsidR="00FF4360" w:rsidRDefault="00FF4360" w:rsidP="00FF4360">
      <w:pPr>
        <w:pStyle w:val="ListParagraph"/>
        <w:numPr>
          <w:ilvl w:val="1"/>
          <w:numId w:val="7"/>
        </w:numPr>
        <w:spacing w:line="276" w:lineRule="auto"/>
      </w:pPr>
      <w:r>
        <w:t xml:space="preserve">i.e. int ID ( params ) { </w:t>
      </w:r>
      <w:proofErr w:type="spellStart"/>
      <w:r>
        <w:t>dcls</w:t>
      </w:r>
      <w:proofErr w:type="spellEnd"/>
      <w:r>
        <w:t xml:space="preserve"> statements return </w:t>
      </w:r>
      <w:proofErr w:type="spellStart"/>
      <w:r>
        <w:t>expr</w:t>
      </w:r>
      <w:proofErr w:type="spellEnd"/>
      <w:r>
        <w:t xml:space="preserve"> ; }</w:t>
      </w:r>
    </w:p>
    <w:p w14:paraId="3EE9E419" w14:textId="77777777" w:rsidR="00FF4360" w:rsidRDefault="00FF4360" w:rsidP="00FF4360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769E9B2E" w14:textId="27E17EEF" w:rsidR="00FF4360" w:rsidRDefault="00E130E8" w:rsidP="00FF4360">
      <w:pPr>
        <w:pStyle w:val="ListParagraph"/>
        <w:spacing w:line="276" w:lineRule="auto"/>
        <w:ind w:left="1080"/>
      </w:pPr>
      <w:r>
        <w:t>sub $29, $30, $4</w:t>
      </w:r>
      <w:r>
        <w:tab/>
      </w:r>
      <w:r>
        <w:tab/>
        <w:t>; set $29</w:t>
      </w:r>
    </w:p>
    <w:p w14:paraId="124A133E" w14:textId="040FF1C2" w:rsidR="00FF4360" w:rsidRDefault="00FF4360" w:rsidP="00FF4360">
      <w:pPr>
        <w:pStyle w:val="ListParagraph"/>
        <w:spacing w:line="276" w:lineRule="auto"/>
        <w:ind w:left="1080"/>
      </w:pPr>
      <w:r>
        <w:t xml:space="preserve">push </w:t>
      </w:r>
      <w:proofErr w:type="spellStart"/>
      <w:r w:rsidR="00E130E8">
        <w:t>dcls</w:t>
      </w:r>
      <w:proofErr w:type="spellEnd"/>
    </w:p>
    <w:p w14:paraId="002AC68E" w14:textId="72BA4D7B" w:rsidR="00E130E8" w:rsidRDefault="00E130E8" w:rsidP="00FF4360">
      <w:pPr>
        <w:pStyle w:val="ListParagraph"/>
        <w:spacing w:line="276" w:lineRule="auto"/>
        <w:ind w:left="1080"/>
      </w:pPr>
      <w:r>
        <w:t>push registers</w:t>
      </w:r>
    </w:p>
    <w:p w14:paraId="6F5B3DC1" w14:textId="77777777" w:rsidR="00FF4360" w:rsidRDefault="00FF4360" w:rsidP="00FF4360">
      <w:pPr>
        <w:pStyle w:val="ListParagraph"/>
        <w:spacing w:line="276" w:lineRule="auto"/>
        <w:ind w:left="1080"/>
      </w:pPr>
      <w:r>
        <w:t>code(statements)</w:t>
      </w:r>
    </w:p>
    <w:p w14:paraId="1A5D11B9" w14:textId="77777777" w:rsidR="00FF4360" w:rsidRDefault="00FF4360" w:rsidP="00FF4360">
      <w:pPr>
        <w:pStyle w:val="ListParagraph"/>
        <w:spacing w:line="276" w:lineRule="auto"/>
        <w:ind w:left="1080"/>
      </w:pPr>
      <w:r>
        <w:t>code(</w:t>
      </w:r>
      <w:proofErr w:type="spellStart"/>
      <w:r>
        <w:t>expr</w:t>
      </w:r>
      <w:proofErr w:type="spellEnd"/>
      <w:r>
        <w:t>)</w:t>
      </w:r>
      <w:r>
        <w:tab/>
      </w:r>
      <w:r>
        <w:tab/>
        <w:t xml:space="preserve">; $3 </w:t>
      </w:r>
      <w:r>
        <w:sym w:font="Symbol" w:char="F0AC"/>
      </w:r>
      <w:r>
        <w:t xml:space="preserve"> </w:t>
      </w:r>
      <w:proofErr w:type="spellStart"/>
      <w:r>
        <w:t>expr</w:t>
      </w:r>
      <w:proofErr w:type="spellEnd"/>
    </w:p>
    <w:p w14:paraId="7F7D9C60" w14:textId="77777777" w:rsidR="00FF4360" w:rsidRDefault="00FF4360" w:rsidP="00FF4360">
      <w:pPr>
        <w:pStyle w:val="ListParagraph"/>
        <w:spacing w:line="276" w:lineRule="auto"/>
        <w:ind w:left="1080"/>
      </w:pPr>
      <w:r>
        <w:t>pop registers</w:t>
      </w:r>
    </w:p>
    <w:p w14:paraId="10E51B98" w14:textId="6BFBD111" w:rsidR="00FF4360" w:rsidRDefault="00D905AE" w:rsidP="00FF4360">
      <w:pPr>
        <w:pStyle w:val="ListParagraph"/>
        <w:spacing w:line="276" w:lineRule="auto"/>
        <w:ind w:left="1080"/>
      </w:pPr>
      <w:r>
        <w:t>add $30, $29</w:t>
      </w:r>
      <w:r w:rsidR="00FF4360">
        <w:t>, $4</w:t>
      </w:r>
      <w:r>
        <w:tab/>
      </w:r>
      <w:r>
        <w:tab/>
        <w:t>; restore stack pointer</w:t>
      </w:r>
    </w:p>
    <w:p w14:paraId="40604E7D" w14:textId="77777777" w:rsidR="00FF4360" w:rsidRDefault="00FF4360" w:rsidP="00FF4360">
      <w:pPr>
        <w:pStyle w:val="ListParagraph"/>
        <w:spacing w:line="276" w:lineRule="auto"/>
        <w:ind w:left="1080"/>
      </w:pPr>
      <w:proofErr w:type="spellStart"/>
      <w:r>
        <w:t>jr</w:t>
      </w:r>
      <w:proofErr w:type="spellEnd"/>
      <w:r>
        <w:t xml:space="preserve"> $31</w:t>
      </w:r>
    </w:p>
    <w:p w14:paraId="2013AA7D" w14:textId="77777777" w:rsidR="007C2BB5" w:rsidRPr="007C2BB5" w:rsidRDefault="007C2BB5" w:rsidP="007C2BB5">
      <w:pPr>
        <w:pStyle w:val="ListParagraph"/>
        <w:numPr>
          <w:ilvl w:val="0"/>
          <w:numId w:val="7"/>
        </w:numPr>
        <w:spacing w:line="276" w:lineRule="auto"/>
      </w:pPr>
    </w:p>
    <w:sectPr w:rsidR="007C2BB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1F"/>
    <w:rsid w:val="000C4A5E"/>
    <w:rsid w:val="001B0B39"/>
    <w:rsid w:val="00260B8D"/>
    <w:rsid w:val="00266C72"/>
    <w:rsid w:val="003174BD"/>
    <w:rsid w:val="0035183D"/>
    <w:rsid w:val="0044351F"/>
    <w:rsid w:val="004B414C"/>
    <w:rsid w:val="00557C6D"/>
    <w:rsid w:val="005749F0"/>
    <w:rsid w:val="00590C27"/>
    <w:rsid w:val="005A36A4"/>
    <w:rsid w:val="007A3856"/>
    <w:rsid w:val="007C2BB5"/>
    <w:rsid w:val="007C592D"/>
    <w:rsid w:val="007D0FAB"/>
    <w:rsid w:val="00842A39"/>
    <w:rsid w:val="0087001D"/>
    <w:rsid w:val="00875D61"/>
    <w:rsid w:val="009A2A1D"/>
    <w:rsid w:val="00A3139F"/>
    <w:rsid w:val="00A86B6F"/>
    <w:rsid w:val="00AC5566"/>
    <w:rsid w:val="00C47C76"/>
    <w:rsid w:val="00D12FCA"/>
    <w:rsid w:val="00D13D59"/>
    <w:rsid w:val="00D83944"/>
    <w:rsid w:val="00D905AE"/>
    <w:rsid w:val="00DD48E6"/>
    <w:rsid w:val="00DE75A1"/>
    <w:rsid w:val="00E130E8"/>
    <w:rsid w:val="00E33594"/>
    <w:rsid w:val="00F15CEC"/>
    <w:rsid w:val="00F96531"/>
    <w:rsid w:val="00FA7664"/>
    <w:rsid w:val="00FF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65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39</TotalTime>
  <Pages>5</Pages>
  <Words>660</Words>
  <Characters>3763</Characters>
  <Application>Microsoft Macintosh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25</cp:revision>
  <dcterms:created xsi:type="dcterms:W3CDTF">2015-11-24T15:43:00Z</dcterms:created>
  <dcterms:modified xsi:type="dcterms:W3CDTF">2015-11-26T07:44:00Z</dcterms:modified>
</cp:coreProperties>
</file>
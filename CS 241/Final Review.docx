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9D3CF" w14:textId="77777777" w:rsidR="00C47C76" w:rsidRDefault="00407B93" w:rsidP="007C2BB5">
      <w:pPr>
        <w:spacing w:line="276" w:lineRule="auto"/>
      </w:pPr>
      <w:r>
        <w:rPr>
          <w:b/>
          <w:u w:val="single"/>
        </w:rPr>
        <w:t>CS 241 Final Review</w:t>
      </w:r>
    </w:p>
    <w:p w14:paraId="61EF9313" w14:textId="77777777" w:rsidR="007C2BB5" w:rsidRDefault="007C2BB5" w:rsidP="007C2BB5">
      <w:pPr>
        <w:spacing w:line="276" w:lineRule="auto"/>
      </w:pPr>
    </w:p>
    <w:p w14:paraId="7C3EE1AC" w14:textId="5B05CD73" w:rsidR="00FA57BF" w:rsidRDefault="00FA57BF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Compiling = high-level language </w:t>
      </w:r>
      <w:r>
        <w:sym w:font="Symbol" w:char="F0AE"/>
      </w:r>
      <w:r>
        <w:t xml:space="preserve"> assembly language</w:t>
      </w:r>
    </w:p>
    <w:p w14:paraId="4ACDFA3D" w14:textId="3A93458E" w:rsidR="00FA57BF" w:rsidRDefault="00FA57BF" w:rsidP="00FA57BF">
      <w:pPr>
        <w:pStyle w:val="ListParagraph"/>
        <w:numPr>
          <w:ilvl w:val="1"/>
          <w:numId w:val="7"/>
        </w:numPr>
        <w:spacing w:line="276" w:lineRule="auto"/>
      </w:pPr>
      <w:r>
        <w:t xml:space="preserve">WLP4 code </w:t>
      </w:r>
      <w:r>
        <w:sym w:font="Symbol" w:char="F0AE"/>
      </w:r>
      <w:r>
        <w:t xml:space="preserve"> (</w:t>
      </w:r>
      <w:r w:rsidR="002A644D" w:rsidRPr="00C517C0">
        <w:rPr>
          <w:u w:val="single"/>
        </w:rPr>
        <w:t>lexical analysis/</w:t>
      </w:r>
      <w:r w:rsidRPr="00C517C0">
        <w:rPr>
          <w:u w:val="single"/>
        </w:rPr>
        <w:t>scanning</w:t>
      </w:r>
      <w:r>
        <w:t>)</w:t>
      </w:r>
    </w:p>
    <w:p w14:paraId="0BAAC8A7" w14:textId="76BEEBFB" w:rsidR="003D00C1" w:rsidRDefault="003D00C1" w:rsidP="003D00C1">
      <w:pPr>
        <w:pStyle w:val="ListParagraph"/>
        <w:numPr>
          <w:ilvl w:val="2"/>
          <w:numId w:val="7"/>
        </w:numPr>
        <w:spacing w:line="276" w:lineRule="auto"/>
      </w:pPr>
      <w:r>
        <w:t xml:space="preserve">i.e. checking code consists of valid </w:t>
      </w:r>
      <w:r w:rsidR="009D2E2A">
        <w:t>WLP4 tokens</w:t>
      </w:r>
      <w:r w:rsidR="008454BC">
        <w:t xml:space="preserve"> using DFA</w:t>
      </w:r>
    </w:p>
    <w:p w14:paraId="28E8A230" w14:textId="4FEBA6A1" w:rsidR="00FA57BF" w:rsidRDefault="00FA57BF" w:rsidP="00FA57B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WLP4 tokens </w:t>
      </w:r>
      <w:r>
        <w:sym w:font="Symbol" w:char="F0AE"/>
      </w:r>
      <w:r>
        <w:t xml:space="preserve"> (</w:t>
      </w:r>
      <w:r w:rsidRPr="00C517C0">
        <w:rPr>
          <w:u w:val="single"/>
        </w:rPr>
        <w:t>syntax analysis/parsing</w:t>
      </w:r>
      <w:r>
        <w:t>)</w:t>
      </w:r>
    </w:p>
    <w:p w14:paraId="156FF0A0" w14:textId="2AA6A877" w:rsidR="008454BC" w:rsidRDefault="008454BC" w:rsidP="008454BC">
      <w:pPr>
        <w:pStyle w:val="ListParagraph"/>
        <w:numPr>
          <w:ilvl w:val="2"/>
          <w:numId w:val="7"/>
        </w:numPr>
        <w:spacing w:line="276" w:lineRule="auto"/>
      </w:pPr>
      <w:r>
        <w:t xml:space="preserve">i.e. checking that </w:t>
      </w:r>
      <w:r w:rsidR="00155AEB">
        <w:t xml:space="preserve">the </w:t>
      </w:r>
      <w:r>
        <w:t>code structure matches the WLP4 grammar</w:t>
      </w:r>
      <w:r w:rsidR="00155AEB">
        <w:t xml:space="preserve"> (context-free)</w:t>
      </w:r>
    </w:p>
    <w:p w14:paraId="1F6999CF" w14:textId="1254CAE4" w:rsidR="00FA57BF" w:rsidRDefault="00FA57BF" w:rsidP="00FA57B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parse tree </w:t>
      </w:r>
      <w:r>
        <w:sym w:font="Symbol" w:char="F0AE"/>
      </w:r>
      <w:r>
        <w:t xml:space="preserve"> (</w:t>
      </w:r>
      <w:r w:rsidRPr="00C517C0">
        <w:rPr>
          <w:u w:val="single"/>
        </w:rPr>
        <w:t>semantic analysis</w:t>
      </w:r>
      <w:r>
        <w:t>)</w:t>
      </w:r>
    </w:p>
    <w:p w14:paraId="094D6599" w14:textId="616766D7" w:rsidR="00155AEB" w:rsidRDefault="00155AEB" w:rsidP="00155AEB">
      <w:pPr>
        <w:pStyle w:val="ListParagraph"/>
        <w:numPr>
          <w:ilvl w:val="2"/>
          <w:numId w:val="7"/>
        </w:numPr>
        <w:spacing w:line="276" w:lineRule="auto"/>
      </w:pPr>
      <w:r>
        <w:t>i.e. checking that the code meaning is correct (context-sensitive)</w:t>
      </w:r>
    </w:p>
    <w:p w14:paraId="5D42AABA" w14:textId="7AF6B9CA" w:rsidR="00FA57BF" w:rsidRDefault="00851840" w:rsidP="00FA57B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parse tree + symbol table + type information </w:t>
      </w:r>
      <w:r w:rsidR="0017199C">
        <w:sym w:font="Symbol" w:char="F0AE"/>
      </w:r>
      <w:r w:rsidR="0017199C">
        <w:t xml:space="preserve"> (</w:t>
      </w:r>
      <w:r w:rsidR="0017199C" w:rsidRPr="00155AEB">
        <w:rPr>
          <w:u w:val="single"/>
        </w:rPr>
        <w:t>code generation</w:t>
      </w:r>
      <w:r w:rsidR="0017199C">
        <w:t>)</w:t>
      </w:r>
    </w:p>
    <w:p w14:paraId="14E3E638" w14:textId="2ECF9A25" w:rsidR="0017199C" w:rsidRDefault="0017199C" w:rsidP="00FA57B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MIPS</w:t>
      </w:r>
    </w:p>
    <w:p w14:paraId="5B58A320" w14:textId="6E399CF2" w:rsidR="001A1052" w:rsidRDefault="001A1052" w:rsidP="001A1052">
      <w:pPr>
        <w:pStyle w:val="ListParagraph"/>
        <w:numPr>
          <w:ilvl w:val="0"/>
          <w:numId w:val="7"/>
        </w:numPr>
        <w:spacing w:line="276" w:lineRule="auto"/>
      </w:pPr>
      <w:r>
        <w:t xml:space="preserve">Assembling = assembly language </w:t>
      </w:r>
      <w:r>
        <w:sym w:font="Symbol" w:char="F0AE"/>
      </w:r>
      <w:r>
        <w:t xml:space="preserve"> machine language</w:t>
      </w:r>
    </w:p>
    <w:p w14:paraId="76D5415E" w14:textId="7D854280" w:rsidR="001A1052" w:rsidRDefault="001A1052" w:rsidP="001A1052">
      <w:pPr>
        <w:pStyle w:val="ListParagraph"/>
        <w:numPr>
          <w:ilvl w:val="1"/>
          <w:numId w:val="7"/>
        </w:numPr>
        <w:spacing w:line="276" w:lineRule="auto"/>
      </w:pPr>
      <w:r>
        <w:t xml:space="preserve">MIPS </w:t>
      </w:r>
      <w:r>
        <w:sym w:font="Symbol" w:char="F0AE"/>
      </w:r>
      <w:r>
        <w:t xml:space="preserve"> (assembler)</w:t>
      </w:r>
    </w:p>
    <w:p w14:paraId="7C551538" w14:textId="7673605B" w:rsidR="001A1052" w:rsidRDefault="001A1052" w:rsidP="001A1052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MERL </w:t>
      </w:r>
      <w:r>
        <w:sym w:font="Symbol" w:char="F0AE"/>
      </w:r>
      <w:r>
        <w:t xml:space="preserve"> (linker) </w:t>
      </w:r>
      <w:r>
        <w:sym w:font="Symbol" w:char="F0AE"/>
      </w:r>
      <w:r>
        <w:t xml:space="preserve"> (loader)</w:t>
      </w:r>
    </w:p>
    <w:p w14:paraId="6280078A" w14:textId="1B5275B9" w:rsidR="001A1052" w:rsidRPr="00FA57BF" w:rsidRDefault="001A1052" w:rsidP="001A1052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binary executable</w:t>
      </w:r>
    </w:p>
    <w:p w14:paraId="3EEA28CD" w14:textId="77777777" w:rsidR="007C2BB5" w:rsidRDefault="00441F8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Context-free languages</w:t>
      </w:r>
    </w:p>
    <w:p w14:paraId="382C25B4" w14:textId="25C5A030" w:rsidR="00441F81" w:rsidRDefault="00441F81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A </w:t>
      </w:r>
      <w:r w:rsidR="00437B44">
        <w:t>context-free grammar</w:t>
      </w:r>
      <w:r>
        <w:t xml:space="preserve"> consists of</w:t>
      </w:r>
    </w:p>
    <w:p w14:paraId="10AF2D14" w14:textId="77777777" w:rsidR="00441F81" w:rsidRDefault="00441F81" w:rsidP="00441F81">
      <w:pPr>
        <w:pStyle w:val="ListParagraph"/>
        <w:numPr>
          <w:ilvl w:val="1"/>
          <w:numId w:val="7"/>
        </w:numPr>
        <w:spacing w:line="276" w:lineRule="auto"/>
      </w:pPr>
      <w:r>
        <w:sym w:font="Symbol" w:char="F0E5"/>
      </w:r>
      <w:r>
        <w:t xml:space="preserve"> = set of </w:t>
      </w:r>
      <w:r w:rsidRPr="00345A0E">
        <w:rPr>
          <w:u w:val="single"/>
        </w:rPr>
        <w:t>terminals</w:t>
      </w:r>
      <w:r>
        <w:t xml:space="preserve"> – symbols that appear in the output</w:t>
      </w:r>
    </w:p>
    <w:p w14:paraId="2B612512" w14:textId="77777777" w:rsidR="00441F81" w:rsidRDefault="00441F81" w:rsidP="00441F81">
      <w:pPr>
        <w:pStyle w:val="ListParagraph"/>
        <w:numPr>
          <w:ilvl w:val="1"/>
          <w:numId w:val="7"/>
        </w:numPr>
        <w:spacing w:line="276" w:lineRule="auto"/>
      </w:pPr>
      <w:r>
        <w:t xml:space="preserve">N = set of </w:t>
      </w:r>
      <w:r w:rsidRPr="00345A0E">
        <w:rPr>
          <w:u w:val="single"/>
        </w:rPr>
        <w:t>non-terminals</w:t>
      </w:r>
      <w:r>
        <w:t xml:space="preserve"> – symbols that do not appear in the output</w:t>
      </w:r>
    </w:p>
    <w:p w14:paraId="48D7DDFC" w14:textId="77777777" w:rsidR="00441F81" w:rsidRDefault="00441F81" w:rsidP="00441F81">
      <w:pPr>
        <w:pStyle w:val="ListParagraph"/>
        <w:numPr>
          <w:ilvl w:val="1"/>
          <w:numId w:val="7"/>
        </w:numPr>
        <w:spacing w:line="276" w:lineRule="auto"/>
      </w:pPr>
      <w:r>
        <w:t xml:space="preserve">S </w:t>
      </w:r>
      <w:r>
        <w:sym w:font="Symbol" w:char="F0CE"/>
      </w:r>
      <w:r>
        <w:t xml:space="preserve"> N = </w:t>
      </w:r>
      <w:r w:rsidRPr="00345A0E">
        <w:rPr>
          <w:u w:val="single"/>
        </w:rPr>
        <w:t>start symbol</w:t>
      </w:r>
    </w:p>
    <w:p w14:paraId="1C6BDA1A" w14:textId="007F0DD1" w:rsidR="00441F81" w:rsidRDefault="00441F81" w:rsidP="00441F81">
      <w:pPr>
        <w:pStyle w:val="ListParagraph"/>
        <w:numPr>
          <w:ilvl w:val="1"/>
          <w:numId w:val="7"/>
        </w:numPr>
        <w:spacing w:line="276" w:lineRule="auto"/>
      </w:pPr>
      <w:r>
        <w:t xml:space="preserve">P = set of </w:t>
      </w:r>
      <w:r w:rsidRPr="00345A0E">
        <w:rPr>
          <w:u w:val="single"/>
        </w:rPr>
        <w:t>production rules</w:t>
      </w:r>
      <w:r>
        <w:t xml:space="preserve"> – each expands </w:t>
      </w:r>
      <w:r w:rsidR="00153A37">
        <w:t>a non-term</w:t>
      </w:r>
      <w:r>
        <w:t xml:space="preserve"> </w:t>
      </w:r>
      <w:r>
        <w:sym w:font="Symbol" w:char="F0AE"/>
      </w:r>
      <w:r>
        <w:t xml:space="preserve"> </w:t>
      </w:r>
      <w:r w:rsidR="00153A37">
        <w:t>sequence of non-terms/terms</w:t>
      </w:r>
    </w:p>
    <w:p w14:paraId="709ACAD8" w14:textId="77E53DF9" w:rsidR="00441F81" w:rsidRDefault="00441F81" w:rsidP="00437B44">
      <w:pPr>
        <w:pStyle w:val="ListParagraph"/>
        <w:numPr>
          <w:ilvl w:val="0"/>
          <w:numId w:val="7"/>
        </w:numPr>
        <w:spacing w:line="276" w:lineRule="auto"/>
      </w:pPr>
      <w:r>
        <w:t xml:space="preserve"> </w:t>
      </w:r>
      <w:r w:rsidR="001755B7">
        <w:t xml:space="preserve">Derivation: S </w:t>
      </w:r>
      <w:r w:rsidR="001755B7">
        <w:sym w:font="Symbol" w:char="F0DE"/>
      </w:r>
      <w:r w:rsidR="001755B7">
        <w:t>* w</w:t>
      </w:r>
    </w:p>
    <w:p w14:paraId="5311F8A0" w14:textId="5E49DDD2" w:rsidR="001755B7" w:rsidRDefault="001755B7" w:rsidP="001755B7">
      <w:pPr>
        <w:pStyle w:val="ListParagraph"/>
        <w:numPr>
          <w:ilvl w:val="1"/>
          <w:numId w:val="7"/>
        </w:numPr>
        <w:spacing w:line="276" w:lineRule="auto"/>
      </w:pPr>
      <w:r>
        <w:t xml:space="preserve">i.e. S </w:t>
      </w:r>
      <w:r>
        <w:sym w:font="Symbol" w:char="F0DE"/>
      </w:r>
      <w:r>
        <w:t xml:space="preserve"> A </w:t>
      </w:r>
      <w:r>
        <w:sym w:font="Symbol" w:char="F0DE"/>
      </w:r>
      <w:r>
        <w:t xml:space="preserve"> B </w:t>
      </w:r>
      <w:r>
        <w:sym w:font="Symbol" w:char="F0DE"/>
      </w:r>
      <w:r>
        <w:t xml:space="preserve"> … </w:t>
      </w:r>
      <w:r>
        <w:sym w:font="Symbol" w:char="F0DE"/>
      </w:r>
      <w:r>
        <w:t xml:space="preserve"> w</w:t>
      </w:r>
      <w:r w:rsidR="00507C04">
        <w:t xml:space="preserve">, w </w:t>
      </w:r>
      <w:r w:rsidR="00507C04">
        <w:sym w:font="Symbol" w:char="F0CE"/>
      </w:r>
      <w:r w:rsidR="00507C04">
        <w:t xml:space="preserve"> </w:t>
      </w:r>
      <w:r w:rsidR="00507C04">
        <w:sym w:font="Symbol" w:char="F0E5"/>
      </w:r>
      <w:r w:rsidR="0017176D">
        <w:t>*</w:t>
      </w:r>
    </w:p>
    <w:p w14:paraId="71983990" w14:textId="3D056FA1" w:rsidR="001755B7" w:rsidRDefault="001755B7" w:rsidP="001755B7">
      <w:pPr>
        <w:pStyle w:val="ListParagraph"/>
        <w:numPr>
          <w:ilvl w:val="1"/>
          <w:numId w:val="7"/>
        </w:numPr>
        <w:spacing w:line="276" w:lineRule="auto"/>
      </w:pPr>
      <w:r>
        <w:t xml:space="preserve">Begin with S, </w:t>
      </w:r>
      <w:r w:rsidR="0018622F">
        <w:t>expand</w:t>
      </w:r>
      <w:r>
        <w:t xml:space="preserve"> single non-terms using production rules, repeat until only terms remain</w:t>
      </w:r>
    </w:p>
    <w:p w14:paraId="6B221D38" w14:textId="33B5ABDA" w:rsidR="00763714" w:rsidRDefault="00763714" w:rsidP="001755B7">
      <w:pPr>
        <w:pStyle w:val="ListParagraph"/>
        <w:numPr>
          <w:ilvl w:val="1"/>
          <w:numId w:val="7"/>
        </w:numPr>
        <w:spacing w:line="276" w:lineRule="auto"/>
      </w:pPr>
      <w:r>
        <w:t xml:space="preserve">Leftmost/rightmost derivation – </w:t>
      </w:r>
      <w:r w:rsidR="0018622F">
        <w:t>expanding</w:t>
      </w:r>
      <w:r>
        <w:t xml:space="preserve"> left/right-most non-term first</w:t>
      </w:r>
    </w:p>
    <w:p w14:paraId="54AA3E61" w14:textId="7F2490CC" w:rsidR="00763714" w:rsidRDefault="00763714" w:rsidP="00763714">
      <w:pPr>
        <w:pStyle w:val="ListParagraph"/>
        <w:numPr>
          <w:ilvl w:val="0"/>
          <w:numId w:val="7"/>
        </w:numPr>
        <w:spacing w:line="276" w:lineRule="auto"/>
      </w:pPr>
      <w:r>
        <w:t xml:space="preserve">Context-free language L(G) = {w </w:t>
      </w:r>
      <w:r>
        <w:sym w:font="Symbol" w:char="F0CE"/>
      </w:r>
      <w:r>
        <w:t xml:space="preserve"> </w:t>
      </w:r>
      <w:r>
        <w:sym w:font="Symbol" w:char="F0E5"/>
      </w:r>
      <w:r>
        <w:t xml:space="preserve">* | S </w:t>
      </w:r>
      <w:r>
        <w:sym w:font="Symbol" w:char="F0DE"/>
      </w:r>
      <w:r>
        <w:t>* w}</w:t>
      </w:r>
    </w:p>
    <w:p w14:paraId="592F1AD0" w14:textId="35B490C1" w:rsidR="00763714" w:rsidRDefault="00763714" w:rsidP="00763714">
      <w:pPr>
        <w:pStyle w:val="ListParagraph"/>
        <w:numPr>
          <w:ilvl w:val="1"/>
          <w:numId w:val="7"/>
        </w:numPr>
        <w:spacing w:line="276" w:lineRule="auto"/>
      </w:pPr>
      <w:r>
        <w:t>i.e. set of all strings that can be derived from the start symbol</w:t>
      </w:r>
    </w:p>
    <w:p w14:paraId="38D3F040" w14:textId="07CF9EA4" w:rsidR="00763714" w:rsidRDefault="00827443" w:rsidP="0082744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Parse trees</w:t>
      </w:r>
    </w:p>
    <w:p w14:paraId="4305B97E" w14:textId="3486D570" w:rsidR="00827443" w:rsidRDefault="00827443" w:rsidP="00827443">
      <w:pPr>
        <w:pStyle w:val="ListParagraph"/>
        <w:numPr>
          <w:ilvl w:val="1"/>
          <w:numId w:val="7"/>
        </w:numPr>
        <w:spacing w:line="276" w:lineRule="auto"/>
      </w:pPr>
      <w:r>
        <w:t>Root = start symbol</w:t>
      </w:r>
    </w:p>
    <w:p w14:paraId="65A2E061" w14:textId="325E7752" w:rsidR="00827443" w:rsidRDefault="00827443" w:rsidP="00827443">
      <w:pPr>
        <w:pStyle w:val="ListParagraph"/>
        <w:numPr>
          <w:ilvl w:val="1"/>
          <w:numId w:val="7"/>
        </w:numPr>
        <w:spacing w:line="276" w:lineRule="auto"/>
      </w:pPr>
      <w:r>
        <w:t>Internal nodes = non-terms</w:t>
      </w:r>
    </w:p>
    <w:p w14:paraId="5DB98CE1" w14:textId="77B28E5D" w:rsidR="00827443" w:rsidRDefault="00827443" w:rsidP="00827443">
      <w:pPr>
        <w:pStyle w:val="ListParagraph"/>
        <w:numPr>
          <w:ilvl w:val="1"/>
          <w:numId w:val="7"/>
        </w:numPr>
        <w:spacing w:line="276" w:lineRule="auto"/>
      </w:pPr>
      <w:r>
        <w:t>Leaf nodes = terms</w:t>
      </w:r>
    </w:p>
    <w:p w14:paraId="7EB9D90C" w14:textId="77777777" w:rsidR="00FD04C6" w:rsidRDefault="00662356" w:rsidP="00827443">
      <w:pPr>
        <w:pStyle w:val="ListParagraph"/>
        <w:numPr>
          <w:ilvl w:val="1"/>
          <w:numId w:val="7"/>
        </w:numPr>
        <w:spacing w:line="276" w:lineRule="auto"/>
      </w:pPr>
      <w:r>
        <w:t>Parse trees are traversed in</w:t>
      </w:r>
      <w:r w:rsidR="00FD04C6">
        <w:t>:</w:t>
      </w:r>
    </w:p>
    <w:p w14:paraId="051A810C" w14:textId="77777777" w:rsidR="00FD04C6" w:rsidRDefault="00FD04C6" w:rsidP="00FD04C6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</w:t>
      </w:r>
      <w:r w:rsidR="00662356" w:rsidRPr="00662356">
        <w:rPr>
          <w:u w:val="single"/>
        </w:rPr>
        <w:t>ost-order</w:t>
      </w:r>
      <w:r>
        <w:t xml:space="preserve"> </w:t>
      </w:r>
      <w:r>
        <w:sym w:font="Symbol" w:char="F02D"/>
      </w:r>
      <w:r>
        <w:t xml:space="preserve"> process children before processing parent</w:t>
      </w:r>
    </w:p>
    <w:p w14:paraId="5FA3B0A7" w14:textId="01D36480" w:rsidR="00662356" w:rsidRDefault="00FD04C6" w:rsidP="00FD04C6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D</w:t>
      </w:r>
      <w:r w:rsidR="00662356" w:rsidRPr="00662356">
        <w:rPr>
          <w:u w:val="single"/>
        </w:rPr>
        <w:t>epth-first</w:t>
      </w:r>
      <w:r>
        <w:t xml:space="preserve"> </w:t>
      </w:r>
      <w:r>
        <w:sym w:font="Symbol" w:char="F02D"/>
      </w:r>
      <w:r>
        <w:t xml:space="preserve"> children are processed left to right</w:t>
      </w:r>
    </w:p>
    <w:p w14:paraId="1F660C81" w14:textId="77777777" w:rsidR="00345A0E" w:rsidRDefault="00FD04C6" w:rsidP="00827443">
      <w:pPr>
        <w:pStyle w:val="ListParagraph"/>
        <w:numPr>
          <w:ilvl w:val="1"/>
          <w:numId w:val="7"/>
        </w:numPr>
        <w:spacing w:line="276" w:lineRule="auto"/>
      </w:pPr>
      <w:r>
        <w:t>Parse trees should encode</w:t>
      </w:r>
      <w:r w:rsidR="00345A0E">
        <w:t>:</w:t>
      </w:r>
    </w:p>
    <w:p w14:paraId="70346A8E" w14:textId="20E73CC0" w:rsidR="00345A0E" w:rsidRDefault="00345A0E" w:rsidP="00345A0E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A</w:t>
      </w:r>
      <w:r w:rsidR="00FD04C6">
        <w:rPr>
          <w:u w:val="single"/>
        </w:rPr>
        <w:t>ssociativity</w:t>
      </w:r>
      <w:r w:rsidR="00FD04C6">
        <w:t xml:space="preserve"> </w:t>
      </w:r>
      <w:r>
        <w:t>– grouping of tokens on the same level</w:t>
      </w:r>
      <w:r w:rsidR="00076F2E">
        <w:t xml:space="preserve"> of operations</w:t>
      </w:r>
    </w:p>
    <w:p w14:paraId="45DBA34B" w14:textId="621245C0" w:rsidR="00FD04C6" w:rsidRDefault="00076F2E" w:rsidP="00345A0E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</w:t>
      </w:r>
      <w:r w:rsidR="00FD04C6">
        <w:rPr>
          <w:u w:val="single"/>
        </w:rPr>
        <w:t>recedence</w:t>
      </w:r>
      <w:r>
        <w:t xml:space="preserve"> – grouping of tokens on different levels of operations</w:t>
      </w:r>
    </w:p>
    <w:p w14:paraId="5B8E87C9" w14:textId="599CA5D7" w:rsidR="0018622F" w:rsidRDefault="0018622F" w:rsidP="00827443">
      <w:pPr>
        <w:pStyle w:val="ListParagraph"/>
        <w:numPr>
          <w:ilvl w:val="1"/>
          <w:numId w:val="7"/>
        </w:numPr>
        <w:spacing w:line="276" w:lineRule="auto"/>
      </w:pPr>
      <w:r>
        <w:t xml:space="preserve">A CFL is </w:t>
      </w:r>
      <w:r>
        <w:rPr>
          <w:u w:val="single"/>
        </w:rPr>
        <w:t>ambiguous</w:t>
      </w:r>
      <w:r>
        <w:t xml:space="preserve"> if </w:t>
      </w:r>
      <w:r>
        <w:sym w:font="Symbol" w:char="F024"/>
      </w:r>
      <w:r>
        <w:t xml:space="preserve"> more than one derivation/parse tree for a word in the language</w:t>
      </w:r>
    </w:p>
    <w:p w14:paraId="674F94C2" w14:textId="77777777" w:rsidR="00A945B9" w:rsidRDefault="00A945B9" w:rsidP="00A945B9">
      <w:pPr>
        <w:pStyle w:val="ListParagraph"/>
        <w:numPr>
          <w:ilvl w:val="2"/>
          <w:numId w:val="7"/>
        </w:numPr>
        <w:spacing w:line="276" w:lineRule="auto"/>
      </w:pPr>
      <w:r>
        <w:t>Avoid having &gt;1 instances of a non-term on the RHS of a rule</w:t>
      </w:r>
    </w:p>
    <w:p w14:paraId="4FD10E30" w14:textId="686FB8BE" w:rsidR="00662356" w:rsidRDefault="00A945B9" w:rsidP="00A945B9">
      <w:pPr>
        <w:pStyle w:val="ListParagraph"/>
        <w:numPr>
          <w:ilvl w:val="2"/>
          <w:numId w:val="7"/>
        </w:numPr>
        <w:spacing w:line="276" w:lineRule="auto"/>
      </w:pPr>
      <w:r>
        <w:t xml:space="preserve">E.g. instead of E </w:t>
      </w:r>
      <w:r>
        <w:sym w:font="Symbol" w:char="F0AE"/>
      </w:r>
      <w:r>
        <w:t xml:space="preserve"> E + E, use E </w:t>
      </w:r>
      <w:r>
        <w:sym w:font="Symbol" w:char="F0AE"/>
      </w:r>
      <w:r w:rsidR="00D0197D">
        <w:t xml:space="preserve"> E + T</w:t>
      </w:r>
      <w:r w:rsidR="000764A8">
        <w:t>; recursive expansion only allowed on one side</w:t>
      </w:r>
    </w:p>
    <w:p w14:paraId="01BAAF24" w14:textId="675B1C74" w:rsidR="00A945B9" w:rsidRPr="00816DBE" w:rsidRDefault="00A945B9" w:rsidP="00816DBE">
      <w:pPr>
        <w:pStyle w:val="ListParagraph"/>
        <w:numPr>
          <w:ilvl w:val="0"/>
          <w:numId w:val="7"/>
        </w:numPr>
        <w:spacing w:line="276" w:lineRule="auto"/>
      </w:pPr>
      <w:r>
        <w:t xml:space="preserve"> </w:t>
      </w:r>
      <w:r w:rsidR="00816DBE">
        <w:rPr>
          <w:b/>
        </w:rPr>
        <w:t>Top-down parsing</w:t>
      </w:r>
    </w:p>
    <w:p w14:paraId="0991010B" w14:textId="507E38C8" w:rsidR="00816DBE" w:rsidRDefault="00816DBE" w:rsidP="00816DBE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 xml:space="preserve">Start with S </w:t>
      </w:r>
      <w:r>
        <w:sym w:font="Symbol" w:char="F0AE"/>
      </w:r>
      <w:r>
        <w:t xml:space="preserve"> produce w</w:t>
      </w:r>
    </w:p>
    <w:p w14:paraId="58766143" w14:textId="5399A7FE" w:rsidR="00816DBE" w:rsidRDefault="00816DBE" w:rsidP="00816DBE">
      <w:pPr>
        <w:pStyle w:val="ListParagraph"/>
        <w:numPr>
          <w:ilvl w:val="1"/>
          <w:numId w:val="7"/>
        </w:numPr>
        <w:spacing w:line="276" w:lineRule="auto"/>
      </w:pPr>
      <w:r>
        <w:t>i.e. replace LHS of rule with RHS</w:t>
      </w:r>
    </w:p>
    <w:p w14:paraId="446B2B23" w14:textId="18AC1D4D" w:rsidR="00F317C7" w:rsidRDefault="005F6E57" w:rsidP="005F6E57">
      <w:pPr>
        <w:pStyle w:val="ListParagraph"/>
        <w:numPr>
          <w:ilvl w:val="0"/>
          <w:numId w:val="7"/>
        </w:numPr>
        <w:spacing w:line="276" w:lineRule="auto"/>
      </w:pPr>
      <w:r>
        <w:t>LL(1) parsing</w:t>
      </w:r>
    </w:p>
    <w:p w14:paraId="0B3C0583" w14:textId="3A811AD7" w:rsidR="005F6E57" w:rsidRDefault="005F6E57" w:rsidP="005F6E57">
      <w:pPr>
        <w:pStyle w:val="ListParagraph"/>
        <w:numPr>
          <w:ilvl w:val="1"/>
          <w:numId w:val="7"/>
        </w:numPr>
        <w:spacing w:line="276" w:lineRule="auto"/>
      </w:pPr>
      <w:r>
        <w:t>Left-to-right scan of input, leftmost derivation, 1-symbol look-ahead</w:t>
      </w:r>
    </w:p>
    <w:p w14:paraId="4ACDE2E7" w14:textId="65548D6E" w:rsidR="0078130F" w:rsidRDefault="0078130F" w:rsidP="005F6E57">
      <w:pPr>
        <w:pStyle w:val="ListParagraph"/>
        <w:numPr>
          <w:ilvl w:val="1"/>
          <w:numId w:val="7"/>
        </w:numPr>
        <w:spacing w:line="276" w:lineRule="auto"/>
      </w:pPr>
      <w:r>
        <w:t>Uses predictor table to predict which rule to use to expand non-terms</w:t>
      </w:r>
    </w:p>
    <w:p w14:paraId="1BEF48EE" w14:textId="4E06BB65" w:rsidR="00C00878" w:rsidRDefault="00C00878" w:rsidP="005F6E57">
      <w:pPr>
        <w:pStyle w:val="ListParagraph"/>
        <w:numPr>
          <w:ilvl w:val="1"/>
          <w:numId w:val="7"/>
        </w:numPr>
        <w:spacing w:line="276" w:lineRule="auto"/>
      </w:pPr>
      <w:r>
        <w:t xml:space="preserve">Uses </w:t>
      </w:r>
      <w:r w:rsidR="007A3EEA">
        <w:t>a symbol stack (</w:t>
      </w:r>
      <w:r w:rsidR="007A3EEA" w:rsidRPr="007A3EEA">
        <w:rPr>
          <w:u w:val="single"/>
        </w:rPr>
        <w:t>top of stack is on the left</w:t>
      </w:r>
      <w:r w:rsidR="007A3EEA">
        <w:t>; read from top to bottom)</w:t>
      </w:r>
    </w:p>
    <w:p w14:paraId="0947C98E" w14:textId="6F40F488" w:rsidR="0023758A" w:rsidRDefault="0023758A" w:rsidP="005F6E57">
      <w:pPr>
        <w:pStyle w:val="ListParagraph"/>
        <w:numPr>
          <w:ilvl w:val="1"/>
          <w:numId w:val="7"/>
        </w:numPr>
        <w:spacing w:line="276" w:lineRule="auto"/>
      </w:pPr>
      <w:r>
        <w:t>First</w:t>
      </w:r>
      <w:r w:rsidR="00A96D47">
        <w:t>(</w:t>
      </w:r>
      <w:r w:rsidR="00A96D47">
        <w:sym w:font="Symbol" w:char="F061"/>
      </w:r>
      <w:r w:rsidR="00A96D47">
        <w:t xml:space="preserve">) = {a | </w:t>
      </w:r>
      <w:r w:rsidR="00A96D47">
        <w:sym w:font="Symbol" w:char="F061"/>
      </w:r>
      <w:r>
        <w:t xml:space="preserve"> </w:t>
      </w:r>
      <w:r>
        <w:sym w:font="Symbol" w:char="F0DE"/>
      </w:r>
      <w:r w:rsidR="00F075BE">
        <w:t>* a</w:t>
      </w:r>
      <w:r w:rsidR="00F075BE">
        <w:sym w:font="Symbol" w:char="F062"/>
      </w:r>
      <w:r w:rsidR="00A96D47">
        <w:t xml:space="preserve">} where </w:t>
      </w:r>
      <w:r>
        <w:t xml:space="preserve">a </w:t>
      </w:r>
      <w:r>
        <w:sym w:font="Symbol" w:char="F0CE"/>
      </w:r>
      <w:r>
        <w:t xml:space="preserve"> </w:t>
      </w:r>
      <w:r>
        <w:sym w:font="Symbol" w:char="F0E5"/>
      </w:r>
      <w:r w:rsidR="00A96D47">
        <w:t xml:space="preserve"> and </w:t>
      </w:r>
      <w:r w:rsidR="00A96D47">
        <w:sym w:font="Symbol" w:char="F061"/>
      </w:r>
      <w:r w:rsidR="00A96D47">
        <w:t xml:space="preserve">, </w:t>
      </w:r>
      <w:r w:rsidR="00F075BE">
        <w:sym w:font="Symbol" w:char="F062"/>
      </w:r>
      <w:r w:rsidR="00153A37">
        <w:t xml:space="preserve"> </w:t>
      </w:r>
      <w:r w:rsidR="00153A37">
        <w:sym w:font="Symbol" w:char="F0CE"/>
      </w:r>
      <w:r w:rsidR="00153A37">
        <w:t xml:space="preserve"> (N </w:t>
      </w:r>
      <w:r w:rsidR="00153A37">
        <w:sym w:font="Symbol" w:char="F0C8"/>
      </w:r>
      <w:r w:rsidR="00153A37">
        <w:t xml:space="preserve"> </w:t>
      </w:r>
      <w:r w:rsidR="00153A37">
        <w:sym w:font="Symbol" w:char="F0E5"/>
      </w:r>
      <w:r w:rsidR="00153A37">
        <w:t>)</w:t>
      </w:r>
      <w:r w:rsidR="00E55EBA">
        <w:t>*</w:t>
      </w:r>
    </w:p>
    <w:p w14:paraId="1E11D78B" w14:textId="425B5F9D" w:rsidR="0023758A" w:rsidRDefault="0023758A" w:rsidP="0023758A">
      <w:pPr>
        <w:pStyle w:val="ListParagraph"/>
        <w:numPr>
          <w:ilvl w:val="2"/>
          <w:numId w:val="7"/>
        </w:numPr>
        <w:spacing w:line="276" w:lineRule="auto"/>
      </w:pPr>
      <w:r>
        <w:t xml:space="preserve">i.e. all the terms that can be </w:t>
      </w:r>
      <w:r w:rsidRPr="00752D10">
        <w:rPr>
          <w:u w:val="single"/>
        </w:rPr>
        <w:t>derived on the leftmost side</w:t>
      </w:r>
      <w:r w:rsidRPr="00A96D47">
        <w:t xml:space="preserve"> from a given </w:t>
      </w:r>
      <w:r w:rsidR="00A96D47" w:rsidRPr="00A96D47">
        <w:t>sequence</w:t>
      </w:r>
    </w:p>
    <w:p w14:paraId="17B83DB5" w14:textId="1BCAF5B8" w:rsidR="0023758A" w:rsidRDefault="0023758A" w:rsidP="0023758A">
      <w:pPr>
        <w:pStyle w:val="ListParagraph"/>
        <w:numPr>
          <w:ilvl w:val="1"/>
          <w:numId w:val="7"/>
        </w:numPr>
        <w:spacing w:line="276" w:lineRule="auto"/>
      </w:pPr>
      <w:r>
        <w:t xml:space="preserve">Follow(A) = </w:t>
      </w:r>
      <w:r w:rsidR="003542CD">
        <w:t xml:space="preserve">{a | S’ </w:t>
      </w:r>
      <w:r w:rsidR="003542CD">
        <w:sym w:font="Symbol" w:char="F0DE"/>
      </w:r>
      <w:r w:rsidR="00F075BE">
        <w:t xml:space="preserve">* </w:t>
      </w:r>
      <w:r w:rsidR="00F075BE">
        <w:sym w:font="Symbol" w:char="F061"/>
      </w:r>
      <w:proofErr w:type="spellStart"/>
      <w:r w:rsidR="00F075BE">
        <w:t>Aa</w:t>
      </w:r>
      <w:proofErr w:type="spellEnd"/>
      <w:r w:rsidR="00F075BE">
        <w:sym w:font="Symbol" w:char="F062"/>
      </w:r>
      <w:r w:rsidR="003542CD">
        <w:t xml:space="preserve">} where A </w:t>
      </w:r>
      <w:r w:rsidR="003542CD">
        <w:sym w:font="Symbol" w:char="F0CE"/>
      </w:r>
      <w:r w:rsidR="003542CD">
        <w:t xml:space="preserve"> N, a </w:t>
      </w:r>
      <w:r w:rsidR="003542CD">
        <w:sym w:font="Symbol" w:char="F0CE"/>
      </w:r>
      <w:r w:rsidR="003542CD">
        <w:t xml:space="preserve"> </w:t>
      </w:r>
      <w:r w:rsidR="003542CD">
        <w:sym w:font="Symbol" w:char="F0E5"/>
      </w:r>
      <w:r w:rsidR="00F075BE">
        <w:t>,</w:t>
      </w:r>
      <w:r w:rsidR="00013A1D">
        <w:t xml:space="preserve"> and</w:t>
      </w:r>
      <w:r w:rsidR="00F075BE">
        <w:t xml:space="preserve"> </w:t>
      </w:r>
      <w:r w:rsidR="00F075BE">
        <w:sym w:font="Symbol" w:char="F061"/>
      </w:r>
      <w:r w:rsidR="00F075BE">
        <w:t xml:space="preserve">, </w:t>
      </w:r>
      <w:r w:rsidR="00F075BE">
        <w:sym w:font="Symbol" w:char="F062"/>
      </w:r>
      <w:r w:rsidR="0007183D">
        <w:t xml:space="preserve"> </w:t>
      </w:r>
      <w:r w:rsidR="0007183D">
        <w:sym w:font="Symbol" w:char="F0CE"/>
      </w:r>
      <w:r w:rsidR="0007183D">
        <w:t xml:space="preserve"> (N </w:t>
      </w:r>
      <w:r w:rsidR="0007183D">
        <w:sym w:font="Symbol" w:char="F0C8"/>
      </w:r>
      <w:r w:rsidR="0007183D">
        <w:t xml:space="preserve"> </w:t>
      </w:r>
      <w:r w:rsidR="0007183D">
        <w:sym w:font="Symbol" w:char="F0E5"/>
      </w:r>
      <w:r w:rsidR="0007183D">
        <w:t>)</w:t>
      </w:r>
      <w:r w:rsidR="00E55EBA">
        <w:t>*</w:t>
      </w:r>
    </w:p>
    <w:p w14:paraId="4F5D9411" w14:textId="5844B17B" w:rsidR="00162A48" w:rsidRDefault="00162A48" w:rsidP="00162A48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344735">
        <w:t xml:space="preserve">all the terms that can </w:t>
      </w:r>
      <w:r w:rsidR="00344735" w:rsidRPr="00752D10">
        <w:rPr>
          <w:u w:val="single"/>
        </w:rPr>
        <w:t>immediately follow a given non-term</w:t>
      </w:r>
    </w:p>
    <w:p w14:paraId="5E59ADB9" w14:textId="60C473A3" w:rsidR="00674599" w:rsidRDefault="00AF7EB3" w:rsidP="00162A48">
      <w:pPr>
        <w:pStyle w:val="ListParagraph"/>
        <w:numPr>
          <w:ilvl w:val="2"/>
          <w:numId w:val="7"/>
        </w:numPr>
        <w:spacing w:line="276" w:lineRule="auto"/>
      </w:pPr>
      <w:r>
        <w:t>The given non-term</w:t>
      </w:r>
      <w:r w:rsidR="00674599">
        <w:t xml:space="preserve"> </w:t>
      </w:r>
      <w:r w:rsidR="00674599" w:rsidRPr="00032AE1">
        <w:rPr>
          <w:u w:val="single"/>
        </w:rPr>
        <w:t xml:space="preserve">must be able to be reduced to </w:t>
      </w:r>
      <w:r w:rsidR="00674599" w:rsidRPr="00032AE1">
        <w:rPr>
          <w:u w:val="single"/>
        </w:rPr>
        <w:sym w:font="Symbol" w:char="F065"/>
      </w:r>
      <w:r w:rsidR="00674599">
        <w:t xml:space="preserve">, i.e. A </w:t>
      </w:r>
      <w:r w:rsidR="00674599">
        <w:sym w:font="Symbol" w:char="F0DE"/>
      </w:r>
      <w:r w:rsidR="00674599">
        <w:t xml:space="preserve">* </w:t>
      </w:r>
      <w:r w:rsidR="00674599">
        <w:sym w:font="Symbol" w:char="F065"/>
      </w:r>
    </w:p>
    <w:p w14:paraId="274BDEC7" w14:textId="54E94B79" w:rsidR="00962AB1" w:rsidRDefault="00962AB1" w:rsidP="00162A48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AF7EB3">
        <w:t xml:space="preserve">A will be replaced by a when A is reduced to </w:t>
      </w:r>
      <w:r w:rsidR="00AF7EB3">
        <w:sym w:font="Symbol" w:char="F065"/>
      </w:r>
    </w:p>
    <w:p w14:paraId="7749208D" w14:textId="26A0101D" w:rsidR="00CC58AC" w:rsidRDefault="00CC58AC" w:rsidP="00CC58AC">
      <w:pPr>
        <w:pStyle w:val="ListParagraph"/>
        <w:numPr>
          <w:ilvl w:val="1"/>
          <w:numId w:val="7"/>
        </w:numPr>
        <w:spacing w:line="276" w:lineRule="auto"/>
      </w:pPr>
      <w:r>
        <w:t xml:space="preserve">Predict(A, a) = {rule </w:t>
      </w:r>
      <w:r w:rsidR="0098559C">
        <w:t>(</w:t>
      </w:r>
      <w:r>
        <w:t xml:space="preserve">A </w:t>
      </w:r>
      <w:r>
        <w:sym w:font="Symbol" w:char="F0AE"/>
      </w:r>
      <w:r>
        <w:t xml:space="preserve"> </w:t>
      </w:r>
      <w:r w:rsidR="0098559C">
        <w:sym w:font="Symbol" w:char="F062"/>
      </w:r>
      <w:r w:rsidR="0098559C">
        <w:t xml:space="preserve">) | </w:t>
      </w:r>
      <w:r w:rsidR="00674599">
        <w:t xml:space="preserve">a </w:t>
      </w:r>
      <w:r w:rsidR="00674599">
        <w:sym w:font="Symbol" w:char="F0CE"/>
      </w:r>
      <w:r w:rsidR="008466FB">
        <w:t xml:space="preserve"> First(</w:t>
      </w:r>
      <w:r w:rsidR="008466FB">
        <w:sym w:font="Symbol" w:char="F062"/>
      </w:r>
      <w:r w:rsidR="00674599">
        <w:t xml:space="preserve">) </w:t>
      </w:r>
      <w:r w:rsidR="00674599">
        <w:sym w:font="Symbol" w:char="F0DA"/>
      </w:r>
      <w:r w:rsidR="008466FB">
        <w:t xml:space="preserve"> (</w:t>
      </w:r>
      <w:r w:rsidR="008466FB">
        <w:sym w:font="Symbol" w:char="F062"/>
      </w:r>
      <w:r w:rsidR="00674599">
        <w:t xml:space="preserve"> </w:t>
      </w:r>
      <w:r w:rsidR="00674599">
        <w:sym w:font="Symbol" w:char="F0DE"/>
      </w:r>
      <w:r w:rsidR="00674599">
        <w:t xml:space="preserve">* </w:t>
      </w:r>
      <w:r w:rsidR="00674599">
        <w:sym w:font="Symbol" w:char="F065"/>
      </w:r>
      <w:r w:rsidR="00674599">
        <w:t xml:space="preserve"> </w:t>
      </w:r>
      <w:r w:rsidR="00674599">
        <w:sym w:font="Symbol" w:char="F0D9"/>
      </w:r>
      <w:r w:rsidR="00674599">
        <w:t xml:space="preserve"> a </w:t>
      </w:r>
      <w:r w:rsidR="00674599">
        <w:sym w:font="Symbol" w:char="F0CE"/>
      </w:r>
      <w:r w:rsidR="00674599">
        <w:t xml:space="preserve"> Follow(A))</w:t>
      </w:r>
    </w:p>
    <w:p w14:paraId="528DF208" w14:textId="570899A4" w:rsidR="005448A9" w:rsidRDefault="005448A9" w:rsidP="00CC58AC">
      <w:pPr>
        <w:pStyle w:val="ListParagraph"/>
        <w:numPr>
          <w:ilvl w:val="1"/>
          <w:numId w:val="7"/>
        </w:numPr>
        <w:spacing w:line="276" w:lineRule="auto"/>
      </w:pPr>
      <w:r>
        <w:t xml:space="preserve">A grammar is LL(1) if </w:t>
      </w:r>
      <w:r w:rsidR="00106507">
        <w:t>|Predict(A, a)| ≤ 1 for all A, a</w:t>
      </w:r>
    </w:p>
    <w:p w14:paraId="2A120F07" w14:textId="52F5097D" w:rsidR="0087761A" w:rsidRDefault="0087761A" w:rsidP="0087761A">
      <w:pPr>
        <w:pStyle w:val="ListParagraph"/>
        <w:numPr>
          <w:ilvl w:val="2"/>
          <w:numId w:val="7"/>
        </w:numPr>
        <w:spacing w:line="276" w:lineRule="auto"/>
      </w:pPr>
      <w:r>
        <w:t xml:space="preserve">In general, </w:t>
      </w:r>
      <w:r w:rsidR="003E1499">
        <w:t xml:space="preserve">if there are &gt;1 rules from non-term A, and one of them is left-recursive (e.g. A </w:t>
      </w:r>
      <w:r w:rsidR="003E1499">
        <w:sym w:font="Symbol" w:char="F0AE"/>
      </w:r>
      <w:r w:rsidR="003E1499">
        <w:t xml:space="preserve"> A + B), the grammar will not be LL(1)</w:t>
      </w:r>
    </w:p>
    <w:p w14:paraId="0F57B789" w14:textId="39F03710" w:rsidR="00FE3AF2" w:rsidRPr="00106507" w:rsidRDefault="00FE3AF2" w:rsidP="00CC58A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106507">
        <w:rPr>
          <w:b/>
        </w:rPr>
        <w:t>LL(1) algorithm:</w:t>
      </w:r>
    </w:p>
    <w:p w14:paraId="3328A935" w14:textId="04FBC7A2" w:rsidR="00FE3AF2" w:rsidRDefault="00FE3AF2" w:rsidP="00FE3AF2">
      <w:pPr>
        <w:pStyle w:val="ListParagraph"/>
        <w:numPr>
          <w:ilvl w:val="2"/>
          <w:numId w:val="7"/>
        </w:numPr>
        <w:spacing w:line="276" w:lineRule="auto"/>
      </w:pPr>
      <w:r>
        <w:t>Start with S’ on the stack</w:t>
      </w:r>
    </w:p>
    <w:p w14:paraId="25286221" w14:textId="655A4095" w:rsidR="00FE3AF2" w:rsidRDefault="00FE3AF2" w:rsidP="00FE3AF2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281C9D">
        <w:t>top of stack = term(a),</w:t>
      </w:r>
      <w:r>
        <w:t xml:space="preserve"> match with input</w:t>
      </w:r>
      <w:r w:rsidR="00281C9D">
        <w:t xml:space="preserve"> char(c)</w:t>
      </w:r>
    </w:p>
    <w:p w14:paraId="6A0D5675" w14:textId="5FF61707" w:rsidR="00D3135C" w:rsidRDefault="00D3135C" w:rsidP="00D3135C">
      <w:pPr>
        <w:pStyle w:val="ListParagraph"/>
        <w:numPr>
          <w:ilvl w:val="3"/>
          <w:numId w:val="7"/>
        </w:numPr>
        <w:spacing w:line="276" w:lineRule="auto"/>
      </w:pPr>
      <w:r>
        <w:t xml:space="preserve">If </w:t>
      </w:r>
      <w:r w:rsidR="00281C9D">
        <w:t>a != c,</w:t>
      </w:r>
      <w:r>
        <w:t xml:space="preserve"> ERROR</w:t>
      </w:r>
    </w:p>
    <w:p w14:paraId="3B89C472" w14:textId="3330D3BA" w:rsidR="00FE3AF2" w:rsidRDefault="00FE3AF2" w:rsidP="00FE3AF2">
      <w:pPr>
        <w:pStyle w:val="ListParagraph"/>
        <w:numPr>
          <w:ilvl w:val="3"/>
          <w:numId w:val="7"/>
        </w:numPr>
        <w:spacing w:line="276" w:lineRule="auto"/>
      </w:pPr>
      <w:r>
        <w:t xml:space="preserve">Pop </w:t>
      </w:r>
      <w:r w:rsidR="00281C9D">
        <w:t>a</w:t>
      </w:r>
      <w:r>
        <w:t xml:space="preserve"> off stack</w:t>
      </w:r>
    </w:p>
    <w:p w14:paraId="3E4683F6" w14:textId="2C750519" w:rsidR="00FE3AF2" w:rsidRDefault="00FE3AF2" w:rsidP="00FE3AF2">
      <w:pPr>
        <w:pStyle w:val="ListParagraph"/>
        <w:numPr>
          <w:ilvl w:val="3"/>
          <w:numId w:val="7"/>
        </w:numPr>
        <w:spacing w:line="276" w:lineRule="auto"/>
      </w:pPr>
      <w:r>
        <w:t xml:space="preserve">Move </w:t>
      </w:r>
      <w:r w:rsidR="00281C9D">
        <w:t>c</w:t>
      </w:r>
      <w:r>
        <w:t xml:space="preserve"> from “unread” to “read”, read next char</w:t>
      </w:r>
    </w:p>
    <w:p w14:paraId="5AF85C5A" w14:textId="20515026" w:rsidR="00FE3AF2" w:rsidRDefault="00FE3AF2" w:rsidP="00FE3AF2">
      <w:pPr>
        <w:pStyle w:val="ListParagraph"/>
        <w:numPr>
          <w:ilvl w:val="2"/>
          <w:numId w:val="7"/>
        </w:numPr>
        <w:spacing w:line="276" w:lineRule="auto"/>
      </w:pPr>
      <w:r>
        <w:t>If top of stack</w:t>
      </w:r>
      <w:r w:rsidR="00281C9D">
        <w:t xml:space="preserve"> = non-term(A),</w:t>
      </w:r>
      <w:r w:rsidR="007D18D4">
        <w:t xml:space="preserve"> </w:t>
      </w:r>
      <w:r w:rsidR="008666E6">
        <w:t>predict &amp; expand</w:t>
      </w:r>
    </w:p>
    <w:p w14:paraId="71B2BBC9" w14:textId="61CE807E" w:rsidR="00962AB1" w:rsidRDefault="00281C9D" w:rsidP="00962AB1">
      <w:pPr>
        <w:pStyle w:val="ListParagraph"/>
        <w:numPr>
          <w:ilvl w:val="3"/>
          <w:numId w:val="7"/>
        </w:numPr>
        <w:spacing w:line="276" w:lineRule="auto"/>
      </w:pPr>
      <w:r>
        <w:t xml:space="preserve">Look up rule(A </w:t>
      </w:r>
      <w:r>
        <w:sym w:font="Symbol" w:char="F0AE"/>
      </w:r>
      <w:r>
        <w:t xml:space="preserve"> </w:t>
      </w:r>
      <w:r>
        <w:sym w:font="Symbol" w:char="F062"/>
      </w:r>
      <w:r>
        <w:t>) = Predict(A, c)</w:t>
      </w:r>
    </w:p>
    <w:p w14:paraId="698BADD4" w14:textId="0A594B89" w:rsidR="00281C9D" w:rsidRDefault="00281C9D" w:rsidP="00962AB1">
      <w:pPr>
        <w:pStyle w:val="ListParagraph"/>
        <w:numPr>
          <w:ilvl w:val="3"/>
          <w:numId w:val="7"/>
        </w:numPr>
        <w:spacing w:line="276" w:lineRule="auto"/>
      </w:pPr>
      <w:r>
        <w:t>If rule doesn’t exist, ERROR</w:t>
      </w:r>
    </w:p>
    <w:p w14:paraId="3EE286C9" w14:textId="568B8734" w:rsidR="00281C9D" w:rsidRDefault="00281C9D" w:rsidP="00962AB1">
      <w:pPr>
        <w:pStyle w:val="ListParagraph"/>
        <w:numPr>
          <w:ilvl w:val="3"/>
          <w:numId w:val="7"/>
        </w:numPr>
        <w:spacing w:line="276" w:lineRule="auto"/>
      </w:pPr>
      <w:r>
        <w:t xml:space="preserve">Replace </w:t>
      </w:r>
      <w:r w:rsidR="00DB7E99">
        <w:t>A</w:t>
      </w:r>
      <w:r>
        <w:t xml:space="preserve"> on stack with </w:t>
      </w:r>
      <w:r w:rsidR="00DB7E99">
        <w:sym w:font="Symbol" w:char="F062"/>
      </w:r>
    </w:p>
    <w:p w14:paraId="694F67FE" w14:textId="03A9E5AA" w:rsidR="00827D9B" w:rsidRDefault="00827D9B" w:rsidP="00827D9B">
      <w:pPr>
        <w:pStyle w:val="ListParagraph"/>
        <w:numPr>
          <w:ilvl w:val="2"/>
          <w:numId w:val="7"/>
        </w:numPr>
        <w:spacing w:line="276" w:lineRule="auto"/>
      </w:pPr>
      <w:r>
        <w:t xml:space="preserve">Parse completes when both “unread” and symbol stack contain only </w:t>
      </w:r>
      <w:r>
        <w:sym w:font="Symbol" w:char="F02D"/>
      </w:r>
      <w:r>
        <w:t>|</w:t>
      </w:r>
    </w:p>
    <w:p w14:paraId="2D7C74A3" w14:textId="1812BD85" w:rsidR="00FE3AF2" w:rsidRDefault="008666E6" w:rsidP="008666E6">
      <w:pPr>
        <w:pStyle w:val="ListParagraph"/>
        <w:numPr>
          <w:ilvl w:val="2"/>
          <w:numId w:val="7"/>
        </w:numPr>
        <w:spacing w:line="276" w:lineRule="auto"/>
      </w:pPr>
      <w:r>
        <w:t xml:space="preserve">Derivation = </w:t>
      </w:r>
      <w:r w:rsidR="00827D9B">
        <w:t xml:space="preserve">contents of </w:t>
      </w:r>
      <w:r>
        <w:t>“read” + symbol stack</w:t>
      </w:r>
      <w:r w:rsidR="00DC6647">
        <w:t xml:space="preserve"> (top to bottom)</w:t>
      </w:r>
    </w:p>
    <w:p w14:paraId="18D45433" w14:textId="337F61F7" w:rsidR="00E12D77" w:rsidRDefault="00E12D77" w:rsidP="008666E6">
      <w:pPr>
        <w:pStyle w:val="ListParagraph"/>
        <w:numPr>
          <w:ilvl w:val="2"/>
          <w:numId w:val="7"/>
        </w:numPr>
        <w:spacing w:line="276" w:lineRule="auto"/>
      </w:pPr>
      <w:r>
        <w:t xml:space="preserve">The parse from top to bottom provides a </w:t>
      </w:r>
      <w:r w:rsidRPr="00106507">
        <w:rPr>
          <w:u w:val="single"/>
        </w:rPr>
        <w:t>leftmost derivation</w:t>
      </w:r>
    </w:p>
    <w:p w14:paraId="4B4FE890" w14:textId="266B85A0" w:rsidR="00816DBE" w:rsidRDefault="00BA4940" w:rsidP="00BA494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Bottom-up parsing</w:t>
      </w:r>
    </w:p>
    <w:p w14:paraId="05F20FEA" w14:textId="4DE97790" w:rsidR="00BA4940" w:rsidRDefault="00BA4940" w:rsidP="00BA4940">
      <w:pPr>
        <w:pStyle w:val="ListParagraph"/>
        <w:numPr>
          <w:ilvl w:val="1"/>
          <w:numId w:val="7"/>
        </w:numPr>
        <w:spacing w:line="276" w:lineRule="auto"/>
      </w:pPr>
      <w:r>
        <w:t xml:space="preserve">Start with w </w:t>
      </w:r>
      <w:r>
        <w:sym w:font="Symbol" w:char="F0AE"/>
      </w:r>
      <w:r>
        <w:t xml:space="preserve"> produce S</w:t>
      </w:r>
    </w:p>
    <w:p w14:paraId="7F6B2EA5" w14:textId="109CA077" w:rsidR="00BA4940" w:rsidRDefault="00BA4940" w:rsidP="00BA4940">
      <w:pPr>
        <w:pStyle w:val="ListParagraph"/>
        <w:numPr>
          <w:ilvl w:val="1"/>
          <w:numId w:val="7"/>
        </w:numPr>
        <w:spacing w:line="276" w:lineRule="auto"/>
      </w:pPr>
      <w:r>
        <w:t>i.e. replace RHS of rule with LHS</w:t>
      </w:r>
    </w:p>
    <w:p w14:paraId="3DBFCF3D" w14:textId="59A48CC3" w:rsidR="00D640C2" w:rsidRDefault="00450703" w:rsidP="00D640C2">
      <w:pPr>
        <w:pStyle w:val="ListParagraph"/>
        <w:numPr>
          <w:ilvl w:val="0"/>
          <w:numId w:val="7"/>
        </w:numPr>
        <w:spacing w:line="276" w:lineRule="auto"/>
      </w:pPr>
      <w:r>
        <w:t>LR</w:t>
      </w:r>
      <w:r w:rsidR="00D640C2">
        <w:t xml:space="preserve"> parsing</w:t>
      </w:r>
    </w:p>
    <w:p w14:paraId="027E3533" w14:textId="1FCB6BB8" w:rsidR="00D640C2" w:rsidRDefault="00B23AFA" w:rsidP="00D640C2">
      <w:pPr>
        <w:pStyle w:val="ListParagraph"/>
        <w:numPr>
          <w:ilvl w:val="1"/>
          <w:numId w:val="7"/>
        </w:numPr>
        <w:spacing w:line="276" w:lineRule="auto"/>
      </w:pPr>
      <w:r>
        <w:t>Left-to-right scan of input, rightmost derivation</w:t>
      </w:r>
    </w:p>
    <w:p w14:paraId="6DF449B0" w14:textId="2D3AD5FD" w:rsidR="009F5389" w:rsidRDefault="009F5389" w:rsidP="00D640C2">
      <w:pPr>
        <w:pStyle w:val="ListParagraph"/>
        <w:numPr>
          <w:ilvl w:val="1"/>
          <w:numId w:val="7"/>
        </w:numPr>
        <w:spacing w:line="276" w:lineRule="auto"/>
      </w:pPr>
      <w:r>
        <w:t>Uses symbol stack (</w:t>
      </w:r>
      <w:r w:rsidRPr="009F5389">
        <w:rPr>
          <w:u w:val="single"/>
        </w:rPr>
        <w:t>top of stack is on the right</w:t>
      </w:r>
      <w:r>
        <w:t>; read from bottom top top)</w:t>
      </w:r>
    </w:p>
    <w:p w14:paraId="1FDEDB89" w14:textId="7F873EA3" w:rsidR="00450703" w:rsidRDefault="007214BE" w:rsidP="00D640C2">
      <w:pPr>
        <w:pStyle w:val="ListParagraph"/>
        <w:numPr>
          <w:ilvl w:val="1"/>
          <w:numId w:val="7"/>
        </w:numPr>
        <w:spacing w:line="276" w:lineRule="auto"/>
      </w:pPr>
      <w:r>
        <w:t>Shift – push an input char into the symbol stack</w:t>
      </w:r>
    </w:p>
    <w:p w14:paraId="006D634D" w14:textId="63459957" w:rsidR="007214BE" w:rsidRDefault="007A3EEA" w:rsidP="00D640C2">
      <w:pPr>
        <w:pStyle w:val="ListParagraph"/>
        <w:numPr>
          <w:ilvl w:val="1"/>
          <w:numId w:val="7"/>
        </w:numPr>
        <w:spacing w:line="276" w:lineRule="auto"/>
      </w:pPr>
      <w:r>
        <w:t xml:space="preserve">Reduce </w:t>
      </w:r>
      <w:r w:rsidR="009F5389">
        <w:t>–</w:t>
      </w:r>
      <w:r>
        <w:t xml:space="preserve"> </w:t>
      </w:r>
      <w:r w:rsidR="009F5389">
        <w:t>replace RHS of rule with LHS</w:t>
      </w:r>
    </w:p>
    <w:p w14:paraId="5CAB656E" w14:textId="18B40627" w:rsidR="008C7CDF" w:rsidRDefault="008C7CDF" w:rsidP="00D640C2">
      <w:pPr>
        <w:pStyle w:val="ListParagraph"/>
        <w:numPr>
          <w:ilvl w:val="1"/>
          <w:numId w:val="7"/>
        </w:numPr>
        <w:spacing w:line="276" w:lineRule="auto"/>
      </w:pPr>
      <w:r>
        <w:t>Uses transducer to determine whether to shift or reduce at each step</w:t>
      </w:r>
    </w:p>
    <w:p w14:paraId="1702F62B" w14:textId="32CDD02C" w:rsidR="00C90421" w:rsidRDefault="00C90421" w:rsidP="00C90421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Transducer</w:t>
      </w:r>
      <w:r>
        <w:t xml:space="preserve"> – a DFA that can also produce output </w:t>
      </w:r>
      <w:r w:rsidR="00904A12">
        <w:t>on</w:t>
      </w:r>
      <w:r>
        <w:t xml:space="preserve"> transitions</w:t>
      </w:r>
    </w:p>
    <w:p w14:paraId="1CB7F58A" w14:textId="67FB40DA" w:rsidR="00904A12" w:rsidRDefault="00904A12" w:rsidP="00904A12">
      <w:pPr>
        <w:pStyle w:val="ListParagraph"/>
        <w:numPr>
          <w:ilvl w:val="1"/>
          <w:numId w:val="7"/>
        </w:numPr>
        <w:spacing w:line="276" w:lineRule="auto"/>
      </w:pPr>
      <w:r>
        <w:t xml:space="preserve">Item – production rule with </w:t>
      </w:r>
      <w:r>
        <w:sym w:font="Symbol" w:char="F0D7"/>
      </w:r>
      <w:r>
        <w:t xml:space="preserve"> in RHS</w:t>
      </w:r>
    </w:p>
    <w:p w14:paraId="2CF3D7EB" w14:textId="1BD157A0" w:rsidR="00904A12" w:rsidRDefault="00904A12" w:rsidP="00904A12">
      <w:pPr>
        <w:pStyle w:val="ListParagraph"/>
        <w:numPr>
          <w:ilvl w:val="2"/>
          <w:numId w:val="7"/>
        </w:numPr>
        <w:spacing w:line="276" w:lineRule="auto"/>
      </w:pPr>
      <w:r>
        <w:t xml:space="preserve">Complete item – </w:t>
      </w:r>
      <w:r>
        <w:sym w:font="Symbol" w:char="F0D7"/>
      </w:r>
      <w:r>
        <w:t xml:space="preserve"> is in the rightmost position</w:t>
      </w:r>
    </w:p>
    <w:p w14:paraId="75610E05" w14:textId="39F8B13C" w:rsidR="00C44A98" w:rsidRDefault="00C44A98" w:rsidP="00C44A9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Shift-reduce conflict</w:t>
      </w:r>
      <w:r>
        <w:t xml:space="preserve"> </w:t>
      </w:r>
      <w:r w:rsidR="00AA6458">
        <w:t>–</w:t>
      </w:r>
      <w:r>
        <w:t xml:space="preserve"> </w:t>
      </w:r>
      <w:r w:rsidR="00AA6458">
        <w:t>a state has both options of shifting or reducing</w:t>
      </w:r>
    </w:p>
    <w:p w14:paraId="151DF97B" w14:textId="6B8D4883" w:rsidR="00AA6458" w:rsidRDefault="00AA6458" w:rsidP="00C44A9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Reduce-reduce conflict</w:t>
      </w:r>
      <w:r>
        <w:t xml:space="preserve"> – a state has more than one option of reducing</w:t>
      </w:r>
    </w:p>
    <w:p w14:paraId="4FF1FB41" w14:textId="18B8F739" w:rsidR="0054473C" w:rsidRDefault="00450703" w:rsidP="0054473C">
      <w:pPr>
        <w:pStyle w:val="ListParagraph"/>
        <w:numPr>
          <w:ilvl w:val="0"/>
          <w:numId w:val="7"/>
        </w:numPr>
        <w:spacing w:line="276" w:lineRule="auto"/>
      </w:pPr>
      <w:r>
        <w:t>S</w:t>
      </w:r>
      <w:r w:rsidR="0054473C">
        <w:t>LR(1) parsing</w:t>
      </w:r>
    </w:p>
    <w:p w14:paraId="1140C8DA" w14:textId="25A78C1E" w:rsidR="0054473C" w:rsidRDefault="00450703" w:rsidP="0054473C">
      <w:pPr>
        <w:pStyle w:val="ListParagraph"/>
        <w:numPr>
          <w:ilvl w:val="1"/>
          <w:numId w:val="7"/>
        </w:numPr>
        <w:spacing w:line="276" w:lineRule="auto"/>
      </w:pPr>
      <w:r>
        <w:t xml:space="preserve">Simple </w:t>
      </w:r>
      <w:r w:rsidR="00B23AFA">
        <w:t>LR +</w:t>
      </w:r>
      <w:r w:rsidR="00AC39F7">
        <w:t xml:space="preserve"> 1-symbol look-ahead</w:t>
      </w:r>
    </w:p>
    <w:p w14:paraId="009870C9" w14:textId="77777777" w:rsidR="00A478A4" w:rsidRDefault="00A478A4" w:rsidP="0054473C">
      <w:pPr>
        <w:pStyle w:val="ListParagraph"/>
        <w:numPr>
          <w:ilvl w:val="1"/>
          <w:numId w:val="7"/>
        </w:numPr>
        <w:spacing w:line="276" w:lineRule="auto"/>
      </w:pPr>
    </w:p>
    <w:p w14:paraId="5BC8E0F6" w14:textId="07653013" w:rsidR="00F317C7" w:rsidRPr="00DE46E5" w:rsidRDefault="0054473C" w:rsidP="00BA4940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LR(1) algorithm</w:t>
      </w:r>
    </w:p>
    <w:p w14:paraId="1037DF0B" w14:textId="77777777" w:rsidR="00DE46E5" w:rsidRPr="00DE46E5" w:rsidRDefault="00DE46E5" w:rsidP="00BA4940">
      <w:pPr>
        <w:pStyle w:val="ListParagraph"/>
        <w:numPr>
          <w:ilvl w:val="1"/>
          <w:numId w:val="7"/>
        </w:numPr>
        <w:spacing w:line="276" w:lineRule="auto"/>
      </w:pPr>
    </w:p>
    <w:p w14:paraId="7841D290" w14:textId="7FF69886" w:rsidR="00DE46E5" w:rsidRDefault="00DE46E5" w:rsidP="00DE46E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Semantic analysis</w:t>
      </w:r>
    </w:p>
    <w:p w14:paraId="3246482A" w14:textId="02C0D37A" w:rsidR="00DE46E5" w:rsidRDefault="00A83CC5" w:rsidP="003D00C1">
      <w:pPr>
        <w:pStyle w:val="ListParagraph"/>
        <w:numPr>
          <w:ilvl w:val="0"/>
          <w:numId w:val="7"/>
        </w:numPr>
        <w:spacing w:line="276" w:lineRule="auto"/>
      </w:pPr>
      <w:r>
        <w:t>Declaration</w:t>
      </w:r>
      <w:r w:rsidR="00D8299B">
        <w:t>s &amp; procedure scoping</w:t>
      </w:r>
    </w:p>
    <w:p w14:paraId="51860EEB" w14:textId="7E295CD1" w:rsidR="003D00C1" w:rsidRPr="00F16D7B" w:rsidRDefault="00D8299B" w:rsidP="003D00C1">
      <w:pPr>
        <w:pStyle w:val="ListParagraph"/>
        <w:numPr>
          <w:ilvl w:val="1"/>
          <w:numId w:val="7"/>
        </w:numPr>
        <w:spacing w:line="276" w:lineRule="auto"/>
      </w:pPr>
      <w:r>
        <w:t xml:space="preserve">Variables &amp; procedures must be </w:t>
      </w:r>
      <w:r w:rsidRPr="00665F51">
        <w:rPr>
          <w:u w:val="single"/>
        </w:rPr>
        <w:t>declared before being used</w:t>
      </w:r>
    </w:p>
    <w:p w14:paraId="543B394C" w14:textId="2A342DEB" w:rsidR="00F16D7B" w:rsidRDefault="00F16D7B" w:rsidP="00F16D7B">
      <w:pPr>
        <w:pStyle w:val="ListParagraph"/>
        <w:numPr>
          <w:ilvl w:val="2"/>
          <w:numId w:val="7"/>
        </w:numPr>
        <w:spacing w:line="276" w:lineRule="auto"/>
      </w:pPr>
      <w:r>
        <w:t>i.e. a procedure must be declared above its call</w:t>
      </w:r>
    </w:p>
    <w:p w14:paraId="2ED2632B" w14:textId="58333772" w:rsidR="00F16D7B" w:rsidRDefault="00F16D7B" w:rsidP="00F16D7B">
      <w:pPr>
        <w:pStyle w:val="ListParagraph"/>
        <w:numPr>
          <w:ilvl w:val="2"/>
          <w:numId w:val="7"/>
        </w:numPr>
        <w:spacing w:line="276" w:lineRule="auto"/>
      </w:pPr>
      <w:r>
        <w:t>i.e. mutual recursion not allowed</w:t>
      </w:r>
    </w:p>
    <w:p w14:paraId="391D98DF" w14:textId="5E2FE86F" w:rsidR="00890D4F" w:rsidRDefault="00890D4F" w:rsidP="00F16D7B">
      <w:pPr>
        <w:pStyle w:val="ListParagraph"/>
        <w:numPr>
          <w:ilvl w:val="2"/>
          <w:numId w:val="7"/>
        </w:numPr>
        <w:spacing w:line="276" w:lineRule="auto"/>
      </w:pPr>
      <w:r>
        <w:t>This allows declaration error-checking to be do</w:t>
      </w:r>
      <w:r w:rsidR="005C7A6A">
        <w:t>ne in one pass of the parse tree</w:t>
      </w:r>
      <w:r w:rsidR="00E14E05">
        <w:t xml:space="preserve"> (instead of 2 passes as done by the assembler)</w:t>
      </w:r>
    </w:p>
    <w:p w14:paraId="53EF20F9" w14:textId="29C7CF62" w:rsidR="00D8299B" w:rsidRDefault="00D8299B" w:rsidP="003D00C1">
      <w:pPr>
        <w:pStyle w:val="ListParagraph"/>
        <w:numPr>
          <w:ilvl w:val="1"/>
          <w:numId w:val="7"/>
        </w:numPr>
        <w:spacing w:line="276" w:lineRule="auto"/>
      </w:pPr>
      <w:r>
        <w:t xml:space="preserve">Variables &amp; procedures </w:t>
      </w:r>
      <w:r w:rsidRPr="00665F51">
        <w:rPr>
          <w:u w:val="single"/>
        </w:rPr>
        <w:t>cannot be declared multiple times</w:t>
      </w:r>
    </w:p>
    <w:p w14:paraId="41C23B9A" w14:textId="1C408ACC" w:rsidR="00D8299B" w:rsidRDefault="006A4820" w:rsidP="00D8299B">
      <w:pPr>
        <w:pStyle w:val="ListParagraph"/>
        <w:numPr>
          <w:ilvl w:val="1"/>
          <w:numId w:val="7"/>
        </w:numPr>
        <w:spacing w:line="276" w:lineRule="auto"/>
      </w:pPr>
      <w:r>
        <w:t>S</w:t>
      </w:r>
      <w:r w:rsidR="00D8299B">
        <w:t>cop</w:t>
      </w:r>
      <w:r>
        <w:t>ing – forbid duplicate declarations in the same procedure, but allow in different procedures</w:t>
      </w:r>
    </w:p>
    <w:p w14:paraId="2799476F" w14:textId="5554E6D5" w:rsidR="00287995" w:rsidRDefault="00287995" w:rsidP="00D8299B">
      <w:pPr>
        <w:pStyle w:val="ListParagraph"/>
        <w:numPr>
          <w:ilvl w:val="1"/>
          <w:numId w:val="7"/>
        </w:numPr>
        <w:spacing w:line="276" w:lineRule="auto"/>
      </w:pPr>
      <w:r>
        <w:t>Variables’ types must be kept track of</w:t>
      </w:r>
    </w:p>
    <w:p w14:paraId="5039D2B2" w14:textId="51B59E42" w:rsidR="00287995" w:rsidRDefault="00287995" w:rsidP="00D8299B">
      <w:pPr>
        <w:pStyle w:val="ListParagraph"/>
        <w:numPr>
          <w:ilvl w:val="1"/>
          <w:numId w:val="7"/>
        </w:numPr>
        <w:spacing w:line="276" w:lineRule="auto"/>
      </w:pPr>
      <w:r>
        <w:t>Procedures’ signatures (list of param types) must be kept track of</w:t>
      </w:r>
    </w:p>
    <w:p w14:paraId="500890B3" w14:textId="514058C6" w:rsidR="00DE3F5F" w:rsidRDefault="00DE3F5F" w:rsidP="00D8299B">
      <w:pPr>
        <w:pStyle w:val="ListParagraph"/>
        <w:numPr>
          <w:ilvl w:val="1"/>
          <w:numId w:val="7"/>
        </w:numPr>
        <w:spacing w:line="276" w:lineRule="auto"/>
      </w:pPr>
      <w:r>
        <w:t xml:space="preserve">Use </w:t>
      </w:r>
      <w:r w:rsidRPr="00DE3F5F">
        <w:rPr>
          <w:u w:val="single"/>
        </w:rPr>
        <w:t>symbol table</w:t>
      </w:r>
      <w:r>
        <w:t>:</w:t>
      </w:r>
    </w:p>
    <w:p w14:paraId="665C9E93" w14:textId="44C3633C" w:rsidR="00CB396C" w:rsidRDefault="00B25C3B" w:rsidP="00665F51">
      <w:pPr>
        <w:spacing w:line="276" w:lineRule="auto"/>
        <w:ind w:left="720" w:firstLine="720"/>
      </w:pPr>
      <w:r>
        <w:t>//</w:t>
      </w:r>
      <w:r>
        <w:tab/>
        <w:t>proc name</w:t>
      </w:r>
      <w:r>
        <w:tab/>
        <w:t>proc signature</w:t>
      </w:r>
      <w:r>
        <w:tab/>
        <w:t>proc symbol table</w:t>
      </w:r>
      <w:r w:rsidR="00117150">
        <w:t xml:space="preserve"> (var name, var type)</w:t>
      </w:r>
    </w:p>
    <w:p w14:paraId="6DC1AB4A" w14:textId="367F17DE" w:rsidR="00CB396C" w:rsidRPr="00665F51" w:rsidRDefault="00CB396C" w:rsidP="00665F51">
      <w:pPr>
        <w:pStyle w:val="ListParagraph"/>
        <w:spacing w:line="276" w:lineRule="auto"/>
        <w:ind w:left="1440"/>
      </w:pPr>
      <w:r w:rsidRPr="00665F51">
        <w:t>map</w:t>
      </w:r>
      <w:r w:rsidR="00B25C3B" w:rsidRPr="00665F51">
        <w:tab/>
      </w:r>
      <w:r w:rsidRPr="00665F51">
        <w:t xml:space="preserve">&lt;string, </w:t>
      </w:r>
      <w:r w:rsidR="00B25C3B" w:rsidRPr="00665F51">
        <w:tab/>
      </w:r>
      <w:r w:rsidRPr="00665F51">
        <w:t>&lt;vector&lt;string&gt;,</w:t>
      </w:r>
      <w:r w:rsidR="00B25C3B" w:rsidRPr="00665F51">
        <w:t xml:space="preserve"> </w:t>
      </w:r>
      <w:r w:rsidR="00B25C3B" w:rsidRPr="00665F51">
        <w:tab/>
      </w:r>
      <w:r w:rsidRPr="00665F51">
        <w:t>map&lt;string, string</w:t>
      </w:r>
      <w:r w:rsidR="00B25C3B" w:rsidRPr="00665F51">
        <w:t>&gt; &gt; &gt;</w:t>
      </w:r>
    </w:p>
    <w:p w14:paraId="06B462D6" w14:textId="247D8795" w:rsidR="00DE3F5F" w:rsidRDefault="00665F51" w:rsidP="00665F51">
      <w:pPr>
        <w:pStyle w:val="ListParagraph"/>
        <w:numPr>
          <w:ilvl w:val="0"/>
          <w:numId w:val="7"/>
        </w:numPr>
        <w:spacing w:line="276" w:lineRule="auto"/>
      </w:pPr>
      <w:r>
        <w:t>Type checking</w:t>
      </w:r>
    </w:p>
    <w:p w14:paraId="64DD9A83" w14:textId="767525C5" w:rsidR="00665F51" w:rsidRDefault="00907903" w:rsidP="00665F51">
      <w:pPr>
        <w:pStyle w:val="ListParagraph"/>
        <w:numPr>
          <w:ilvl w:val="1"/>
          <w:numId w:val="7"/>
        </w:numPr>
        <w:spacing w:line="276" w:lineRule="auto"/>
      </w:pPr>
      <w:r>
        <w:t>Types keep track of what kind of data is stored in each block of memory</w:t>
      </w:r>
    </w:p>
    <w:p w14:paraId="5C927BD7" w14:textId="723F373A" w:rsidR="009739E2" w:rsidRDefault="009739E2" w:rsidP="00665F51">
      <w:pPr>
        <w:pStyle w:val="ListParagraph"/>
        <w:numPr>
          <w:ilvl w:val="1"/>
          <w:numId w:val="7"/>
        </w:numPr>
        <w:spacing w:line="276" w:lineRule="auto"/>
      </w:pPr>
      <w:r w:rsidRPr="009739E2">
        <w:rPr>
          <w:u w:val="single"/>
        </w:rPr>
        <w:t>Draw a tree</w:t>
      </w:r>
      <w:r>
        <w:t xml:space="preserve"> to help determine the type of an expression</w:t>
      </w:r>
    </w:p>
    <w:p w14:paraId="0736FE44" w14:textId="75F00F65" w:rsidR="00907903" w:rsidRDefault="00907903" w:rsidP="00665F51">
      <w:pPr>
        <w:pStyle w:val="ListParagraph"/>
        <w:numPr>
          <w:ilvl w:val="1"/>
          <w:numId w:val="7"/>
        </w:numPr>
        <w:spacing w:line="276" w:lineRule="auto"/>
      </w:pPr>
      <w:r>
        <w:t>See WLP4 specs</w:t>
      </w:r>
    </w:p>
    <w:p w14:paraId="6EBD79A1" w14:textId="62C4E4A0" w:rsidR="00907903" w:rsidRDefault="00304AAA" w:rsidP="0090790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Code generation</w:t>
      </w:r>
    </w:p>
    <w:p w14:paraId="4A2A55EF" w14:textId="227423EF" w:rsidR="0040318A" w:rsidRDefault="0040318A" w:rsidP="0040318A">
      <w:pPr>
        <w:pStyle w:val="ListParagraph"/>
        <w:numPr>
          <w:ilvl w:val="0"/>
          <w:numId w:val="7"/>
        </w:numPr>
        <w:spacing w:line="276" w:lineRule="auto"/>
      </w:pPr>
      <w:r>
        <w:t>Conventions</w:t>
      </w:r>
    </w:p>
    <w:p w14:paraId="64C611F9" w14:textId="680F1D42" w:rsidR="00554108" w:rsidRDefault="0051399F" w:rsidP="008F6E97">
      <w:pPr>
        <w:pStyle w:val="ListParagraph"/>
        <w:numPr>
          <w:ilvl w:val="1"/>
          <w:numId w:val="7"/>
        </w:numPr>
        <w:spacing w:line="276" w:lineRule="auto"/>
      </w:pPr>
      <w:r>
        <w:t xml:space="preserve">Params of </w:t>
      </w:r>
      <w:proofErr w:type="spellStart"/>
      <w:r>
        <w:t>wain</w:t>
      </w:r>
      <w:proofErr w:type="spellEnd"/>
      <w:r>
        <w:t xml:space="preserve"> are stored in $1 &amp; $2</w:t>
      </w:r>
    </w:p>
    <w:p w14:paraId="1922D341" w14:textId="1D69DD27" w:rsidR="0051399F" w:rsidRDefault="0051399F" w:rsidP="008F6E97">
      <w:pPr>
        <w:pStyle w:val="ListParagraph"/>
        <w:numPr>
          <w:ilvl w:val="2"/>
          <w:numId w:val="7"/>
        </w:numPr>
        <w:spacing w:line="276" w:lineRule="auto"/>
      </w:pPr>
      <w:r>
        <w:t xml:space="preserve">If using </w:t>
      </w:r>
      <w:proofErr w:type="spellStart"/>
      <w:r>
        <w:t>mips.twoints</w:t>
      </w:r>
      <w:proofErr w:type="spellEnd"/>
      <w:r>
        <w:t>, params = (int a, int b)</w:t>
      </w:r>
    </w:p>
    <w:p w14:paraId="03382ED9" w14:textId="6CA20697" w:rsidR="0051399F" w:rsidRDefault="0051399F" w:rsidP="008F6E97">
      <w:pPr>
        <w:pStyle w:val="ListParagraph"/>
        <w:numPr>
          <w:ilvl w:val="2"/>
          <w:numId w:val="7"/>
        </w:numPr>
        <w:spacing w:line="276" w:lineRule="auto"/>
      </w:pPr>
      <w:r>
        <w:t xml:space="preserve">If using </w:t>
      </w:r>
      <w:proofErr w:type="spellStart"/>
      <w:r>
        <w:t>mips.array</w:t>
      </w:r>
      <w:proofErr w:type="spellEnd"/>
      <w:r>
        <w:t>, params = (int* a, int b)</w:t>
      </w:r>
    </w:p>
    <w:p w14:paraId="38945CAA" w14:textId="0603AF61" w:rsidR="00E56C62" w:rsidRDefault="00E56C62" w:rsidP="008F6E97">
      <w:pPr>
        <w:pStyle w:val="ListParagraph"/>
        <w:numPr>
          <w:ilvl w:val="3"/>
          <w:numId w:val="7"/>
        </w:numPr>
        <w:spacing w:line="276" w:lineRule="auto"/>
      </w:pPr>
      <w:r>
        <w:t xml:space="preserve">a = </w:t>
      </w:r>
      <w:r w:rsidR="00F65F94">
        <w:t xml:space="preserve">starting </w:t>
      </w:r>
      <w:r>
        <w:t>address of first element in array</w:t>
      </w:r>
    </w:p>
    <w:p w14:paraId="55C89B72" w14:textId="2E9596FE" w:rsidR="00E56C62" w:rsidRDefault="00E56C62" w:rsidP="008F6E97">
      <w:pPr>
        <w:pStyle w:val="ListParagraph"/>
        <w:numPr>
          <w:ilvl w:val="3"/>
          <w:numId w:val="7"/>
        </w:numPr>
        <w:spacing w:line="276" w:lineRule="auto"/>
      </w:pPr>
      <w:r>
        <w:t xml:space="preserve">b = </w:t>
      </w:r>
      <w:r w:rsidR="00F72376">
        <w:t>length of array</w:t>
      </w:r>
      <w:r w:rsidR="00F23F14">
        <w:t xml:space="preserve"> (# of elements)</w:t>
      </w:r>
    </w:p>
    <w:p w14:paraId="0D875C5F" w14:textId="77777777" w:rsidR="00CA19C3" w:rsidRDefault="00CA19C3" w:rsidP="00CA19C3">
      <w:pPr>
        <w:pStyle w:val="ListParagraph"/>
        <w:numPr>
          <w:ilvl w:val="1"/>
          <w:numId w:val="7"/>
        </w:numPr>
        <w:spacing w:line="276" w:lineRule="auto"/>
      </w:pPr>
      <w:r>
        <w:t>$4 = 4</w:t>
      </w:r>
    </w:p>
    <w:p w14:paraId="1CEF6DBF" w14:textId="77777777" w:rsidR="00CA19C3" w:rsidRDefault="00CA19C3" w:rsidP="00CA19C3">
      <w:pPr>
        <w:pStyle w:val="ListParagraph"/>
        <w:numPr>
          <w:ilvl w:val="1"/>
          <w:numId w:val="7"/>
        </w:numPr>
        <w:spacing w:line="276" w:lineRule="auto"/>
      </w:pPr>
      <w:r>
        <w:t>$11 = 1</w:t>
      </w:r>
    </w:p>
    <w:p w14:paraId="367602E1" w14:textId="68593FD0" w:rsidR="009A7C8E" w:rsidRDefault="009A7C8E" w:rsidP="00CA19C3">
      <w:pPr>
        <w:pStyle w:val="ListParagraph"/>
        <w:numPr>
          <w:ilvl w:val="1"/>
          <w:numId w:val="7"/>
        </w:numPr>
        <w:spacing w:line="276" w:lineRule="auto"/>
      </w:pPr>
      <w:r>
        <w:t>$29 = frame pointer</w:t>
      </w:r>
    </w:p>
    <w:p w14:paraId="1485C5F6" w14:textId="6B083D0A" w:rsidR="00F43A41" w:rsidRDefault="00F43A41" w:rsidP="00CA19C3">
      <w:pPr>
        <w:pStyle w:val="ListParagraph"/>
        <w:numPr>
          <w:ilvl w:val="1"/>
          <w:numId w:val="7"/>
        </w:numPr>
        <w:spacing w:line="276" w:lineRule="auto"/>
      </w:pPr>
      <w:r>
        <w:t>$30 = stack pointer</w:t>
      </w:r>
    </w:p>
    <w:p w14:paraId="4A446B75" w14:textId="4B9CDA94" w:rsidR="00416B80" w:rsidRDefault="00416B80" w:rsidP="008F6E97">
      <w:pPr>
        <w:pStyle w:val="ListParagraph"/>
        <w:numPr>
          <w:ilvl w:val="1"/>
          <w:numId w:val="7"/>
        </w:numPr>
        <w:spacing w:line="276" w:lineRule="auto"/>
      </w:pPr>
      <w:r>
        <w:t>$3 contains result of computation</w:t>
      </w:r>
    </w:p>
    <w:p w14:paraId="50F7C066" w14:textId="78D8D9CF" w:rsidR="00416B80" w:rsidRDefault="00416B80" w:rsidP="008F6E97">
      <w:pPr>
        <w:pStyle w:val="ListParagraph"/>
        <w:numPr>
          <w:ilvl w:val="2"/>
          <w:numId w:val="7"/>
        </w:numPr>
        <w:spacing w:line="276" w:lineRule="auto"/>
      </w:pPr>
      <w:r>
        <w:t>i.e. $3 stores value of expression</w:t>
      </w:r>
    </w:p>
    <w:p w14:paraId="5B7A2B38" w14:textId="62164CC5" w:rsidR="00416B80" w:rsidRDefault="00416B80" w:rsidP="008F6E97">
      <w:pPr>
        <w:pStyle w:val="ListParagraph"/>
        <w:numPr>
          <w:ilvl w:val="2"/>
          <w:numId w:val="7"/>
        </w:numPr>
        <w:spacing w:line="276" w:lineRule="auto"/>
      </w:pPr>
      <w:r>
        <w:t>i.e. procedure returns value into $3</w:t>
      </w:r>
    </w:p>
    <w:p w14:paraId="20E03EAC" w14:textId="3021CC1D" w:rsidR="00B47AAD" w:rsidRDefault="00B47AAD" w:rsidP="00CA19C3">
      <w:pPr>
        <w:pStyle w:val="ListParagraph"/>
        <w:numPr>
          <w:ilvl w:val="1"/>
          <w:numId w:val="7"/>
        </w:numPr>
        <w:spacing w:line="276" w:lineRule="auto"/>
      </w:pPr>
      <w:r>
        <w:t>Call init at beginning of program</w:t>
      </w:r>
    </w:p>
    <w:p w14:paraId="74E5D4CE" w14:textId="3BD3FA9A" w:rsidR="00B47AAD" w:rsidRDefault="00B47AAD" w:rsidP="00B47AAD">
      <w:pPr>
        <w:pStyle w:val="ListParagraph"/>
        <w:numPr>
          <w:ilvl w:val="2"/>
          <w:numId w:val="7"/>
        </w:numPr>
        <w:spacing w:line="276" w:lineRule="auto"/>
      </w:pPr>
      <w:r>
        <w:t xml:space="preserve">Takes $2 as input – leave as is </w:t>
      </w:r>
      <w:r w:rsidR="00961B0D">
        <w:t xml:space="preserve">if using </w:t>
      </w:r>
      <w:proofErr w:type="spellStart"/>
      <w:r w:rsidR="00961B0D">
        <w:t>mips.array</w:t>
      </w:r>
      <w:proofErr w:type="spellEnd"/>
    </w:p>
    <w:p w14:paraId="665A935B" w14:textId="1121D048" w:rsidR="00961B0D" w:rsidRDefault="00961B0D" w:rsidP="00B47AAD">
      <w:pPr>
        <w:pStyle w:val="ListParagraph"/>
        <w:numPr>
          <w:ilvl w:val="2"/>
          <w:numId w:val="7"/>
        </w:numPr>
        <w:spacing w:line="276" w:lineRule="auto"/>
      </w:pPr>
      <w:r>
        <w:t>Otherwise $2 must be 0</w:t>
      </w:r>
    </w:p>
    <w:p w14:paraId="76CFBC78" w14:textId="3826BAED" w:rsidR="00416B80" w:rsidRDefault="00CA19C3" w:rsidP="00CA19C3">
      <w:pPr>
        <w:pStyle w:val="ListParagraph"/>
        <w:numPr>
          <w:ilvl w:val="1"/>
          <w:numId w:val="7"/>
        </w:numPr>
        <w:spacing w:line="276" w:lineRule="auto"/>
      </w:pPr>
      <w:r>
        <w:t>Store commonly used procedure addresses in registers, e.g. print, new, delete</w:t>
      </w:r>
    </w:p>
    <w:p w14:paraId="333D9C68" w14:textId="0E411C79" w:rsidR="009A7C8E" w:rsidRDefault="009A7C8E" w:rsidP="00F607C1">
      <w:pPr>
        <w:pStyle w:val="ListParagraph"/>
        <w:numPr>
          <w:ilvl w:val="1"/>
          <w:numId w:val="7"/>
        </w:numPr>
        <w:spacing w:line="276" w:lineRule="auto"/>
      </w:pPr>
      <w:r>
        <w:t>Print takes $1 as input (bytes to print)</w:t>
      </w:r>
    </w:p>
    <w:p w14:paraId="2DF75338" w14:textId="5897E46A" w:rsidR="00C72F1D" w:rsidRDefault="0040318A" w:rsidP="0040318A">
      <w:pPr>
        <w:pStyle w:val="ListParagraph"/>
        <w:numPr>
          <w:ilvl w:val="0"/>
          <w:numId w:val="7"/>
        </w:numPr>
        <w:spacing w:line="276" w:lineRule="auto"/>
      </w:pPr>
      <w:r>
        <w:t>Using the stack</w:t>
      </w:r>
    </w:p>
    <w:p w14:paraId="770010F8" w14:textId="53F95EB1" w:rsidR="0040318A" w:rsidRDefault="0040318A" w:rsidP="0040318A">
      <w:pPr>
        <w:pStyle w:val="ListParagraph"/>
        <w:numPr>
          <w:ilvl w:val="1"/>
          <w:numId w:val="7"/>
        </w:numPr>
        <w:spacing w:line="276" w:lineRule="auto"/>
      </w:pPr>
      <w:r w:rsidRPr="00A95FD3">
        <w:rPr>
          <w:u w:val="single"/>
        </w:rPr>
        <w:t>Push</w:t>
      </w:r>
      <w:r>
        <w:t>:</w:t>
      </w:r>
    </w:p>
    <w:p w14:paraId="129280D5" w14:textId="7C657A64" w:rsidR="0040318A" w:rsidRDefault="0064598D" w:rsidP="0040318A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$3, -4($30)</w:t>
      </w:r>
    </w:p>
    <w:p w14:paraId="498E8A89" w14:textId="5C153940" w:rsidR="0064598D" w:rsidRDefault="0064598D" w:rsidP="0040318A">
      <w:pPr>
        <w:pStyle w:val="ListParagraph"/>
        <w:spacing w:line="276" w:lineRule="auto"/>
        <w:ind w:left="1080"/>
      </w:pPr>
      <w:r>
        <w:t>add $30, $30, $4</w:t>
      </w:r>
    </w:p>
    <w:p w14:paraId="44DC56C3" w14:textId="513C54EA" w:rsidR="0040318A" w:rsidRDefault="0040318A" w:rsidP="0040318A">
      <w:pPr>
        <w:pStyle w:val="ListParagraph"/>
        <w:numPr>
          <w:ilvl w:val="1"/>
          <w:numId w:val="7"/>
        </w:numPr>
        <w:spacing w:line="276" w:lineRule="auto"/>
      </w:pPr>
      <w:r w:rsidRPr="00A95FD3">
        <w:rPr>
          <w:u w:val="single"/>
        </w:rPr>
        <w:t>Pop</w:t>
      </w:r>
      <w:r>
        <w:t>:</w:t>
      </w:r>
    </w:p>
    <w:p w14:paraId="46E70494" w14:textId="587DA2AB" w:rsidR="0064598D" w:rsidRDefault="0064598D" w:rsidP="0064598D">
      <w:pPr>
        <w:pStyle w:val="ListParagraph"/>
        <w:spacing w:line="276" w:lineRule="auto"/>
        <w:ind w:left="1080"/>
      </w:pPr>
      <w:proofErr w:type="spellStart"/>
      <w:r>
        <w:t>lw</w:t>
      </w:r>
      <w:proofErr w:type="spellEnd"/>
      <w:r>
        <w:t xml:space="preserve"> $3, 0($30)</w:t>
      </w:r>
    </w:p>
    <w:p w14:paraId="7A70E7E8" w14:textId="66D66FD5" w:rsidR="0064598D" w:rsidRDefault="0064598D" w:rsidP="0064598D">
      <w:pPr>
        <w:pStyle w:val="ListParagraph"/>
        <w:spacing w:line="276" w:lineRule="auto"/>
        <w:ind w:left="1080"/>
      </w:pPr>
      <w:r>
        <w:t>sub $30, $30, $4</w:t>
      </w:r>
    </w:p>
    <w:p w14:paraId="1550E164" w14:textId="77777777" w:rsidR="00236AAA" w:rsidRDefault="00236AAA" w:rsidP="00236AAA">
      <w:pPr>
        <w:pStyle w:val="ListParagraph"/>
        <w:numPr>
          <w:ilvl w:val="0"/>
          <w:numId w:val="7"/>
        </w:numPr>
        <w:spacing w:line="276" w:lineRule="auto"/>
      </w:pPr>
      <w:r>
        <w:t xml:space="preserve">Create </w:t>
      </w:r>
      <w:r>
        <w:rPr>
          <w:u w:val="single"/>
        </w:rPr>
        <w:t>offset table</w:t>
      </w:r>
      <w:r>
        <w:t xml:space="preserve"> to keep track of local vars/params relative to FP</w:t>
      </w:r>
    </w:p>
    <w:p w14:paraId="5AE37AE4" w14:textId="77777777" w:rsidR="00236AAA" w:rsidRDefault="00236AAA" w:rsidP="00236AAA">
      <w:pPr>
        <w:pStyle w:val="ListParagraph"/>
        <w:spacing w:line="276" w:lineRule="auto"/>
      </w:pPr>
      <w:r>
        <w:t>//</w:t>
      </w:r>
      <w:r>
        <w:tab/>
        <w:t>proc name</w:t>
      </w:r>
      <w:r>
        <w:tab/>
        <w:t>offset count</w:t>
      </w:r>
      <w:r>
        <w:tab/>
        <w:t>proc offset table (var name, var offset)</w:t>
      </w:r>
    </w:p>
    <w:p w14:paraId="63EE5431" w14:textId="77777777" w:rsidR="00236AAA" w:rsidRDefault="00236AAA" w:rsidP="00236AAA">
      <w:pPr>
        <w:pStyle w:val="ListParagraph"/>
        <w:spacing w:line="276" w:lineRule="auto"/>
      </w:pPr>
      <w:r>
        <w:t>map</w:t>
      </w:r>
      <w:r>
        <w:tab/>
        <w:t xml:space="preserve">&lt;string, </w:t>
      </w:r>
      <w:r>
        <w:tab/>
        <w:t xml:space="preserve">pair&lt;int, </w:t>
      </w:r>
      <w:r>
        <w:tab/>
        <w:t>map&lt;string, int&gt; &gt; &gt;</w:t>
      </w:r>
    </w:p>
    <w:p w14:paraId="15CB46F0" w14:textId="5014A174" w:rsidR="009A1E49" w:rsidRDefault="00AE24B9" w:rsidP="00AE24B9">
      <w:pPr>
        <w:pStyle w:val="ListParagraph"/>
        <w:numPr>
          <w:ilvl w:val="1"/>
          <w:numId w:val="7"/>
        </w:numPr>
        <w:spacing w:line="276" w:lineRule="auto"/>
      </w:pPr>
      <w:r>
        <w:t>Init offset count at 0</w:t>
      </w:r>
    </w:p>
    <w:p w14:paraId="326D1AEA" w14:textId="2DF3705B" w:rsidR="009A1E49" w:rsidRDefault="00AE24B9" w:rsidP="009A1E49">
      <w:pPr>
        <w:pStyle w:val="ListParagraph"/>
        <w:numPr>
          <w:ilvl w:val="1"/>
          <w:numId w:val="7"/>
        </w:numPr>
        <w:spacing w:line="276" w:lineRule="auto"/>
      </w:pPr>
      <w:r>
        <w:t xml:space="preserve">For </w:t>
      </w:r>
      <w:r w:rsidR="003A3FA0">
        <w:t xml:space="preserve">every dcl, add entry to </w:t>
      </w:r>
      <w:r w:rsidR="003A3FA0" w:rsidRPr="00AE24B9">
        <w:t>offset table</w:t>
      </w:r>
      <w:r w:rsidR="003A3FA0">
        <w:t xml:space="preserve"> &amp; </w:t>
      </w:r>
      <w:r w:rsidR="003A3FA0" w:rsidRPr="00AE24B9">
        <w:t>offset count -= 4</w:t>
      </w:r>
    </w:p>
    <w:p w14:paraId="21DD9036" w14:textId="77777777" w:rsidR="002015E2" w:rsidRDefault="00A23ECA" w:rsidP="00A23ECA">
      <w:pPr>
        <w:pStyle w:val="ListParagraph"/>
        <w:numPr>
          <w:ilvl w:val="2"/>
          <w:numId w:val="7"/>
        </w:numPr>
        <w:spacing w:line="276" w:lineRule="auto"/>
      </w:pPr>
      <w:r>
        <w:t>This can be done in the semantic analysis stage (at the same time as creating the symbol table)</w:t>
      </w:r>
    </w:p>
    <w:p w14:paraId="6F2A11EC" w14:textId="5BD564C0" w:rsidR="00AE24B9" w:rsidRDefault="00AE24B9" w:rsidP="00AE24B9">
      <w:pPr>
        <w:pStyle w:val="ListParagraph"/>
        <w:numPr>
          <w:ilvl w:val="1"/>
          <w:numId w:val="7"/>
        </w:numPr>
        <w:spacing w:line="276" w:lineRule="auto"/>
      </w:pPr>
      <w:r>
        <w:t xml:space="preserve">For every </w:t>
      </w:r>
      <w:r w:rsidRPr="00B631A4">
        <w:t>reference</w:t>
      </w:r>
      <w:r w:rsidR="00B631A4">
        <w:t>/assignment</w:t>
      </w:r>
      <w:r w:rsidRPr="00B631A4">
        <w:t xml:space="preserve"> to </w:t>
      </w:r>
      <w:r w:rsidR="00562AFF" w:rsidRPr="00B631A4">
        <w:t>ID</w:t>
      </w:r>
      <w:r w:rsidR="00562AFF">
        <w:t xml:space="preserve"> (local var)</w:t>
      </w:r>
      <w:r>
        <w:t>, look up proc &amp; var name in offset table</w:t>
      </w:r>
    </w:p>
    <w:p w14:paraId="18BEE2E3" w14:textId="7F54BAA3" w:rsidR="00A21B29" w:rsidRDefault="00A21B29" w:rsidP="00A21B29">
      <w:pPr>
        <w:pStyle w:val="ListParagraph"/>
        <w:spacing w:line="276" w:lineRule="auto"/>
        <w:ind w:left="1440"/>
      </w:pPr>
      <w:proofErr w:type="spellStart"/>
      <w:r>
        <w:t>lw</w:t>
      </w:r>
      <w:proofErr w:type="spellEnd"/>
      <w:r w:rsidR="00667D3A">
        <w:t>/</w:t>
      </w:r>
      <w:proofErr w:type="spellStart"/>
      <w:r w:rsidR="00667D3A">
        <w:t>sw</w:t>
      </w:r>
      <w:proofErr w:type="spellEnd"/>
      <w:r>
        <w:t xml:space="preserve"> $3, x($29)</w:t>
      </w:r>
      <w:r>
        <w:tab/>
      </w:r>
      <w:r>
        <w:tab/>
        <w:t>; x is offset</w:t>
      </w:r>
    </w:p>
    <w:p w14:paraId="337AC0B8" w14:textId="145E8E7C" w:rsidR="00575E58" w:rsidRDefault="000602ED" w:rsidP="00845A9A">
      <w:pPr>
        <w:pStyle w:val="ListParagraph"/>
        <w:numPr>
          <w:ilvl w:val="0"/>
          <w:numId w:val="7"/>
        </w:numPr>
        <w:spacing w:line="276" w:lineRule="auto"/>
      </w:pPr>
      <w:r>
        <w:t>Expressions</w:t>
      </w:r>
    </w:p>
    <w:p w14:paraId="71DB1949" w14:textId="74B315C2" w:rsidR="000602ED" w:rsidRPr="00BB6208" w:rsidRDefault="000602ED" w:rsidP="000602ED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BB6208">
        <w:rPr>
          <w:u w:val="single"/>
        </w:rPr>
        <w:t>Code(</w:t>
      </w:r>
      <w:proofErr w:type="spellStart"/>
      <w:r w:rsidRPr="00BB6208">
        <w:rPr>
          <w:u w:val="single"/>
        </w:rPr>
        <w:t>expr</w:t>
      </w:r>
      <w:proofErr w:type="spellEnd"/>
      <w:r w:rsidR="005C44EF">
        <w:rPr>
          <w:u w:val="single"/>
        </w:rPr>
        <w:t xml:space="preserve"> </w:t>
      </w:r>
      <w:r w:rsidR="005C44EF">
        <w:rPr>
          <w:u w:val="single"/>
        </w:rPr>
        <w:sym w:font="Symbol" w:char="F0AE"/>
      </w:r>
      <w:r w:rsidR="005C44EF">
        <w:rPr>
          <w:u w:val="single"/>
        </w:rPr>
        <w:t xml:space="preserve"> </w:t>
      </w:r>
      <w:proofErr w:type="spellStart"/>
      <w:r w:rsidR="005C44EF">
        <w:rPr>
          <w:u w:val="single"/>
        </w:rPr>
        <w:t>expr</w:t>
      </w:r>
      <w:proofErr w:type="spellEnd"/>
      <w:r w:rsidR="005C44EF">
        <w:rPr>
          <w:u w:val="single"/>
        </w:rPr>
        <w:t xml:space="preserve"> + term</w:t>
      </w:r>
      <w:r w:rsidRPr="00BB6208">
        <w:rPr>
          <w:u w:val="single"/>
        </w:rPr>
        <w:t>)</w:t>
      </w:r>
      <w:r w:rsidR="00BB6208" w:rsidRPr="00BB6208">
        <w:rPr>
          <w:u w:val="single"/>
        </w:rPr>
        <w:t xml:space="preserve"> =</w:t>
      </w:r>
    </w:p>
    <w:p w14:paraId="1C46BC14" w14:textId="5B74F81F" w:rsidR="000602ED" w:rsidRDefault="000602ED" w:rsidP="000602ED">
      <w:pPr>
        <w:pStyle w:val="ListParagraph"/>
        <w:spacing w:line="276" w:lineRule="auto"/>
        <w:ind w:left="1440"/>
      </w:pPr>
      <w:r>
        <w:t>code(</w:t>
      </w:r>
      <w:proofErr w:type="spellStart"/>
      <w:r>
        <w:t>expr</w:t>
      </w:r>
      <w:proofErr w:type="spellEnd"/>
      <w:r>
        <w:t>)</w:t>
      </w:r>
    </w:p>
    <w:p w14:paraId="0913E641" w14:textId="27FC0C32" w:rsidR="000602ED" w:rsidRDefault="000602ED" w:rsidP="000602ED">
      <w:pPr>
        <w:pStyle w:val="ListParagraph"/>
        <w:spacing w:line="276" w:lineRule="auto"/>
        <w:ind w:left="1440"/>
      </w:pPr>
      <w:r>
        <w:t>push $3</w:t>
      </w:r>
      <w:r>
        <w:tab/>
      </w:r>
      <w:r>
        <w:tab/>
        <w:t>; save 1</w:t>
      </w:r>
      <w:r w:rsidRPr="000602ED">
        <w:rPr>
          <w:vertAlign w:val="superscript"/>
        </w:rPr>
        <w:t>st</w:t>
      </w:r>
      <w:r>
        <w:t xml:space="preserve"> operand on stack</w:t>
      </w:r>
    </w:p>
    <w:p w14:paraId="3A99591A" w14:textId="5F7CB2FF" w:rsidR="000602ED" w:rsidRDefault="000602ED" w:rsidP="000602ED">
      <w:pPr>
        <w:pStyle w:val="ListParagraph"/>
        <w:spacing w:line="276" w:lineRule="auto"/>
        <w:ind w:left="1440"/>
      </w:pPr>
      <w:r>
        <w:t>code(term)</w:t>
      </w:r>
    </w:p>
    <w:p w14:paraId="0B6C9429" w14:textId="6B0F6171" w:rsidR="000602ED" w:rsidRDefault="000602ED" w:rsidP="000602ED">
      <w:pPr>
        <w:pStyle w:val="ListParagraph"/>
        <w:spacing w:line="276" w:lineRule="auto"/>
        <w:ind w:left="1440"/>
      </w:pPr>
      <w:r>
        <w:t>pop $5</w:t>
      </w:r>
      <w:r>
        <w:tab/>
      </w:r>
      <w:r>
        <w:tab/>
      </w:r>
      <w:r>
        <w:tab/>
        <w:t>; load 1</w:t>
      </w:r>
      <w:r w:rsidRPr="000602ED">
        <w:rPr>
          <w:vertAlign w:val="superscript"/>
        </w:rPr>
        <w:t>st</w:t>
      </w:r>
      <w:r>
        <w:t xml:space="preserve"> operand into $5</w:t>
      </w:r>
    </w:p>
    <w:p w14:paraId="481A1EB1" w14:textId="2D1842D8" w:rsidR="000602ED" w:rsidRDefault="000602ED" w:rsidP="000602ED">
      <w:pPr>
        <w:pStyle w:val="ListParagraph"/>
        <w:spacing w:line="276" w:lineRule="auto"/>
        <w:ind w:left="1440"/>
      </w:pPr>
      <w:r>
        <w:t>add $3, $3, $5</w:t>
      </w:r>
      <w:r>
        <w:tab/>
      </w:r>
      <w:r>
        <w:tab/>
        <w:t>; perform operation</w:t>
      </w:r>
    </w:p>
    <w:p w14:paraId="2D6A4886" w14:textId="00AF0F65" w:rsidR="003A195D" w:rsidRDefault="003A195D" w:rsidP="00845A9A">
      <w:pPr>
        <w:pStyle w:val="ListParagraph"/>
        <w:numPr>
          <w:ilvl w:val="0"/>
          <w:numId w:val="7"/>
        </w:numPr>
        <w:spacing w:line="276" w:lineRule="auto"/>
      </w:pPr>
      <w:r>
        <w:t>Boolean tests</w:t>
      </w:r>
    </w:p>
    <w:p w14:paraId="19427E0A" w14:textId="0BE538FE" w:rsidR="002A5784" w:rsidRDefault="007F477E" w:rsidP="003A195D">
      <w:pPr>
        <w:pStyle w:val="ListParagraph"/>
        <w:numPr>
          <w:ilvl w:val="1"/>
          <w:numId w:val="7"/>
        </w:numPr>
        <w:spacing w:line="276" w:lineRule="auto"/>
      </w:pPr>
      <w:r>
        <w:t>a</w:t>
      </w:r>
      <w:r w:rsidR="00DD6F9A">
        <w:t xml:space="preserve"> &lt; </w:t>
      </w:r>
      <w:r>
        <w:t xml:space="preserve">b </w:t>
      </w:r>
      <w:r>
        <w:sym w:font="Symbol" w:char="F0AE"/>
      </w:r>
      <w:r>
        <w:t xml:space="preserve"> </w:t>
      </w:r>
      <w:proofErr w:type="spellStart"/>
      <w:r>
        <w:t>slt</w:t>
      </w:r>
      <w:proofErr w:type="spellEnd"/>
      <w:r>
        <w:t xml:space="preserve"> $3, $5, $3</w:t>
      </w:r>
    </w:p>
    <w:p w14:paraId="39A1964D" w14:textId="25750E06" w:rsidR="00DD6F9A" w:rsidRDefault="00EF34E1" w:rsidP="003A195D">
      <w:pPr>
        <w:pStyle w:val="ListParagraph"/>
        <w:numPr>
          <w:ilvl w:val="1"/>
          <w:numId w:val="7"/>
        </w:numPr>
        <w:spacing w:line="276" w:lineRule="auto"/>
      </w:pPr>
      <w:r>
        <w:t xml:space="preserve">a &gt; b </w:t>
      </w:r>
      <w:r>
        <w:sym w:font="Symbol" w:char="F0AE"/>
      </w:r>
      <w:r>
        <w:t xml:space="preserve"> test b &lt; a</w:t>
      </w:r>
    </w:p>
    <w:p w14:paraId="070FC964" w14:textId="27E685D4" w:rsidR="00DD6F9A" w:rsidRDefault="00EF34E1" w:rsidP="003A195D">
      <w:pPr>
        <w:pStyle w:val="ListParagraph"/>
        <w:numPr>
          <w:ilvl w:val="1"/>
          <w:numId w:val="7"/>
        </w:numPr>
        <w:spacing w:line="276" w:lineRule="auto"/>
      </w:pPr>
      <w:r>
        <w:t xml:space="preserve">a != b </w:t>
      </w:r>
      <w:r>
        <w:sym w:font="Symbol" w:char="F0AE"/>
      </w:r>
      <w:r>
        <w:t xml:space="preserve"> test a &lt; b || b &gt; a</w:t>
      </w:r>
    </w:p>
    <w:p w14:paraId="378890D5" w14:textId="38B94344" w:rsidR="00DD6F9A" w:rsidRDefault="00EF34E1" w:rsidP="003A195D">
      <w:pPr>
        <w:pStyle w:val="ListParagraph"/>
        <w:numPr>
          <w:ilvl w:val="1"/>
          <w:numId w:val="7"/>
        </w:numPr>
        <w:spacing w:line="276" w:lineRule="auto"/>
      </w:pPr>
      <w:r>
        <w:t xml:space="preserve">a == b </w:t>
      </w:r>
      <w:r>
        <w:sym w:font="Symbol" w:char="F0AE"/>
      </w:r>
      <w:r>
        <w:t xml:space="preserve"> test !(a &lt; b || b &gt; a)</w:t>
      </w:r>
    </w:p>
    <w:p w14:paraId="79541737" w14:textId="6472FAEC" w:rsidR="00DD6F9A" w:rsidRDefault="00D30144" w:rsidP="003A195D">
      <w:pPr>
        <w:pStyle w:val="ListParagraph"/>
        <w:numPr>
          <w:ilvl w:val="1"/>
          <w:numId w:val="7"/>
        </w:numPr>
        <w:spacing w:line="276" w:lineRule="auto"/>
      </w:pPr>
      <w:r>
        <w:t>a</w:t>
      </w:r>
      <w:r w:rsidR="00DD6F9A">
        <w:t xml:space="preserve"> &lt;= </w:t>
      </w:r>
      <w:r>
        <w:t xml:space="preserve">b </w:t>
      </w:r>
      <w:r>
        <w:sym w:font="Symbol" w:char="F0AE"/>
      </w:r>
      <w:r>
        <w:t xml:space="preserve"> test !(a &gt; b)</w:t>
      </w:r>
    </w:p>
    <w:p w14:paraId="62EE9BD1" w14:textId="6123F3C1" w:rsidR="00DD6F9A" w:rsidRDefault="00D30144" w:rsidP="003A195D">
      <w:pPr>
        <w:pStyle w:val="ListParagraph"/>
        <w:numPr>
          <w:ilvl w:val="1"/>
          <w:numId w:val="7"/>
        </w:numPr>
        <w:spacing w:line="276" w:lineRule="auto"/>
      </w:pPr>
      <w:r>
        <w:t>a</w:t>
      </w:r>
      <w:r w:rsidR="00DD6F9A">
        <w:t xml:space="preserve"> &gt;= </w:t>
      </w:r>
      <w:r>
        <w:t xml:space="preserve">b </w:t>
      </w:r>
      <w:r>
        <w:sym w:font="Symbol" w:char="F0AE"/>
      </w:r>
      <w:r>
        <w:t xml:space="preserve"> test !(a &lt; b)</w:t>
      </w:r>
    </w:p>
    <w:p w14:paraId="00CA2258" w14:textId="02F4D0DE" w:rsidR="00E4241C" w:rsidRDefault="00E4241C" w:rsidP="00845A9A">
      <w:pPr>
        <w:pStyle w:val="ListParagraph"/>
        <w:numPr>
          <w:ilvl w:val="0"/>
          <w:numId w:val="7"/>
        </w:numPr>
        <w:spacing w:line="276" w:lineRule="auto"/>
      </w:pPr>
      <w:r>
        <w:t>If statements</w:t>
      </w:r>
    </w:p>
    <w:p w14:paraId="65943CFE" w14:textId="010CB29C" w:rsidR="00E4241C" w:rsidRDefault="00BF0FE9" w:rsidP="00E4241C">
      <w:pPr>
        <w:pStyle w:val="ListParagraph"/>
        <w:numPr>
          <w:ilvl w:val="1"/>
          <w:numId w:val="7"/>
        </w:numPr>
        <w:spacing w:line="276" w:lineRule="auto"/>
      </w:pPr>
      <w:r>
        <w:t>Use counter to keep if labels unique</w:t>
      </w:r>
    </w:p>
    <w:p w14:paraId="38FDF0D3" w14:textId="1D799C51" w:rsidR="00BF0FE9" w:rsidRPr="00BF0FE9" w:rsidRDefault="00BF0FE9" w:rsidP="00E4241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BF0FE9">
        <w:rPr>
          <w:u w:val="single"/>
        </w:rPr>
        <w:t xml:space="preserve">Code(statement </w:t>
      </w:r>
      <w:r w:rsidRPr="00BF0FE9">
        <w:rPr>
          <w:u w:val="single"/>
        </w:rPr>
        <w:sym w:font="Symbol" w:char="F0AE"/>
      </w:r>
      <w:r w:rsidRPr="00BF0FE9">
        <w:rPr>
          <w:u w:val="single"/>
        </w:rPr>
        <w:t xml:space="preserve"> if …) =</w:t>
      </w:r>
    </w:p>
    <w:p w14:paraId="0B8236B6" w14:textId="29624798" w:rsidR="00BF0FE9" w:rsidRDefault="00BF0FE9" w:rsidP="00BF0FE9">
      <w:pPr>
        <w:pStyle w:val="ListParagraph"/>
        <w:spacing w:line="276" w:lineRule="auto"/>
        <w:ind w:left="1440"/>
      </w:pPr>
      <w:r>
        <w:t>code(test)</w:t>
      </w:r>
    </w:p>
    <w:p w14:paraId="6D852ED3" w14:textId="3A615E46" w:rsidR="00BF0FE9" w:rsidRDefault="00BF0FE9" w:rsidP="00BF0FE9">
      <w:pPr>
        <w:pStyle w:val="ListParagraph"/>
        <w:spacing w:line="276" w:lineRule="auto"/>
        <w:ind w:left="1440"/>
      </w:pPr>
      <w:proofErr w:type="spellStart"/>
      <w:r>
        <w:t>beq</w:t>
      </w:r>
      <w:proofErr w:type="spellEnd"/>
      <w:r>
        <w:t xml:space="preserve"> $3, $0, </w:t>
      </w:r>
      <w:proofErr w:type="spellStart"/>
      <w:r>
        <w:t>elseX</w:t>
      </w:r>
      <w:proofErr w:type="spellEnd"/>
      <w:r>
        <w:tab/>
        <w:t>; X is counter</w:t>
      </w:r>
    </w:p>
    <w:p w14:paraId="2C99EC2F" w14:textId="1DC8CBAE" w:rsidR="00022A1C" w:rsidRDefault="00022A1C" w:rsidP="00BF0FE9">
      <w:pPr>
        <w:pStyle w:val="ListParagraph"/>
        <w:spacing w:line="276" w:lineRule="auto"/>
        <w:ind w:left="1440"/>
      </w:pPr>
      <w:r>
        <w:t>code(statements1)</w:t>
      </w:r>
    </w:p>
    <w:p w14:paraId="2806892A" w14:textId="4E4CD9AD" w:rsidR="00022A1C" w:rsidRDefault="00906C15" w:rsidP="00BF0FE9">
      <w:pPr>
        <w:pStyle w:val="ListParagraph"/>
        <w:spacing w:line="276" w:lineRule="auto"/>
        <w:ind w:left="1440"/>
      </w:pPr>
      <w:proofErr w:type="spellStart"/>
      <w:r>
        <w:t>beq</w:t>
      </w:r>
      <w:proofErr w:type="spellEnd"/>
      <w:r>
        <w:t xml:space="preserve"> $0, $0, </w:t>
      </w:r>
      <w:proofErr w:type="spellStart"/>
      <w:r>
        <w:t>endifX</w:t>
      </w:r>
      <w:proofErr w:type="spellEnd"/>
    </w:p>
    <w:p w14:paraId="2ABA75FB" w14:textId="587431DD" w:rsidR="00906C15" w:rsidRDefault="00906C15" w:rsidP="00BF0FE9">
      <w:pPr>
        <w:pStyle w:val="ListParagraph"/>
        <w:spacing w:line="276" w:lineRule="auto"/>
        <w:ind w:left="1440"/>
      </w:pPr>
      <w:proofErr w:type="spellStart"/>
      <w:r>
        <w:t>elseX</w:t>
      </w:r>
      <w:proofErr w:type="spellEnd"/>
      <w:r>
        <w:t>:</w:t>
      </w:r>
    </w:p>
    <w:p w14:paraId="7547A43A" w14:textId="1C407D28" w:rsidR="00906C15" w:rsidRDefault="00906C15" w:rsidP="00BF0FE9">
      <w:pPr>
        <w:pStyle w:val="ListParagraph"/>
        <w:spacing w:line="276" w:lineRule="auto"/>
        <w:ind w:left="1440"/>
      </w:pPr>
      <w:r>
        <w:t>code(statements2)</w:t>
      </w:r>
    </w:p>
    <w:p w14:paraId="7CA9E198" w14:textId="710E2199" w:rsidR="00906C15" w:rsidRDefault="00906C15" w:rsidP="00BF0FE9">
      <w:pPr>
        <w:pStyle w:val="ListParagraph"/>
        <w:spacing w:line="276" w:lineRule="auto"/>
        <w:ind w:left="1440"/>
      </w:pPr>
      <w:proofErr w:type="spellStart"/>
      <w:r>
        <w:t>endifX</w:t>
      </w:r>
      <w:proofErr w:type="spellEnd"/>
      <w:r>
        <w:t>:</w:t>
      </w:r>
    </w:p>
    <w:p w14:paraId="2A5C0E08" w14:textId="409FA8CB" w:rsidR="00744ECC" w:rsidRDefault="00744ECC" w:rsidP="00845A9A">
      <w:pPr>
        <w:pStyle w:val="ListParagraph"/>
        <w:numPr>
          <w:ilvl w:val="0"/>
          <w:numId w:val="7"/>
        </w:numPr>
        <w:spacing w:line="276" w:lineRule="auto"/>
      </w:pPr>
      <w:r>
        <w:t>While statements</w:t>
      </w:r>
    </w:p>
    <w:p w14:paraId="084E5857" w14:textId="01F528DE" w:rsidR="00744ECC" w:rsidRDefault="00744ECC" w:rsidP="00744ECC">
      <w:pPr>
        <w:pStyle w:val="ListParagraph"/>
        <w:numPr>
          <w:ilvl w:val="1"/>
          <w:numId w:val="7"/>
        </w:numPr>
        <w:spacing w:line="276" w:lineRule="auto"/>
      </w:pPr>
      <w:r>
        <w:t>Use counter to keep loop labels unique</w:t>
      </w:r>
    </w:p>
    <w:p w14:paraId="0AA89F55" w14:textId="10597BF7" w:rsidR="00744ECC" w:rsidRPr="00744ECC" w:rsidRDefault="00744ECC" w:rsidP="00744EC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744ECC">
        <w:rPr>
          <w:u w:val="single"/>
        </w:rPr>
        <w:t xml:space="preserve">Code(statement </w:t>
      </w:r>
      <w:r w:rsidRPr="00744ECC">
        <w:rPr>
          <w:u w:val="single"/>
        </w:rPr>
        <w:sym w:font="Symbol" w:char="F0AE"/>
      </w:r>
      <w:r w:rsidRPr="00744ECC">
        <w:rPr>
          <w:u w:val="single"/>
        </w:rPr>
        <w:t xml:space="preserve"> while …) =</w:t>
      </w:r>
    </w:p>
    <w:p w14:paraId="76FAD8BB" w14:textId="0B612E45" w:rsidR="00744ECC" w:rsidRDefault="00744ECC" w:rsidP="00744ECC">
      <w:pPr>
        <w:pStyle w:val="ListParagraph"/>
        <w:spacing w:line="276" w:lineRule="auto"/>
        <w:ind w:left="1440"/>
      </w:pPr>
      <w:proofErr w:type="spellStart"/>
      <w:r>
        <w:t>loopX</w:t>
      </w:r>
      <w:proofErr w:type="spellEnd"/>
      <w:r>
        <w:t>:</w:t>
      </w:r>
    </w:p>
    <w:p w14:paraId="53F57A49" w14:textId="5F6498FA" w:rsidR="00744ECC" w:rsidRDefault="00744ECC" w:rsidP="00744ECC">
      <w:pPr>
        <w:pStyle w:val="ListParagraph"/>
        <w:spacing w:line="276" w:lineRule="auto"/>
        <w:ind w:left="1440"/>
      </w:pPr>
      <w:bookmarkStart w:id="0" w:name="_GoBack"/>
      <w:bookmarkEnd w:id="0"/>
      <w:r>
        <w:t>code(test)</w:t>
      </w:r>
    </w:p>
    <w:p w14:paraId="2A38C830" w14:textId="71173CD0" w:rsidR="00744ECC" w:rsidRDefault="00744ECC" w:rsidP="00744ECC">
      <w:pPr>
        <w:pStyle w:val="ListParagraph"/>
        <w:spacing w:line="276" w:lineRule="auto"/>
        <w:ind w:left="1440"/>
      </w:pPr>
      <w:proofErr w:type="spellStart"/>
      <w:r>
        <w:t>beq</w:t>
      </w:r>
      <w:proofErr w:type="spellEnd"/>
      <w:r>
        <w:t xml:space="preserve"> $3, $0, </w:t>
      </w:r>
      <w:proofErr w:type="spellStart"/>
      <w:r>
        <w:t>endLoopX</w:t>
      </w:r>
      <w:proofErr w:type="spellEnd"/>
    </w:p>
    <w:p w14:paraId="06AE8B00" w14:textId="3E4A5593" w:rsidR="00744ECC" w:rsidRDefault="00744ECC" w:rsidP="00744ECC">
      <w:pPr>
        <w:pStyle w:val="ListParagraph"/>
        <w:spacing w:line="276" w:lineRule="auto"/>
        <w:ind w:left="1440"/>
      </w:pPr>
      <w:r>
        <w:t>code(statements)</w:t>
      </w:r>
    </w:p>
    <w:p w14:paraId="2384F226" w14:textId="5887B338" w:rsidR="00744ECC" w:rsidRDefault="00744ECC" w:rsidP="00744ECC">
      <w:pPr>
        <w:pStyle w:val="ListParagraph"/>
        <w:spacing w:line="276" w:lineRule="auto"/>
        <w:ind w:left="1440"/>
      </w:pPr>
      <w:proofErr w:type="spellStart"/>
      <w:r>
        <w:t>beq</w:t>
      </w:r>
      <w:proofErr w:type="spellEnd"/>
      <w:r>
        <w:t xml:space="preserve"> $0, $0, </w:t>
      </w:r>
      <w:proofErr w:type="spellStart"/>
      <w:r>
        <w:t>loopX</w:t>
      </w:r>
      <w:proofErr w:type="spellEnd"/>
    </w:p>
    <w:p w14:paraId="44C1C3F7" w14:textId="68F35909" w:rsidR="00744ECC" w:rsidRDefault="00744ECC" w:rsidP="00744ECC">
      <w:pPr>
        <w:pStyle w:val="ListParagraph"/>
        <w:spacing w:line="276" w:lineRule="auto"/>
        <w:ind w:left="1440"/>
      </w:pPr>
      <w:proofErr w:type="spellStart"/>
      <w:r>
        <w:t>endLoopX</w:t>
      </w:r>
      <w:proofErr w:type="spellEnd"/>
      <w:r>
        <w:t>:</w:t>
      </w:r>
    </w:p>
    <w:p w14:paraId="72F662F9" w14:textId="713FD36E" w:rsidR="00845A9A" w:rsidRDefault="00845A9A" w:rsidP="00845A9A">
      <w:pPr>
        <w:pStyle w:val="ListParagraph"/>
        <w:numPr>
          <w:ilvl w:val="0"/>
          <w:numId w:val="7"/>
        </w:numPr>
        <w:spacing w:line="276" w:lineRule="auto"/>
      </w:pPr>
      <w:r>
        <w:t>Procedures</w:t>
      </w:r>
    </w:p>
    <w:p w14:paraId="15AEA2AA" w14:textId="294D3417" w:rsidR="00E15C55" w:rsidRDefault="009A64B4" w:rsidP="009A64B4">
      <w:pPr>
        <w:pStyle w:val="ListParagraph"/>
        <w:numPr>
          <w:ilvl w:val="1"/>
          <w:numId w:val="7"/>
        </w:numPr>
        <w:spacing w:line="276" w:lineRule="auto"/>
      </w:pPr>
      <w:r>
        <w:t>Adjust offset table</w:t>
      </w:r>
      <w:r w:rsidR="004A574E">
        <w:t xml:space="preserve"> so that</w:t>
      </w:r>
    </w:p>
    <w:p w14:paraId="0D4358B6" w14:textId="0F7DB7AF" w:rsidR="004A574E" w:rsidRDefault="004A574E" w:rsidP="009A64B4">
      <w:pPr>
        <w:pStyle w:val="ListParagraph"/>
        <w:numPr>
          <w:ilvl w:val="2"/>
          <w:numId w:val="7"/>
        </w:numPr>
        <w:spacing w:line="276" w:lineRule="auto"/>
      </w:pPr>
      <w:r>
        <w:t xml:space="preserve">Pushed args </w:t>
      </w:r>
      <w:r>
        <w:sym w:font="Symbol" w:char="F0AE"/>
      </w:r>
      <w:r>
        <w:t xml:space="preserve"> positive offsets</w:t>
      </w:r>
    </w:p>
    <w:p w14:paraId="49565167" w14:textId="3E03B7B3" w:rsidR="004A574E" w:rsidRDefault="004A574E" w:rsidP="009A64B4">
      <w:pPr>
        <w:pStyle w:val="ListParagraph"/>
        <w:numPr>
          <w:ilvl w:val="2"/>
          <w:numId w:val="7"/>
        </w:numPr>
        <w:spacing w:line="276" w:lineRule="auto"/>
      </w:pPr>
      <w:r>
        <w:t xml:space="preserve">Pushed local vars </w:t>
      </w:r>
      <w:r>
        <w:sym w:font="Symbol" w:char="F0AE"/>
      </w:r>
      <w:r>
        <w:t xml:space="preserve"> 0 &amp; negative offsets</w:t>
      </w:r>
    </w:p>
    <w:p w14:paraId="66B12443" w14:textId="338D4401" w:rsidR="008B061C" w:rsidRDefault="008B061C" w:rsidP="008B061C">
      <w:pPr>
        <w:pStyle w:val="ListParagraph"/>
        <w:numPr>
          <w:ilvl w:val="1"/>
          <w:numId w:val="7"/>
        </w:numPr>
        <w:spacing w:line="276" w:lineRule="auto"/>
      </w:pPr>
      <w:r>
        <w:t>Add “F” before all procedure labels to avoid conflicts with other program labels</w:t>
      </w:r>
    </w:p>
    <w:p w14:paraId="60BAF76F" w14:textId="0B6908E4" w:rsidR="00A838C7" w:rsidRDefault="00A838C7" w:rsidP="008B061C">
      <w:pPr>
        <w:pStyle w:val="ListParagraph"/>
        <w:numPr>
          <w:ilvl w:val="1"/>
          <w:numId w:val="7"/>
        </w:numPr>
        <w:spacing w:line="276" w:lineRule="auto"/>
      </w:pPr>
      <w:r>
        <w:t xml:space="preserve">Let </w:t>
      </w:r>
      <w:r w:rsidR="007C03C2">
        <w:t xml:space="preserve">caller </w:t>
      </w:r>
      <w:r w:rsidR="00533095">
        <w:t>handle</w:t>
      </w:r>
      <w:r w:rsidR="007C03C2">
        <w:t>:</w:t>
      </w:r>
    </w:p>
    <w:p w14:paraId="5326101E" w14:textId="6A6292C8" w:rsidR="007C03C2" w:rsidRDefault="005824A9" w:rsidP="007C03C2">
      <w:pPr>
        <w:pStyle w:val="ListParagraph"/>
        <w:numPr>
          <w:ilvl w:val="2"/>
          <w:numId w:val="7"/>
        </w:numPr>
        <w:spacing w:line="276" w:lineRule="auto"/>
      </w:pPr>
      <w:r>
        <w:t xml:space="preserve">Saving &amp; restoring </w:t>
      </w:r>
      <w:r w:rsidR="007C03C2">
        <w:t>$29, $31</w:t>
      </w:r>
    </w:p>
    <w:p w14:paraId="596D036F" w14:textId="4C361DE7" w:rsidR="007C03C2" w:rsidRDefault="007C03C2" w:rsidP="008B061C">
      <w:pPr>
        <w:pStyle w:val="ListParagraph"/>
        <w:numPr>
          <w:ilvl w:val="1"/>
          <w:numId w:val="7"/>
        </w:numPr>
        <w:spacing w:line="276" w:lineRule="auto"/>
      </w:pPr>
      <w:r>
        <w:t>Let callee save:</w:t>
      </w:r>
    </w:p>
    <w:p w14:paraId="4EA105A9" w14:textId="272188E7" w:rsidR="00E76F79" w:rsidRDefault="005824A9" w:rsidP="007C03C2">
      <w:pPr>
        <w:pStyle w:val="ListParagraph"/>
        <w:numPr>
          <w:ilvl w:val="2"/>
          <w:numId w:val="7"/>
        </w:numPr>
        <w:spacing w:line="276" w:lineRule="auto"/>
      </w:pPr>
      <w:r>
        <w:t xml:space="preserve">Saving &amp; restoring </w:t>
      </w:r>
      <w:r w:rsidR="00442EDA">
        <w:t xml:space="preserve">all other </w:t>
      </w:r>
      <w:r>
        <w:t>u</w:t>
      </w:r>
      <w:r w:rsidR="007C03C2">
        <w:t>sed registers</w:t>
      </w:r>
    </w:p>
    <w:p w14:paraId="44BB3177" w14:textId="5C87705D" w:rsidR="007C03C2" w:rsidRDefault="00111DD2" w:rsidP="007C03C2">
      <w:pPr>
        <w:pStyle w:val="ListParagraph"/>
        <w:numPr>
          <w:ilvl w:val="2"/>
          <w:numId w:val="7"/>
        </w:numPr>
        <w:spacing w:line="276" w:lineRule="auto"/>
      </w:pPr>
      <w:r>
        <w:t>Setting</w:t>
      </w:r>
      <w:r w:rsidR="00E76F79">
        <w:t xml:space="preserve"> its own $29</w:t>
      </w:r>
      <w:r w:rsidR="007C03C2">
        <w:t xml:space="preserve"> </w:t>
      </w:r>
    </w:p>
    <w:p w14:paraId="60602C6D" w14:textId="67ECAB92" w:rsidR="00E15C55" w:rsidRPr="00A838C7" w:rsidRDefault="00E15C55" w:rsidP="00845A9A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A838C7">
        <w:rPr>
          <w:u w:val="single"/>
        </w:rPr>
        <w:t>Code(procedure definition) =</w:t>
      </w:r>
    </w:p>
    <w:p w14:paraId="389F2629" w14:textId="7D7EE710" w:rsidR="00845A9A" w:rsidRDefault="00845A9A" w:rsidP="008B061C">
      <w:pPr>
        <w:pStyle w:val="ListParagraph"/>
        <w:spacing w:line="276" w:lineRule="auto"/>
        <w:ind w:left="1440"/>
      </w:pPr>
      <w:r>
        <w:t>sub $29, $30, $4</w:t>
      </w:r>
      <w:r w:rsidR="00E15C55">
        <w:tab/>
      </w:r>
      <w:r w:rsidR="00E15C55">
        <w:tab/>
        <w:t>; set up FP</w:t>
      </w:r>
    </w:p>
    <w:p w14:paraId="49908871" w14:textId="044B9519" w:rsidR="00E15C55" w:rsidRDefault="00A37261" w:rsidP="008B061C">
      <w:pPr>
        <w:pStyle w:val="ListParagraph"/>
        <w:spacing w:line="276" w:lineRule="auto"/>
        <w:ind w:left="1440"/>
      </w:pPr>
      <w:r>
        <w:t>code(</w:t>
      </w:r>
      <w:proofErr w:type="spellStart"/>
      <w:r>
        <w:t>dcls</w:t>
      </w:r>
      <w:proofErr w:type="spellEnd"/>
      <w:r>
        <w:t>)</w:t>
      </w:r>
      <w:r w:rsidR="00DA7530">
        <w:tab/>
      </w:r>
      <w:r w:rsidR="00DA7530">
        <w:tab/>
      </w:r>
      <w:r w:rsidR="00DA7530">
        <w:tab/>
        <w:t>; push local vars first</w:t>
      </w:r>
    </w:p>
    <w:p w14:paraId="446043AF" w14:textId="6CD1A242" w:rsidR="00A37261" w:rsidRDefault="00A37261" w:rsidP="008B061C">
      <w:pPr>
        <w:pStyle w:val="ListParagraph"/>
        <w:spacing w:line="276" w:lineRule="auto"/>
        <w:ind w:left="1440"/>
      </w:pPr>
      <w:r>
        <w:t>adjust offset table</w:t>
      </w:r>
      <w:r w:rsidR="00865405">
        <w:tab/>
      </w:r>
      <w:r w:rsidR="00865405">
        <w:tab/>
        <w:t>; add # of args * 4 to every entry</w:t>
      </w:r>
    </w:p>
    <w:p w14:paraId="6BD9D9C9" w14:textId="62A3A4CA" w:rsidR="00A37261" w:rsidRDefault="00A37261" w:rsidP="008B061C">
      <w:pPr>
        <w:pStyle w:val="ListParagraph"/>
        <w:spacing w:line="276" w:lineRule="auto"/>
        <w:ind w:left="1440"/>
      </w:pPr>
      <w:r>
        <w:t>push regs</w:t>
      </w:r>
      <w:r w:rsidR="00DA7530">
        <w:tab/>
      </w:r>
      <w:r w:rsidR="00DA7530">
        <w:tab/>
      </w:r>
      <w:r w:rsidR="00DA7530">
        <w:tab/>
        <w:t>; then save used regs</w:t>
      </w:r>
    </w:p>
    <w:p w14:paraId="1F84D522" w14:textId="1D8EEAE4" w:rsidR="00A37261" w:rsidRDefault="00A37261" w:rsidP="008B061C">
      <w:pPr>
        <w:pStyle w:val="ListParagraph"/>
        <w:spacing w:line="276" w:lineRule="auto"/>
        <w:ind w:left="1440"/>
      </w:pPr>
      <w:r>
        <w:t>code(statements)</w:t>
      </w:r>
    </w:p>
    <w:p w14:paraId="505D122B" w14:textId="42469141" w:rsidR="00A37261" w:rsidRDefault="00A37261" w:rsidP="008B061C">
      <w:pPr>
        <w:pStyle w:val="ListParagraph"/>
        <w:spacing w:line="276" w:lineRule="auto"/>
        <w:ind w:left="1440"/>
      </w:pPr>
      <w:r>
        <w:t>code(</w:t>
      </w:r>
      <w:proofErr w:type="spellStart"/>
      <w:r>
        <w:t>expr</w:t>
      </w:r>
      <w:proofErr w:type="spellEnd"/>
      <w:r>
        <w:t>)</w:t>
      </w:r>
    </w:p>
    <w:p w14:paraId="0ED5FC8E" w14:textId="753AC7DF" w:rsidR="00A37261" w:rsidRDefault="00A37261" w:rsidP="008B061C">
      <w:pPr>
        <w:pStyle w:val="ListParagraph"/>
        <w:spacing w:line="276" w:lineRule="auto"/>
        <w:ind w:left="1440"/>
      </w:pPr>
      <w:r>
        <w:t>pop regs</w:t>
      </w:r>
      <w:r w:rsidR="00130E1F">
        <w:tab/>
      </w:r>
      <w:r w:rsidR="00130E1F">
        <w:tab/>
      </w:r>
      <w:r w:rsidR="00130E1F">
        <w:tab/>
        <w:t>; restore saved regs</w:t>
      </w:r>
    </w:p>
    <w:p w14:paraId="483B3556" w14:textId="580E138A" w:rsidR="00845A9A" w:rsidRDefault="00845A9A" w:rsidP="008B061C">
      <w:pPr>
        <w:pStyle w:val="ListParagraph"/>
        <w:spacing w:line="276" w:lineRule="auto"/>
        <w:ind w:left="1440"/>
      </w:pPr>
      <w:r>
        <w:t>add $30, $29, $4</w:t>
      </w:r>
      <w:r w:rsidR="00E15C55">
        <w:tab/>
      </w:r>
      <w:r w:rsidR="00E15C55">
        <w:tab/>
        <w:t xml:space="preserve">; </w:t>
      </w:r>
      <w:r w:rsidR="008814FC">
        <w:t>restore</w:t>
      </w:r>
      <w:r w:rsidR="00E15C55">
        <w:t xml:space="preserve"> SP</w:t>
      </w:r>
    </w:p>
    <w:p w14:paraId="1B43A992" w14:textId="0DCCFA7E" w:rsidR="00A37261" w:rsidRDefault="00A37261" w:rsidP="008B061C">
      <w:pPr>
        <w:pStyle w:val="ListParagraph"/>
        <w:spacing w:line="276" w:lineRule="auto"/>
        <w:ind w:left="1440"/>
      </w:pPr>
      <w:proofErr w:type="spellStart"/>
      <w:r>
        <w:t>jr</w:t>
      </w:r>
      <w:proofErr w:type="spellEnd"/>
      <w:r>
        <w:t xml:space="preserve"> $31</w:t>
      </w:r>
    </w:p>
    <w:p w14:paraId="0DBCC03E" w14:textId="7F06821F" w:rsidR="008B061C" w:rsidRPr="00A838C7" w:rsidRDefault="008B061C" w:rsidP="008B061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A838C7">
        <w:rPr>
          <w:u w:val="single"/>
        </w:rPr>
        <w:t>Code(procedure call) =</w:t>
      </w:r>
    </w:p>
    <w:p w14:paraId="33C09AFC" w14:textId="4575C772" w:rsidR="008B061C" w:rsidRDefault="008B061C" w:rsidP="008B061C">
      <w:pPr>
        <w:pStyle w:val="ListParagraph"/>
        <w:spacing w:line="276" w:lineRule="auto"/>
        <w:ind w:left="1440"/>
      </w:pPr>
      <w:r>
        <w:t>push $29</w:t>
      </w:r>
    </w:p>
    <w:p w14:paraId="52714BDD" w14:textId="2251F384" w:rsidR="008B061C" w:rsidRDefault="008B061C" w:rsidP="008B061C">
      <w:pPr>
        <w:pStyle w:val="ListParagraph"/>
        <w:spacing w:line="276" w:lineRule="auto"/>
        <w:ind w:left="1440"/>
      </w:pPr>
      <w:r>
        <w:t>push $31</w:t>
      </w:r>
    </w:p>
    <w:p w14:paraId="5F7839E5" w14:textId="0D175690" w:rsidR="008B061C" w:rsidRDefault="008B061C" w:rsidP="008B061C">
      <w:pPr>
        <w:pStyle w:val="ListParagraph"/>
        <w:spacing w:line="276" w:lineRule="auto"/>
        <w:ind w:left="1440"/>
      </w:pPr>
      <w:r>
        <w:t>code(</w:t>
      </w:r>
      <w:proofErr w:type="spellStart"/>
      <w:r>
        <w:t>arglist</w:t>
      </w:r>
      <w:proofErr w:type="spellEnd"/>
      <w:r>
        <w:t>)</w:t>
      </w:r>
      <w:r w:rsidR="00FD2BA6">
        <w:tab/>
      </w:r>
      <w:r w:rsidR="00FD2BA6">
        <w:tab/>
      </w:r>
      <w:r w:rsidR="00FD2BA6">
        <w:tab/>
        <w:t>; push args on</w:t>
      </w:r>
      <w:r w:rsidR="001B3BAB">
        <w:t xml:space="preserve"> stack</w:t>
      </w:r>
    </w:p>
    <w:p w14:paraId="3CF7C2F4" w14:textId="5113912F" w:rsidR="008B061C" w:rsidRDefault="008B061C" w:rsidP="008B061C">
      <w:pPr>
        <w:pStyle w:val="ListParagraph"/>
        <w:spacing w:line="276" w:lineRule="auto"/>
        <w:ind w:left="1440"/>
      </w:pPr>
      <w:proofErr w:type="spellStart"/>
      <w:r>
        <w:t>lis</w:t>
      </w:r>
      <w:proofErr w:type="spellEnd"/>
      <w:r>
        <w:t xml:space="preserve"> $5</w:t>
      </w:r>
    </w:p>
    <w:p w14:paraId="18FA3017" w14:textId="31B0CCE4" w:rsidR="008B061C" w:rsidRDefault="008B061C" w:rsidP="008B061C">
      <w:pPr>
        <w:pStyle w:val="ListParagraph"/>
        <w:spacing w:line="276" w:lineRule="auto"/>
        <w:ind w:left="1440"/>
      </w:pPr>
      <w:r>
        <w:t xml:space="preserve">.word </w:t>
      </w:r>
      <w:proofErr w:type="spellStart"/>
      <w:r>
        <w:t>Fproc</w:t>
      </w:r>
      <w:proofErr w:type="spellEnd"/>
    </w:p>
    <w:p w14:paraId="5481E67F" w14:textId="138EBAC0" w:rsidR="00412A5C" w:rsidRDefault="00412A5C" w:rsidP="008B061C">
      <w:pPr>
        <w:pStyle w:val="ListParagraph"/>
        <w:spacing w:line="276" w:lineRule="auto"/>
        <w:ind w:left="1440"/>
      </w:pPr>
      <w:r>
        <w:t>add $30, $30, $9</w:t>
      </w:r>
      <w:r>
        <w:tab/>
      </w:r>
      <w:r>
        <w:tab/>
        <w:t>;</w:t>
      </w:r>
      <w:r w:rsidR="00133880">
        <w:t xml:space="preserve"> </w:t>
      </w:r>
      <w:r w:rsidR="008814FC">
        <w:t xml:space="preserve">pop args from stack, </w:t>
      </w:r>
      <w:r>
        <w:t>$9 = # of args * 4</w:t>
      </w:r>
    </w:p>
    <w:p w14:paraId="3013C1BA" w14:textId="00FBB824" w:rsidR="00E877F8" w:rsidRDefault="00E877F8" w:rsidP="008B061C">
      <w:pPr>
        <w:pStyle w:val="ListParagraph"/>
        <w:spacing w:line="276" w:lineRule="auto"/>
        <w:ind w:left="1440"/>
      </w:pPr>
      <w:r>
        <w:t>pop $31</w:t>
      </w:r>
    </w:p>
    <w:p w14:paraId="76B5A611" w14:textId="53D40010" w:rsidR="008B061C" w:rsidRDefault="00E877F8" w:rsidP="008B061C">
      <w:pPr>
        <w:pStyle w:val="ListParagraph"/>
        <w:spacing w:line="276" w:lineRule="auto"/>
        <w:ind w:left="1440"/>
      </w:pPr>
      <w:r>
        <w:t>pop $29</w:t>
      </w:r>
    </w:p>
    <w:p w14:paraId="2F09F920" w14:textId="31AD55ED" w:rsidR="00B64307" w:rsidRPr="00A838C7" w:rsidRDefault="00B64307" w:rsidP="00B64307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A838C7">
        <w:rPr>
          <w:u w:val="single"/>
        </w:rPr>
        <w:t>Code(</w:t>
      </w:r>
      <w:proofErr w:type="spellStart"/>
      <w:r w:rsidRPr="00A838C7">
        <w:rPr>
          <w:u w:val="single"/>
        </w:rPr>
        <w:t>arglist</w:t>
      </w:r>
      <w:proofErr w:type="spellEnd"/>
      <w:r w:rsidRPr="00A838C7">
        <w:rPr>
          <w:u w:val="single"/>
        </w:rPr>
        <w:t>) =</w:t>
      </w:r>
    </w:p>
    <w:p w14:paraId="4C2E923F" w14:textId="72ADD33A" w:rsidR="00B64307" w:rsidRDefault="00B64307" w:rsidP="00B64307">
      <w:pPr>
        <w:pStyle w:val="ListParagraph"/>
        <w:spacing w:line="276" w:lineRule="auto"/>
        <w:ind w:left="1440"/>
      </w:pPr>
      <w:r>
        <w:t>code</w:t>
      </w:r>
      <w:r w:rsidR="00DB4DC0">
        <w:t>(</w:t>
      </w:r>
      <w:proofErr w:type="spellStart"/>
      <w:r w:rsidR="00DB4DC0">
        <w:t>expr</w:t>
      </w:r>
      <w:proofErr w:type="spellEnd"/>
      <w:r w:rsidR="00DB4DC0">
        <w:t>)</w:t>
      </w:r>
    </w:p>
    <w:p w14:paraId="565B4EF0" w14:textId="1838E02C" w:rsidR="00B64307" w:rsidRDefault="00B64307" w:rsidP="00B64307">
      <w:pPr>
        <w:pStyle w:val="ListParagraph"/>
        <w:spacing w:line="276" w:lineRule="auto"/>
        <w:ind w:left="1440"/>
      </w:pPr>
      <w:r>
        <w:t>push $3</w:t>
      </w:r>
      <w:r w:rsidR="00DB4DC0">
        <w:tab/>
      </w:r>
      <w:r w:rsidR="00DB4DC0">
        <w:tab/>
      </w:r>
      <w:r w:rsidR="00DB4DC0">
        <w:tab/>
        <w:t>; push arg</w:t>
      </w:r>
    </w:p>
    <w:p w14:paraId="25C22A70" w14:textId="7426E792" w:rsidR="00B64307" w:rsidRDefault="00133880" w:rsidP="00B64307">
      <w:pPr>
        <w:pStyle w:val="ListParagraph"/>
        <w:spacing w:line="276" w:lineRule="auto"/>
        <w:ind w:left="1440"/>
      </w:pPr>
      <w:r>
        <w:t>if exists,</w:t>
      </w:r>
      <w:r w:rsidR="00B64307">
        <w:t xml:space="preserve"> code(</w:t>
      </w:r>
      <w:proofErr w:type="spellStart"/>
      <w:r w:rsidR="00B64307">
        <w:t>arglist</w:t>
      </w:r>
      <w:proofErr w:type="spellEnd"/>
      <w:r w:rsidR="00B64307">
        <w:t>)</w:t>
      </w:r>
      <w:r w:rsidR="00B64307">
        <w:tab/>
        <w:t>; process additional args</w:t>
      </w:r>
    </w:p>
    <w:p w14:paraId="0CC4C0CC" w14:textId="14256ABF" w:rsidR="009A7C8E" w:rsidRDefault="00B631A4" w:rsidP="009A7C8E">
      <w:pPr>
        <w:pStyle w:val="ListParagraph"/>
        <w:numPr>
          <w:ilvl w:val="0"/>
          <w:numId w:val="7"/>
        </w:numPr>
        <w:spacing w:line="276" w:lineRule="auto"/>
      </w:pPr>
      <w:r>
        <w:t>Pointers</w:t>
      </w:r>
    </w:p>
    <w:p w14:paraId="59F85BE2" w14:textId="571EF061" w:rsidR="00B631A4" w:rsidRDefault="00B631A4" w:rsidP="00B631A4">
      <w:pPr>
        <w:pStyle w:val="ListParagraph"/>
        <w:numPr>
          <w:ilvl w:val="1"/>
          <w:numId w:val="7"/>
        </w:numPr>
        <w:spacing w:line="276" w:lineRule="auto"/>
      </w:pPr>
      <w:r>
        <w:t>Use 1 as value for NULL – guarantees the MIPS machine will crash if dereferenced</w:t>
      </w:r>
    </w:p>
    <w:p w14:paraId="3FF17458" w14:textId="0A1F3F01" w:rsidR="00486984" w:rsidRDefault="00486984" w:rsidP="00B631A4">
      <w:pPr>
        <w:pStyle w:val="ListParagraph"/>
        <w:numPr>
          <w:ilvl w:val="1"/>
          <w:numId w:val="7"/>
        </w:numPr>
        <w:spacing w:line="276" w:lineRule="auto"/>
      </w:pPr>
      <w:r>
        <w:t>Also need code gen for:</w:t>
      </w:r>
    </w:p>
    <w:p w14:paraId="4CD107A6" w14:textId="084B8886" w:rsidR="00486984" w:rsidRDefault="00486984" w:rsidP="00486984">
      <w:pPr>
        <w:pStyle w:val="ListParagraph"/>
        <w:numPr>
          <w:ilvl w:val="2"/>
          <w:numId w:val="7"/>
        </w:numPr>
        <w:spacing w:line="276" w:lineRule="auto"/>
      </w:pPr>
      <w:r>
        <w:t>Dereferencing</w:t>
      </w:r>
    </w:p>
    <w:p w14:paraId="6BC0B8B7" w14:textId="407550EA" w:rsidR="00486984" w:rsidRDefault="00486984" w:rsidP="00486984">
      <w:pPr>
        <w:pStyle w:val="ListParagraph"/>
        <w:numPr>
          <w:ilvl w:val="2"/>
          <w:numId w:val="7"/>
        </w:numPr>
        <w:spacing w:line="276" w:lineRule="auto"/>
      </w:pPr>
      <w:r>
        <w:t>Address-of</w:t>
      </w:r>
    </w:p>
    <w:p w14:paraId="2D8E202E" w14:textId="41DFC267" w:rsidR="00486984" w:rsidRDefault="00486984" w:rsidP="00486984">
      <w:pPr>
        <w:pStyle w:val="ListParagraph"/>
        <w:numPr>
          <w:ilvl w:val="2"/>
          <w:numId w:val="7"/>
        </w:numPr>
        <w:spacing w:line="276" w:lineRule="auto"/>
      </w:pPr>
      <w:r>
        <w:t>New/delete</w:t>
      </w:r>
    </w:p>
    <w:p w14:paraId="05E27186" w14:textId="77777777" w:rsidR="00F607C1" w:rsidRDefault="00F607C1" w:rsidP="00F607C1">
      <w:pPr>
        <w:pStyle w:val="ListParagraph"/>
        <w:numPr>
          <w:ilvl w:val="3"/>
          <w:numId w:val="7"/>
        </w:numPr>
        <w:spacing w:line="276" w:lineRule="auto"/>
      </w:pPr>
      <w:r>
        <w:t>New takes $1 as input (# of words to allocate)</w:t>
      </w:r>
    </w:p>
    <w:p w14:paraId="5981892F" w14:textId="6955140F" w:rsidR="007D50F4" w:rsidRDefault="007D50F4" w:rsidP="00F607C1">
      <w:pPr>
        <w:pStyle w:val="ListParagraph"/>
        <w:numPr>
          <w:ilvl w:val="3"/>
          <w:numId w:val="7"/>
        </w:numPr>
        <w:spacing w:line="276" w:lineRule="auto"/>
      </w:pPr>
      <w:r>
        <w:t>New returns $3 (starting address of allocated memory)</w:t>
      </w:r>
    </w:p>
    <w:p w14:paraId="7D0D64D6" w14:textId="25AD7E5B" w:rsidR="00F607C1" w:rsidRDefault="00652E25" w:rsidP="00F607C1">
      <w:pPr>
        <w:pStyle w:val="ListParagraph"/>
        <w:numPr>
          <w:ilvl w:val="3"/>
          <w:numId w:val="7"/>
        </w:numPr>
        <w:spacing w:line="276" w:lineRule="auto"/>
      </w:pPr>
      <w:r>
        <w:t>Delete takes $1 as input (address of memory to be freed)</w:t>
      </w:r>
      <w:r>
        <w:t xml:space="preserve"> </w:t>
      </w:r>
    </w:p>
    <w:p w14:paraId="12FAFD9A" w14:textId="46544BD4" w:rsidR="00486984" w:rsidRDefault="00486984" w:rsidP="00486984">
      <w:pPr>
        <w:pStyle w:val="ListParagraph"/>
        <w:numPr>
          <w:ilvl w:val="2"/>
          <w:numId w:val="7"/>
        </w:numPr>
        <w:spacing w:line="276" w:lineRule="auto"/>
      </w:pPr>
      <w:r>
        <w:t>Pointer assignment (e.g. *</w:t>
      </w:r>
      <w:proofErr w:type="spellStart"/>
      <w:r>
        <w:t>expr</w:t>
      </w:r>
      <w:proofErr w:type="spellEnd"/>
      <w:r>
        <w:t xml:space="preserve"> = </w:t>
      </w:r>
      <w:proofErr w:type="spellStart"/>
      <w:r>
        <w:t>expr</w:t>
      </w:r>
      <w:proofErr w:type="spellEnd"/>
      <w:r>
        <w:t>)</w:t>
      </w:r>
    </w:p>
    <w:p w14:paraId="5448529C" w14:textId="1B4CF0A1" w:rsidR="00486984" w:rsidRDefault="00E02ED7" w:rsidP="00486984">
      <w:pPr>
        <w:pStyle w:val="ListParagraph"/>
        <w:numPr>
          <w:ilvl w:val="2"/>
          <w:numId w:val="7"/>
        </w:numPr>
        <w:spacing w:line="276" w:lineRule="auto"/>
      </w:pPr>
      <w:r>
        <w:t>Pointer arithmetic</w:t>
      </w:r>
    </w:p>
    <w:p w14:paraId="67C4E0E1" w14:textId="344335AE" w:rsidR="005A6FD7" w:rsidRDefault="005A6FD7" w:rsidP="005A6FD7">
      <w:pPr>
        <w:pStyle w:val="ListParagraph"/>
        <w:numPr>
          <w:ilvl w:val="3"/>
          <w:numId w:val="7"/>
        </w:numPr>
        <w:spacing w:line="276" w:lineRule="auto"/>
      </w:pPr>
      <w:r>
        <w:t>If a(int*) + b(int)</w:t>
      </w:r>
    </w:p>
    <w:p w14:paraId="644CAF1A" w14:textId="42D3D2AF" w:rsidR="005A6FD7" w:rsidRDefault="005A6FD7" w:rsidP="005A6FD7">
      <w:pPr>
        <w:pStyle w:val="ListParagraph"/>
        <w:numPr>
          <w:ilvl w:val="4"/>
          <w:numId w:val="7"/>
        </w:numPr>
        <w:spacing w:line="276" w:lineRule="auto"/>
      </w:pPr>
      <w:r>
        <w:t>$3 = a + 4*b</w:t>
      </w:r>
    </w:p>
    <w:p w14:paraId="116F3206" w14:textId="7FBE802E" w:rsidR="005A6FD7" w:rsidRDefault="005A6FD7" w:rsidP="005A6FD7">
      <w:pPr>
        <w:pStyle w:val="ListParagraph"/>
        <w:numPr>
          <w:ilvl w:val="3"/>
          <w:numId w:val="7"/>
        </w:numPr>
        <w:spacing w:line="276" w:lineRule="auto"/>
      </w:pPr>
      <w:r>
        <w:t>If a(int*) – b(int)</w:t>
      </w:r>
    </w:p>
    <w:p w14:paraId="1AA9D0DD" w14:textId="690D23B5" w:rsidR="005A6FD7" w:rsidRDefault="005A6FD7" w:rsidP="005A6FD7">
      <w:pPr>
        <w:pStyle w:val="ListParagraph"/>
        <w:numPr>
          <w:ilvl w:val="4"/>
          <w:numId w:val="7"/>
        </w:numPr>
        <w:spacing w:line="276" w:lineRule="auto"/>
      </w:pPr>
      <w:r>
        <w:t>$3 = a – 4*b</w:t>
      </w:r>
    </w:p>
    <w:p w14:paraId="381FC68C" w14:textId="14BCA550" w:rsidR="005A6FD7" w:rsidRDefault="005A6FD7" w:rsidP="005A6FD7">
      <w:pPr>
        <w:pStyle w:val="ListParagraph"/>
        <w:numPr>
          <w:ilvl w:val="3"/>
          <w:numId w:val="7"/>
        </w:numPr>
        <w:spacing w:line="276" w:lineRule="auto"/>
      </w:pPr>
      <w:r>
        <w:t>If a(int*) – b(int*)</w:t>
      </w:r>
    </w:p>
    <w:p w14:paraId="675721E8" w14:textId="518AD630" w:rsidR="005A6FD7" w:rsidRDefault="005A6FD7" w:rsidP="005A6FD7">
      <w:pPr>
        <w:pStyle w:val="ListParagraph"/>
        <w:numPr>
          <w:ilvl w:val="4"/>
          <w:numId w:val="7"/>
        </w:numPr>
        <w:spacing w:line="276" w:lineRule="auto"/>
      </w:pPr>
      <w:r>
        <w:t>$3 = (a – b)/4</w:t>
      </w:r>
    </w:p>
    <w:p w14:paraId="682CD74F" w14:textId="472B7004" w:rsidR="00E02ED7" w:rsidRDefault="00E02ED7" w:rsidP="00486984">
      <w:pPr>
        <w:pStyle w:val="ListParagraph"/>
        <w:numPr>
          <w:ilvl w:val="2"/>
          <w:numId w:val="7"/>
        </w:numPr>
        <w:spacing w:line="276" w:lineRule="auto"/>
      </w:pPr>
      <w:r>
        <w:t>Pointer comparison</w:t>
      </w:r>
    </w:p>
    <w:p w14:paraId="1F2A94FF" w14:textId="34A20939" w:rsidR="00E80046" w:rsidRDefault="00E80046" w:rsidP="00E80046">
      <w:pPr>
        <w:pStyle w:val="ListParagraph"/>
        <w:numPr>
          <w:ilvl w:val="3"/>
          <w:numId w:val="7"/>
        </w:numPr>
        <w:spacing w:line="276" w:lineRule="auto"/>
      </w:pPr>
      <w:r>
        <w:t xml:space="preserve">Use </w:t>
      </w:r>
      <w:proofErr w:type="spellStart"/>
      <w:r>
        <w:t>sltu</w:t>
      </w:r>
      <w:proofErr w:type="spellEnd"/>
      <w:r>
        <w:t xml:space="preserve"> instead of </w:t>
      </w:r>
      <w:proofErr w:type="spellStart"/>
      <w:r>
        <w:t>slt</w:t>
      </w:r>
      <w:proofErr w:type="spellEnd"/>
    </w:p>
    <w:p w14:paraId="0F91ADBD" w14:textId="2B1003FF" w:rsidR="00EA3E77" w:rsidRDefault="00AC4772" w:rsidP="00AC477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Compiler optimization</w:t>
      </w:r>
    </w:p>
    <w:p w14:paraId="207610DA" w14:textId="77777777" w:rsidR="00AC4772" w:rsidRPr="007C2BB5" w:rsidRDefault="00AC4772" w:rsidP="00AC4772">
      <w:pPr>
        <w:pStyle w:val="ListParagraph"/>
        <w:numPr>
          <w:ilvl w:val="0"/>
          <w:numId w:val="7"/>
        </w:numPr>
        <w:spacing w:line="276" w:lineRule="auto"/>
      </w:pPr>
    </w:p>
    <w:sectPr w:rsidR="00AC477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93"/>
    <w:rsid w:val="00000E40"/>
    <w:rsid w:val="00004838"/>
    <w:rsid w:val="00013A1D"/>
    <w:rsid w:val="00022A1C"/>
    <w:rsid w:val="000269F3"/>
    <w:rsid w:val="00032AE1"/>
    <w:rsid w:val="000602ED"/>
    <w:rsid w:val="0007183D"/>
    <w:rsid w:val="000764A8"/>
    <w:rsid w:val="00076F2E"/>
    <w:rsid w:val="000C4A5E"/>
    <w:rsid w:val="00106507"/>
    <w:rsid w:val="00111DD2"/>
    <w:rsid w:val="00117150"/>
    <w:rsid w:val="00130E1F"/>
    <w:rsid w:val="00133880"/>
    <w:rsid w:val="00153A37"/>
    <w:rsid w:val="00153AE7"/>
    <w:rsid w:val="00155AEB"/>
    <w:rsid w:val="00162A48"/>
    <w:rsid w:val="0017176D"/>
    <w:rsid w:val="0017199C"/>
    <w:rsid w:val="001755B7"/>
    <w:rsid w:val="0018622F"/>
    <w:rsid w:val="001A1052"/>
    <w:rsid w:val="001B0B39"/>
    <w:rsid w:val="001B3BAB"/>
    <w:rsid w:val="002015E2"/>
    <w:rsid w:val="002157EA"/>
    <w:rsid w:val="00236AAA"/>
    <w:rsid w:val="0023758A"/>
    <w:rsid w:val="002524F5"/>
    <w:rsid w:val="00254A7E"/>
    <w:rsid w:val="00281C9D"/>
    <w:rsid w:val="00287995"/>
    <w:rsid w:val="002A5784"/>
    <w:rsid w:val="002A644D"/>
    <w:rsid w:val="00304AAA"/>
    <w:rsid w:val="00324180"/>
    <w:rsid w:val="00340906"/>
    <w:rsid w:val="00344735"/>
    <w:rsid w:val="00345A0E"/>
    <w:rsid w:val="003542CD"/>
    <w:rsid w:val="003941F7"/>
    <w:rsid w:val="003A195D"/>
    <w:rsid w:val="003A3FA0"/>
    <w:rsid w:val="003D00C1"/>
    <w:rsid w:val="003E1499"/>
    <w:rsid w:val="003E61F3"/>
    <w:rsid w:val="0040318A"/>
    <w:rsid w:val="00407B93"/>
    <w:rsid w:val="00412A5C"/>
    <w:rsid w:val="00416B80"/>
    <w:rsid w:val="00437B44"/>
    <w:rsid w:val="00440255"/>
    <w:rsid w:val="00441F81"/>
    <w:rsid w:val="00442EDA"/>
    <w:rsid w:val="00450703"/>
    <w:rsid w:val="00486984"/>
    <w:rsid w:val="004A574E"/>
    <w:rsid w:val="004A5BDA"/>
    <w:rsid w:val="00507C04"/>
    <w:rsid w:val="0051399F"/>
    <w:rsid w:val="00533095"/>
    <w:rsid w:val="0054473C"/>
    <w:rsid w:val="005448A9"/>
    <w:rsid w:val="00546271"/>
    <w:rsid w:val="00546959"/>
    <w:rsid w:val="00554108"/>
    <w:rsid w:val="00562AFF"/>
    <w:rsid w:val="00575E58"/>
    <w:rsid w:val="005824A9"/>
    <w:rsid w:val="005A6FD7"/>
    <w:rsid w:val="005C44EF"/>
    <w:rsid w:val="005C7A6A"/>
    <w:rsid w:val="005D1585"/>
    <w:rsid w:val="005F6729"/>
    <w:rsid w:val="005F6E57"/>
    <w:rsid w:val="00630A96"/>
    <w:rsid w:val="0064598D"/>
    <w:rsid w:val="00652E25"/>
    <w:rsid w:val="00662356"/>
    <w:rsid w:val="00665F51"/>
    <w:rsid w:val="00667D3A"/>
    <w:rsid w:val="00674599"/>
    <w:rsid w:val="006A4820"/>
    <w:rsid w:val="006F3A19"/>
    <w:rsid w:val="007214BE"/>
    <w:rsid w:val="00744ECC"/>
    <w:rsid w:val="00752D10"/>
    <w:rsid w:val="0075449F"/>
    <w:rsid w:val="00763714"/>
    <w:rsid w:val="0078130F"/>
    <w:rsid w:val="007A3856"/>
    <w:rsid w:val="007A3EEA"/>
    <w:rsid w:val="007A7A32"/>
    <w:rsid w:val="007B4BAD"/>
    <w:rsid w:val="007C03C2"/>
    <w:rsid w:val="007C2BB5"/>
    <w:rsid w:val="007D0FAB"/>
    <w:rsid w:val="007D18D4"/>
    <w:rsid w:val="007D50F4"/>
    <w:rsid w:val="007F477E"/>
    <w:rsid w:val="00816DBE"/>
    <w:rsid w:val="00827443"/>
    <w:rsid w:val="00827D9B"/>
    <w:rsid w:val="008454BC"/>
    <w:rsid w:val="00845A9A"/>
    <w:rsid w:val="008466FB"/>
    <w:rsid w:val="00851840"/>
    <w:rsid w:val="00865405"/>
    <w:rsid w:val="008666E6"/>
    <w:rsid w:val="0087001D"/>
    <w:rsid w:val="00875D61"/>
    <w:rsid w:val="0087761A"/>
    <w:rsid w:val="008814FC"/>
    <w:rsid w:val="008845F9"/>
    <w:rsid w:val="00890D4F"/>
    <w:rsid w:val="008B061C"/>
    <w:rsid w:val="008C7CDF"/>
    <w:rsid w:val="008F6E97"/>
    <w:rsid w:val="00901C3C"/>
    <w:rsid w:val="00904A12"/>
    <w:rsid w:val="00906C15"/>
    <w:rsid w:val="00907903"/>
    <w:rsid w:val="0092760B"/>
    <w:rsid w:val="00961B0D"/>
    <w:rsid w:val="00962AB1"/>
    <w:rsid w:val="009739E2"/>
    <w:rsid w:val="0098559C"/>
    <w:rsid w:val="009A1591"/>
    <w:rsid w:val="009A1E49"/>
    <w:rsid w:val="009A64B4"/>
    <w:rsid w:val="009A7C8E"/>
    <w:rsid w:val="009D164A"/>
    <w:rsid w:val="009D2E2A"/>
    <w:rsid w:val="009F5389"/>
    <w:rsid w:val="00A21B29"/>
    <w:rsid w:val="00A23ECA"/>
    <w:rsid w:val="00A37261"/>
    <w:rsid w:val="00A478A4"/>
    <w:rsid w:val="00A838C7"/>
    <w:rsid w:val="00A83A98"/>
    <w:rsid w:val="00A83CC5"/>
    <w:rsid w:val="00A945B9"/>
    <w:rsid w:val="00A95863"/>
    <w:rsid w:val="00A95FD3"/>
    <w:rsid w:val="00A96D47"/>
    <w:rsid w:val="00AA6458"/>
    <w:rsid w:val="00AC39F7"/>
    <w:rsid w:val="00AC4772"/>
    <w:rsid w:val="00AE048D"/>
    <w:rsid w:val="00AE24B9"/>
    <w:rsid w:val="00AF7EB3"/>
    <w:rsid w:val="00B23AFA"/>
    <w:rsid w:val="00B25C3B"/>
    <w:rsid w:val="00B47AAD"/>
    <w:rsid w:val="00B631A4"/>
    <w:rsid w:val="00B64307"/>
    <w:rsid w:val="00BA4940"/>
    <w:rsid w:val="00BB6208"/>
    <w:rsid w:val="00BF0FE9"/>
    <w:rsid w:val="00C00878"/>
    <w:rsid w:val="00C44A98"/>
    <w:rsid w:val="00C47C76"/>
    <w:rsid w:val="00C517C0"/>
    <w:rsid w:val="00C51C24"/>
    <w:rsid w:val="00C72F1D"/>
    <w:rsid w:val="00C805BB"/>
    <w:rsid w:val="00C90421"/>
    <w:rsid w:val="00C951B8"/>
    <w:rsid w:val="00CA19C3"/>
    <w:rsid w:val="00CB396C"/>
    <w:rsid w:val="00CC58AC"/>
    <w:rsid w:val="00CD1679"/>
    <w:rsid w:val="00CF7C3E"/>
    <w:rsid w:val="00D0197D"/>
    <w:rsid w:val="00D30144"/>
    <w:rsid w:val="00D3135C"/>
    <w:rsid w:val="00D640C2"/>
    <w:rsid w:val="00D6526F"/>
    <w:rsid w:val="00D8299B"/>
    <w:rsid w:val="00D83944"/>
    <w:rsid w:val="00DA7530"/>
    <w:rsid w:val="00DB4DC0"/>
    <w:rsid w:val="00DB7E99"/>
    <w:rsid w:val="00DC6647"/>
    <w:rsid w:val="00DD6F9A"/>
    <w:rsid w:val="00DE3F5F"/>
    <w:rsid w:val="00DE46E5"/>
    <w:rsid w:val="00E02ED7"/>
    <w:rsid w:val="00E12D77"/>
    <w:rsid w:val="00E14E05"/>
    <w:rsid w:val="00E15C55"/>
    <w:rsid w:val="00E4241C"/>
    <w:rsid w:val="00E55EBA"/>
    <w:rsid w:val="00E56C62"/>
    <w:rsid w:val="00E76F79"/>
    <w:rsid w:val="00E80046"/>
    <w:rsid w:val="00E877F8"/>
    <w:rsid w:val="00EA3E77"/>
    <w:rsid w:val="00ED74F2"/>
    <w:rsid w:val="00EF34E1"/>
    <w:rsid w:val="00EF7F85"/>
    <w:rsid w:val="00F075BE"/>
    <w:rsid w:val="00F16D7B"/>
    <w:rsid w:val="00F23F14"/>
    <w:rsid w:val="00F317C7"/>
    <w:rsid w:val="00F43A41"/>
    <w:rsid w:val="00F607C1"/>
    <w:rsid w:val="00F65F94"/>
    <w:rsid w:val="00F72376"/>
    <w:rsid w:val="00FA57BF"/>
    <w:rsid w:val="00FA7664"/>
    <w:rsid w:val="00FD04C6"/>
    <w:rsid w:val="00FD2BA6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BB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162</TotalTime>
  <Pages>6</Pages>
  <Words>1221</Words>
  <Characters>6961</Characters>
  <Application>Microsoft Macintosh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186</cp:revision>
  <dcterms:created xsi:type="dcterms:W3CDTF">2015-12-21T01:34:00Z</dcterms:created>
  <dcterms:modified xsi:type="dcterms:W3CDTF">2015-12-22T04:45:00Z</dcterms:modified>
</cp:coreProperties>
</file>
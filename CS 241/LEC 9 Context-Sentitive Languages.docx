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4E813" w14:textId="66141763" w:rsidR="00C47C76" w:rsidRDefault="002A132B" w:rsidP="007C2BB5">
      <w:pPr>
        <w:spacing w:line="276" w:lineRule="auto"/>
      </w:pPr>
      <w:proofErr w:type="spellStart"/>
      <w:r>
        <w:rPr>
          <w:b/>
          <w:u w:val="single"/>
        </w:rPr>
        <w:t>d</w:t>
      </w:r>
      <w:bookmarkStart w:id="0" w:name="_GoBack"/>
      <w:bookmarkEnd w:id="0"/>
      <w:r w:rsidR="00857305">
        <w:rPr>
          <w:b/>
          <w:u w:val="single"/>
        </w:rPr>
        <w:t>Context</w:t>
      </w:r>
      <w:proofErr w:type="spellEnd"/>
      <w:r w:rsidR="00857305">
        <w:rPr>
          <w:b/>
          <w:u w:val="single"/>
        </w:rPr>
        <w:t>-Sensitive Languages</w:t>
      </w:r>
    </w:p>
    <w:p w14:paraId="7CF7D3A0" w14:textId="77777777" w:rsidR="007C2BB5" w:rsidRDefault="007C2BB5" w:rsidP="007C2BB5">
      <w:pPr>
        <w:spacing w:line="276" w:lineRule="auto"/>
      </w:pPr>
    </w:p>
    <w:p w14:paraId="4A7EA034" w14:textId="77777777" w:rsidR="007C2BB5" w:rsidRDefault="0090581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Context-sensitive analysis</w:t>
      </w:r>
    </w:p>
    <w:p w14:paraId="76D4D2AA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t>Which properties of valid C programs still cannot be enforced by CFGs?</w:t>
      </w:r>
    </w:p>
    <w:p w14:paraId="5DA2B38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Declaration before use</w:t>
      </w:r>
    </w:p>
    <w:p w14:paraId="45CF025D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Const</w:t>
      </w:r>
      <w:proofErr w:type="spellEnd"/>
      <w:r>
        <w:t xml:space="preserve"> correctness</w:t>
      </w:r>
    </w:p>
    <w:p w14:paraId="319A70F8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Type correctness</w:t>
      </w:r>
    </w:p>
    <w:p w14:paraId="0CECA301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>Multiple-declared variables</w:t>
      </w:r>
    </w:p>
    <w:p w14:paraId="6D3606B9" w14:textId="77777777" w:rsidR="00905816" w:rsidRDefault="00905816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Context-sensitive language</w:t>
      </w:r>
    </w:p>
    <w:p w14:paraId="4CACCB3C" w14:textId="77777777" w:rsidR="00905816" w:rsidRDefault="00905816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proofErr w:type="spellStart"/>
      <w:r>
        <w:t>dA</w:t>
      </w:r>
      <w:proofErr w:type="spellEnd"/>
      <w:r>
        <w:t xml:space="preserve"> </w:t>
      </w:r>
      <w:r>
        <w:sym w:font="Symbol" w:char="F0AE"/>
      </w:r>
      <w:r>
        <w:t xml:space="preserve"> dab; d provides context</w:t>
      </w:r>
    </w:p>
    <w:p w14:paraId="0B434D56" w14:textId="327910CE" w:rsidR="007B0D94" w:rsidRPr="007B0D94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</w:t>
      </w:r>
      <w:r w:rsidR="007B0D94">
        <w:rPr>
          <w:u w:val="single"/>
        </w:rPr>
        <w:t>eclaration errors</w:t>
      </w:r>
    </w:p>
    <w:p w14:paraId="28972DD9" w14:textId="4F93F165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Multiple or missing declarations</w:t>
      </w:r>
    </w:p>
    <w:p w14:paraId="250BC511" w14:textId="420DCD8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Solution: construct a symbol table</w:t>
      </w:r>
    </w:p>
    <w:p w14:paraId="54636A9F" w14:textId="5DDD12B7" w:rsidR="00826EE7" w:rsidRDefault="00826EE7" w:rsidP="000865BC">
      <w:pPr>
        <w:pStyle w:val="ListParagraph"/>
        <w:numPr>
          <w:ilvl w:val="2"/>
          <w:numId w:val="7"/>
        </w:numPr>
        <w:spacing w:line="276" w:lineRule="auto"/>
      </w:pPr>
      <w:r>
        <w:t>E.g. map&lt;string (name), string (type)&gt;</w:t>
      </w:r>
    </w:p>
    <w:p w14:paraId="71EA3C07" w14:textId="58C10EA2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>i.e. traverse parse tree to collect all declarations</w:t>
      </w:r>
    </w:p>
    <w:p w14:paraId="015B53C4" w14:textId="0F8A1E4D" w:rsidR="007B0D94" w:rsidRDefault="007B0D94" w:rsidP="000865BC">
      <w:pPr>
        <w:pStyle w:val="ListParagraph"/>
        <w:numPr>
          <w:ilvl w:val="1"/>
          <w:numId w:val="7"/>
        </w:numPr>
        <w:spacing w:line="276" w:lineRule="auto"/>
      </w:pPr>
      <w:r>
        <w:t xml:space="preserve">for each node with rule </w:t>
      </w:r>
      <w:r w:rsidR="00D93068">
        <w:t>“</w:t>
      </w:r>
      <w:r>
        <w:t xml:space="preserve">dcl </w:t>
      </w:r>
      <w:r>
        <w:sym w:font="Symbol" w:char="F0AE"/>
      </w:r>
      <w:r>
        <w:t xml:space="preserve"> TYPE ID</w:t>
      </w:r>
      <w:r w:rsidR="00D93068">
        <w:t>”</w:t>
      </w:r>
    </w:p>
    <w:p w14:paraId="40B93103" w14:textId="7FF32760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extract name and type</w:t>
      </w:r>
    </w:p>
    <w:p w14:paraId="2E3A798C" w14:textId="2A687CDB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if name already in symbol table</w:t>
      </w:r>
      <w:r w:rsidR="00AB210C">
        <w:t xml:space="preserve">, </w:t>
      </w:r>
      <w:r>
        <w:t>ERROR</w:t>
      </w:r>
    </w:p>
    <w:p w14:paraId="68F6D794" w14:textId="3FC060C4" w:rsidR="00D93068" w:rsidRDefault="00D93068" w:rsidP="000865BC">
      <w:pPr>
        <w:pStyle w:val="ListParagraph"/>
        <w:numPr>
          <w:ilvl w:val="2"/>
          <w:numId w:val="7"/>
        </w:numPr>
        <w:spacing w:line="276" w:lineRule="auto"/>
      </w:pPr>
      <w:r>
        <w:t>else</w:t>
      </w:r>
      <w:r w:rsidR="00AB210C">
        <w:t xml:space="preserve"> </w:t>
      </w:r>
      <w:r>
        <w:t>add (name, type) to symbol table</w:t>
      </w:r>
    </w:p>
    <w:p w14:paraId="699DF4E9" w14:textId="6209532C" w:rsidR="009F1B63" w:rsidRPr="00C71E63" w:rsidRDefault="00C71E63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Variable use w/o declaration</w:t>
      </w:r>
    </w:p>
    <w:p w14:paraId="237531EF" w14:textId="32799708" w:rsidR="00C71E63" w:rsidRDefault="00C71E63" w:rsidP="000865BC">
      <w:pPr>
        <w:pStyle w:val="ListParagraph"/>
        <w:numPr>
          <w:ilvl w:val="1"/>
          <w:numId w:val="7"/>
        </w:numPr>
        <w:spacing w:line="276" w:lineRule="auto"/>
      </w:pPr>
      <w:r>
        <w:t>Solution: traverse parse tree and look for rules with RHS “ID”</w:t>
      </w:r>
    </w:p>
    <w:p w14:paraId="7DA3D576" w14:textId="0CDB1A87" w:rsidR="00C71E63" w:rsidRDefault="00C71E63" w:rsidP="000865BC">
      <w:pPr>
        <w:pStyle w:val="ListParagraph"/>
        <w:numPr>
          <w:ilvl w:val="2"/>
          <w:numId w:val="7"/>
        </w:numPr>
        <w:spacing w:line="276" w:lineRule="auto"/>
      </w:pPr>
      <w:r>
        <w:t>If ID name is not in symbol table, ERROR</w:t>
      </w:r>
    </w:p>
    <w:p w14:paraId="2DAE2556" w14:textId="4834F6FB" w:rsidR="00C71E63" w:rsidRDefault="00941BD2" w:rsidP="000865BC">
      <w:pPr>
        <w:pStyle w:val="ListParagraph"/>
        <w:numPr>
          <w:ilvl w:val="0"/>
          <w:numId w:val="7"/>
        </w:numPr>
        <w:spacing w:line="276" w:lineRule="auto"/>
      </w:pPr>
      <w:r>
        <w:t>These two passes of the parse tree can be merged</w:t>
      </w:r>
    </w:p>
    <w:p w14:paraId="3FCF10CC" w14:textId="7493850F" w:rsidR="003575CE" w:rsidRDefault="003575CE" w:rsidP="000865B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Procedures</w:t>
      </w:r>
    </w:p>
    <w:p w14:paraId="33726FBA" w14:textId="179BFB7C" w:rsidR="00941BD2" w:rsidRDefault="00311D90" w:rsidP="003575CE">
      <w:pPr>
        <w:pStyle w:val="ListParagraph"/>
        <w:numPr>
          <w:ilvl w:val="1"/>
          <w:numId w:val="7"/>
        </w:numPr>
        <w:spacing w:line="276" w:lineRule="auto"/>
      </w:pPr>
      <w:r>
        <w:t>How do we implement scopes – i.e. forbid duplicate definitions in the same procedure, but allow in different procedures?</w:t>
      </w:r>
    </w:p>
    <w:p w14:paraId="49C14C61" w14:textId="1159BCD4" w:rsidR="00311D90" w:rsidRDefault="00311D90" w:rsidP="003575CE">
      <w:pPr>
        <w:pStyle w:val="ListParagraph"/>
        <w:numPr>
          <w:ilvl w:val="2"/>
          <w:numId w:val="7"/>
        </w:numPr>
        <w:spacing w:line="276" w:lineRule="auto"/>
      </w:pPr>
      <w:r>
        <w:t>Solution: separate symbol table for each procedure &amp; a top-level symbol table that holds procedure names</w:t>
      </w:r>
    </w:p>
    <w:p w14:paraId="68E6307E" w14:textId="77777777" w:rsidR="00B514E1" w:rsidRDefault="00826EE7" w:rsidP="003575CE">
      <w:pPr>
        <w:pStyle w:val="ListParagraph"/>
        <w:numPr>
          <w:ilvl w:val="2"/>
          <w:numId w:val="7"/>
        </w:numPr>
        <w:spacing w:line="276" w:lineRule="auto"/>
      </w:pPr>
      <w:r>
        <w:t>E.g. map&lt;string (procedu</w:t>
      </w:r>
      <w:r w:rsidR="00B514E1">
        <w:t>re name),</w:t>
      </w:r>
    </w:p>
    <w:p w14:paraId="0523DB43" w14:textId="61DF3E91" w:rsidR="00826EE7" w:rsidRDefault="00826EE7" w:rsidP="003575CE">
      <w:pPr>
        <w:pStyle w:val="ListParagraph"/>
        <w:spacing w:line="276" w:lineRule="auto"/>
        <w:ind w:left="2160" w:firstLine="720"/>
      </w:pPr>
      <w:r>
        <w:t>map&lt;string, string&gt; (procedure symbol table) &gt;</w:t>
      </w:r>
    </w:p>
    <w:p w14:paraId="12C02F6B" w14:textId="5A3782F7" w:rsidR="00AB210C" w:rsidRDefault="00AB210C" w:rsidP="003575CE">
      <w:pPr>
        <w:pStyle w:val="ListParagraph"/>
        <w:numPr>
          <w:ilvl w:val="2"/>
          <w:numId w:val="7"/>
        </w:numPr>
        <w:spacing w:line="276" w:lineRule="auto"/>
      </w:pPr>
      <w:r>
        <w:t xml:space="preserve">For each </w:t>
      </w:r>
      <w:r w:rsidR="00B1089B">
        <w:t>node with rule</w:t>
      </w:r>
    </w:p>
    <w:p w14:paraId="45B8B654" w14:textId="57022985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“procedure </w:t>
      </w:r>
      <w:r>
        <w:sym w:font="Symbol" w:char="F0AE"/>
      </w:r>
      <w:r>
        <w:t xml:space="preserve"> INT ID LAREN …” or “main </w:t>
      </w:r>
      <w:r>
        <w:sym w:font="Symbol" w:char="F0AE"/>
      </w:r>
      <w:r>
        <w:t xml:space="preserve"> INT WAIN …”</w:t>
      </w:r>
    </w:p>
    <w:p w14:paraId="45F4A0D1" w14:textId="50E7E75F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If name already in symbol table, ERROR</w:t>
      </w:r>
    </w:p>
    <w:p w14:paraId="48E694D1" w14:textId="534B9041" w:rsidR="00AB210C" w:rsidRDefault="00AB210C" w:rsidP="003575CE">
      <w:pPr>
        <w:pStyle w:val="ListParagraph"/>
        <w:numPr>
          <w:ilvl w:val="3"/>
          <w:numId w:val="7"/>
        </w:numPr>
        <w:spacing w:line="276" w:lineRule="auto"/>
      </w:pPr>
      <w:r>
        <w:t>Else add procedure to symbol table</w:t>
      </w:r>
    </w:p>
    <w:p w14:paraId="71A65DD2" w14:textId="51FC787D" w:rsidR="00310F98" w:rsidRDefault="00310F98" w:rsidP="003575CE">
      <w:pPr>
        <w:pStyle w:val="ListParagraph"/>
        <w:numPr>
          <w:ilvl w:val="2"/>
          <w:numId w:val="7"/>
        </w:numPr>
        <w:spacing w:line="276" w:lineRule="auto"/>
      </w:pPr>
      <w:r>
        <w:t>Also need a global variable to keep track of current procedure</w:t>
      </w:r>
    </w:p>
    <w:p w14:paraId="68023209" w14:textId="20EADCDB" w:rsidR="007C6F98" w:rsidRDefault="007C6F98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There is type information </w:t>
      </w:r>
      <w:r w:rsidR="00442E78">
        <w:t xml:space="preserve">associated with procedures, i.e. </w:t>
      </w:r>
      <w:r w:rsidR="009637C5">
        <w:t>procedure signature</w:t>
      </w:r>
    </w:p>
    <w:p w14:paraId="3BAAC240" w14:textId="34A81ADD" w:rsidR="009637C5" w:rsidRDefault="009637C5" w:rsidP="003575CE">
      <w:pPr>
        <w:pStyle w:val="ListParagraph"/>
        <w:numPr>
          <w:ilvl w:val="2"/>
          <w:numId w:val="7"/>
        </w:numPr>
        <w:spacing w:line="276" w:lineRule="auto"/>
      </w:pPr>
      <w:r>
        <w:t>Since all procedures in WLP4 return int, the signature is just the sequence of param</w:t>
      </w:r>
      <w:r w:rsidR="003F0F96">
        <w:t>eter</w:t>
      </w:r>
      <w:r>
        <w:t xml:space="preserve"> types</w:t>
      </w:r>
    </w:p>
    <w:p w14:paraId="301B5AB1" w14:textId="3CA7DCA1" w:rsidR="003F0F96" w:rsidRDefault="003F0F96" w:rsidP="003575CE">
      <w:pPr>
        <w:pStyle w:val="ListParagraph"/>
        <w:numPr>
          <w:ilvl w:val="2"/>
          <w:numId w:val="7"/>
        </w:numPr>
        <w:spacing w:line="276" w:lineRule="auto"/>
      </w:pPr>
      <w:r>
        <w:t>Revised symbol table:</w:t>
      </w:r>
    </w:p>
    <w:p w14:paraId="0822DDE9" w14:textId="7B055935" w:rsidR="003F0F96" w:rsidRDefault="003F0F96" w:rsidP="003575CE">
      <w:pPr>
        <w:pStyle w:val="ListParagraph"/>
        <w:numPr>
          <w:ilvl w:val="3"/>
          <w:numId w:val="7"/>
        </w:numPr>
        <w:spacing w:line="276" w:lineRule="auto"/>
      </w:pPr>
      <w:r>
        <w:t>map&lt;string (procedure name),</w:t>
      </w:r>
    </w:p>
    <w:p w14:paraId="173C45A3" w14:textId="3170B2F1" w:rsidR="003F0F96" w:rsidRDefault="003F0F96" w:rsidP="003575CE">
      <w:pPr>
        <w:pStyle w:val="ListParagraph"/>
        <w:spacing w:line="276" w:lineRule="auto"/>
        <w:ind w:left="2880"/>
      </w:pPr>
      <w:r>
        <w:t>pair&lt;vector&lt;string&gt; (signature),</w:t>
      </w:r>
    </w:p>
    <w:p w14:paraId="7E482998" w14:textId="607BF83F" w:rsidR="003F0F96" w:rsidRDefault="003F0F96" w:rsidP="003575CE">
      <w:pPr>
        <w:pStyle w:val="ListParagraph"/>
        <w:spacing w:line="276" w:lineRule="auto"/>
        <w:ind w:left="2520"/>
      </w:pPr>
      <w:r>
        <w:tab/>
      </w:r>
      <w:r w:rsidR="000865BC">
        <w:tab/>
      </w:r>
      <w:r>
        <w:t>map&lt;string, string&gt; (procedure symbol table) &gt; &gt;</w:t>
      </w:r>
    </w:p>
    <w:p w14:paraId="14542468" w14:textId="1EA81E64" w:rsidR="003F0F96" w:rsidRDefault="00B1089B" w:rsidP="003575CE">
      <w:pPr>
        <w:pStyle w:val="ListParagraph"/>
        <w:numPr>
          <w:ilvl w:val="2"/>
          <w:numId w:val="7"/>
        </w:numPr>
        <w:spacing w:line="276" w:lineRule="auto"/>
      </w:pPr>
      <w:r>
        <w:t>To compute the signature, traverse nodes with rule</w:t>
      </w:r>
    </w:p>
    <w:p w14:paraId="5143A044" w14:textId="549306D9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lastRenderedPageBreak/>
        <w:t>“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dcl” or “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dcl COMMA </w:t>
      </w:r>
      <w:proofErr w:type="spellStart"/>
      <w:r>
        <w:t>paramlist</w:t>
      </w:r>
      <w:proofErr w:type="spellEnd"/>
      <w:r>
        <w:t>”</w:t>
      </w:r>
    </w:p>
    <w:p w14:paraId="277A864E" w14:textId="28126032" w:rsidR="00B1089B" w:rsidRDefault="00B1089B" w:rsidP="003575CE">
      <w:pPr>
        <w:pStyle w:val="ListParagraph"/>
        <w:numPr>
          <w:ilvl w:val="3"/>
          <w:numId w:val="7"/>
        </w:numPr>
        <w:spacing w:line="276" w:lineRule="auto"/>
      </w:pPr>
      <w:r>
        <w:t xml:space="preserve">If </w:t>
      </w:r>
      <w:proofErr w:type="spellStart"/>
      <w:r>
        <w:t>paramlist</w:t>
      </w:r>
      <w:proofErr w:type="spellEnd"/>
      <w:r>
        <w:t xml:space="preserve"> </w:t>
      </w:r>
      <w:r>
        <w:sym w:font="Symbol" w:char="F0AE"/>
      </w:r>
      <w:r>
        <w:t xml:space="preserve"> </w:t>
      </w:r>
      <w:r>
        <w:sym w:font="Symbol" w:char="F065"/>
      </w:r>
      <w:r>
        <w:t xml:space="preserve"> then signature is empty</w:t>
      </w:r>
    </w:p>
    <w:p w14:paraId="17482B0B" w14:textId="53348615" w:rsidR="008B792D" w:rsidRPr="008C19D0" w:rsidRDefault="008C19D0" w:rsidP="003575CE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Types</w:t>
      </w:r>
    </w:p>
    <w:p w14:paraId="134A8357" w14:textId="34C1A4F6" w:rsidR="00DF076F" w:rsidRDefault="000865BC" w:rsidP="003575CE">
      <w:pPr>
        <w:pStyle w:val="ListParagraph"/>
        <w:numPr>
          <w:ilvl w:val="1"/>
          <w:numId w:val="7"/>
        </w:numPr>
        <w:spacing w:line="276" w:lineRule="auto"/>
      </w:pPr>
      <w:r>
        <w:t>Purpose</w:t>
      </w:r>
      <w:r w:rsidR="00DF076F">
        <w:t>: the computer does not know exactly what each byte in its memory is used for</w:t>
      </w:r>
    </w:p>
    <w:p w14:paraId="54684865" w14:textId="77777777" w:rsidR="00DF076F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>Types remember what kind of data is stored at each location in the memory</w:t>
      </w:r>
    </w:p>
    <w:p w14:paraId="74C112CB" w14:textId="3E01AF9C" w:rsidR="008C19D0" w:rsidRDefault="00DF076F" w:rsidP="003575CE">
      <w:pPr>
        <w:pStyle w:val="ListParagraph"/>
        <w:numPr>
          <w:ilvl w:val="1"/>
          <w:numId w:val="7"/>
        </w:numPr>
        <w:spacing w:line="276" w:lineRule="auto"/>
      </w:pPr>
      <w:r>
        <w:t xml:space="preserve">Ensures that the </w:t>
      </w:r>
      <w:r w:rsidR="00720F1B">
        <w:t xml:space="preserve">memory </w:t>
      </w:r>
      <w:r>
        <w:t>location is always used that way</w:t>
      </w:r>
    </w:p>
    <w:p w14:paraId="0C2D65F3" w14:textId="1405271A" w:rsidR="00FB56B4" w:rsidRDefault="00FB56B4" w:rsidP="003575CE">
      <w:pPr>
        <w:pStyle w:val="ListParagraph"/>
        <w:numPr>
          <w:ilvl w:val="1"/>
          <w:numId w:val="7"/>
        </w:numPr>
        <w:spacing w:line="276" w:lineRule="auto"/>
      </w:pPr>
      <w:r>
        <w:t>Only 2 types in WLP4: int and int*</w:t>
      </w:r>
    </w:p>
    <w:p w14:paraId="0367B57D" w14:textId="505F7968" w:rsidR="00FF00BA" w:rsidRDefault="00FF00BA" w:rsidP="003575CE">
      <w:pPr>
        <w:pStyle w:val="ListParagraph"/>
        <w:numPr>
          <w:ilvl w:val="1"/>
          <w:numId w:val="7"/>
        </w:numPr>
        <w:spacing w:line="276" w:lineRule="auto"/>
      </w:pPr>
      <w:r>
        <w:t>To determine the type of a node in the parse tree:</w:t>
      </w:r>
    </w:p>
    <w:p w14:paraId="58EE4352" w14:textId="38B57759" w:rsidR="00A610B7" w:rsidRDefault="009868B9" w:rsidP="009868B9">
      <w:pPr>
        <w:pStyle w:val="ListParagraph"/>
        <w:spacing w:line="276" w:lineRule="auto"/>
        <w:ind w:left="1080"/>
      </w:pPr>
      <w:r>
        <w:t xml:space="preserve">String </w:t>
      </w:r>
      <w:proofErr w:type="spellStart"/>
      <w:r>
        <w:t>typeof</w:t>
      </w:r>
      <w:proofErr w:type="spellEnd"/>
      <w:r>
        <w:t>(Tree &amp;t) {</w:t>
      </w:r>
    </w:p>
    <w:p w14:paraId="41511857" w14:textId="79CEEB65" w:rsidR="009868B9" w:rsidRDefault="009868B9" w:rsidP="009868B9">
      <w:pPr>
        <w:pStyle w:val="ListParagraph"/>
        <w:spacing w:line="276" w:lineRule="auto"/>
        <w:ind w:left="1440"/>
      </w:pPr>
      <w:r>
        <w:t xml:space="preserve">For each c in </w:t>
      </w:r>
      <w:proofErr w:type="spellStart"/>
      <w:r>
        <w:t>t.children</w:t>
      </w:r>
      <w:proofErr w:type="spellEnd"/>
    </w:p>
    <w:p w14:paraId="6E276EB4" w14:textId="520FAF38" w:rsidR="009868B9" w:rsidRDefault="009868B9" w:rsidP="009868B9">
      <w:pPr>
        <w:pStyle w:val="ListParagraph"/>
        <w:spacing w:line="276" w:lineRule="auto"/>
        <w:ind w:left="1440"/>
      </w:pPr>
      <w:r>
        <w:tab/>
        <w:t xml:space="preserve">Compute </w:t>
      </w:r>
      <w:proofErr w:type="spellStart"/>
      <w:r>
        <w:t>typeof</w:t>
      </w:r>
      <w:proofErr w:type="spellEnd"/>
      <w:r>
        <w:t>(c)</w:t>
      </w:r>
    </w:p>
    <w:p w14:paraId="674B69FE" w14:textId="4444F722" w:rsidR="009868B9" w:rsidRDefault="009868B9" w:rsidP="009868B9">
      <w:pPr>
        <w:pStyle w:val="ListParagraph"/>
        <w:spacing w:line="276" w:lineRule="auto"/>
        <w:ind w:left="1440"/>
      </w:pPr>
      <w:r>
        <w:t xml:space="preserve">Use </w:t>
      </w:r>
      <w:proofErr w:type="spellStart"/>
      <w:r>
        <w:t>t.rule</w:t>
      </w:r>
      <w:proofErr w:type="spellEnd"/>
      <w:r>
        <w:t xml:space="preserve"> to decide which type rules are relevant</w:t>
      </w:r>
    </w:p>
    <w:p w14:paraId="46B5B747" w14:textId="2FEBE0DB" w:rsidR="009868B9" w:rsidRDefault="009868B9" w:rsidP="009868B9">
      <w:pPr>
        <w:pStyle w:val="ListParagraph"/>
        <w:spacing w:line="276" w:lineRule="auto"/>
        <w:ind w:left="1440"/>
      </w:pPr>
      <w:r>
        <w:tab/>
        <w:t>Combine rule &amp; types of children to get type for t</w:t>
      </w:r>
    </w:p>
    <w:p w14:paraId="2D5BA594" w14:textId="64B5F244" w:rsidR="009868B9" w:rsidRDefault="009868B9" w:rsidP="009868B9">
      <w:pPr>
        <w:pStyle w:val="ListParagraph"/>
        <w:spacing w:line="276" w:lineRule="auto"/>
        <w:ind w:left="1440"/>
      </w:pPr>
      <w:r>
        <w:tab/>
        <w:t>If not possible, ERROR</w:t>
      </w:r>
    </w:p>
    <w:p w14:paraId="0799F76B" w14:textId="1DD2F6C1" w:rsidR="009868B9" w:rsidRDefault="009868B9" w:rsidP="009868B9">
      <w:pPr>
        <w:pStyle w:val="ListParagraph"/>
        <w:spacing w:line="276" w:lineRule="auto"/>
        <w:ind w:left="1080"/>
      </w:pPr>
      <w:r>
        <w:t>}</w:t>
      </w:r>
    </w:p>
    <w:p w14:paraId="599BCD68" w14:textId="77777777" w:rsidR="00DB099E" w:rsidRDefault="0019330E" w:rsidP="00A610B7">
      <w:pPr>
        <w:pStyle w:val="ListParagraph"/>
        <w:numPr>
          <w:ilvl w:val="1"/>
          <w:numId w:val="7"/>
        </w:numPr>
        <w:spacing w:line="276" w:lineRule="auto"/>
      </w:pPr>
      <w:r>
        <w:t>ID</w:t>
      </w:r>
    </w:p>
    <w:p w14:paraId="24B06302" w14:textId="4F61D94D" w:rsidR="009868B9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G</w:t>
      </w:r>
      <w:r w:rsidR="0019330E">
        <w:t>et type from symbol table</w:t>
      </w:r>
    </w:p>
    <w:p w14:paraId="77DA453F" w14:textId="14A407C5" w:rsidR="00DB099E" w:rsidRDefault="00DB099E" w:rsidP="00DB099E">
      <w:pPr>
        <w:pStyle w:val="ListParagraph"/>
        <w:numPr>
          <w:ilvl w:val="2"/>
          <w:numId w:val="7"/>
        </w:numPr>
        <w:spacing w:line="276" w:lineRule="auto"/>
      </w:pPr>
      <w:r>
        <w:t>Use notation for natural deduction inference rule:</w:t>
      </w:r>
    </w:p>
    <w:p w14:paraId="4631489D" w14:textId="1DBE1235" w:rsidR="0019330E" w:rsidRPr="0019330E" w:rsidRDefault="0019330E" w:rsidP="00CF4F89">
      <w:pPr>
        <w:pStyle w:val="ListParagraph"/>
        <w:spacing w:line="276" w:lineRule="auto"/>
        <w:ind w:left="1800"/>
        <w:rPr>
          <w:u w:val="single"/>
        </w:rPr>
      </w:pPr>
      <w:r w:rsidRPr="0019330E">
        <w:rPr>
          <w:u w:val="single"/>
        </w:rPr>
        <w:t xml:space="preserve">&lt;id.name, T&gt; </w:t>
      </w:r>
      <w:r w:rsidRPr="0019330E">
        <w:rPr>
          <w:u w:val="single"/>
        </w:rPr>
        <w:sym w:font="Symbol" w:char="F0CE"/>
      </w:r>
      <w:r w:rsidR="008711DE">
        <w:rPr>
          <w:u w:val="single"/>
        </w:rPr>
        <w:t xml:space="preserve"> symbol t</w:t>
      </w:r>
      <w:r w:rsidRPr="0019330E">
        <w:rPr>
          <w:u w:val="single"/>
        </w:rPr>
        <w:t>able</w:t>
      </w:r>
      <w:r>
        <w:t xml:space="preserve"> </w:t>
      </w:r>
      <w:r>
        <w:tab/>
      </w:r>
      <w:r>
        <w:sym w:font="Symbol" w:char="F0AC"/>
      </w:r>
      <w:r>
        <w:t xml:space="preserve"> premise(s)</w:t>
      </w:r>
    </w:p>
    <w:p w14:paraId="37AC8648" w14:textId="7A5E8192" w:rsidR="0019330E" w:rsidRDefault="0019330E" w:rsidP="00CF4F89">
      <w:pPr>
        <w:pStyle w:val="ListParagraph"/>
        <w:spacing w:line="276" w:lineRule="auto"/>
        <w:ind w:left="1800"/>
      </w:pPr>
      <w:r>
        <w:t>id : T</w:t>
      </w:r>
      <w:r>
        <w:tab/>
      </w:r>
      <w:r>
        <w:tab/>
      </w:r>
      <w:r>
        <w:tab/>
      </w:r>
      <w:r>
        <w:tab/>
      </w:r>
      <w:r>
        <w:sym w:font="Symbol" w:char="F0AC"/>
      </w:r>
      <w:r>
        <w:t xml:space="preserve"> conclusion</w:t>
      </w:r>
    </w:p>
    <w:p w14:paraId="7B9CB986" w14:textId="46864B28" w:rsidR="00751620" w:rsidRDefault="00751620" w:rsidP="0019330E">
      <w:pPr>
        <w:pStyle w:val="ListParagraph"/>
        <w:numPr>
          <w:ilvl w:val="2"/>
          <w:numId w:val="7"/>
        </w:numPr>
        <w:spacing w:line="276" w:lineRule="auto"/>
      </w:pPr>
      <w:r>
        <w:t>i.e. if ID was declared to have type T, then it has type T</w:t>
      </w:r>
    </w:p>
    <w:p w14:paraId="2E56C4A4" w14:textId="08ABECEC" w:rsidR="00DB099E" w:rsidRDefault="00DB099E" w:rsidP="00DB099E">
      <w:pPr>
        <w:pStyle w:val="ListParagraph"/>
        <w:numPr>
          <w:ilvl w:val="1"/>
          <w:numId w:val="7"/>
        </w:numPr>
        <w:spacing w:line="276" w:lineRule="auto"/>
      </w:pPr>
      <w:r>
        <w:t xml:space="preserve">Singleton production </w:t>
      </w:r>
      <w:r w:rsidR="00FB0862">
        <w:t xml:space="preserve">(e.g. </w:t>
      </w:r>
      <w:proofErr w:type="spellStart"/>
      <w:r w:rsidR="00FB0862">
        <w:t>expr</w:t>
      </w:r>
      <w:proofErr w:type="spellEnd"/>
      <w:r w:rsidR="00FB0862">
        <w:t xml:space="preserve"> </w:t>
      </w:r>
      <w:r w:rsidR="00FB0862">
        <w:sym w:font="Symbol" w:char="F0AE"/>
      </w:r>
      <w:r w:rsidR="00FB0862">
        <w:t xml:space="preserve"> term, term </w:t>
      </w:r>
      <w:r w:rsidR="00FB0862">
        <w:sym w:font="Symbol" w:char="F0AE"/>
      </w:r>
      <w:r w:rsidR="00FB0862">
        <w:t xml:space="preserve"> factor)</w:t>
      </w:r>
    </w:p>
    <w:p w14:paraId="5E01DDEE" w14:textId="7F1B9B9F" w:rsidR="00FB0862" w:rsidRDefault="00FB0862" w:rsidP="00FB0862">
      <w:pPr>
        <w:pStyle w:val="ListParagraph"/>
        <w:numPr>
          <w:ilvl w:val="2"/>
          <w:numId w:val="7"/>
        </w:numPr>
        <w:spacing w:line="276" w:lineRule="auto"/>
      </w:pPr>
      <w:r>
        <w:t>Type of LHS = type of RHS</w:t>
      </w:r>
    </w:p>
    <w:p w14:paraId="4973EB6D" w14:textId="4098DFB8" w:rsidR="00FB0862" w:rsidRDefault="00FB0862" w:rsidP="00FB0862">
      <w:pPr>
        <w:pStyle w:val="ListParagraph"/>
        <w:numPr>
          <w:ilvl w:val="1"/>
          <w:numId w:val="7"/>
        </w:numPr>
        <w:spacing w:line="276" w:lineRule="auto"/>
      </w:pPr>
      <w:r>
        <w:t>NUM</w:t>
      </w:r>
    </w:p>
    <w:p w14:paraId="612E1999" w14:textId="1E2C5CE4" w:rsidR="00FB0862" w:rsidRDefault="007F64F3" w:rsidP="00CF4F89">
      <w:pPr>
        <w:pStyle w:val="ListParagraph"/>
        <w:spacing w:line="276" w:lineRule="auto"/>
        <w:ind w:left="1800"/>
      </w:pPr>
      <w:r>
        <w:t>____</w:t>
      </w:r>
      <w:r w:rsidR="001458B9">
        <w:t>_______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no premise</w:t>
      </w:r>
    </w:p>
    <w:p w14:paraId="1BBAD4E0" w14:textId="41FE76FD" w:rsidR="007F64F3" w:rsidRDefault="007F64F3" w:rsidP="00CF4F89">
      <w:pPr>
        <w:pStyle w:val="ListParagraph"/>
        <w:spacing w:line="276" w:lineRule="auto"/>
        <w:ind w:left="1800"/>
      </w:pPr>
      <w:r>
        <w:t>NUM : int</w:t>
      </w:r>
      <w:r w:rsidR="00826159">
        <w:tab/>
      </w:r>
      <w:r w:rsidR="00826159">
        <w:tab/>
      </w:r>
      <w:r w:rsidR="00826159">
        <w:sym w:font="Symbol" w:char="F0AC"/>
      </w:r>
      <w:r w:rsidR="00826159">
        <w:t xml:space="preserve"> conclusion (i.e. this is an axiom)</w:t>
      </w:r>
    </w:p>
    <w:p w14:paraId="47B5373E" w14:textId="258E83E1" w:rsidR="004B207B" w:rsidRDefault="001458B9" w:rsidP="004B207B">
      <w:pPr>
        <w:pStyle w:val="ListParagraph"/>
        <w:numPr>
          <w:ilvl w:val="1"/>
          <w:numId w:val="7"/>
        </w:numPr>
        <w:spacing w:line="276" w:lineRule="auto"/>
      </w:pPr>
      <w:r>
        <w:t>NULL</w:t>
      </w:r>
    </w:p>
    <w:p w14:paraId="19E29C2F" w14:textId="6766092E" w:rsidR="001458B9" w:rsidRDefault="001458B9" w:rsidP="00CF4F89">
      <w:pPr>
        <w:pStyle w:val="ListParagraph"/>
        <w:spacing w:line="276" w:lineRule="auto"/>
        <w:ind w:left="1800"/>
      </w:pPr>
      <w:r>
        <w:t>___________</w:t>
      </w:r>
    </w:p>
    <w:p w14:paraId="26F46189" w14:textId="084E7BEC" w:rsidR="001458B9" w:rsidRDefault="001458B9" w:rsidP="00CF4F89">
      <w:pPr>
        <w:pStyle w:val="ListParagraph"/>
        <w:spacing w:line="276" w:lineRule="auto"/>
        <w:ind w:left="1800"/>
      </w:pPr>
      <w:r>
        <w:t>NULL : int*</w:t>
      </w:r>
    </w:p>
    <w:p w14:paraId="43B459BF" w14:textId="1DB1F0AE" w:rsidR="002E4EEE" w:rsidRDefault="00CF4F89" w:rsidP="002E4EEE">
      <w:pPr>
        <w:pStyle w:val="ListParagraph"/>
        <w:numPr>
          <w:ilvl w:val="1"/>
          <w:numId w:val="7"/>
        </w:numPr>
        <w:spacing w:line="276" w:lineRule="auto"/>
      </w:pPr>
      <w:r>
        <w:t>Parenthesized expressions</w:t>
      </w:r>
    </w:p>
    <w:p w14:paraId="113E4A38" w14:textId="4E6B0EBD" w:rsidR="00CF4F89" w:rsidRDefault="00CF4F89" w:rsidP="00CF4F89">
      <w:pPr>
        <w:pStyle w:val="ListParagraph"/>
        <w:spacing w:line="276" w:lineRule="auto"/>
        <w:ind w:left="1800"/>
      </w:pPr>
      <w:r>
        <w:rPr>
          <w:u w:val="single"/>
        </w:rPr>
        <w:t>E : T</w:t>
      </w:r>
    </w:p>
    <w:p w14:paraId="7C214618" w14:textId="03F24EB2" w:rsidR="00CF4F89" w:rsidRDefault="00CF4F89" w:rsidP="00CF4F89">
      <w:pPr>
        <w:pStyle w:val="ListParagraph"/>
        <w:spacing w:line="276" w:lineRule="auto"/>
        <w:ind w:left="1800"/>
      </w:pPr>
      <w:r>
        <w:t>(E) : T</w:t>
      </w:r>
    </w:p>
    <w:p w14:paraId="2C9C5193" w14:textId="7EC03CE5" w:rsidR="00CF4F89" w:rsidRDefault="00CF4F89" w:rsidP="00CF4F89">
      <w:pPr>
        <w:pStyle w:val="ListParagraph"/>
        <w:numPr>
          <w:ilvl w:val="2"/>
          <w:numId w:val="7"/>
        </w:numPr>
        <w:spacing w:line="276" w:lineRule="auto"/>
      </w:pPr>
      <w:r>
        <w:t>i.e. parenthesized expression has the same type of the expression itself</w:t>
      </w:r>
    </w:p>
    <w:p w14:paraId="3A24467C" w14:textId="79E8863F" w:rsidR="00220B78" w:rsidRDefault="00447F93" w:rsidP="00220B78">
      <w:pPr>
        <w:pStyle w:val="ListParagraph"/>
        <w:numPr>
          <w:ilvl w:val="1"/>
          <w:numId w:val="7"/>
        </w:numPr>
        <w:spacing w:line="276" w:lineRule="auto"/>
      </w:pPr>
      <w:r>
        <w:t>Address operator</w:t>
      </w:r>
      <w:r w:rsidR="005209DC">
        <w:t xml:space="preserve"> (AMP)</w:t>
      </w:r>
    </w:p>
    <w:p w14:paraId="76ADEF45" w14:textId="515A3801" w:rsidR="006D0A5E" w:rsidRPr="006D0A5E" w:rsidRDefault="006D0A5E" w:rsidP="006D0A5E">
      <w:pPr>
        <w:pStyle w:val="ListParagraph"/>
        <w:spacing w:line="276" w:lineRule="auto"/>
        <w:ind w:left="1800"/>
        <w:rPr>
          <w:u w:val="single"/>
        </w:rPr>
      </w:pPr>
      <w:r>
        <w:rPr>
          <w:u w:val="single"/>
        </w:rPr>
        <w:t>E : int</w:t>
      </w:r>
    </w:p>
    <w:p w14:paraId="5F1C3DA2" w14:textId="59755561" w:rsidR="007958B5" w:rsidRDefault="007958B5" w:rsidP="006D0A5E">
      <w:pPr>
        <w:pStyle w:val="ListParagraph"/>
        <w:spacing w:line="276" w:lineRule="auto"/>
        <w:ind w:left="1800"/>
      </w:pPr>
      <w:r>
        <w:t>&amp;E : int*</w:t>
      </w:r>
    </w:p>
    <w:p w14:paraId="551C0500" w14:textId="240EC576" w:rsidR="00F91ADB" w:rsidRDefault="00F91ADB" w:rsidP="00F91ADB">
      <w:pPr>
        <w:pStyle w:val="ListParagraph"/>
        <w:numPr>
          <w:ilvl w:val="2"/>
          <w:numId w:val="7"/>
        </w:numPr>
        <w:spacing w:line="276" w:lineRule="auto"/>
      </w:pPr>
      <w:r>
        <w:t>If E is a variable value (int), then &amp;E is its address (a pointer)</w:t>
      </w:r>
    </w:p>
    <w:p w14:paraId="09C122A1" w14:textId="4D4923B5" w:rsidR="006D0A5E" w:rsidRDefault="005209DC" w:rsidP="005F2E02">
      <w:pPr>
        <w:pStyle w:val="ListParagraph"/>
        <w:numPr>
          <w:ilvl w:val="1"/>
          <w:numId w:val="7"/>
        </w:numPr>
        <w:spacing w:line="276" w:lineRule="auto"/>
      </w:pPr>
      <w:r>
        <w:t>Dereference operator (</w:t>
      </w:r>
      <w:r w:rsidR="008770F5">
        <w:t>STAR</w:t>
      </w:r>
      <w:r>
        <w:t>)</w:t>
      </w:r>
    </w:p>
    <w:p w14:paraId="2763DDD2" w14:textId="3D419609" w:rsidR="00C47008" w:rsidRDefault="00C47008" w:rsidP="004827E7">
      <w:pPr>
        <w:pStyle w:val="ListParagraph"/>
        <w:spacing w:line="276" w:lineRule="auto"/>
        <w:ind w:left="1800"/>
      </w:pPr>
      <w:r>
        <w:rPr>
          <w:u w:val="single"/>
        </w:rPr>
        <w:t>E : int*</w:t>
      </w:r>
    </w:p>
    <w:p w14:paraId="18259B75" w14:textId="75C99637" w:rsidR="00C47008" w:rsidRDefault="00C47008" w:rsidP="004827E7">
      <w:pPr>
        <w:pStyle w:val="ListParagraph"/>
        <w:spacing w:line="276" w:lineRule="auto"/>
        <w:ind w:left="1800"/>
      </w:pPr>
      <w:r>
        <w:t>*E : int</w:t>
      </w:r>
    </w:p>
    <w:p w14:paraId="43FD21ED" w14:textId="02E638C1" w:rsidR="004827E7" w:rsidRDefault="00F91ADB" w:rsidP="00C47008">
      <w:pPr>
        <w:pStyle w:val="ListParagraph"/>
        <w:numPr>
          <w:ilvl w:val="2"/>
          <w:numId w:val="7"/>
        </w:numPr>
        <w:spacing w:line="276" w:lineRule="auto"/>
      </w:pPr>
      <w:r>
        <w:t>If E is a pointer, then *E is a variable value (int)</w:t>
      </w:r>
    </w:p>
    <w:p w14:paraId="08872758" w14:textId="1C4C82E2" w:rsidR="004827E7" w:rsidRDefault="005209DC" w:rsidP="004827E7">
      <w:pPr>
        <w:pStyle w:val="ListParagraph"/>
        <w:numPr>
          <w:ilvl w:val="1"/>
          <w:numId w:val="7"/>
        </w:numPr>
        <w:spacing w:line="276" w:lineRule="auto"/>
      </w:pPr>
      <w:r>
        <w:t>Memory allocation (</w:t>
      </w:r>
      <w:r w:rsidR="005F2317">
        <w:t>NEW</w:t>
      </w:r>
      <w:r>
        <w:t>)</w:t>
      </w:r>
    </w:p>
    <w:p w14:paraId="06C7312C" w14:textId="6B5DA456" w:rsidR="00BA0CDE" w:rsidRDefault="00BA0CDE" w:rsidP="007441F7">
      <w:pPr>
        <w:pStyle w:val="ListParagraph"/>
        <w:spacing w:line="276" w:lineRule="auto"/>
        <w:ind w:left="1800"/>
      </w:pPr>
      <w:r>
        <w:rPr>
          <w:u w:val="single"/>
        </w:rPr>
        <w:t>E : int</w:t>
      </w:r>
    </w:p>
    <w:p w14:paraId="0276688A" w14:textId="0D128EC0" w:rsidR="00BA0CDE" w:rsidRDefault="00BA0CDE" w:rsidP="007441F7">
      <w:pPr>
        <w:pStyle w:val="ListParagraph"/>
        <w:spacing w:line="276" w:lineRule="auto"/>
        <w:ind w:left="1800"/>
      </w:pPr>
      <w:r>
        <w:t>new int [E] : int*</w:t>
      </w:r>
    </w:p>
    <w:p w14:paraId="66AE614F" w14:textId="55A93590" w:rsidR="007441F7" w:rsidRDefault="000E3483" w:rsidP="007441F7">
      <w:pPr>
        <w:pStyle w:val="ListParagraph"/>
        <w:numPr>
          <w:ilvl w:val="1"/>
          <w:numId w:val="7"/>
        </w:numPr>
        <w:spacing w:line="276" w:lineRule="auto"/>
      </w:pPr>
      <w:r>
        <w:t>Multiplication/division</w:t>
      </w:r>
    </w:p>
    <w:p w14:paraId="5778B392" w14:textId="5A0E6ECD" w:rsidR="000E3483" w:rsidRDefault="000E3483" w:rsidP="000E3483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</w:t>
      </w:r>
    </w:p>
    <w:p w14:paraId="4C8DD536" w14:textId="0455AB72" w:rsidR="000E3483" w:rsidRPr="000E3483" w:rsidRDefault="000E3483" w:rsidP="000E3483">
      <w:pPr>
        <w:pStyle w:val="ListParagraph"/>
        <w:spacing w:line="276" w:lineRule="auto"/>
        <w:ind w:left="1800"/>
      </w:pPr>
      <w:r w:rsidRPr="000E3483">
        <w:rPr>
          <w:u w:val="single"/>
        </w:rPr>
        <w:t>E2 : int</w:t>
      </w:r>
      <w:r w:rsidR="00427CA5">
        <w:rPr>
          <w:u w:val="single"/>
        </w:rPr>
        <w:tab/>
      </w:r>
      <w:r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  <w:r w:rsidR="00427CA5">
        <w:tab/>
      </w:r>
      <w:r w:rsidRPr="000E3483">
        <w:rPr>
          <w:u w:val="single"/>
        </w:rPr>
        <w:t>E2 : int</w:t>
      </w:r>
      <w:r w:rsidR="00427CA5">
        <w:rPr>
          <w:u w:val="single"/>
        </w:rPr>
        <w:tab/>
      </w:r>
    </w:p>
    <w:p w14:paraId="481A9B53" w14:textId="612BAAD6" w:rsidR="000E3483" w:rsidRDefault="000E3483" w:rsidP="000E3483">
      <w:pPr>
        <w:pStyle w:val="ListParagraph"/>
        <w:spacing w:line="276" w:lineRule="auto"/>
        <w:ind w:left="1800"/>
      </w:pPr>
      <w:r>
        <w:t>E1 * E2 : int</w:t>
      </w:r>
      <w:r>
        <w:tab/>
        <w:t>E1 / E2 : int</w:t>
      </w:r>
      <w:r>
        <w:tab/>
      </w:r>
      <w:r>
        <w:tab/>
        <w:t>E1 % E2 : int</w:t>
      </w:r>
    </w:p>
    <w:p w14:paraId="3EF199E1" w14:textId="769624B4" w:rsidR="000E3483" w:rsidRDefault="000B05F7" w:rsidP="000E3483">
      <w:pPr>
        <w:pStyle w:val="ListParagraph"/>
        <w:numPr>
          <w:ilvl w:val="1"/>
          <w:numId w:val="7"/>
        </w:numPr>
        <w:spacing w:line="276" w:lineRule="auto"/>
      </w:pPr>
      <w:r>
        <w:t>Addition</w:t>
      </w:r>
    </w:p>
    <w:p w14:paraId="4E9B752C" w14:textId="0B6447FF" w:rsidR="00424027" w:rsidRDefault="000D4D2A" w:rsidP="00424027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</w:t>
      </w:r>
      <w:r>
        <w:tab/>
      </w:r>
      <w:r>
        <w:tab/>
        <w:t>E1 : int*</w:t>
      </w:r>
    </w:p>
    <w:p w14:paraId="3CEAF838" w14:textId="074B5D76" w:rsidR="00424027" w:rsidRDefault="00424027" w:rsidP="00424027">
      <w:pPr>
        <w:pStyle w:val="ListParagraph"/>
        <w:spacing w:line="276" w:lineRule="auto"/>
        <w:ind w:left="1800"/>
      </w:pPr>
      <w:r w:rsidRPr="000D4D2A">
        <w:rPr>
          <w:u w:val="single"/>
        </w:rPr>
        <w:t>E2 : int</w:t>
      </w:r>
      <w:r w:rsidR="000D4D2A">
        <w:rPr>
          <w:u w:val="single"/>
        </w:rPr>
        <w:tab/>
      </w:r>
      <w:r w:rsidR="000D4D2A">
        <w:tab/>
      </w:r>
      <w:r w:rsidRPr="000D4D2A">
        <w:rPr>
          <w:u w:val="single"/>
        </w:rPr>
        <w:t xml:space="preserve">E2 : </w:t>
      </w:r>
      <w:r w:rsidR="000D4D2A" w:rsidRPr="000D4D2A">
        <w:rPr>
          <w:u w:val="single"/>
        </w:rPr>
        <w:t>int*</w:t>
      </w:r>
      <w:r w:rsidR="000D4D2A" w:rsidRPr="000D4D2A">
        <w:rPr>
          <w:u w:val="single"/>
        </w:rPr>
        <w:tab/>
      </w:r>
      <w:r w:rsidR="000D4D2A">
        <w:tab/>
      </w:r>
      <w:r w:rsidR="000D4D2A" w:rsidRPr="000D4D2A">
        <w:rPr>
          <w:u w:val="single"/>
        </w:rPr>
        <w:t>E2 : int</w:t>
      </w:r>
      <w:r w:rsidR="000D4D2A">
        <w:rPr>
          <w:u w:val="single"/>
        </w:rPr>
        <w:tab/>
      </w:r>
    </w:p>
    <w:p w14:paraId="6DCDC3AB" w14:textId="011F0C6E" w:rsidR="00424027" w:rsidRDefault="00424027" w:rsidP="00424027">
      <w:pPr>
        <w:pStyle w:val="ListParagraph"/>
        <w:spacing w:line="276" w:lineRule="auto"/>
        <w:ind w:left="1800"/>
      </w:pPr>
      <w:r>
        <w:t>E1 + E2 : int</w:t>
      </w:r>
      <w:r w:rsidR="000D4D2A">
        <w:tab/>
        <w:t>E1 + E2 : int*</w:t>
      </w:r>
      <w:r w:rsidR="000D4D2A">
        <w:tab/>
      </w:r>
      <w:r w:rsidR="000D4D2A">
        <w:tab/>
        <w:t>E1 + E2 : int*</w:t>
      </w:r>
    </w:p>
    <w:p w14:paraId="3084396E" w14:textId="447D5D9F" w:rsidR="00B078FC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Int* + int* is not valid</w:t>
      </w:r>
    </w:p>
    <w:p w14:paraId="64EF6250" w14:textId="2841A4DB" w:rsidR="00424027" w:rsidRDefault="00D3510E" w:rsidP="000E3483">
      <w:pPr>
        <w:pStyle w:val="ListParagraph"/>
        <w:numPr>
          <w:ilvl w:val="1"/>
          <w:numId w:val="7"/>
        </w:numPr>
        <w:spacing w:line="276" w:lineRule="auto"/>
      </w:pPr>
      <w:r>
        <w:t>Subtraction</w:t>
      </w:r>
    </w:p>
    <w:p w14:paraId="795E40BE" w14:textId="267BA740" w:rsidR="00D3510E" w:rsidRDefault="00B078FC" w:rsidP="00D3510E">
      <w:pPr>
        <w:pStyle w:val="ListParagraph"/>
        <w:spacing w:line="276" w:lineRule="auto"/>
        <w:ind w:left="1800"/>
      </w:pPr>
      <w:r>
        <w:t>E1 : int</w:t>
      </w:r>
      <w:r>
        <w:tab/>
      </w:r>
      <w:r>
        <w:tab/>
        <w:t>E1 : int*</w:t>
      </w:r>
      <w:r>
        <w:tab/>
      </w:r>
      <w:r>
        <w:tab/>
        <w:t>E1 : int*</w:t>
      </w:r>
    </w:p>
    <w:p w14:paraId="34560364" w14:textId="3D2858A8" w:rsidR="00B078FC" w:rsidRDefault="00B078FC" w:rsidP="00D3510E">
      <w:pPr>
        <w:pStyle w:val="ListParagraph"/>
        <w:spacing w:line="276" w:lineRule="auto"/>
        <w:ind w:left="1800"/>
      </w:pPr>
      <w:r w:rsidRPr="00B078FC">
        <w:rPr>
          <w:u w:val="single"/>
        </w:rPr>
        <w:t>E2 : int</w:t>
      </w:r>
      <w:r w:rsidRPr="00B078FC">
        <w:rPr>
          <w:u w:val="single"/>
        </w:rPr>
        <w:tab/>
      </w:r>
      <w:r>
        <w:tab/>
      </w:r>
      <w:r w:rsidRPr="0047530F">
        <w:rPr>
          <w:u w:val="single"/>
        </w:rPr>
        <w:t>E2 : int</w:t>
      </w:r>
      <w:r w:rsidRPr="0047530F">
        <w:rPr>
          <w:u w:val="single"/>
        </w:rPr>
        <w:tab/>
      </w:r>
      <w:r>
        <w:tab/>
      </w:r>
      <w:r w:rsidRPr="0047530F">
        <w:rPr>
          <w:u w:val="single"/>
        </w:rPr>
        <w:t>E2 : int*</w:t>
      </w:r>
      <w:r w:rsidR="0047530F" w:rsidRPr="0047530F">
        <w:rPr>
          <w:u w:val="single"/>
        </w:rPr>
        <w:tab/>
      </w:r>
    </w:p>
    <w:p w14:paraId="6823F9C7" w14:textId="07A17354" w:rsidR="00B078FC" w:rsidRDefault="00B078FC" w:rsidP="00D3510E">
      <w:pPr>
        <w:pStyle w:val="ListParagraph"/>
        <w:spacing w:line="276" w:lineRule="auto"/>
        <w:ind w:left="1800"/>
      </w:pPr>
      <w:r>
        <w:t>E1 – E2 : int</w:t>
      </w:r>
      <w:r>
        <w:tab/>
        <w:t>E1 – E2 : int*</w:t>
      </w:r>
      <w:r>
        <w:tab/>
      </w:r>
      <w:r>
        <w:tab/>
        <w:t>E1 – E2</w:t>
      </w:r>
      <w:r w:rsidR="002C1877">
        <w:t xml:space="preserve"> : int</w:t>
      </w:r>
    </w:p>
    <w:p w14:paraId="460D833B" w14:textId="66C1372F" w:rsidR="00D3510E" w:rsidRDefault="00B078FC" w:rsidP="00B078FC">
      <w:pPr>
        <w:pStyle w:val="ListParagraph"/>
        <w:numPr>
          <w:ilvl w:val="2"/>
          <w:numId w:val="7"/>
        </w:numPr>
        <w:spacing w:line="276" w:lineRule="auto"/>
      </w:pPr>
      <w:r>
        <w:t>Int – int* is not valid</w:t>
      </w:r>
    </w:p>
    <w:p w14:paraId="6167D0C6" w14:textId="2B8F3AF1" w:rsidR="00B078FC" w:rsidRDefault="00800503" w:rsidP="000E3483">
      <w:pPr>
        <w:pStyle w:val="ListParagraph"/>
        <w:numPr>
          <w:ilvl w:val="1"/>
          <w:numId w:val="7"/>
        </w:numPr>
        <w:spacing w:line="276" w:lineRule="auto"/>
      </w:pPr>
      <w:r>
        <w:t>Function calls</w:t>
      </w:r>
    </w:p>
    <w:p w14:paraId="6C69F79A" w14:textId="0B50F6E9" w:rsidR="003B2BC5" w:rsidRDefault="004C71B6" w:rsidP="003B2BC5">
      <w:pPr>
        <w:pStyle w:val="ListParagraph"/>
        <w:spacing w:line="276" w:lineRule="auto"/>
        <w:ind w:left="1800"/>
      </w:pPr>
      <w:r>
        <w:t xml:space="preserve">&lt;f, &lt;T1 … </w:t>
      </w:r>
      <w:proofErr w:type="spellStart"/>
      <w:r>
        <w:t>Tn</w:t>
      </w:r>
      <w:proofErr w:type="spellEnd"/>
      <w:r>
        <w:t xml:space="preserve">&gt; &gt; </w:t>
      </w:r>
      <w:r>
        <w:sym w:font="Symbol" w:char="F0CE"/>
      </w:r>
      <w:r>
        <w:t xml:space="preserve"> symbol table</w:t>
      </w:r>
    </w:p>
    <w:p w14:paraId="4BAEC88F" w14:textId="6AA11F1F" w:rsidR="004C71B6" w:rsidRPr="004C71B6" w:rsidRDefault="004C71B6" w:rsidP="003B2BC5">
      <w:pPr>
        <w:pStyle w:val="ListParagraph"/>
        <w:spacing w:line="276" w:lineRule="auto"/>
        <w:ind w:left="1800"/>
        <w:rPr>
          <w:u w:val="single"/>
        </w:rPr>
      </w:pPr>
      <w:r w:rsidRPr="004C71B6">
        <w:rPr>
          <w:u w:val="single"/>
        </w:rPr>
        <w:t>E1 : T1 … En : En</w:t>
      </w:r>
    </w:p>
    <w:p w14:paraId="31D244AB" w14:textId="2DC290ED" w:rsidR="004C71B6" w:rsidRDefault="004C71B6" w:rsidP="003B2BC5">
      <w:pPr>
        <w:pStyle w:val="ListParagraph"/>
        <w:spacing w:line="276" w:lineRule="auto"/>
        <w:ind w:left="1800"/>
      </w:pPr>
      <w:r>
        <w:t>f(E1 … En) : int</w:t>
      </w:r>
    </w:p>
    <w:p w14:paraId="2E13BEA9" w14:textId="28B96756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Make sure f &amp; its signature is declared in symbol table</w:t>
      </w:r>
    </w:p>
    <w:p w14:paraId="37EC96D5" w14:textId="6929BBCB" w:rsidR="00B81668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 xml:space="preserve">Make sure </w:t>
      </w:r>
      <w:r w:rsidR="009E4136">
        <w:t>signature o</w:t>
      </w:r>
      <w:r w:rsidR="00602EE2">
        <w:t>f f matches with provided params</w:t>
      </w:r>
    </w:p>
    <w:p w14:paraId="00F2CF27" w14:textId="7DB1EE66" w:rsidR="00C00365" w:rsidRDefault="00B81668" w:rsidP="00C00365">
      <w:pPr>
        <w:pStyle w:val="ListParagraph"/>
        <w:numPr>
          <w:ilvl w:val="2"/>
          <w:numId w:val="7"/>
        </w:numPr>
        <w:spacing w:line="276" w:lineRule="auto"/>
      </w:pPr>
      <w:r>
        <w:t>All functions return int in WLP4</w:t>
      </w:r>
    </w:p>
    <w:p w14:paraId="6B9652C9" w14:textId="0F51CD7A" w:rsidR="00C00365" w:rsidRDefault="009C732C" w:rsidP="000E3483">
      <w:pPr>
        <w:pStyle w:val="ListParagraph"/>
        <w:numPr>
          <w:ilvl w:val="1"/>
          <w:numId w:val="7"/>
        </w:numPr>
        <w:spacing w:line="276" w:lineRule="auto"/>
      </w:pPr>
      <w:r>
        <w:t>Loops &amp; ifs</w:t>
      </w:r>
    </w:p>
    <w:p w14:paraId="5BBD7C2E" w14:textId="6C83D050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while T { S }</w:t>
      </w:r>
    </w:p>
    <w:p w14:paraId="50446FDA" w14:textId="17DB9044" w:rsidR="009C732C" w:rsidRDefault="009C732C" w:rsidP="009C732C">
      <w:pPr>
        <w:pStyle w:val="ListParagraph"/>
        <w:numPr>
          <w:ilvl w:val="2"/>
          <w:numId w:val="7"/>
        </w:numPr>
        <w:spacing w:line="276" w:lineRule="auto"/>
      </w:pPr>
      <w:r>
        <w:t>i.e. if (T) { S1 } else { S2 }</w:t>
      </w:r>
    </w:p>
    <w:p w14:paraId="4E2EF895" w14:textId="1513C085" w:rsidR="00122756" w:rsidRDefault="00122756" w:rsidP="009C732C">
      <w:pPr>
        <w:pStyle w:val="ListParagraph"/>
        <w:numPr>
          <w:ilvl w:val="2"/>
          <w:numId w:val="7"/>
        </w:numPr>
        <w:spacing w:line="276" w:lineRule="auto"/>
      </w:pPr>
      <w:r>
        <w:t>T should be boolean – but no boolean type in WLP4</w:t>
      </w:r>
    </w:p>
    <w:p w14:paraId="3B7866FD" w14:textId="2F3BD9C6" w:rsidR="00122756" w:rsidRDefault="00122756" w:rsidP="00A14E7D">
      <w:pPr>
        <w:pStyle w:val="ListParagraph"/>
        <w:numPr>
          <w:ilvl w:val="3"/>
          <w:numId w:val="7"/>
        </w:numPr>
        <w:spacing w:line="276" w:lineRule="auto"/>
      </w:pPr>
      <w:r>
        <w:t xml:space="preserve">WLP4 grammar ensures that T is a comparison (e.g. </w:t>
      </w:r>
      <w:proofErr w:type="spellStart"/>
      <w:r>
        <w:t>expr</w:t>
      </w:r>
      <w:proofErr w:type="spellEnd"/>
      <w:r>
        <w:t xml:space="preserve"> COMPARE </w:t>
      </w:r>
      <w:proofErr w:type="spellStart"/>
      <w:r>
        <w:t>expr</w:t>
      </w:r>
      <w:proofErr w:type="spellEnd"/>
      <w:r>
        <w:t>)</w:t>
      </w:r>
    </w:p>
    <w:p w14:paraId="623545D7" w14:textId="2F3CD521" w:rsidR="005D3949" w:rsidRDefault="005D3949" w:rsidP="00A14E7D">
      <w:pPr>
        <w:pStyle w:val="ListParagraph"/>
        <w:numPr>
          <w:ilvl w:val="3"/>
          <w:numId w:val="7"/>
        </w:numPr>
        <w:spacing w:line="276" w:lineRule="auto"/>
      </w:pPr>
      <w:r>
        <w:t xml:space="preserve">Make sure </w:t>
      </w:r>
      <w:proofErr w:type="spellStart"/>
      <w:r>
        <w:t>exprs</w:t>
      </w:r>
      <w:proofErr w:type="spellEnd"/>
      <w:r>
        <w:t xml:space="preserve"> are well-typed and the comparison makes sense</w:t>
      </w:r>
    </w:p>
    <w:p w14:paraId="479BA476" w14:textId="1121D4B7" w:rsidR="00A14E7D" w:rsidRDefault="00A14E7D" w:rsidP="00A14E7D">
      <w:pPr>
        <w:pStyle w:val="ListParagraph"/>
        <w:numPr>
          <w:ilvl w:val="2"/>
          <w:numId w:val="7"/>
        </w:numPr>
        <w:spacing w:line="276" w:lineRule="auto"/>
      </w:pPr>
      <w:r>
        <w:t xml:space="preserve">Every </w:t>
      </w:r>
      <w:r w:rsidR="00972909">
        <w:t>element (e.g. T, S</w:t>
      </w:r>
      <w:r>
        <w:t>) should be well-typed (verify recursively)</w:t>
      </w:r>
    </w:p>
    <w:p w14:paraId="7CE31FDB" w14:textId="7A1BB7EA" w:rsidR="00B372A5" w:rsidRDefault="00B372A5" w:rsidP="00B372A5">
      <w:pPr>
        <w:pStyle w:val="ListParagraph"/>
        <w:numPr>
          <w:ilvl w:val="1"/>
          <w:numId w:val="7"/>
        </w:numPr>
        <w:spacing w:line="276" w:lineRule="auto"/>
      </w:pPr>
      <w:r>
        <w:t>Tests</w:t>
      </w:r>
    </w:p>
    <w:p w14:paraId="146B8CAA" w14:textId="436A8809" w:rsidR="00B372A5" w:rsidRDefault="00201C33" w:rsidP="00B372A5">
      <w:pPr>
        <w:pStyle w:val="ListParagraph"/>
        <w:spacing w:line="276" w:lineRule="auto"/>
        <w:ind w:left="1800"/>
      </w:pPr>
      <w:r>
        <w:t>E</w:t>
      </w:r>
      <w:r w:rsidR="00942D39">
        <w:t>1</w:t>
      </w:r>
      <w:r>
        <w:t xml:space="preserve"> : T</w:t>
      </w:r>
      <w:r w:rsidR="00942D39">
        <w:tab/>
      </w:r>
      <w:r w:rsidR="00942D39">
        <w:tab/>
      </w:r>
      <w:r w:rsidR="00942D39">
        <w:tab/>
        <w:t>E1 : T</w:t>
      </w:r>
      <w:r w:rsidR="007A26AC">
        <w:tab/>
      </w:r>
      <w:r w:rsidR="007A26AC">
        <w:tab/>
      </w:r>
      <w:r w:rsidR="007A26AC">
        <w:tab/>
      </w:r>
      <w:r w:rsidR="007A26AC">
        <w:tab/>
        <w:t>E1 : T</w:t>
      </w:r>
    </w:p>
    <w:p w14:paraId="2EF4BB85" w14:textId="68F19B08" w:rsidR="00942D39" w:rsidRDefault="00942D39" w:rsidP="00B372A5">
      <w:pPr>
        <w:pStyle w:val="ListParagraph"/>
        <w:spacing w:line="276" w:lineRule="auto"/>
        <w:ind w:left="1800"/>
      </w:pPr>
      <w:r w:rsidRPr="00B42660">
        <w:rPr>
          <w:u w:val="single"/>
        </w:rPr>
        <w:t>E2 : T</w:t>
      </w:r>
      <w:r w:rsidRPr="00B42660">
        <w:rPr>
          <w:u w:val="single"/>
        </w:rPr>
        <w:tab/>
      </w:r>
      <w:r w:rsidRPr="00B42660">
        <w:rPr>
          <w:u w:val="single"/>
        </w:rPr>
        <w:tab/>
      </w:r>
      <w:r>
        <w:tab/>
      </w:r>
      <w:r w:rsidRPr="00B42660">
        <w:rPr>
          <w:u w:val="single"/>
        </w:rPr>
        <w:t>E2 : T</w:t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 w:rsidRPr="00B42660">
        <w:rPr>
          <w:u w:val="single"/>
        </w:rPr>
        <w:tab/>
      </w:r>
      <w:r w:rsidR="00B42660">
        <w:tab/>
      </w:r>
      <w:r w:rsidR="007A26AC" w:rsidRPr="007A26AC">
        <w:rPr>
          <w:u w:val="single"/>
        </w:rPr>
        <w:t>E2 : T</w:t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  <w:r w:rsidR="007A26AC" w:rsidRPr="007A26AC">
        <w:rPr>
          <w:u w:val="single"/>
        </w:rPr>
        <w:tab/>
      </w:r>
    </w:p>
    <w:p w14:paraId="7B9ED3CD" w14:textId="6998AE83" w:rsidR="00626E5C" w:rsidRDefault="00626E5C" w:rsidP="00B372A5">
      <w:pPr>
        <w:pStyle w:val="ListParagraph"/>
        <w:spacing w:line="276" w:lineRule="auto"/>
        <w:ind w:left="1800"/>
      </w:pPr>
      <w:r>
        <w:t>well-typed(E1 == E2)</w:t>
      </w:r>
      <w:r>
        <w:tab/>
        <w:t>well-typed(E1 != E2)</w:t>
      </w:r>
      <w:r w:rsidR="00B42660">
        <w:tab/>
      </w:r>
      <w:r w:rsidR="00B42660">
        <w:tab/>
        <w:t>well-typed(E1 &lt; E2)</w:t>
      </w:r>
    </w:p>
    <w:p w14:paraId="668985BD" w14:textId="2E78E478" w:rsidR="00B372A5" w:rsidRDefault="00DA0DDB" w:rsidP="009C732C">
      <w:pPr>
        <w:pStyle w:val="ListParagraph"/>
        <w:numPr>
          <w:ilvl w:val="2"/>
          <w:numId w:val="7"/>
        </w:numPr>
        <w:spacing w:line="276" w:lineRule="auto"/>
      </w:pPr>
      <w:r>
        <w:t>Where:</w:t>
      </w:r>
    </w:p>
    <w:p w14:paraId="3FEE27C7" w14:textId="3DFD352B" w:rsidR="00DA0DDB" w:rsidRPr="00DA0DDB" w:rsidRDefault="00DA0DDB" w:rsidP="00DA0DDB">
      <w:pPr>
        <w:pStyle w:val="ListParagraph"/>
        <w:spacing w:line="276" w:lineRule="auto"/>
        <w:ind w:left="1800"/>
        <w:rPr>
          <w:u w:val="single"/>
        </w:rPr>
      </w:pPr>
      <w:r w:rsidRPr="00DA0DDB">
        <w:rPr>
          <w:u w:val="single"/>
        </w:rPr>
        <w:t>E : T</w:t>
      </w:r>
      <w:r w:rsidRPr="00DA0DDB">
        <w:rPr>
          <w:u w:val="single"/>
        </w:rPr>
        <w:tab/>
      </w:r>
    </w:p>
    <w:p w14:paraId="6EE1AE00" w14:textId="7F27FCD7" w:rsidR="00DA0DDB" w:rsidRDefault="00DA0DDB" w:rsidP="00DA0DDB">
      <w:pPr>
        <w:pStyle w:val="ListParagraph"/>
        <w:spacing w:line="276" w:lineRule="auto"/>
        <w:ind w:left="1800"/>
      </w:pPr>
      <w:r>
        <w:t>well-typed(E)</w:t>
      </w:r>
    </w:p>
    <w:p w14:paraId="3395BAE4" w14:textId="7A2AC448" w:rsidR="00DA0DDB" w:rsidRDefault="009F018C" w:rsidP="009C732C">
      <w:pPr>
        <w:pStyle w:val="ListParagraph"/>
        <w:numPr>
          <w:ilvl w:val="2"/>
          <w:numId w:val="7"/>
        </w:numPr>
        <w:spacing w:line="276" w:lineRule="auto"/>
      </w:pPr>
      <w:r>
        <w:t>Means E satisfies the type rules, but might not actually have a type</w:t>
      </w:r>
    </w:p>
    <w:p w14:paraId="55B8EBED" w14:textId="051EEB91" w:rsidR="009F018C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BECOMES</w:t>
      </w:r>
    </w:p>
    <w:p w14:paraId="73C52898" w14:textId="13FA8866" w:rsidR="004648EF" w:rsidRDefault="004648EF" w:rsidP="004648EF">
      <w:pPr>
        <w:pStyle w:val="ListParagraph"/>
        <w:spacing w:line="276" w:lineRule="auto"/>
        <w:ind w:left="1800"/>
      </w:pPr>
      <w:r>
        <w:t>E1 : T</w:t>
      </w:r>
    </w:p>
    <w:p w14:paraId="6DB35616" w14:textId="3C48EAA0" w:rsidR="004648EF" w:rsidRPr="004648EF" w:rsidRDefault="004648EF" w:rsidP="004648EF">
      <w:pPr>
        <w:pStyle w:val="ListParagraph"/>
        <w:spacing w:line="276" w:lineRule="auto"/>
        <w:ind w:left="1800"/>
        <w:rPr>
          <w:u w:val="single"/>
        </w:rPr>
      </w:pPr>
      <w:r w:rsidRPr="004648EF">
        <w:rPr>
          <w:u w:val="single"/>
        </w:rPr>
        <w:t>E2 : T</w:t>
      </w:r>
      <w:r w:rsidRPr="004648EF">
        <w:rPr>
          <w:u w:val="single"/>
        </w:rPr>
        <w:tab/>
      </w:r>
      <w:r w:rsidRPr="004648EF">
        <w:rPr>
          <w:u w:val="single"/>
        </w:rPr>
        <w:tab/>
      </w:r>
    </w:p>
    <w:p w14:paraId="3CA00406" w14:textId="5553327F" w:rsidR="004648EF" w:rsidRDefault="004648EF" w:rsidP="004648EF">
      <w:pPr>
        <w:pStyle w:val="ListParagraph"/>
        <w:spacing w:line="276" w:lineRule="auto"/>
        <w:ind w:left="1800"/>
      </w:pPr>
      <w:r>
        <w:t>well-typed(E1 = E2)</w:t>
      </w:r>
    </w:p>
    <w:p w14:paraId="474F8C90" w14:textId="434EC494" w:rsidR="004648EF" w:rsidRDefault="00D01201" w:rsidP="009F018C">
      <w:pPr>
        <w:pStyle w:val="ListParagraph"/>
        <w:numPr>
          <w:ilvl w:val="1"/>
          <w:numId w:val="7"/>
        </w:numPr>
        <w:spacing w:line="276" w:lineRule="auto"/>
      </w:pPr>
      <w:r>
        <w:t>PRINTLN</w:t>
      </w:r>
    </w:p>
    <w:p w14:paraId="4783FBD7" w14:textId="77174EDA" w:rsidR="00D01201" w:rsidRPr="00134C44" w:rsidRDefault="00D01201" w:rsidP="00D01201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</w:t>
      </w:r>
      <w:r w:rsidR="00134C44" w:rsidRPr="00134C44">
        <w:rPr>
          <w:u w:val="single"/>
        </w:rPr>
        <w:tab/>
      </w:r>
      <w:r w:rsidR="00134C44" w:rsidRPr="00134C44">
        <w:rPr>
          <w:u w:val="single"/>
        </w:rPr>
        <w:tab/>
      </w:r>
    </w:p>
    <w:p w14:paraId="2D613EB3" w14:textId="6696F5D9" w:rsidR="00D01201" w:rsidRDefault="00D01201" w:rsidP="00D01201">
      <w:pPr>
        <w:pStyle w:val="ListParagraph"/>
        <w:spacing w:line="276" w:lineRule="auto"/>
        <w:ind w:left="1800"/>
      </w:pPr>
      <w:r>
        <w:t>Well-typed(</w:t>
      </w:r>
      <w:proofErr w:type="spellStart"/>
      <w:r>
        <w:t>println</w:t>
      </w:r>
      <w:proofErr w:type="spellEnd"/>
      <w:r>
        <w:t>(E))</w:t>
      </w:r>
    </w:p>
    <w:p w14:paraId="5ABF7B82" w14:textId="4592CF77" w:rsidR="00D01201" w:rsidRDefault="00134C44" w:rsidP="009F018C">
      <w:pPr>
        <w:pStyle w:val="ListParagraph"/>
        <w:numPr>
          <w:ilvl w:val="1"/>
          <w:numId w:val="7"/>
        </w:numPr>
        <w:spacing w:line="276" w:lineRule="auto"/>
      </w:pPr>
      <w:r>
        <w:t>Memory deallocation (</w:t>
      </w:r>
      <w:r w:rsidR="00596E0F">
        <w:t>DELETE</w:t>
      </w:r>
      <w:r>
        <w:t>)</w:t>
      </w:r>
    </w:p>
    <w:p w14:paraId="09BF9E85" w14:textId="2556340B" w:rsidR="00596E0F" w:rsidRPr="00134C44" w:rsidRDefault="00134C44" w:rsidP="00596E0F">
      <w:pPr>
        <w:pStyle w:val="ListParagraph"/>
        <w:spacing w:line="276" w:lineRule="auto"/>
        <w:ind w:left="1800"/>
        <w:rPr>
          <w:u w:val="single"/>
        </w:rPr>
      </w:pPr>
      <w:r w:rsidRPr="00134C44">
        <w:rPr>
          <w:u w:val="single"/>
        </w:rPr>
        <w:t>E : int*</w:t>
      </w:r>
      <w:r w:rsidRPr="00134C44">
        <w:rPr>
          <w:u w:val="single"/>
        </w:rPr>
        <w:tab/>
      </w:r>
      <w:r w:rsidRPr="00134C44">
        <w:rPr>
          <w:u w:val="single"/>
        </w:rPr>
        <w:tab/>
      </w:r>
    </w:p>
    <w:p w14:paraId="2C2DED89" w14:textId="51C24822" w:rsidR="00134C44" w:rsidRDefault="00134C44" w:rsidP="00596E0F">
      <w:pPr>
        <w:pStyle w:val="ListParagraph"/>
        <w:spacing w:line="276" w:lineRule="auto"/>
        <w:ind w:left="1800"/>
      </w:pPr>
      <w:r>
        <w:t>Well-typed(delete [] E)</w:t>
      </w:r>
    </w:p>
    <w:p w14:paraId="10F86533" w14:textId="08E75E95" w:rsidR="00596E0F" w:rsidRDefault="00461E39" w:rsidP="009F018C">
      <w:pPr>
        <w:pStyle w:val="ListParagraph"/>
        <w:numPr>
          <w:ilvl w:val="1"/>
          <w:numId w:val="7"/>
        </w:numPr>
        <w:spacing w:line="276" w:lineRule="auto"/>
      </w:pPr>
      <w:r>
        <w:t>Sequences</w:t>
      </w:r>
    </w:p>
    <w:p w14:paraId="65F7303E" w14:textId="31DC00B6" w:rsidR="00461E39" w:rsidRDefault="00461E39" w:rsidP="00461E39">
      <w:pPr>
        <w:pStyle w:val="ListParagraph"/>
        <w:spacing w:line="276" w:lineRule="auto"/>
        <w:ind w:left="1800"/>
      </w:pPr>
      <w:r>
        <w:t>_______________</w:t>
      </w:r>
      <w:r>
        <w:tab/>
        <w:t xml:space="preserve"> (empty sequence)</w:t>
      </w:r>
      <w:r w:rsidR="00E853CD">
        <w:tab/>
      </w:r>
      <w:r w:rsidR="00E853CD">
        <w:tab/>
        <w:t>well-typed(S1)</w:t>
      </w:r>
    </w:p>
    <w:p w14:paraId="2F242F7B" w14:textId="7DF34082" w:rsidR="00461E39" w:rsidRDefault="00461E39" w:rsidP="00461E39">
      <w:pPr>
        <w:pStyle w:val="ListParagraph"/>
        <w:spacing w:line="276" w:lineRule="auto"/>
        <w:ind w:left="1800"/>
      </w:pPr>
      <w:r>
        <w:t>Well-typed(</w:t>
      </w:r>
      <w:r>
        <w:sym w:font="Symbol" w:char="F065"/>
      </w:r>
      <w:r>
        <w:t>)</w:t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>
        <w:tab/>
      </w:r>
      <w:r w:rsidR="00E853CD" w:rsidRPr="00D76771">
        <w:rPr>
          <w:u w:val="single"/>
        </w:rPr>
        <w:t>well-typed(S2)</w:t>
      </w:r>
      <w:r w:rsidR="00D76771" w:rsidRPr="00D76771">
        <w:rPr>
          <w:u w:val="single"/>
        </w:rPr>
        <w:tab/>
      </w:r>
    </w:p>
    <w:p w14:paraId="60141F65" w14:textId="3474BFEA" w:rsidR="00E853CD" w:rsidRDefault="00E853CD" w:rsidP="00461E39">
      <w:pPr>
        <w:pStyle w:val="ListParagraph"/>
        <w:spacing w:line="276" w:lineRule="auto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Well-typed(</w:t>
      </w:r>
      <w:r w:rsidR="00D76771">
        <w:t>S1 S2)</w:t>
      </w:r>
    </w:p>
    <w:sectPr w:rsidR="00E853CD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EBFA0" w14:textId="77777777" w:rsidR="002A132B" w:rsidRDefault="002A132B" w:rsidP="00857305">
      <w:r>
        <w:separator/>
      </w:r>
    </w:p>
  </w:endnote>
  <w:endnote w:type="continuationSeparator" w:id="0">
    <w:p w14:paraId="4463A55D" w14:textId="77777777" w:rsidR="002A132B" w:rsidRDefault="002A132B" w:rsidP="0085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A985" w14:textId="77777777" w:rsidR="002A132B" w:rsidRDefault="002A132B" w:rsidP="00857305">
      <w:r>
        <w:separator/>
      </w:r>
    </w:p>
  </w:footnote>
  <w:footnote w:type="continuationSeparator" w:id="0">
    <w:p w14:paraId="2813664E" w14:textId="77777777" w:rsidR="002A132B" w:rsidRDefault="002A132B" w:rsidP="00857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05"/>
    <w:rsid w:val="0005607F"/>
    <w:rsid w:val="000774E2"/>
    <w:rsid w:val="000865BC"/>
    <w:rsid w:val="000B05F7"/>
    <w:rsid w:val="000C4A5E"/>
    <w:rsid w:val="000D1B19"/>
    <w:rsid w:val="000D4D2A"/>
    <w:rsid w:val="000E1DCF"/>
    <w:rsid w:val="000E3483"/>
    <w:rsid w:val="000F40DD"/>
    <w:rsid w:val="00122756"/>
    <w:rsid w:val="00134C44"/>
    <w:rsid w:val="00141687"/>
    <w:rsid w:val="001458B9"/>
    <w:rsid w:val="0019330E"/>
    <w:rsid w:val="00196106"/>
    <w:rsid w:val="001B0B39"/>
    <w:rsid w:val="001D4575"/>
    <w:rsid w:val="00201C33"/>
    <w:rsid w:val="00220B78"/>
    <w:rsid w:val="00242939"/>
    <w:rsid w:val="002800F5"/>
    <w:rsid w:val="002A132B"/>
    <w:rsid w:val="002C1877"/>
    <w:rsid w:val="002C3063"/>
    <w:rsid w:val="002E4EEE"/>
    <w:rsid w:val="00310F98"/>
    <w:rsid w:val="00311D90"/>
    <w:rsid w:val="00321968"/>
    <w:rsid w:val="003575CE"/>
    <w:rsid w:val="003764C0"/>
    <w:rsid w:val="00390C5F"/>
    <w:rsid w:val="00391CBE"/>
    <w:rsid w:val="003B2BC5"/>
    <w:rsid w:val="003C1513"/>
    <w:rsid w:val="003F0F96"/>
    <w:rsid w:val="00424027"/>
    <w:rsid w:val="00427CA5"/>
    <w:rsid w:val="00442E78"/>
    <w:rsid w:val="00447F93"/>
    <w:rsid w:val="00461E39"/>
    <w:rsid w:val="004648EF"/>
    <w:rsid w:val="00465444"/>
    <w:rsid w:val="0047530F"/>
    <w:rsid w:val="004827E7"/>
    <w:rsid w:val="004A40DB"/>
    <w:rsid w:val="004B207B"/>
    <w:rsid w:val="004C0F33"/>
    <w:rsid w:val="004C71B6"/>
    <w:rsid w:val="00502F4F"/>
    <w:rsid w:val="005209DC"/>
    <w:rsid w:val="00542C1B"/>
    <w:rsid w:val="00556E07"/>
    <w:rsid w:val="00566325"/>
    <w:rsid w:val="00580E5F"/>
    <w:rsid w:val="00596E0F"/>
    <w:rsid w:val="005A68EC"/>
    <w:rsid w:val="005D3949"/>
    <w:rsid w:val="005F2317"/>
    <w:rsid w:val="005F2E02"/>
    <w:rsid w:val="00602EE2"/>
    <w:rsid w:val="00626E5C"/>
    <w:rsid w:val="0063452F"/>
    <w:rsid w:val="006359D4"/>
    <w:rsid w:val="006D0A5E"/>
    <w:rsid w:val="006D5927"/>
    <w:rsid w:val="00720F1B"/>
    <w:rsid w:val="007441F7"/>
    <w:rsid w:val="00751620"/>
    <w:rsid w:val="007835E0"/>
    <w:rsid w:val="007958B5"/>
    <w:rsid w:val="007A26AC"/>
    <w:rsid w:val="007A3856"/>
    <w:rsid w:val="007B0D94"/>
    <w:rsid w:val="007C2BB5"/>
    <w:rsid w:val="007C6F98"/>
    <w:rsid w:val="007D0FAB"/>
    <w:rsid w:val="007F64F3"/>
    <w:rsid w:val="00800503"/>
    <w:rsid w:val="00826159"/>
    <w:rsid w:val="00826EE7"/>
    <w:rsid w:val="00841ACE"/>
    <w:rsid w:val="008460C5"/>
    <w:rsid w:val="00857305"/>
    <w:rsid w:val="008679F8"/>
    <w:rsid w:val="0087001D"/>
    <w:rsid w:val="008711DE"/>
    <w:rsid w:val="00875D61"/>
    <w:rsid w:val="008770F5"/>
    <w:rsid w:val="008822BE"/>
    <w:rsid w:val="008A0449"/>
    <w:rsid w:val="008B792D"/>
    <w:rsid w:val="008C19D0"/>
    <w:rsid w:val="00905816"/>
    <w:rsid w:val="009232B7"/>
    <w:rsid w:val="009370A8"/>
    <w:rsid w:val="00941BD2"/>
    <w:rsid w:val="00942D39"/>
    <w:rsid w:val="009637C5"/>
    <w:rsid w:val="009666EB"/>
    <w:rsid w:val="00972909"/>
    <w:rsid w:val="009868B9"/>
    <w:rsid w:val="009B180A"/>
    <w:rsid w:val="009C732C"/>
    <w:rsid w:val="009E4136"/>
    <w:rsid w:val="009F018C"/>
    <w:rsid w:val="009F1B63"/>
    <w:rsid w:val="00A07350"/>
    <w:rsid w:val="00A14E7D"/>
    <w:rsid w:val="00A251CB"/>
    <w:rsid w:val="00A5397A"/>
    <w:rsid w:val="00A610B7"/>
    <w:rsid w:val="00A665E8"/>
    <w:rsid w:val="00A941CA"/>
    <w:rsid w:val="00AA2CEF"/>
    <w:rsid w:val="00AB210C"/>
    <w:rsid w:val="00AC58F7"/>
    <w:rsid w:val="00B01661"/>
    <w:rsid w:val="00B078FC"/>
    <w:rsid w:val="00B1089B"/>
    <w:rsid w:val="00B3468F"/>
    <w:rsid w:val="00B372A5"/>
    <w:rsid w:val="00B41AFA"/>
    <w:rsid w:val="00B42660"/>
    <w:rsid w:val="00B514E1"/>
    <w:rsid w:val="00B77E1D"/>
    <w:rsid w:val="00B81668"/>
    <w:rsid w:val="00BA0CDE"/>
    <w:rsid w:val="00BA522D"/>
    <w:rsid w:val="00BC2762"/>
    <w:rsid w:val="00C00365"/>
    <w:rsid w:val="00C03D48"/>
    <w:rsid w:val="00C04748"/>
    <w:rsid w:val="00C47008"/>
    <w:rsid w:val="00C47C76"/>
    <w:rsid w:val="00C51233"/>
    <w:rsid w:val="00C71E63"/>
    <w:rsid w:val="00CE02C8"/>
    <w:rsid w:val="00CF4F89"/>
    <w:rsid w:val="00D01201"/>
    <w:rsid w:val="00D01FCD"/>
    <w:rsid w:val="00D1259B"/>
    <w:rsid w:val="00D3510E"/>
    <w:rsid w:val="00D4677D"/>
    <w:rsid w:val="00D76771"/>
    <w:rsid w:val="00D83944"/>
    <w:rsid w:val="00D923A2"/>
    <w:rsid w:val="00D93068"/>
    <w:rsid w:val="00DA0DDB"/>
    <w:rsid w:val="00DB099E"/>
    <w:rsid w:val="00DF076F"/>
    <w:rsid w:val="00E45C3B"/>
    <w:rsid w:val="00E52F96"/>
    <w:rsid w:val="00E853CD"/>
    <w:rsid w:val="00EC3303"/>
    <w:rsid w:val="00EC5BB6"/>
    <w:rsid w:val="00EE1E83"/>
    <w:rsid w:val="00F04186"/>
    <w:rsid w:val="00F146E7"/>
    <w:rsid w:val="00F463AD"/>
    <w:rsid w:val="00F77F09"/>
    <w:rsid w:val="00F91ADB"/>
    <w:rsid w:val="00FA7664"/>
    <w:rsid w:val="00FB0862"/>
    <w:rsid w:val="00FB48D6"/>
    <w:rsid w:val="00FB56B4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F3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0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3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0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12BCE0-5613-0143-A0CD-07E919DE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140</TotalTime>
  <Pages>4</Pages>
  <Words>666</Words>
  <Characters>3798</Characters>
  <Application>Microsoft Macintosh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148</cp:revision>
  <dcterms:created xsi:type="dcterms:W3CDTF">2015-11-10T06:18:00Z</dcterms:created>
  <dcterms:modified xsi:type="dcterms:W3CDTF">2015-12-21T21:13:00Z</dcterms:modified>
</cp:coreProperties>
</file>
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ADB74" w14:textId="77777777" w:rsidR="00C47C76" w:rsidRDefault="00CD7401" w:rsidP="00B603AA">
      <w:pPr>
        <w:spacing w:line="276" w:lineRule="auto"/>
      </w:pPr>
      <w:r>
        <w:rPr>
          <w:b/>
          <w:u w:val="single"/>
        </w:rPr>
        <w:t>LEC 2</w:t>
      </w:r>
    </w:p>
    <w:p w14:paraId="3EB1BADF" w14:textId="77777777" w:rsidR="00B603AA" w:rsidRDefault="00B603AA" w:rsidP="00B603AA">
      <w:pPr>
        <w:spacing w:line="276" w:lineRule="auto"/>
      </w:pPr>
    </w:p>
    <w:p w14:paraId="435ACCA9" w14:textId="5FEA7500" w:rsidR="00B603AA" w:rsidRDefault="00CD7401" w:rsidP="00B60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Register</w:t>
      </w:r>
      <w:r>
        <w:t xml:space="preserve"> – small amount of fast memory on CPU (as opposed to </w:t>
      </w:r>
      <w:r w:rsidR="006F1026">
        <w:t>RAM</w:t>
      </w:r>
      <w:r>
        <w:t>)</w:t>
      </w:r>
    </w:p>
    <w:p w14:paraId="0D6A4C75" w14:textId="77777777" w:rsidR="00CD7401" w:rsidRDefault="00CD7401" w:rsidP="00CD7401">
      <w:pPr>
        <w:pStyle w:val="ListParagraph"/>
        <w:numPr>
          <w:ilvl w:val="1"/>
          <w:numId w:val="7"/>
        </w:numPr>
        <w:spacing w:line="276" w:lineRule="auto"/>
      </w:pPr>
      <w:r>
        <w:t>32 general purpose registers</w:t>
      </w:r>
      <w:r w:rsidR="0038546D">
        <w:t xml:space="preserve"> called $0 … $31</w:t>
      </w:r>
    </w:p>
    <w:p w14:paraId="4203EEE8" w14:textId="77777777" w:rsidR="00CD7401" w:rsidRDefault="00CD7401" w:rsidP="00CD7401">
      <w:pPr>
        <w:pStyle w:val="ListParagraph"/>
        <w:numPr>
          <w:ilvl w:val="1"/>
          <w:numId w:val="7"/>
        </w:numPr>
        <w:spacing w:line="276" w:lineRule="auto"/>
      </w:pPr>
      <w:r>
        <w:t>Each holds 32 bits</w:t>
      </w:r>
    </w:p>
    <w:p w14:paraId="2BF12249" w14:textId="77777777" w:rsidR="00CD7401" w:rsidRDefault="00CD7401" w:rsidP="00CD7401">
      <w:pPr>
        <w:pStyle w:val="ListParagraph"/>
        <w:numPr>
          <w:ilvl w:val="1"/>
          <w:numId w:val="7"/>
        </w:numPr>
        <w:spacing w:line="276" w:lineRule="auto"/>
      </w:pPr>
      <w:r>
        <w:t>CPU can only operate on data in registers</w:t>
      </w:r>
    </w:p>
    <w:p w14:paraId="5CBD027D" w14:textId="77777777" w:rsidR="00CD7401" w:rsidRDefault="00CD7401" w:rsidP="00CD7401">
      <w:pPr>
        <w:pStyle w:val="ListParagraph"/>
        <w:numPr>
          <w:ilvl w:val="1"/>
          <w:numId w:val="7"/>
        </w:numPr>
        <w:spacing w:line="276" w:lineRule="auto"/>
      </w:pPr>
      <w:r>
        <w:t>$0 is always 0</w:t>
      </w:r>
    </w:p>
    <w:p w14:paraId="5A15698C" w14:textId="77777777" w:rsidR="00CD7401" w:rsidRDefault="00CD7401" w:rsidP="006F1026">
      <w:pPr>
        <w:pStyle w:val="ListParagraph"/>
        <w:numPr>
          <w:ilvl w:val="1"/>
          <w:numId w:val="7"/>
        </w:numPr>
        <w:spacing w:line="276" w:lineRule="auto"/>
      </w:pPr>
      <w:r>
        <w:t>Example reg. operation – “add the contents of $s &amp; $t, put the result in $d”</w:t>
      </w:r>
    </w:p>
    <w:p w14:paraId="027F0E88" w14:textId="0B95A3FC" w:rsidR="00CD7401" w:rsidRDefault="006F1026" w:rsidP="00CD740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RAM</w:t>
      </w:r>
      <w:r>
        <w:t xml:space="preserve"> – large amount of memory away from CPU</w:t>
      </w:r>
    </w:p>
    <w:p w14:paraId="409768A0" w14:textId="7106B3CF" w:rsidR="006F1026" w:rsidRDefault="006F1026" w:rsidP="006F1026">
      <w:pPr>
        <w:pStyle w:val="ListParagraph"/>
        <w:numPr>
          <w:ilvl w:val="1"/>
          <w:numId w:val="7"/>
        </w:numPr>
        <w:spacing w:line="276" w:lineRule="auto"/>
      </w:pPr>
      <w:r>
        <w:t xml:space="preserve">Data travels b/t CPU and RAM on the </w:t>
      </w:r>
      <w:r w:rsidRPr="006F1026">
        <w:rPr>
          <w:u w:val="single"/>
        </w:rPr>
        <w:t>bus</w:t>
      </w:r>
    </w:p>
    <w:p w14:paraId="2ED308D6" w14:textId="1A6CE2F2" w:rsidR="006F1026" w:rsidRDefault="006F1026" w:rsidP="006F1026">
      <w:pPr>
        <w:pStyle w:val="ListParagraph"/>
        <w:numPr>
          <w:ilvl w:val="1"/>
          <w:numId w:val="7"/>
        </w:numPr>
        <w:spacing w:line="276" w:lineRule="auto"/>
      </w:pPr>
      <w:r>
        <w:t>Big array of ~10</w:t>
      </w:r>
      <w:r>
        <w:rPr>
          <w:vertAlign w:val="superscript"/>
        </w:rPr>
        <w:t>9</w:t>
      </w:r>
      <w:r>
        <w:t xml:space="preserve"> bytes</w:t>
      </w:r>
    </w:p>
    <w:p w14:paraId="124FCCB4" w14:textId="46AB363E" w:rsidR="006F1026" w:rsidRDefault="006F1026" w:rsidP="006F1026">
      <w:pPr>
        <w:pStyle w:val="ListParagraph"/>
        <w:numPr>
          <w:ilvl w:val="1"/>
          <w:numId w:val="7"/>
        </w:numPr>
        <w:spacing w:line="276" w:lineRule="auto"/>
      </w:pPr>
      <w:r>
        <w:t xml:space="preserve">Each cell has an </w:t>
      </w:r>
      <w:r w:rsidRPr="006F1026">
        <w:rPr>
          <w:u w:val="single"/>
        </w:rPr>
        <w:t>address</w:t>
      </w:r>
      <w:r>
        <w:t xml:space="preserve"> – 0, 1, … n – 1</w:t>
      </w:r>
    </w:p>
    <w:p w14:paraId="0282D77B" w14:textId="056747F6" w:rsidR="006F1026" w:rsidRDefault="006F1026" w:rsidP="006F1026">
      <w:pPr>
        <w:pStyle w:val="ListParagraph"/>
        <w:numPr>
          <w:ilvl w:val="1"/>
          <w:numId w:val="7"/>
        </w:numPr>
        <w:spacing w:line="276" w:lineRule="auto"/>
      </w:pPr>
      <w:r>
        <w:t xml:space="preserve">Each 4-byte block is a </w:t>
      </w:r>
      <w:r>
        <w:rPr>
          <w:u w:val="single"/>
        </w:rPr>
        <w:t>word</w:t>
      </w:r>
    </w:p>
    <w:p w14:paraId="664061FC" w14:textId="16DB2BB6" w:rsidR="006F1026" w:rsidRDefault="006F1026" w:rsidP="006F1026">
      <w:pPr>
        <w:pStyle w:val="ListParagraph"/>
        <w:numPr>
          <w:ilvl w:val="1"/>
          <w:numId w:val="7"/>
        </w:numPr>
        <w:spacing w:line="276" w:lineRule="auto"/>
      </w:pPr>
      <w:r>
        <w:t>Word addresses are 0, 4, 8, c, 10, 14, 18, 1c, … (count in hex)</w:t>
      </w:r>
    </w:p>
    <w:p w14:paraId="7BABBF32" w14:textId="06D2E617" w:rsidR="004F2E1B" w:rsidRDefault="004F2E1B" w:rsidP="006F1026">
      <w:pPr>
        <w:pStyle w:val="ListParagraph"/>
        <w:numPr>
          <w:ilvl w:val="1"/>
          <w:numId w:val="7"/>
        </w:numPr>
        <w:spacing w:line="276" w:lineRule="auto"/>
      </w:pPr>
      <w:r>
        <w:t>RAM access is much slower than register access</w:t>
      </w:r>
    </w:p>
    <w:p w14:paraId="7667D53F" w14:textId="4BFA2A1E" w:rsidR="002B5E18" w:rsidRDefault="002B5E18" w:rsidP="002B5E18">
      <w:pPr>
        <w:pStyle w:val="ListParagraph"/>
        <w:numPr>
          <w:ilvl w:val="0"/>
          <w:numId w:val="7"/>
        </w:numPr>
        <w:spacing w:line="276" w:lineRule="auto"/>
      </w:pPr>
      <w:r>
        <w:t>Communicating w/ RAM:</w:t>
      </w:r>
    </w:p>
    <w:p w14:paraId="635EEEC0" w14:textId="630A61AB" w:rsidR="002B5E18" w:rsidRDefault="002B5E18" w:rsidP="002B5E18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Load</w:t>
      </w:r>
      <w:r>
        <w:t xml:space="preserve"> – transfer a word from an address to a reg.</w:t>
      </w:r>
    </w:p>
    <w:p w14:paraId="1676B4FF" w14:textId="53F46FAE" w:rsidR="002B5E18" w:rsidRDefault="002B5E18" w:rsidP="002B5E18">
      <w:pPr>
        <w:pStyle w:val="ListParagraph"/>
        <w:numPr>
          <w:ilvl w:val="2"/>
          <w:numId w:val="7"/>
        </w:numPr>
        <w:spacing w:line="276" w:lineRule="auto"/>
      </w:pPr>
      <w:r>
        <w:t xml:space="preserve">Desired address </w:t>
      </w:r>
      <w:r>
        <w:sym w:font="Symbol" w:char="F0AE"/>
      </w:r>
      <w:r>
        <w:t xml:space="preserve"> </w:t>
      </w:r>
      <w:r w:rsidRPr="00D30717">
        <w:rPr>
          <w:b/>
        </w:rPr>
        <w:t>memory access register (MAR)</w:t>
      </w:r>
    </w:p>
    <w:p w14:paraId="52CE6B3A" w14:textId="008C1D62" w:rsidR="002B5E18" w:rsidRDefault="002B5E18" w:rsidP="002B5E18">
      <w:pPr>
        <w:pStyle w:val="ListParagraph"/>
        <w:numPr>
          <w:ilvl w:val="3"/>
          <w:numId w:val="7"/>
        </w:numPr>
        <w:spacing w:line="276" w:lineRule="auto"/>
      </w:pPr>
      <w:r>
        <w:t>Goes on the bus, retrieves data at that location</w:t>
      </w:r>
    </w:p>
    <w:p w14:paraId="097C4C69" w14:textId="2354376C" w:rsidR="002B5E18" w:rsidRDefault="002B5E18" w:rsidP="002B5E18">
      <w:pPr>
        <w:pStyle w:val="ListParagraph"/>
        <w:numPr>
          <w:ilvl w:val="3"/>
          <w:numId w:val="7"/>
        </w:numPr>
        <w:spacing w:line="276" w:lineRule="auto"/>
      </w:pPr>
      <w:r>
        <w:t xml:space="preserve">Data comes back on the bus and </w:t>
      </w:r>
      <w:r>
        <w:sym w:font="Symbol" w:char="F0AE"/>
      </w:r>
      <w:r>
        <w:t xml:space="preserve"> </w:t>
      </w:r>
      <w:r w:rsidRPr="00D30717">
        <w:rPr>
          <w:b/>
        </w:rPr>
        <w:t>memory data register (MDR)</w:t>
      </w:r>
    </w:p>
    <w:p w14:paraId="6D02E691" w14:textId="53222AB1" w:rsidR="002B5E18" w:rsidRDefault="002B5E18" w:rsidP="002B5E18">
      <w:pPr>
        <w:pStyle w:val="ListParagraph"/>
        <w:numPr>
          <w:ilvl w:val="3"/>
          <w:numId w:val="7"/>
        </w:numPr>
        <w:spacing w:line="276" w:lineRule="auto"/>
      </w:pPr>
      <w:r>
        <w:t>Value in MDR moved to destination register</w:t>
      </w:r>
    </w:p>
    <w:p w14:paraId="6DFE62D3" w14:textId="0F536596" w:rsidR="002B5E18" w:rsidRDefault="00F976DD" w:rsidP="00F976DD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Store</w:t>
      </w:r>
      <w:r>
        <w:t xml:space="preserve"> – does the reverse of load</w:t>
      </w:r>
    </w:p>
    <w:p w14:paraId="1DB51DAF" w14:textId="4CB5EA94" w:rsidR="00540348" w:rsidRDefault="00540348" w:rsidP="00540348">
      <w:pPr>
        <w:pStyle w:val="ListParagraph"/>
        <w:numPr>
          <w:ilvl w:val="0"/>
          <w:numId w:val="7"/>
        </w:numPr>
        <w:spacing w:line="276" w:lineRule="auto"/>
      </w:pPr>
      <w:r>
        <w:t>The computer doesn’t know which words contain instructions</w:t>
      </w:r>
      <w:r w:rsidR="00BD1C2E">
        <w:t xml:space="preserve"> &amp; which contain data</w:t>
      </w:r>
    </w:p>
    <w:p w14:paraId="3C0FFEFC" w14:textId="011C1EE4" w:rsidR="00BD1C2E" w:rsidRDefault="00965182" w:rsidP="00BD1C2E">
      <w:pPr>
        <w:pStyle w:val="ListParagraph"/>
        <w:numPr>
          <w:ilvl w:val="1"/>
          <w:numId w:val="7"/>
        </w:numPr>
        <w:spacing w:line="276" w:lineRule="auto"/>
      </w:pPr>
      <w:r w:rsidRPr="00D30717">
        <w:rPr>
          <w:b/>
        </w:rPr>
        <w:t xml:space="preserve">Program counter register (PC) </w:t>
      </w:r>
      <w:r>
        <w:t>holds the address of the next instruction to execute</w:t>
      </w:r>
      <w:r w:rsidR="00D30717">
        <w:t xml:space="preserve"> (while the current instruction is executing)</w:t>
      </w:r>
    </w:p>
    <w:p w14:paraId="09BC60EB" w14:textId="407A094C" w:rsidR="000C54A8" w:rsidRDefault="000C54A8" w:rsidP="00BD1C2E">
      <w:pPr>
        <w:pStyle w:val="ListParagraph"/>
        <w:numPr>
          <w:ilvl w:val="1"/>
          <w:numId w:val="7"/>
        </w:numPr>
        <w:spacing w:line="276" w:lineRule="auto"/>
      </w:pPr>
      <w:r>
        <w:t>By convention, guarantee that some address (e.g. 0) contains code, and initialize PC to 0</w:t>
      </w:r>
    </w:p>
    <w:p w14:paraId="3C8B20E7" w14:textId="0A9CDA8A" w:rsidR="000C54A8" w:rsidRPr="00D30717" w:rsidRDefault="000C54A8" w:rsidP="00BD1C2E">
      <w:pPr>
        <w:pStyle w:val="ListParagraph"/>
        <w:numPr>
          <w:ilvl w:val="1"/>
          <w:numId w:val="7"/>
        </w:numPr>
        <w:spacing w:line="276" w:lineRule="auto"/>
      </w:pPr>
      <w:r>
        <w:t xml:space="preserve">Computer then runs the </w:t>
      </w:r>
      <w:r>
        <w:rPr>
          <w:b/>
        </w:rPr>
        <w:t>fetch-execute cycle</w:t>
      </w:r>
    </w:p>
    <w:p w14:paraId="3D473AF7" w14:textId="63291055" w:rsidR="00D30717" w:rsidRDefault="00D30717" w:rsidP="00D30717">
      <w:pPr>
        <w:pStyle w:val="ListParagraph"/>
        <w:numPr>
          <w:ilvl w:val="2"/>
          <w:numId w:val="7"/>
        </w:numPr>
        <w:spacing w:line="276" w:lineRule="auto"/>
      </w:pPr>
      <w:r>
        <w:t>Instruction register (IR) holds the current instruction</w:t>
      </w:r>
    </w:p>
    <w:p w14:paraId="3E78866C" w14:textId="6992BD03" w:rsidR="000C54A8" w:rsidRDefault="00D30717" w:rsidP="00D30717">
      <w:pPr>
        <w:spacing w:line="276" w:lineRule="auto"/>
        <w:ind w:left="1800"/>
      </w:pPr>
      <w:r>
        <w:t xml:space="preserve">PC </w:t>
      </w:r>
      <w:r>
        <w:sym w:font="Symbol" w:char="F0AC"/>
      </w:r>
      <w:r>
        <w:t xml:space="preserve"> 0</w:t>
      </w:r>
      <w:r>
        <w:tab/>
      </w:r>
      <w:r>
        <w:tab/>
      </w:r>
      <w:r>
        <w:tab/>
      </w:r>
      <w:r>
        <w:tab/>
        <w:t>(initialize PC)</w:t>
      </w:r>
    </w:p>
    <w:p w14:paraId="5989E553" w14:textId="249EE1D8" w:rsidR="00D30717" w:rsidRDefault="00D30717" w:rsidP="00D30717">
      <w:pPr>
        <w:spacing w:line="276" w:lineRule="auto"/>
        <w:ind w:left="1800"/>
      </w:pPr>
      <w:r>
        <w:t>Loop</w:t>
      </w:r>
    </w:p>
    <w:p w14:paraId="2A46572E" w14:textId="18E8FD39" w:rsidR="00D30717" w:rsidRDefault="00D30717" w:rsidP="00D30717">
      <w:pPr>
        <w:spacing w:line="276" w:lineRule="auto"/>
        <w:ind w:left="2520"/>
      </w:pPr>
      <w:r>
        <w:t xml:space="preserve">IR </w:t>
      </w:r>
      <w:r>
        <w:sym w:font="Symbol" w:char="F0AC"/>
      </w:r>
      <w:r>
        <w:t xml:space="preserve"> MEM[PC]</w:t>
      </w:r>
    </w:p>
    <w:p w14:paraId="7F41C329" w14:textId="5C606D17" w:rsidR="00D30717" w:rsidRDefault="00D30717" w:rsidP="00D30717">
      <w:pPr>
        <w:spacing w:line="276" w:lineRule="auto"/>
        <w:ind w:left="2520"/>
      </w:pPr>
      <w:r>
        <w:t xml:space="preserve">PC </w:t>
      </w:r>
      <w:r>
        <w:sym w:font="Symbol" w:char="F0AC"/>
      </w:r>
      <w:r>
        <w:t xml:space="preserve"> PC + 4 </w:t>
      </w:r>
      <w:r>
        <w:tab/>
      </w:r>
      <w:r>
        <w:tab/>
        <w:t>(increment to next word)</w:t>
      </w:r>
    </w:p>
    <w:p w14:paraId="3D69FEEC" w14:textId="0EC2C71E" w:rsidR="00D30717" w:rsidRDefault="00D30717" w:rsidP="00D30717">
      <w:pPr>
        <w:spacing w:line="276" w:lineRule="auto"/>
        <w:ind w:left="2520"/>
      </w:pPr>
      <w:r>
        <w:t>Decode &amp; execute instruction in IR</w:t>
      </w:r>
    </w:p>
    <w:p w14:paraId="05EDCC49" w14:textId="28EBCC31" w:rsidR="00D30717" w:rsidRDefault="00D30717" w:rsidP="00D30717">
      <w:pPr>
        <w:spacing w:line="276" w:lineRule="auto"/>
        <w:ind w:left="1800"/>
      </w:pPr>
      <w:r>
        <w:t>End loop</w:t>
      </w:r>
    </w:p>
    <w:p w14:paraId="65A292EF" w14:textId="7FDB1101" w:rsidR="00D30717" w:rsidRDefault="00D30717" w:rsidP="00D30717">
      <w:pPr>
        <w:pStyle w:val="ListParagraph"/>
        <w:numPr>
          <w:ilvl w:val="2"/>
          <w:numId w:val="7"/>
        </w:numPr>
        <w:spacing w:line="276" w:lineRule="auto"/>
      </w:pPr>
      <w:r>
        <w:t>The only program the machine runs</w:t>
      </w:r>
    </w:p>
    <w:p w14:paraId="137DBF15" w14:textId="6CF2B18B" w:rsidR="005D6A8E" w:rsidRPr="005D6A8E" w:rsidRDefault="005D6A8E" w:rsidP="00D30717">
      <w:pPr>
        <w:pStyle w:val="ListParagraph"/>
        <w:numPr>
          <w:ilvl w:val="0"/>
          <w:numId w:val="7"/>
        </w:numPr>
        <w:spacing w:line="276" w:lineRule="auto"/>
      </w:pPr>
      <w:r w:rsidRPr="005D6A8E">
        <w:t>How does a program get executed?</w:t>
      </w:r>
    </w:p>
    <w:p w14:paraId="60D05AE6" w14:textId="3D13CFAF" w:rsidR="00D30717" w:rsidRDefault="00D30717" w:rsidP="005D6A8E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Loader</w:t>
      </w:r>
      <w:r>
        <w:t xml:space="preserve"> is a program that puts the program in memory &amp; initializes PC to the address of the first instruction in the program</w:t>
      </w:r>
    </w:p>
    <w:p w14:paraId="35922153" w14:textId="71DD9EC4" w:rsidR="005D6A8E" w:rsidRDefault="005D6A8E" w:rsidP="005D6A8E">
      <w:pPr>
        <w:pStyle w:val="ListParagraph"/>
        <w:numPr>
          <w:ilvl w:val="0"/>
          <w:numId w:val="7"/>
        </w:numPr>
        <w:spacing w:line="276" w:lineRule="auto"/>
      </w:pPr>
      <w:r>
        <w:t>What happens when a program ends?</w:t>
      </w:r>
    </w:p>
    <w:p w14:paraId="4450FBED" w14:textId="0529E2EE" w:rsidR="005D6A8E" w:rsidRDefault="005D6A8E" w:rsidP="005D6A8E">
      <w:pPr>
        <w:pStyle w:val="ListParagraph"/>
        <w:numPr>
          <w:ilvl w:val="1"/>
          <w:numId w:val="7"/>
        </w:numPr>
        <w:spacing w:line="276" w:lineRule="auto"/>
      </w:pPr>
      <w:r>
        <w:t>Must return control to the loader</w:t>
      </w:r>
    </w:p>
    <w:p w14:paraId="79712874" w14:textId="26E1DD52" w:rsidR="005D6A8E" w:rsidRDefault="005D6A8E" w:rsidP="005D6A8E">
      <w:pPr>
        <w:pStyle w:val="ListParagraph"/>
        <w:numPr>
          <w:ilvl w:val="2"/>
          <w:numId w:val="7"/>
        </w:numPr>
        <w:spacing w:line="276" w:lineRule="auto"/>
      </w:pPr>
      <w:r>
        <w:t xml:space="preserve">Set PC to address of the next instruction in the loader </w:t>
      </w:r>
      <w:r>
        <w:sym w:font="Symbol" w:char="F0AC"/>
      </w:r>
      <w:r>
        <w:t xml:space="preserve"> $31 contains this address</w:t>
      </w:r>
    </w:p>
    <w:p w14:paraId="41F4570D" w14:textId="208136E8" w:rsidR="007743F2" w:rsidRDefault="007743F2" w:rsidP="005D6A8E">
      <w:pPr>
        <w:pStyle w:val="ListParagraph"/>
        <w:numPr>
          <w:ilvl w:val="2"/>
          <w:numId w:val="7"/>
        </w:numPr>
        <w:spacing w:line="276" w:lineRule="auto"/>
      </w:pPr>
      <w:r>
        <w:t xml:space="preserve">E.g. jump register instruction: jr $31 </w:t>
      </w:r>
      <w:r>
        <w:sym w:font="Symbol" w:char="F0AE"/>
      </w:r>
      <w:r>
        <w:t xml:space="preserve"> sets pc = $31</w:t>
      </w:r>
    </w:p>
    <w:p w14:paraId="26AD1074" w14:textId="77777777" w:rsidR="006A002E" w:rsidRDefault="006A002E" w:rsidP="006A002E">
      <w:pPr>
        <w:pStyle w:val="ListParagraph"/>
        <w:spacing w:line="276" w:lineRule="auto"/>
        <w:ind w:left="1800"/>
      </w:pPr>
    </w:p>
    <w:p w14:paraId="651C0F46" w14:textId="77777777" w:rsidR="00C06ECF" w:rsidRDefault="00C06ECF" w:rsidP="00C06EC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lastRenderedPageBreak/>
        <w:t>Assembly language</w:t>
      </w:r>
    </w:p>
    <w:p w14:paraId="0082E71F" w14:textId="77777777" w:rsidR="00C06ECF" w:rsidRDefault="00C06ECF" w:rsidP="00C06ECF">
      <w:pPr>
        <w:pStyle w:val="ListParagraph"/>
        <w:numPr>
          <w:ilvl w:val="1"/>
          <w:numId w:val="7"/>
        </w:numPr>
        <w:spacing w:line="276" w:lineRule="auto"/>
      </w:pPr>
      <w:r>
        <w:t>Replace tedious binary/hex encodings with easier-to-read mnemonics</w:t>
      </w:r>
    </w:p>
    <w:p w14:paraId="38E938F3" w14:textId="77777777" w:rsidR="00C06ECF" w:rsidRDefault="00C06ECF" w:rsidP="00C06ECF">
      <w:pPr>
        <w:pStyle w:val="ListParagraph"/>
        <w:numPr>
          <w:ilvl w:val="2"/>
          <w:numId w:val="7"/>
        </w:numPr>
        <w:spacing w:line="276" w:lineRule="auto"/>
      </w:pPr>
      <w:r>
        <w:t>Less chance of error</w:t>
      </w:r>
    </w:p>
    <w:p w14:paraId="663A8DF4" w14:textId="77777777" w:rsidR="00C06ECF" w:rsidRDefault="00C06ECF" w:rsidP="00C06ECF">
      <w:pPr>
        <w:pStyle w:val="ListParagraph"/>
        <w:numPr>
          <w:ilvl w:val="2"/>
          <w:numId w:val="7"/>
        </w:numPr>
        <w:spacing w:line="276" w:lineRule="auto"/>
      </w:pPr>
      <w:r>
        <w:t xml:space="preserve">Translation to binary can be automated (i.e. </w:t>
      </w:r>
      <w:r>
        <w:rPr>
          <w:u w:val="single"/>
        </w:rPr>
        <w:t>assembler</w:t>
      </w:r>
      <w:r>
        <w:t>)</w:t>
      </w:r>
    </w:p>
    <w:p w14:paraId="502CE362" w14:textId="7B4B1F20" w:rsidR="00C06ECF" w:rsidRDefault="00C06ECF" w:rsidP="00C06ECF">
      <w:pPr>
        <w:pStyle w:val="ListParagraph"/>
        <w:numPr>
          <w:ilvl w:val="1"/>
          <w:numId w:val="7"/>
        </w:numPr>
        <w:spacing w:line="276" w:lineRule="auto"/>
      </w:pPr>
      <w:r>
        <w:t>One line of assembly = one machine instruction</w:t>
      </w:r>
      <w:bookmarkStart w:id="0" w:name="_GoBack"/>
      <w:bookmarkEnd w:id="0"/>
    </w:p>
    <w:p w14:paraId="16897158" w14:textId="03C138CF" w:rsidR="006A002E" w:rsidRDefault="006A002E" w:rsidP="006A002E">
      <w:pPr>
        <w:pStyle w:val="ListParagraph"/>
        <w:numPr>
          <w:ilvl w:val="0"/>
          <w:numId w:val="7"/>
        </w:numPr>
        <w:spacing w:line="276" w:lineRule="auto"/>
      </w:pPr>
      <w:r>
        <w:t>Example: add value in $5 to value in $7, store result in $3, and return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4819"/>
        <w:gridCol w:w="1560"/>
        <w:gridCol w:w="1715"/>
      </w:tblGrid>
      <w:tr w:rsidR="006A002E" w14:paraId="404A8D6A" w14:textId="77777777" w:rsidTr="0036057E">
        <w:tc>
          <w:tcPr>
            <w:tcW w:w="1580" w:type="dxa"/>
          </w:tcPr>
          <w:p w14:paraId="440FB645" w14:textId="37A5ADC8" w:rsidR="006A002E" w:rsidRDefault="006A002E" w:rsidP="006A002E">
            <w:pPr>
              <w:spacing w:line="276" w:lineRule="auto"/>
            </w:pPr>
            <w:r>
              <w:t>Location</w:t>
            </w:r>
          </w:p>
        </w:tc>
        <w:tc>
          <w:tcPr>
            <w:tcW w:w="4819" w:type="dxa"/>
          </w:tcPr>
          <w:p w14:paraId="29D04BAF" w14:textId="315DC249" w:rsidR="006A002E" w:rsidRDefault="006A002E" w:rsidP="006A002E">
            <w:pPr>
              <w:spacing w:line="276" w:lineRule="auto"/>
            </w:pPr>
            <w:r>
              <w:t>Binary</w:t>
            </w:r>
          </w:p>
        </w:tc>
        <w:tc>
          <w:tcPr>
            <w:tcW w:w="1560" w:type="dxa"/>
          </w:tcPr>
          <w:p w14:paraId="36F45184" w14:textId="3EC69291" w:rsidR="006A002E" w:rsidRDefault="006A002E" w:rsidP="006A002E">
            <w:pPr>
              <w:spacing w:line="276" w:lineRule="auto"/>
            </w:pPr>
            <w:r>
              <w:t>Hex</w:t>
            </w:r>
          </w:p>
        </w:tc>
        <w:tc>
          <w:tcPr>
            <w:tcW w:w="1715" w:type="dxa"/>
          </w:tcPr>
          <w:p w14:paraId="55E7FFBB" w14:textId="1111D4CF" w:rsidR="006A002E" w:rsidRDefault="006A002E" w:rsidP="006A002E">
            <w:pPr>
              <w:spacing w:line="276" w:lineRule="auto"/>
            </w:pPr>
            <w:r>
              <w:t>Meaning</w:t>
            </w:r>
          </w:p>
        </w:tc>
      </w:tr>
      <w:tr w:rsidR="006A002E" w14:paraId="6BB34AC3" w14:textId="77777777" w:rsidTr="0036057E">
        <w:tc>
          <w:tcPr>
            <w:tcW w:w="1580" w:type="dxa"/>
          </w:tcPr>
          <w:p w14:paraId="071FE53E" w14:textId="741DC5F7" w:rsidR="006A002E" w:rsidRDefault="006A002E" w:rsidP="006A002E">
            <w:pPr>
              <w:spacing w:line="276" w:lineRule="auto"/>
            </w:pPr>
            <w:r>
              <w:t>00000000</w:t>
            </w:r>
          </w:p>
        </w:tc>
        <w:tc>
          <w:tcPr>
            <w:tcW w:w="4819" w:type="dxa"/>
          </w:tcPr>
          <w:p w14:paraId="6DAA24CE" w14:textId="77777777" w:rsidR="006A002E" w:rsidRDefault="006A002E" w:rsidP="006A002E">
            <w:pPr>
              <w:spacing w:line="276" w:lineRule="auto"/>
            </w:pPr>
          </w:p>
        </w:tc>
        <w:tc>
          <w:tcPr>
            <w:tcW w:w="1560" w:type="dxa"/>
          </w:tcPr>
          <w:p w14:paraId="3352F643" w14:textId="77777777" w:rsidR="006A002E" w:rsidRDefault="006A002E" w:rsidP="006A002E">
            <w:pPr>
              <w:spacing w:line="276" w:lineRule="auto"/>
            </w:pPr>
          </w:p>
        </w:tc>
        <w:tc>
          <w:tcPr>
            <w:tcW w:w="1715" w:type="dxa"/>
          </w:tcPr>
          <w:p w14:paraId="10BE32E6" w14:textId="056A7697" w:rsidR="006A002E" w:rsidRDefault="0036057E" w:rsidP="006A002E">
            <w:pPr>
              <w:spacing w:line="276" w:lineRule="auto"/>
            </w:pPr>
            <w:r>
              <w:t>a</w:t>
            </w:r>
            <w:r w:rsidR="006A002E">
              <w:t xml:space="preserve">dd </w:t>
            </w:r>
            <w:r>
              <w:t xml:space="preserve">$3, </w:t>
            </w:r>
            <w:r w:rsidR="006A002E">
              <w:t>$5, $7</w:t>
            </w:r>
          </w:p>
        </w:tc>
      </w:tr>
      <w:tr w:rsidR="006A002E" w14:paraId="5CD60F6E" w14:textId="77777777" w:rsidTr="0036057E">
        <w:tc>
          <w:tcPr>
            <w:tcW w:w="1580" w:type="dxa"/>
          </w:tcPr>
          <w:p w14:paraId="5848174B" w14:textId="35407A7C" w:rsidR="006A002E" w:rsidRDefault="006A002E" w:rsidP="006A002E">
            <w:pPr>
              <w:spacing w:line="276" w:lineRule="auto"/>
            </w:pPr>
            <w:r>
              <w:t>00000004</w:t>
            </w:r>
          </w:p>
        </w:tc>
        <w:tc>
          <w:tcPr>
            <w:tcW w:w="4819" w:type="dxa"/>
          </w:tcPr>
          <w:p w14:paraId="60B28D35" w14:textId="77777777" w:rsidR="006A002E" w:rsidRDefault="006A002E" w:rsidP="006A002E">
            <w:pPr>
              <w:spacing w:line="276" w:lineRule="auto"/>
            </w:pPr>
          </w:p>
        </w:tc>
        <w:tc>
          <w:tcPr>
            <w:tcW w:w="1560" w:type="dxa"/>
          </w:tcPr>
          <w:p w14:paraId="3CE018D9" w14:textId="77777777" w:rsidR="006A002E" w:rsidRDefault="006A002E" w:rsidP="006A002E">
            <w:pPr>
              <w:spacing w:line="276" w:lineRule="auto"/>
            </w:pPr>
          </w:p>
        </w:tc>
        <w:tc>
          <w:tcPr>
            <w:tcW w:w="1715" w:type="dxa"/>
          </w:tcPr>
          <w:p w14:paraId="7C261A90" w14:textId="7CF615FE" w:rsidR="006A002E" w:rsidRDefault="0036057E" w:rsidP="006A002E">
            <w:pPr>
              <w:spacing w:line="276" w:lineRule="auto"/>
            </w:pPr>
            <w:r>
              <w:t>jr $31</w:t>
            </w:r>
          </w:p>
        </w:tc>
      </w:tr>
    </w:tbl>
    <w:p w14:paraId="200B95A1" w14:textId="5D71558B" w:rsidR="006A002E" w:rsidRDefault="0036057E" w:rsidP="0036057E">
      <w:pPr>
        <w:pStyle w:val="ListParagraph"/>
        <w:numPr>
          <w:ilvl w:val="0"/>
          <w:numId w:val="7"/>
        </w:numPr>
        <w:spacing w:line="276" w:lineRule="auto"/>
      </w:pPr>
      <w:r>
        <w:t>Example: add 42 to 52, store in $3, return</w:t>
      </w:r>
    </w:p>
    <w:p w14:paraId="060EE058" w14:textId="6218158D" w:rsidR="006A002E" w:rsidRPr="00B57755" w:rsidRDefault="0036057E" w:rsidP="006A002E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B57755">
        <w:rPr>
          <w:b/>
        </w:rPr>
        <w:t>lis $d – load immediate &amp; skip</w:t>
      </w:r>
    </w:p>
    <w:p w14:paraId="3DCC4FA4" w14:textId="7BA805BC" w:rsidR="0036057E" w:rsidRDefault="0036057E" w:rsidP="0036057E">
      <w:pPr>
        <w:pStyle w:val="ListParagraph"/>
        <w:numPr>
          <w:ilvl w:val="2"/>
          <w:numId w:val="7"/>
        </w:numPr>
        <w:spacing w:line="276" w:lineRule="auto"/>
      </w:pPr>
      <w:r>
        <w:t>Treat the next word as an immediate value (constant) and load it into $d, then skip to next instruction</w:t>
      </w:r>
    </w:p>
    <w:p w14:paraId="62B703FA" w14:textId="22207719" w:rsidR="00DC2298" w:rsidRPr="00B57755" w:rsidRDefault="00DC2298" w:rsidP="00DC229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B57755">
        <w:rPr>
          <w:b/>
        </w:rPr>
        <w:t xml:space="preserve">.word i </w:t>
      </w:r>
    </w:p>
    <w:p w14:paraId="69C8FC08" w14:textId="47BAACDC" w:rsidR="00DC2298" w:rsidRDefault="00DC2298" w:rsidP="00DC2298">
      <w:pPr>
        <w:pStyle w:val="ListParagraph"/>
        <w:numPr>
          <w:ilvl w:val="2"/>
          <w:numId w:val="7"/>
        </w:numPr>
        <w:spacing w:line="276" w:lineRule="auto"/>
      </w:pPr>
      <w:r>
        <w:t xml:space="preserve">Not an instruction; a </w:t>
      </w:r>
      <w:r>
        <w:rPr>
          <w:u w:val="single"/>
        </w:rPr>
        <w:t>directive</w:t>
      </w:r>
      <w:r>
        <w:t xml:space="preserve"> that says the next word in the binary should be i</w:t>
      </w:r>
    </w:p>
    <w:p w14:paraId="50FFAD4B" w14:textId="3A33CE9E" w:rsidR="0036057E" w:rsidRPr="00B57755" w:rsidRDefault="0036057E" w:rsidP="0036057E">
      <w:pPr>
        <w:pStyle w:val="ListParagraph"/>
        <w:numPr>
          <w:ilvl w:val="1"/>
          <w:numId w:val="7"/>
        </w:numPr>
        <w:spacing w:line="276" w:lineRule="auto"/>
      </w:pPr>
      <w:r w:rsidRPr="00B57755">
        <w:t>lis $5</w:t>
      </w:r>
    </w:p>
    <w:p w14:paraId="7C1E8727" w14:textId="29B5C1C5" w:rsidR="0036057E" w:rsidRPr="00B57755" w:rsidRDefault="0036057E" w:rsidP="0036057E">
      <w:pPr>
        <w:pStyle w:val="ListParagraph"/>
        <w:numPr>
          <w:ilvl w:val="1"/>
          <w:numId w:val="7"/>
        </w:numPr>
        <w:spacing w:line="276" w:lineRule="auto"/>
      </w:pPr>
      <w:r w:rsidRPr="00B57755">
        <w:t>.word 42</w:t>
      </w:r>
      <w:r w:rsidR="002132FB" w:rsidRPr="00B57755">
        <w:t xml:space="preserve"> – load the constant 42 into $5</w:t>
      </w:r>
    </w:p>
    <w:p w14:paraId="63217F31" w14:textId="41EDA7F5" w:rsidR="00252919" w:rsidRPr="00B57755" w:rsidRDefault="00252919" w:rsidP="0036057E">
      <w:pPr>
        <w:pStyle w:val="ListParagraph"/>
        <w:numPr>
          <w:ilvl w:val="1"/>
          <w:numId w:val="7"/>
        </w:numPr>
        <w:spacing w:line="276" w:lineRule="auto"/>
      </w:pPr>
      <w:r w:rsidRPr="00B57755">
        <w:t>lis $7</w:t>
      </w:r>
    </w:p>
    <w:p w14:paraId="17195564" w14:textId="248F7829" w:rsidR="00252919" w:rsidRPr="00B57755" w:rsidRDefault="00252919" w:rsidP="0036057E">
      <w:pPr>
        <w:pStyle w:val="ListParagraph"/>
        <w:numPr>
          <w:ilvl w:val="1"/>
          <w:numId w:val="7"/>
        </w:numPr>
        <w:spacing w:line="276" w:lineRule="auto"/>
      </w:pPr>
      <w:r w:rsidRPr="00B57755">
        <w:t>.word 52</w:t>
      </w:r>
      <w:r w:rsidR="002132FB" w:rsidRPr="00B57755">
        <w:t xml:space="preserve"> – load the constant 52 in $7</w:t>
      </w:r>
    </w:p>
    <w:p w14:paraId="5551388C" w14:textId="596E5DE5" w:rsidR="00252919" w:rsidRPr="00B57755" w:rsidRDefault="00252919" w:rsidP="0036057E">
      <w:pPr>
        <w:pStyle w:val="ListParagraph"/>
        <w:numPr>
          <w:ilvl w:val="1"/>
          <w:numId w:val="7"/>
        </w:numPr>
        <w:spacing w:line="276" w:lineRule="auto"/>
      </w:pPr>
      <w:r w:rsidRPr="00B57755">
        <w:t>add $3, $5, $7</w:t>
      </w:r>
    </w:p>
    <w:p w14:paraId="41947776" w14:textId="6C830DFB" w:rsidR="00992F46" w:rsidRPr="00B57755" w:rsidRDefault="00252919" w:rsidP="009A0E7D">
      <w:pPr>
        <w:pStyle w:val="ListParagraph"/>
        <w:numPr>
          <w:ilvl w:val="1"/>
          <w:numId w:val="7"/>
        </w:numPr>
        <w:spacing w:line="276" w:lineRule="auto"/>
      </w:pPr>
      <w:r w:rsidRPr="00B57755">
        <w:t>jr $31</w:t>
      </w:r>
    </w:p>
    <w:p w14:paraId="2947E9D4" w14:textId="168EB49D" w:rsidR="0005092C" w:rsidRDefault="0005092C" w:rsidP="0005092C">
      <w:pPr>
        <w:pStyle w:val="ListParagraph"/>
        <w:numPr>
          <w:ilvl w:val="0"/>
          <w:numId w:val="7"/>
        </w:numPr>
        <w:spacing w:line="276" w:lineRule="auto"/>
      </w:pPr>
      <w:r>
        <w:t>Example: compute the absolute value of $1, store in $1, return</w:t>
      </w:r>
    </w:p>
    <w:p w14:paraId="011B7CC8" w14:textId="357FE83A" w:rsidR="0005092C" w:rsidRPr="00B57755" w:rsidRDefault="0005092C" w:rsidP="0005092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B57755">
        <w:rPr>
          <w:b/>
        </w:rPr>
        <w:t>beq $s, $t, i – branch on equal</w:t>
      </w:r>
    </w:p>
    <w:p w14:paraId="06FCD948" w14:textId="601234CD" w:rsidR="0005092C" w:rsidRDefault="0005092C" w:rsidP="0005092C">
      <w:pPr>
        <w:pStyle w:val="ListParagraph"/>
        <w:numPr>
          <w:ilvl w:val="2"/>
          <w:numId w:val="7"/>
        </w:numPr>
        <w:spacing w:line="276" w:lineRule="auto"/>
      </w:pPr>
      <w:r>
        <w:t>Increment PC by i words if $s and $t have equal contents</w:t>
      </w:r>
    </w:p>
    <w:p w14:paraId="611223B4" w14:textId="67511E34" w:rsidR="00587485" w:rsidRPr="00B57755" w:rsidRDefault="00587485" w:rsidP="0058748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B57755">
        <w:rPr>
          <w:b/>
        </w:rPr>
        <w:t>slt $d, $s, $t – set less than</w:t>
      </w:r>
    </w:p>
    <w:p w14:paraId="67E8C16B" w14:textId="2E00A628" w:rsidR="00587485" w:rsidRDefault="00587485" w:rsidP="00587485">
      <w:pPr>
        <w:pStyle w:val="ListParagraph"/>
        <w:numPr>
          <w:ilvl w:val="2"/>
          <w:numId w:val="7"/>
        </w:numPr>
        <w:spacing w:line="276" w:lineRule="auto"/>
      </w:pPr>
      <w:r>
        <w:t>$d is set to 1 if $s &lt; $t, 0 if otherwise</w:t>
      </w:r>
    </w:p>
    <w:p w14:paraId="220B5FF6" w14:textId="2F017192" w:rsidR="00CC1D6A" w:rsidRPr="00B57755" w:rsidRDefault="00CC1D6A" w:rsidP="00CC1D6A">
      <w:pPr>
        <w:pStyle w:val="ListParagraph"/>
        <w:numPr>
          <w:ilvl w:val="1"/>
          <w:numId w:val="7"/>
        </w:numPr>
        <w:spacing w:line="276" w:lineRule="auto"/>
      </w:pPr>
      <w:r w:rsidRPr="00B57755">
        <w:t>slt $2, $1, $0 – compare if $1 &lt; 0</w:t>
      </w:r>
      <w:r w:rsidR="002132FB" w:rsidRPr="00B57755">
        <w:t xml:space="preserve"> ($0 is always 0)</w:t>
      </w:r>
    </w:p>
    <w:p w14:paraId="5F0F93A7" w14:textId="0E90A272" w:rsidR="00CC1D6A" w:rsidRPr="00B57755" w:rsidRDefault="00CC1D6A" w:rsidP="00CC1D6A">
      <w:pPr>
        <w:pStyle w:val="ListParagraph"/>
        <w:numPr>
          <w:ilvl w:val="1"/>
          <w:numId w:val="7"/>
        </w:numPr>
        <w:spacing w:line="276" w:lineRule="auto"/>
      </w:pPr>
      <w:r w:rsidRPr="00B57755">
        <w:t>beq $2, $0, 1 – if above returned false ($2 == 0), skip one step</w:t>
      </w:r>
    </w:p>
    <w:p w14:paraId="07B0393E" w14:textId="55C10B00" w:rsidR="00CC1D6A" w:rsidRPr="00B57755" w:rsidRDefault="00CC1D6A" w:rsidP="00CC1D6A">
      <w:pPr>
        <w:pStyle w:val="ListParagraph"/>
        <w:numPr>
          <w:ilvl w:val="1"/>
          <w:numId w:val="7"/>
        </w:numPr>
        <w:spacing w:line="276" w:lineRule="auto"/>
      </w:pPr>
      <w:r w:rsidRPr="00B57755">
        <w:t>sub $1, $0, $1 – subtract from 0 to negate $1</w:t>
      </w:r>
    </w:p>
    <w:p w14:paraId="4680C98D" w14:textId="69CFE49A" w:rsidR="00CC1D6A" w:rsidRPr="00B57755" w:rsidRDefault="00CC1D6A" w:rsidP="00CC1D6A">
      <w:pPr>
        <w:pStyle w:val="ListParagraph"/>
        <w:numPr>
          <w:ilvl w:val="1"/>
          <w:numId w:val="7"/>
        </w:numPr>
        <w:spacing w:line="276" w:lineRule="auto"/>
      </w:pPr>
      <w:r w:rsidRPr="00B57755">
        <w:t>jr $31</w:t>
      </w:r>
    </w:p>
    <w:p w14:paraId="1250AD2D" w14:textId="7DA4A3B1" w:rsidR="00A66246" w:rsidRPr="00A66246" w:rsidRDefault="00A66246" w:rsidP="00A66246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Example: sum the integers 1 … 13, store in $3</w:t>
      </w:r>
    </w:p>
    <w:p w14:paraId="687F7B28" w14:textId="79B1B5BC" w:rsidR="00A66246" w:rsidRPr="00B57755" w:rsidRDefault="00102224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>lis $2</w:t>
      </w:r>
    </w:p>
    <w:p w14:paraId="1B3920F2" w14:textId="40C7E959" w:rsidR="00102224" w:rsidRPr="00B57755" w:rsidRDefault="00102224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 xml:space="preserve">.word 13 – $2 </w:t>
      </w:r>
      <w:r w:rsidRPr="00B57755">
        <w:sym w:font="Symbol" w:char="F0AC"/>
      </w:r>
      <w:r w:rsidRPr="00B57755">
        <w:t xml:space="preserve"> 13</w:t>
      </w:r>
      <w:r w:rsidR="001D2A56" w:rsidRPr="00B57755">
        <w:t xml:space="preserve"> (loop counter)</w:t>
      </w:r>
    </w:p>
    <w:p w14:paraId="577545AC" w14:textId="1211B88E" w:rsidR="00102224" w:rsidRPr="00B57755" w:rsidRDefault="00102224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 xml:space="preserve">add $3, $0, $0 – $3 </w:t>
      </w:r>
      <w:r w:rsidRPr="00B57755">
        <w:sym w:font="Symbol" w:char="F0AC"/>
      </w:r>
      <w:r w:rsidRPr="00B57755">
        <w:t xml:space="preserve"> 0</w:t>
      </w:r>
      <w:r w:rsidR="001D2A56" w:rsidRPr="00B57755">
        <w:t xml:space="preserve"> (</w:t>
      </w:r>
      <w:r w:rsidR="00E17F5C" w:rsidRPr="00B57755">
        <w:t>initialize sum)</w:t>
      </w:r>
    </w:p>
    <w:p w14:paraId="6C6C5B0E" w14:textId="7595F70F" w:rsidR="00E17F5C" w:rsidRPr="00B57755" w:rsidRDefault="00E17F5C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>add $3, $3, $2 – increment $3 by $2 (add sum)</w:t>
      </w:r>
      <w:r w:rsidR="002169EA">
        <w:t xml:space="preserve"> </w:t>
      </w:r>
      <w:r w:rsidR="002169EA">
        <w:sym w:font="Symbol" w:char="F0AC"/>
      </w:r>
      <w:r w:rsidR="002169EA">
        <w:t xml:space="preserve"> loop</w:t>
      </w:r>
    </w:p>
    <w:p w14:paraId="2E6549AF" w14:textId="021D839C" w:rsidR="00102224" w:rsidRPr="00B57755" w:rsidRDefault="00102224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>lis $1</w:t>
      </w:r>
    </w:p>
    <w:p w14:paraId="7EC89D94" w14:textId="504FCF1A" w:rsidR="00102224" w:rsidRDefault="00102224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 xml:space="preserve">.word 1 – $1 </w:t>
      </w:r>
      <w:r w:rsidRPr="00B57755">
        <w:sym w:font="Symbol" w:char="F0AC"/>
      </w:r>
      <w:r w:rsidRPr="00B57755">
        <w:t xml:space="preserve"> 1</w:t>
      </w:r>
      <w:r w:rsidR="001D2A56" w:rsidRPr="00B57755">
        <w:t xml:space="preserve"> (loop decrement)</w:t>
      </w:r>
    </w:p>
    <w:p w14:paraId="05FDADA7" w14:textId="4631CEE6" w:rsidR="006D67CA" w:rsidRPr="00B57755" w:rsidRDefault="006D67CA" w:rsidP="006D67CA">
      <w:pPr>
        <w:pStyle w:val="ListParagraph"/>
        <w:numPr>
          <w:ilvl w:val="2"/>
          <w:numId w:val="7"/>
        </w:numPr>
        <w:spacing w:line="276" w:lineRule="auto"/>
      </w:pPr>
      <w:r>
        <w:t>Note that this can be done outside of loop; but adding/removing instructions requires updating branch offsets</w:t>
      </w:r>
    </w:p>
    <w:p w14:paraId="5AB13FFF" w14:textId="38416B8E" w:rsidR="00102224" w:rsidRPr="00B57755" w:rsidRDefault="00102224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>sub $2, $2, $1</w:t>
      </w:r>
      <w:r w:rsidR="001D2A56" w:rsidRPr="00B57755">
        <w:t xml:space="preserve"> – decrement $2</w:t>
      </w:r>
    </w:p>
    <w:p w14:paraId="3F238CC6" w14:textId="601BD89E" w:rsidR="00E17F5C" w:rsidRPr="00B57755" w:rsidRDefault="00E17F5C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 xml:space="preserve">bne $2, $0, -5 – if </w:t>
      </w:r>
      <w:r w:rsidR="004A2395" w:rsidRPr="00B57755">
        <w:t>$2 != 0, skip back 5 steps (to 4</w:t>
      </w:r>
      <w:r w:rsidR="004A2395" w:rsidRPr="00B57755">
        <w:rPr>
          <w:vertAlign w:val="superscript"/>
        </w:rPr>
        <w:t>th</w:t>
      </w:r>
      <w:r w:rsidR="004A2395" w:rsidRPr="00B57755">
        <w:t xml:space="preserve"> step)</w:t>
      </w:r>
      <w:r w:rsidR="002169EA">
        <w:t xml:space="preserve"> </w:t>
      </w:r>
      <w:r w:rsidR="002169EA">
        <w:sym w:font="Symbol" w:char="F0AE"/>
      </w:r>
      <w:r w:rsidR="002169EA">
        <w:t xml:space="preserve"> loop</w:t>
      </w:r>
    </w:p>
    <w:p w14:paraId="5AF4BEC4" w14:textId="7A475B49" w:rsidR="003F267A" w:rsidRPr="00B57755" w:rsidRDefault="003F267A" w:rsidP="003F267A">
      <w:pPr>
        <w:pStyle w:val="ListParagraph"/>
        <w:numPr>
          <w:ilvl w:val="2"/>
          <w:numId w:val="7"/>
        </w:numPr>
        <w:spacing w:line="276" w:lineRule="auto"/>
      </w:pPr>
      <w:r w:rsidRPr="00B57755">
        <w:t>Note at the end of this step pc already points to jr $31</w:t>
      </w:r>
    </w:p>
    <w:p w14:paraId="77498DC9" w14:textId="06A2F1F2" w:rsidR="004A2395" w:rsidRDefault="004A2395" w:rsidP="00A66246">
      <w:pPr>
        <w:pStyle w:val="ListParagraph"/>
        <w:numPr>
          <w:ilvl w:val="1"/>
          <w:numId w:val="7"/>
        </w:numPr>
        <w:spacing w:line="276" w:lineRule="auto"/>
      </w:pPr>
      <w:r w:rsidRPr="00B57755">
        <w:t>jr $31</w:t>
      </w:r>
    </w:p>
    <w:p w14:paraId="3466990A" w14:textId="54DFEF08" w:rsidR="004977EB" w:rsidRDefault="004977EB" w:rsidP="00A66246">
      <w:pPr>
        <w:pStyle w:val="ListParagraph"/>
        <w:numPr>
          <w:ilvl w:val="1"/>
          <w:numId w:val="7"/>
        </w:numPr>
        <w:spacing w:line="276" w:lineRule="auto"/>
      </w:pPr>
      <w:r>
        <w:t xml:space="preserve">The assembler allows </w:t>
      </w:r>
      <w:r w:rsidRPr="004977EB">
        <w:rPr>
          <w:b/>
        </w:rPr>
        <w:t>labelled instructions</w:t>
      </w:r>
      <w:r>
        <w:t>, i.e.</w:t>
      </w:r>
    </w:p>
    <w:p w14:paraId="6758CDE6" w14:textId="3EA6D73E" w:rsidR="004977EB" w:rsidRDefault="004977EB" w:rsidP="004977EB">
      <w:pPr>
        <w:pStyle w:val="ListParagraph"/>
        <w:numPr>
          <w:ilvl w:val="2"/>
          <w:numId w:val="7"/>
        </w:numPr>
        <w:spacing w:line="276" w:lineRule="auto"/>
      </w:pPr>
      <w:r>
        <w:t>label: instruction $s, $t</w:t>
      </w:r>
    </w:p>
    <w:p w14:paraId="007A229D" w14:textId="688E9CAD" w:rsidR="004977EB" w:rsidRDefault="004977EB" w:rsidP="004977EB">
      <w:pPr>
        <w:pStyle w:val="ListParagraph"/>
        <w:numPr>
          <w:ilvl w:val="0"/>
          <w:numId w:val="7"/>
        </w:numPr>
        <w:spacing w:line="276" w:lineRule="auto"/>
      </w:pPr>
      <w:r>
        <w:t>Reworked looping:</w:t>
      </w:r>
    </w:p>
    <w:p w14:paraId="3EC3DDC5" w14:textId="77777777" w:rsidR="004977EB" w:rsidRPr="00B57755" w:rsidRDefault="004977EB" w:rsidP="004977EB">
      <w:pPr>
        <w:pStyle w:val="ListParagraph"/>
        <w:numPr>
          <w:ilvl w:val="1"/>
          <w:numId w:val="7"/>
        </w:numPr>
        <w:spacing w:line="276" w:lineRule="auto"/>
      </w:pPr>
      <w:r w:rsidRPr="00B57755">
        <w:t>lis $2</w:t>
      </w:r>
    </w:p>
    <w:p w14:paraId="7B1F99DE" w14:textId="5F0890A7" w:rsidR="004977EB" w:rsidRPr="00B57755" w:rsidRDefault="004977EB" w:rsidP="004977EB">
      <w:pPr>
        <w:pStyle w:val="ListParagraph"/>
        <w:numPr>
          <w:ilvl w:val="1"/>
          <w:numId w:val="7"/>
        </w:numPr>
        <w:spacing w:line="276" w:lineRule="auto"/>
      </w:pPr>
      <w:r>
        <w:t>.word 13</w:t>
      </w:r>
      <w:r w:rsidRPr="00B57755">
        <w:t xml:space="preserve"> </w:t>
      </w:r>
    </w:p>
    <w:p w14:paraId="065EC88C" w14:textId="4F805706" w:rsidR="004977EB" w:rsidRDefault="004977EB" w:rsidP="004977EB">
      <w:pPr>
        <w:pStyle w:val="ListParagraph"/>
        <w:numPr>
          <w:ilvl w:val="1"/>
          <w:numId w:val="7"/>
        </w:numPr>
        <w:spacing w:line="276" w:lineRule="auto"/>
      </w:pPr>
      <w:r>
        <w:t>add $3, $0, $0</w:t>
      </w:r>
    </w:p>
    <w:p w14:paraId="768BB876" w14:textId="69307A41" w:rsidR="00E169C8" w:rsidRPr="00B57755" w:rsidRDefault="00E169C8" w:rsidP="004977EB">
      <w:pPr>
        <w:pStyle w:val="ListParagraph"/>
        <w:numPr>
          <w:ilvl w:val="1"/>
          <w:numId w:val="7"/>
        </w:numPr>
        <w:spacing w:line="276" w:lineRule="auto"/>
      </w:pPr>
      <w:r w:rsidRPr="00662CCC">
        <w:t>top</w:t>
      </w:r>
      <w:r>
        <w:t>:</w:t>
      </w:r>
    </w:p>
    <w:p w14:paraId="7D404FBD" w14:textId="118ED125" w:rsidR="004977EB" w:rsidRPr="00B57755" w:rsidRDefault="004977EB" w:rsidP="00662CCC">
      <w:pPr>
        <w:pStyle w:val="ListParagraph"/>
        <w:numPr>
          <w:ilvl w:val="1"/>
          <w:numId w:val="7"/>
        </w:numPr>
        <w:spacing w:line="276" w:lineRule="auto"/>
      </w:pPr>
      <w:r>
        <w:t>add $3, $3, $2</w:t>
      </w:r>
    </w:p>
    <w:p w14:paraId="273FFE4C" w14:textId="77777777" w:rsidR="004977EB" w:rsidRPr="00B57755" w:rsidRDefault="004977EB" w:rsidP="004977EB">
      <w:pPr>
        <w:pStyle w:val="ListParagraph"/>
        <w:numPr>
          <w:ilvl w:val="1"/>
          <w:numId w:val="7"/>
        </w:numPr>
        <w:spacing w:line="276" w:lineRule="auto"/>
      </w:pPr>
      <w:r w:rsidRPr="00B57755">
        <w:t>lis $1</w:t>
      </w:r>
    </w:p>
    <w:p w14:paraId="1A8E492E" w14:textId="50E36BFA" w:rsidR="004977EB" w:rsidRPr="00B57755" w:rsidRDefault="004977EB" w:rsidP="004977EB">
      <w:pPr>
        <w:pStyle w:val="ListParagraph"/>
        <w:numPr>
          <w:ilvl w:val="1"/>
          <w:numId w:val="7"/>
        </w:numPr>
        <w:spacing w:line="276" w:lineRule="auto"/>
      </w:pPr>
      <w:r w:rsidRPr="00B57755">
        <w:t xml:space="preserve">.word </w:t>
      </w:r>
      <w:r>
        <w:t>1</w:t>
      </w:r>
    </w:p>
    <w:p w14:paraId="5F9A3038" w14:textId="6F9E23B6" w:rsidR="004977EB" w:rsidRPr="00B57755" w:rsidRDefault="004977EB" w:rsidP="004977EB">
      <w:pPr>
        <w:pStyle w:val="ListParagraph"/>
        <w:numPr>
          <w:ilvl w:val="1"/>
          <w:numId w:val="7"/>
        </w:numPr>
        <w:spacing w:line="276" w:lineRule="auto"/>
      </w:pPr>
      <w:r w:rsidRPr="00B57755">
        <w:t>sub $2, $2, $1</w:t>
      </w:r>
    </w:p>
    <w:p w14:paraId="4E0EF7CA" w14:textId="7324532B" w:rsidR="004977EB" w:rsidRPr="00B57755" w:rsidRDefault="00E169C8" w:rsidP="004977EB">
      <w:pPr>
        <w:pStyle w:val="ListParagraph"/>
        <w:numPr>
          <w:ilvl w:val="1"/>
          <w:numId w:val="7"/>
        </w:numPr>
        <w:spacing w:line="276" w:lineRule="auto"/>
      </w:pPr>
      <w:r>
        <w:t>bne $2, $0, top</w:t>
      </w:r>
      <w:r w:rsidR="00662CCC">
        <w:t xml:space="preserve"> – assembler calculates the distance b/t pc and top for the branch offset</w:t>
      </w:r>
    </w:p>
    <w:p w14:paraId="59983144" w14:textId="1D12D540" w:rsidR="004977EB" w:rsidRPr="00B57755" w:rsidRDefault="004977EB" w:rsidP="00E169C8">
      <w:pPr>
        <w:pStyle w:val="ListParagraph"/>
        <w:numPr>
          <w:ilvl w:val="1"/>
          <w:numId w:val="7"/>
        </w:numPr>
        <w:spacing w:line="276" w:lineRule="auto"/>
      </w:pPr>
      <w:r w:rsidRPr="00B57755">
        <w:t>jr $31</w:t>
      </w:r>
    </w:p>
    <w:p w14:paraId="3428776E" w14:textId="4CE7F1EB" w:rsidR="004A2395" w:rsidRPr="00473EDF" w:rsidRDefault="00473EDF" w:rsidP="00473ED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Working with RAM</w:t>
      </w:r>
    </w:p>
    <w:p w14:paraId="29FC3E1F" w14:textId="3018E730" w:rsidR="00473EDF" w:rsidRPr="00B57755" w:rsidRDefault="00473EDF" w:rsidP="00473ED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B57755">
        <w:rPr>
          <w:b/>
        </w:rPr>
        <w:t>lw $a, i($b) – load the word at MEM[$b + i] into $a</w:t>
      </w:r>
    </w:p>
    <w:p w14:paraId="50A6F52F" w14:textId="7C177602" w:rsidR="00473EDF" w:rsidRPr="00B57755" w:rsidRDefault="00473EDF" w:rsidP="00473ED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B57755">
        <w:rPr>
          <w:b/>
        </w:rPr>
        <w:t>sw $a, i($b) – store the word in $a at MEM[$b + i]</w:t>
      </w:r>
    </w:p>
    <w:p w14:paraId="423C6C38" w14:textId="5A05BA87" w:rsidR="00FA007C" w:rsidRPr="00C63FB6" w:rsidRDefault="00FA007C" w:rsidP="00FA00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 xml:space="preserve">Ex: $1 = address of array; $2 = # of elements in array; place </w:t>
      </w:r>
      <w:r w:rsidR="00AA085A">
        <w:t>an element whose index is in $5</w:t>
      </w:r>
      <w:r>
        <w:t xml:space="preserve"> into $3</w:t>
      </w:r>
    </w:p>
    <w:p w14:paraId="7A2505ED" w14:textId="204531DC" w:rsidR="00C63FB6" w:rsidRDefault="00C63FB6" w:rsidP="00C63FB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mult $a, $b – multiply</w:t>
      </w:r>
    </w:p>
    <w:p w14:paraId="631F7AC7" w14:textId="3E30C03C" w:rsidR="00C63FB6" w:rsidRPr="00C63FB6" w:rsidRDefault="00C63FB6" w:rsidP="00C63FB6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product of 2 32-bit #s is up to 64 bits</w:t>
      </w:r>
    </w:p>
    <w:p w14:paraId="1996831D" w14:textId="6F4B8952" w:rsidR="00C63FB6" w:rsidRPr="008A7132" w:rsidRDefault="00C63FB6" w:rsidP="00C63FB6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special registers hi &amp; lo store the result of mult</w:t>
      </w:r>
    </w:p>
    <w:p w14:paraId="5C7D6FFA" w14:textId="391ED67E" w:rsidR="008A7132" w:rsidRDefault="008A7132" w:rsidP="008A71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mflo/mfhi $d – move from lo/hi; store value to $d</w:t>
      </w:r>
    </w:p>
    <w:p w14:paraId="5F0AA67C" w14:textId="36A1D2EA" w:rsidR="00A06299" w:rsidRPr="00FA007C" w:rsidRDefault="00A06299" w:rsidP="00A0629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For division, lo stores quotient; hi stores remainder</w:t>
      </w:r>
    </w:p>
    <w:p w14:paraId="29A4B6D7" w14:textId="55432D04" w:rsidR="00FA007C" w:rsidRPr="00935AB7" w:rsidRDefault="00935AB7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lis $4</w:t>
      </w:r>
    </w:p>
    <w:p w14:paraId="72F25210" w14:textId="7D1081CA" w:rsidR="00935AB7" w:rsidRPr="00FF6D6D" w:rsidRDefault="00935AB7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.word 4 – </w:t>
      </w:r>
      <w:r w:rsidR="001550B8">
        <w:t xml:space="preserve">$4 </w:t>
      </w:r>
      <w:r w:rsidR="001550B8">
        <w:sym w:font="Symbol" w:char="F0AC"/>
      </w:r>
      <w:r w:rsidR="001550B8">
        <w:t xml:space="preserve"> 4 for</w:t>
      </w:r>
      <w:r>
        <w:t xml:space="preserve"> word </w:t>
      </w:r>
      <w:r>
        <w:sym w:font="Symbol" w:char="F0AC"/>
      </w:r>
      <w:r>
        <w:sym w:font="Symbol" w:char="F0AE"/>
      </w:r>
      <w:r>
        <w:t xml:space="preserve"> byte conversion</w:t>
      </w:r>
    </w:p>
    <w:p w14:paraId="3EFA7B3E" w14:textId="2A56BE89" w:rsidR="00FF6D6D" w:rsidRPr="00A33FF8" w:rsidRDefault="00FF6D6D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mult $5, $4</w:t>
      </w:r>
    </w:p>
    <w:p w14:paraId="50CFC78A" w14:textId="570EEF32" w:rsidR="00A33FF8" w:rsidRPr="001347B4" w:rsidRDefault="00A33FF8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mflo $5</w:t>
      </w:r>
      <w:r w:rsidR="001347B4">
        <w:t xml:space="preserve"> – # of bytes to offset</w:t>
      </w:r>
    </w:p>
    <w:p w14:paraId="00A9A4CC" w14:textId="5B739197" w:rsidR="001347B4" w:rsidRPr="003A727A" w:rsidRDefault="001347B4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add $5, $5, $1 – $5 </w:t>
      </w:r>
      <w:r w:rsidR="003A727A">
        <w:t xml:space="preserve">now </w:t>
      </w:r>
      <w:r>
        <w:t>holds exact address to fetch from</w:t>
      </w:r>
    </w:p>
    <w:p w14:paraId="7BA53C26" w14:textId="0D016609" w:rsidR="003A727A" w:rsidRPr="003A727A" w:rsidRDefault="003A727A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lw $3, 0($5)</w:t>
      </w:r>
    </w:p>
    <w:p w14:paraId="09B40DDC" w14:textId="5B84794D" w:rsidR="003A727A" w:rsidRPr="00A66246" w:rsidRDefault="003A727A" w:rsidP="00FA007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jr $31</w:t>
      </w:r>
    </w:p>
    <w:sectPr w:rsidR="003A727A" w:rsidRPr="00A66246" w:rsidSect="0096518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063BDF"/>
    <w:multiLevelType w:val="hybridMultilevel"/>
    <w:tmpl w:val="420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5774F4"/>
    <w:multiLevelType w:val="multilevel"/>
    <w:tmpl w:val="42004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8967471"/>
    <w:multiLevelType w:val="multilevel"/>
    <w:tmpl w:val="1BDC1D10"/>
    <w:numStyleLink w:val="Jerry"/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activeWritingStyle w:appName="MSWord" w:lang="en-CA" w:vendorID="64" w:dllVersion="131078" w:nlCheck="1" w:checkStyle="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01"/>
    <w:rsid w:val="0005092C"/>
    <w:rsid w:val="000C4A5E"/>
    <w:rsid w:val="000C54A8"/>
    <w:rsid w:val="00102224"/>
    <w:rsid w:val="001347B4"/>
    <w:rsid w:val="001550B8"/>
    <w:rsid w:val="001B0B39"/>
    <w:rsid w:val="001D2A56"/>
    <w:rsid w:val="002132FB"/>
    <w:rsid w:val="002169EA"/>
    <w:rsid w:val="00252919"/>
    <w:rsid w:val="002B5E18"/>
    <w:rsid w:val="0036057E"/>
    <w:rsid w:val="0038546D"/>
    <w:rsid w:val="003A727A"/>
    <w:rsid w:val="003F267A"/>
    <w:rsid w:val="00473EDF"/>
    <w:rsid w:val="004977EB"/>
    <w:rsid w:val="004A2395"/>
    <w:rsid w:val="004F2E1B"/>
    <w:rsid w:val="00540348"/>
    <w:rsid w:val="00587485"/>
    <w:rsid w:val="005D6A8E"/>
    <w:rsid w:val="0065434C"/>
    <w:rsid w:val="00662CCC"/>
    <w:rsid w:val="006A002E"/>
    <w:rsid w:val="006D67CA"/>
    <w:rsid w:val="006F1026"/>
    <w:rsid w:val="006F24D9"/>
    <w:rsid w:val="007743F2"/>
    <w:rsid w:val="007D0FAB"/>
    <w:rsid w:val="00816E19"/>
    <w:rsid w:val="00875D61"/>
    <w:rsid w:val="008A7132"/>
    <w:rsid w:val="008E37E6"/>
    <w:rsid w:val="00935AB7"/>
    <w:rsid w:val="00965182"/>
    <w:rsid w:val="00992F46"/>
    <w:rsid w:val="009A0E7D"/>
    <w:rsid w:val="00A06299"/>
    <w:rsid w:val="00A33FF8"/>
    <w:rsid w:val="00A66246"/>
    <w:rsid w:val="00AA085A"/>
    <w:rsid w:val="00B57755"/>
    <w:rsid w:val="00B603AA"/>
    <w:rsid w:val="00BD1C2E"/>
    <w:rsid w:val="00C06ECF"/>
    <w:rsid w:val="00C47C76"/>
    <w:rsid w:val="00C63FB6"/>
    <w:rsid w:val="00CC1D6A"/>
    <w:rsid w:val="00CD7401"/>
    <w:rsid w:val="00D30717"/>
    <w:rsid w:val="00D83944"/>
    <w:rsid w:val="00D84B7D"/>
    <w:rsid w:val="00DC2298"/>
    <w:rsid w:val="00E169C8"/>
    <w:rsid w:val="00E17F5C"/>
    <w:rsid w:val="00F976DD"/>
    <w:rsid w:val="00FA007C"/>
    <w:rsid w:val="00FA7664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3B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  <w:style w:type="table" w:styleId="TableGrid">
    <w:name w:val="Table Grid"/>
    <w:basedOn w:val="TableNormal"/>
    <w:uiPriority w:val="59"/>
    <w:rsid w:val="006A0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  <w:style w:type="table" w:styleId="TableGrid">
    <w:name w:val="Table Grid"/>
    <w:basedOn w:val="TableNormal"/>
    <w:uiPriority w:val="59"/>
    <w:rsid w:val="006A0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Bullet%20Form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6E2B0A-47D4-B540-8A92-A3877A44F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Bullet Form Note.dotx</Template>
  <TotalTime>178</TotalTime>
  <Pages>3</Pages>
  <Words>641</Words>
  <Characters>3655</Characters>
  <Application>Microsoft Macintosh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48</cp:revision>
  <cp:lastPrinted>2015-09-17T16:37:00Z</cp:lastPrinted>
  <dcterms:created xsi:type="dcterms:W3CDTF">2015-09-17T14:02:00Z</dcterms:created>
  <dcterms:modified xsi:type="dcterms:W3CDTF">2015-09-24T14:55:00Z</dcterms:modified>
</cp:coreProperties>
</file>
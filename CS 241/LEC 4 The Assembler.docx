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F30060" w14:textId="77777777" w:rsidR="00C47C76" w:rsidRDefault="00E36C1E" w:rsidP="007C2BB5">
      <w:pPr>
        <w:spacing w:line="276" w:lineRule="auto"/>
      </w:pPr>
      <w:r>
        <w:rPr>
          <w:b/>
          <w:u w:val="single"/>
        </w:rPr>
        <w:t>The Assembler</w:t>
      </w:r>
    </w:p>
    <w:p w14:paraId="5262361F" w14:textId="77777777" w:rsidR="007C2BB5" w:rsidRDefault="007C2BB5" w:rsidP="007C2BB5">
      <w:pPr>
        <w:spacing w:line="276" w:lineRule="auto"/>
      </w:pPr>
    </w:p>
    <w:p w14:paraId="1CC31589" w14:textId="77777777" w:rsidR="007C2BB5" w:rsidRDefault="00E36C1E" w:rsidP="007C2BB5">
      <w:pPr>
        <w:pStyle w:val="ListParagraph"/>
        <w:numPr>
          <w:ilvl w:val="0"/>
          <w:numId w:val="7"/>
        </w:numPr>
        <w:spacing w:line="276" w:lineRule="auto"/>
      </w:pPr>
      <w:r>
        <w:t>Assembly code</w:t>
      </w:r>
      <w:r w:rsidR="00217828">
        <w:t xml:space="preserve"> (jr $31)</w:t>
      </w:r>
      <w:r>
        <w:t xml:space="preserve"> </w:t>
      </w:r>
      <w:r>
        <w:sym w:font="Symbol" w:char="F0AE"/>
      </w:r>
      <w:r>
        <w:t xml:space="preserve"> assembler </w:t>
      </w:r>
      <w:r>
        <w:sym w:font="Symbol" w:char="F0AE"/>
      </w:r>
      <w:r>
        <w:t xml:space="preserve"> machine code</w:t>
      </w:r>
      <w:r w:rsidR="00217828">
        <w:t xml:space="preserve"> (01101…)</w:t>
      </w:r>
    </w:p>
    <w:p w14:paraId="031DED2F" w14:textId="77777777" w:rsidR="00E36C1E" w:rsidRDefault="00E36C1E" w:rsidP="007C2BB5">
      <w:pPr>
        <w:pStyle w:val="ListParagraph"/>
        <w:numPr>
          <w:ilvl w:val="0"/>
          <w:numId w:val="7"/>
        </w:numPr>
        <w:spacing w:line="276" w:lineRule="auto"/>
      </w:pPr>
      <w:r>
        <w:t>Any translation involves 2 phases</w:t>
      </w:r>
    </w:p>
    <w:p w14:paraId="2E20D155" w14:textId="77777777" w:rsidR="00E36C1E" w:rsidRDefault="00E36C1E" w:rsidP="00E36C1E">
      <w:pPr>
        <w:pStyle w:val="ListParagraph"/>
        <w:numPr>
          <w:ilvl w:val="1"/>
          <w:numId w:val="7"/>
        </w:numPr>
        <w:spacing w:line="276" w:lineRule="auto"/>
      </w:pPr>
      <w:r w:rsidRPr="002A75BB">
        <w:rPr>
          <w:b/>
        </w:rPr>
        <w:t>Analysis</w:t>
      </w:r>
      <w:r>
        <w:t xml:space="preserve"> – understand what is meant by the source string</w:t>
      </w:r>
    </w:p>
    <w:p w14:paraId="3C0B78A2" w14:textId="77777777" w:rsidR="00217828" w:rsidRDefault="00217828" w:rsidP="00E36C1E">
      <w:pPr>
        <w:pStyle w:val="ListParagraph"/>
        <w:numPr>
          <w:ilvl w:val="1"/>
          <w:numId w:val="7"/>
        </w:numPr>
        <w:spacing w:line="276" w:lineRule="auto"/>
      </w:pPr>
      <w:r w:rsidRPr="002A75BB">
        <w:rPr>
          <w:b/>
        </w:rPr>
        <w:t>Synthesis</w:t>
      </w:r>
      <w:r>
        <w:t xml:space="preserve"> – output equivalent target string</w:t>
      </w:r>
    </w:p>
    <w:p w14:paraId="5D5D1A2B" w14:textId="65D450DB" w:rsidR="00931D33" w:rsidRDefault="00931D33" w:rsidP="00931D33">
      <w:pPr>
        <w:pStyle w:val="ListParagraph"/>
        <w:numPr>
          <w:ilvl w:val="0"/>
          <w:numId w:val="7"/>
        </w:numPr>
        <w:spacing w:line="276" w:lineRule="auto"/>
      </w:pPr>
      <w:r w:rsidRPr="00462E77">
        <w:rPr>
          <w:b/>
        </w:rPr>
        <w:t>Assembly file</w:t>
      </w:r>
      <w:r>
        <w:t xml:space="preserve"> – stream of characters</w:t>
      </w:r>
    </w:p>
    <w:p w14:paraId="4FED8356" w14:textId="62C5FB78" w:rsidR="00931D33" w:rsidRDefault="00931D33" w:rsidP="00931D33">
      <w:pPr>
        <w:pStyle w:val="ListParagraph"/>
        <w:numPr>
          <w:ilvl w:val="1"/>
          <w:numId w:val="7"/>
        </w:numPr>
        <w:spacing w:line="276" w:lineRule="auto"/>
      </w:pPr>
      <w:r>
        <w:t xml:space="preserve">First group the chars into meaningful </w:t>
      </w:r>
      <w:r>
        <w:rPr>
          <w:u w:val="single"/>
        </w:rPr>
        <w:t>tokens</w:t>
      </w:r>
    </w:p>
    <w:p w14:paraId="604D07A7" w14:textId="2F4BBF52" w:rsidR="00931D33" w:rsidRDefault="00931D33" w:rsidP="00931D33">
      <w:pPr>
        <w:pStyle w:val="ListParagraph"/>
        <w:numPr>
          <w:ilvl w:val="2"/>
          <w:numId w:val="7"/>
        </w:numPr>
        <w:spacing w:line="276" w:lineRule="auto"/>
      </w:pPr>
      <w:r>
        <w:t>E.g. label, hex #, .word, etc.</w:t>
      </w:r>
    </w:p>
    <w:p w14:paraId="6F89D0BE" w14:textId="750770E4" w:rsidR="00931D33" w:rsidRDefault="00931D33" w:rsidP="00931D33">
      <w:pPr>
        <w:pStyle w:val="ListParagraph"/>
        <w:numPr>
          <w:ilvl w:val="1"/>
          <w:numId w:val="7"/>
        </w:numPr>
        <w:spacing w:line="276" w:lineRule="auto"/>
      </w:pPr>
      <w:r>
        <w:t xml:space="preserve">Group tokens into instructions (if possible); aka. </w:t>
      </w:r>
      <w:r w:rsidR="002C4256">
        <w:t>A</w:t>
      </w:r>
      <w:r>
        <w:t>nalysis</w:t>
      </w:r>
    </w:p>
    <w:p w14:paraId="17FCA334" w14:textId="5B4506A5" w:rsidR="002C4256" w:rsidRDefault="002C4256" w:rsidP="002C4256">
      <w:pPr>
        <w:pStyle w:val="ListParagraph"/>
        <w:numPr>
          <w:ilvl w:val="1"/>
          <w:numId w:val="7"/>
        </w:numPr>
        <w:spacing w:line="276" w:lineRule="auto"/>
      </w:pPr>
      <w:r>
        <w:t>If the tokens do not form sensible instructions, output ‘ERROR’ to stderr</w:t>
      </w:r>
    </w:p>
    <w:p w14:paraId="500BA4DF" w14:textId="3416D26C" w:rsidR="00462E77" w:rsidRDefault="00462E77" w:rsidP="00462E77">
      <w:pPr>
        <w:pStyle w:val="ListParagraph"/>
        <w:numPr>
          <w:ilvl w:val="2"/>
          <w:numId w:val="7"/>
        </w:numPr>
        <w:spacing w:line="276" w:lineRule="auto"/>
      </w:pPr>
      <w:r>
        <w:t>Focus on checking correct cases rather than error cases</w:t>
      </w:r>
    </w:p>
    <w:p w14:paraId="689EAD0A" w14:textId="24E18145" w:rsidR="00B949B2" w:rsidRDefault="00B949B2" w:rsidP="00B949B2">
      <w:pPr>
        <w:pStyle w:val="ListParagraph"/>
        <w:numPr>
          <w:ilvl w:val="0"/>
          <w:numId w:val="7"/>
        </w:numPr>
        <w:spacing w:line="276" w:lineRule="auto"/>
      </w:pPr>
      <w:r>
        <w:t>How to assemble program branches?</w:t>
      </w:r>
    </w:p>
    <w:p w14:paraId="50749E16" w14:textId="28A601FF" w:rsidR="00B949B2" w:rsidRDefault="00593243" w:rsidP="00593243">
      <w:pPr>
        <w:pStyle w:val="ListParagraph"/>
        <w:numPr>
          <w:ilvl w:val="1"/>
          <w:numId w:val="7"/>
        </w:numPr>
        <w:spacing w:line="276" w:lineRule="auto"/>
      </w:pPr>
      <w:r>
        <w:t>Assemble in 2 passes</w:t>
      </w:r>
    </w:p>
    <w:p w14:paraId="7889A19A" w14:textId="1026B34D" w:rsidR="00593243" w:rsidRDefault="00593243" w:rsidP="00593243">
      <w:pPr>
        <w:pStyle w:val="ListParagraph"/>
        <w:numPr>
          <w:ilvl w:val="1"/>
          <w:numId w:val="7"/>
        </w:numPr>
        <w:spacing w:line="276" w:lineRule="auto"/>
      </w:pPr>
      <w:r>
        <w:t>Pass 1</w:t>
      </w:r>
      <w:r w:rsidR="0024103B">
        <w:t xml:space="preserve"> – analysis</w:t>
      </w:r>
      <w:r w:rsidR="00BD3680">
        <w:t>:</w:t>
      </w:r>
    </w:p>
    <w:p w14:paraId="6AC87E66" w14:textId="50F83065" w:rsidR="00593243" w:rsidRDefault="00593243" w:rsidP="002A75BB">
      <w:pPr>
        <w:pStyle w:val="ListParagraph"/>
        <w:numPr>
          <w:ilvl w:val="2"/>
          <w:numId w:val="7"/>
        </w:numPr>
        <w:spacing w:line="276" w:lineRule="auto"/>
      </w:pPr>
      <w:r>
        <w:t>Group tokens into instructions</w:t>
      </w:r>
    </w:p>
    <w:p w14:paraId="3197BCBE" w14:textId="2C8DD856" w:rsidR="00593243" w:rsidRDefault="00593243" w:rsidP="002A75BB">
      <w:pPr>
        <w:pStyle w:val="ListParagraph"/>
        <w:numPr>
          <w:ilvl w:val="2"/>
          <w:numId w:val="7"/>
        </w:numPr>
        <w:spacing w:line="276" w:lineRule="auto"/>
      </w:pPr>
      <w:r>
        <w:t>Record addresses of labelled instructions in a “symbol table” – list of (label, address) pairs</w:t>
      </w:r>
    </w:p>
    <w:p w14:paraId="20312012" w14:textId="23B17588" w:rsidR="00B211DE" w:rsidRDefault="00B211DE" w:rsidP="002A75BB">
      <w:pPr>
        <w:pStyle w:val="ListParagraph"/>
        <w:numPr>
          <w:ilvl w:val="3"/>
          <w:numId w:val="7"/>
        </w:numPr>
        <w:spacing w:line="276" w:lineRule="auto"/>
      </w:pPr>
      <w:r>
        <w:t>A line of assembly can have more than one label</w:t>
      </w:r>
    </w:p>
    <w:p w14:paraId="5629FBE5" w14:textId="24ECC7A7" w:rsidR="00B211DE" w:rsidRDefault="00B211DE" w:rsidP="002A75BB">
      <w:pPr>
        <w:pStyle w:val="ListParagraph"/>
        <w:numPr>
          <w:ilvl w:val="3"/>
          <w:numId w:val="7"/>
        </w:numPr>
        <w:spacing w:line="276" w:lineRule="auto"/>
      </w:pPr>
      <w:r>
        <w:t>A word can be labelled after the end of a file</w:t>
      </w:r>
    </w:p>
    <w:p w14:paraId="403D1BFF" w14:textId="172B267E" w:rsidR="00E65C28" w:rsidRDefault="00E65C28" w:rsidP="002A75BB">
      <w:pPr>
        <w:pStyle w:val="ListParagraph"/>
        <w:numPr>
          <w:ilvl w:val="2"/>
          <w:numId w:val="7"/>
        </w:numPr>
        <w:spacing w:line="276" w:lineRule="auto"/>
      </w:pPr>
      <w:r>
        <w:t>This pass checks for syntax errors (e.g. improper form/structure) and semantic errors (e.g. defining the same label twice)</w:t>
      </w:r>
    </w:p>
    <w:p w14:paraId="70506EDB" w14:textId="32B3B076" w:rsidR="002A75BB" w:rsidRDefault="002A75BB" w:rsidP="002A75BB">
      <w:pPr>
        <w:pStyle w:val="ListParagraph"/>
        <w:numPr>
          <w:ilvl w:val="2"/>
          <w:numId w:val="7"/>
        </w:numPr>
        <w:spacing w:line="276" w:lineRule="auto"/>
      </w:pPr>
      <w:r>
        <w:t xml:space="preserve">Output of pass 1: the </w:t>
      </w:r>
      <w:r w:rsidRPr="002A75BB">
        <w:rPr>
          <w:u w:val="single"/>
        </w:rPr>
        <w:t>symbol table</w:t>
      </w:r>
      <w:r>
        <w:t xml:space="preserve"> &amp; an </w:t>
      </w:r>
      <w:r w:rsidRPr="002A75BB">
        <w:rPr>
          <w:u w:val="single"/>
        </w:rPr>
        <w:t>intermediate representation</w:t>
      </w:r>
    </w:p>
    <w:p w14:paraId="756802D1" w14:textId="77777777" w:rsidR="002A75BB" w:rsidRDefault="002A75BB" w:rsidP="002A75BB">
      <w:pPr>
        <w:pStyle w:val="ListParagraph"/>
        <w:numPr>
          <w:ilvl w:val="3"/>
          <w:numId w:val="7"/>
        </w:numPr>
        <w:spacing w:line="276" w:lineRule="auto"/>
      </w:pPr>
      <w:r w:rsidRPr="002A75BB">
        <w:rPr>
          <w:b/>
        </w:rPr>
        <w:t>Symbol table</w:t>
      </w:r>
      <w:r>
        <w:t xml:space="preserve"> – maps labels to addresses</w:t>
      </w:r>
    </w:p>
    <w:p w14:paraId="6281E3BD" w14:textId="242B3962" w:rsidR="00C447F8" w:rsidRDefault="00C447F8" w:rsidP="004B2B31">
      <w:pPr>
        <w:pStyle w:val="ListParagraph"/>
        <w:numPr>
          <w:ilvl w:val="4"/>
          <w:numId w:val="7"/>
        </w:numPr>
        <w:spacing w:line="276" w:lineRule="auto"/>
      </w:pPr>
      <w:r>
        <w:t xml:space="preserve">E.g. loop </w:t>
      </w:r>
      <w:r>
        <w:sym w:font="Symbol" w:char="F0AE"/>
      </w:r>
      <w:r>
        <w:t xml:space="preserve"> 0x08; end </w:t>
      </w:r>
      <w:r>
        <w:sym w:font="Symbol" w:char="F0AE"/>
      </w:r>
      <w:r>
        <w:t xml:space="preserve"> 0x2c; etc.</w:t>
      </w:r>
    </w:p>
    <w:p w14:paraId="06D0C6F5" w14:textId="2C667127" w:rsidR="004B2B31" w:rsidRDefault="004B2B31" w:rsidP="004B2B31">
      <w:pPr>
        <w:pStyle w:val="ListParagraph"/>
        <w:numPr>
          <w:ilvl w:val="4"/>
          <w:numId w:val="7"/>
        </w:numPr>
        <w:spacing w:line="276" w:lineRule="auto"/>
      </w:pPr>
      <w:r>
        <w:t>Can be implemented with a map in C++</w:t>
      </w:r>
    </w:p>
    <w:p w14:paraId="3285653A" w14:textId="0E2AE654" w:rsidR="002A75BB" w:rsidRDefault="002A75BB" w:rsidP="002A75BB">
      <w:pPr>
        <w:pStyle w:val="ListParagraph"/>
        <w:numPr>
          <w:ilvl w:val="3"/>
          <w:numId w:val="7"/>
        </w:numPr>
        <w:spacing w:line="276" w:lineRule="auto"/>
      </w:pPr>
      <w:r>
        <w:rPr>
          <w:b/>
        </w:rPr>
        <w:t>Intermediate representation</w:t>
      </w:r>
      <w:r>
        <w:t xml:space="preserve"> – remove comments, create tokens, keeps program as ASCII/Unicode chars</w:t>
      </w:r>
    </w:p>
    <w:p w14:paraId="48BA1489" w14:textId="7C3019E9" w:rsidR="003A3AC9" w:rsidRDefault="003A3AC9" w:rsidP="003A3AC9">
      <w:pPr>
        <w:pStyle w:val="ListParagraph"/>
        <w:numPr>
          <w:ilvl w:val="2"/>
          <w:numId w:val="7"/>
        </w:numPr>
        <w:spacing w:line="276" w:lineRule="auto"/>
      </w:pPr>
      <w:r>
        <w:rPr>
          <w:u w:val="single"/>
        </w:rPr>
        <w:t>Pseudocode:</w:t>
      </w:r>
    </w:p>
    <w:p w14:paraId="6D38F1FB" w14:textId="4A3B0544" w:rsidR="00792D82" w:rsidRDefault="00792D82" w:rsidP="00792D82">
      <w:pPr>
        <w:pStyle w:val="ListParagraph"/>
        <w:spacing w:line="276" w:lineRule="auto"/>
        <w:ind w:left="1800"/>
      </w:pPr>
      <w:r>
        <w:t>PC = 0</w:t>
      </w:r>
    </w:p>
    <w:p w14:paraId="07184C7D" w14:textId="455B030B" w:rsidR="00792D82" w:rsidRDefault="00792D82" w:rsidP="00792D82">
      <w:pPr>
        <w:pStyle w:val="ListParagraph"/>
        <w:spacing w:line="276" w:lineRule="auto"/>
        <w:ind w:left="1800"/>
      </w:pPr>
      <w:r>
        <w:t>For each line of input</w:t>
      </w:r>
    </w:p>
    <w:p w14:paraId="20AA6E6D" w14:textId="6F6BC8D7" w:rsidR="00792D82" w:rsidRDefault="00792D82" w:rsidP="00792D82">
      <w:pPr>
        <w:pStyle w:val="ListParagraph"/>
        <w:spacing w:line="276" w:lineRule="auto"/>
        <w:ind w:left="1800"/>
      </w:pPr>
      <w:r>
        <w:tab/>
        <w:t>Scan line</w:t>
      </w:r>
    </w:p>
    <w:p w14:paraId="1504C782" w14:textId="0F5C4D3E" w:rsidR="00792D82" w:rsidRDefault="00792D82" w:rsidP="00792D82">
      <w:pPr>
        <w:pStyle w:val="ListParagraph"/>
        <w:spacing w:line="276" w:lineRule="auto"/>
        <w:ind w:left="1800"/>
      </w:pPr>
      <w:r>
        <w:tab/>
        <w:t>For each LABEL</w:t>
      </w:r>
    </w:p>
    <w:p w14:paraId="26FD135A" w14:textId="7FBD9527" w:rsidR="004B2B31" w:rsidRDefault="004B2B31" w:rsidP="00792D82">
      <w:pPr>
        <w:pStyle w:val="ListParagraph"/>
        <w:spacing w:line="276" w:lineRule="auto"/>
        <w:ind w:left="1800"/>
      </w:pPr>
      <w:r>
        <w:tab/>
      </w:r>
      <w:r>
        <w:tab/>
        <w:t>If already in symbol table</w:t>
      </w:r>
    </w:p>
    <w:p w14:paraId="270FF22E" w14:textId="5AF6A5D4" w:rsidR="004B2B31" w:rsidRDefault="004B2B31" w:rsidP="00792D82">
      <w:pPr>
        <w:pStyle w:val="ListParagraph"/>
        <w:spacing w:line="276" w:lineRule="auto"/>
        <w:ind w:left="1800"/>
      </w:pPr>
      <w:r>
        <w:tab/>
      </w:r>
      <w:r>
        <w:tab/>
      </w:r>
      <w:r>
        <w:tab/>
        <w:t>ERROR and exit</w:t>
      </w:r>
    </w:p>
    <w:p w14:paraId="29CA8FAD" w14:textId="37E7DABC" w:rsidR="004B2B31" w:rsidRDefault="004B2B31" w:rsidP="00792D82">
      <w:pPr>
        <w:pStyle w:val="ListParagraph"/>
        <w:spacing w:line="276" w:lineRule="auto"/>
        <w:ind w:left="1800"/>
      </w:pPr>
      <w:r>
        <w:tab/>
      </w:r>
      <w:r>
        <w:tab/>
        <w:t>Else</w:t>
      </w:r>
    </w:p>
    <w:p w14:paraId="54BF4180" w14:textId="266654DF" w:rsidR="004B2B31" w:rsidRDefault="004B2B31" w:rsidP="00792D82">
      <w:pPr>
        <w:pStyle w:val="ListParagraph"/>
        <w:spacing w:line="276" w:lineRule="auto"/>
        <w:ind w:left="1800"/>
      </w:pPr>
      <w:r>
        <w:tab/>
      </w:r>
      <w:r>
        <w:tab/>
      </w:r>
      <w:r>
        <w:tab/>
        <w:t>Add (LABEL, PC) to symbol table</w:t>
      </w:r>
    </w:p>
    <w:p w14:paraId="65B330DC" w14:textId="55B8AFAC" w:rsidR="004B2B31" w:rsidRDefault="004B2B31" w:rsidP="00792D82">
      <w:pPr>
        <w:pStyle w:val="ListParagraph"/>
        <w:spacing w:line="276" w:lineRule="auto"/>
        <w:ind w:left="1800"/>
      </w:pPr>
      <w:r>
        <w:tab/>
        <w:t>End for</w:t>
      </w:r>
    </w:p>
    <w:p w14:paraId="1A5BFAFE" w14:textId="29F3C520" w:rsidR="004B2B31" w:rsidRDefault="004B2B31" w:rsidP="00792D82">
      <w:pPr>
        <w:pStyle w:val="ListParagraph"/>
        <w:spacing w:line="276" w:lineRule="auto"/>
        <w:ind w:left="1800"/>
      </w:pPr>
      <w:r>
        <w:tab/>
        <w:t>If next token is an OPCODE</w:t>
      </w:r>
    </w:p>
    <w:p w14:paraId="6DA9E645" w14:textId="6E634F90" w:rsidR="004B2B31" w:rsidRDefault="004B2B31" w:rsidP="00792D82">
      <w:pPr>
        <w:pStyle w:val="ListParagraph"/>
        <w:spacing w:line="276" w:lineRule="auto"/>
        <w:ind w:left="1800"/>
      </w:pPr>
      <w:r>
        <w:tab/>
      </w:r>
      <w:r>
        <w:tab/>
        <w:t>If remaining tokens are not as expected</w:t>
      </w:r>
    </w:p>
    <w:p w14:paraId="4512696D" w14:textId="06D7A5FF" w:rsidR="004B2B31" w:rsidRDefault="004B2B31" w:rsidP="00792D82">
      <w:pPr>
        <w:pStyle w:val="ListParagraph"/>
        <w:spacing w:line="276" w:lineRule="auto"/>
        <w:ind w:left="1800"/>
      </w:pPr>
      <w:r>
        <w:tab/>
      </w:r>
      <w:r>
        <w:tab/>
      </w:r>
      <w:r>
        <w:tab/>
        <w:t>ERROR and exit</w:t>
      </w:r>
    </w:p>
    <w:p w14:paraId="72F046C3" w14:textId="0FF9A4B8" w:rsidR="004B2B31" w:rsidRDefault="004B2B31" w:rsidP="00792D82">
      <w:pPr>
        <w:pStyle w:val="ListParagraph"/>
        <w:spacing w:line="276" w:lineRule="auto"/>
        <w:ind w:left="1800"/>
      </w:pPr>
      <w:r>
        <w:tab/>
      </w:r>
      <w:r>
        <w:tab/>
        <w:t>Else</w:t>
      </w:r>
    </w:p>
    <w:p w14:paraId="1A07E48E" w14:textId="693B2DBC" w:rsidR="004B2B31" w:rsidRDefault="004B2B31" w:rsidP="00792D82">
      <w:pPr>
        <w:pStyle w:val="ListParagraph"/>
        <w:spacing w:line="276" w:lineRule="auto"/>
        <w:ind w:left="1800"/>
      </w:pPr>
      <w:r>
        <w:tab/>
      </w:r>
      <w:r>
        <w:tab/>
      </w:r>
      <w:r>
        <w:tab/>
        <w:t>Create intermediate representation of instruction</w:t>
      </w:r>
    </w:p>
    <w:p w14:paraId="77665B84" w14:textId="37656AAC" w:rsidR="004B2B31" w:rsidRDefault="004B2B31" w:rsidP="003A3AC9">
      <w:pPr>
        <w:pStyle w:val="ListParagraph"/>
        <w:spacing w:line="276" w:lineRule="auto"/>
        <w:ind w:left="1800"/>
      </w:pPr>
      <w:r>
        <w:lastRenderedPageBreak/>
        <w:tab/>
      </w:r>
      <w:r>
        <w:tab/>
      </w:r>
      <w:r>
        <w:tab/>
        <w:t>PC += 4</w:t>
      </w:r>
    </w:p>
    <w:p w14:paraId="302EF194" w14:textId="75A4406F" w:rsidR="00565C52" w:rsidRDefault="00565C52" w:rsidP="003A3AC9">
      <w:pPr>
        <w:pStyle w:val="ListParagraph"/>
        <w:spacing w:line="276" w:lineRule="auto"/>
        <w:ind w:left="1800"/>
      </w:pPr>
      <w:r>
        <w:t>End for</w:t>
      </w:r>
    </w:p>
    <w:p w14:paraId="7D9E2D0E" w14:textId="77777777" w:rsidR="00BD3680" w:rsidRDefault="00BD3680" w:rsidP="00BD3680">
      <w:pPr>
        <w:pStyle w:val="ListParagraph"/>
        <w:numPr>
          <w:ilvl w:val="1"/>
          <w:numId w:val="7"/>
        </w:numPr>
        <w:spacing w:line="276" w:lineRule="auto"/>
      </w:pPr>
      <w:r>
        <w:t>Pass 2</w:t>
      </w:r>
      <w:r w:rsidR="0024103B">
        <w:t xml:space="preserve"> – synthesis</w:t>
      </w:r>
      <w:r>
        <w:t>:</w:t>
      </w:r>
    </w:p>
    <w:p w14:paraId="42FCFEEB" w14:textId="2D4D7738" w:rsidR="00BD3680" w:rsidRDefault="00BD3680" w:rsidP="002A75BB">
      <w:pPr>
        <w:pStyle w:val="ListParagraph"/>
        <w:numPr>
          <w:ilvl w:val="2"/>
          <w:numId w:val="7"/>
        </w:numPr>
        <w:spacing w:line="276" w:lineRule="auto"/>
      </w:pPr>
      <w:r>
        <w:t xml:space="preserve">Translate each instruction into </w:t>
      </w:r>
      <w:r w:rsidRPr="00E97DFC">
        <w:rPr>
          <w:u w:val="single"/>
        </w:rPr>
        <w:t>machine code</w:t>
      </w:r>
    </w:p>
    <w:p w14:paraId="523DF0D8" w14:textId="01E5AAA1" w:rsidR="00BD3680" w:rsidRDefault="00BD3680" w:rsidP="002A75BB">
      <w:pPr>
        <w:pStyle w:val="ListParagraph"/>
        <w:numPr>
          <w:ilvl w:val="2"/>
          <w:numId w:val="7"/>
        </w:numPr>
        <w:spacing w:line="276" w:lineRule="auto"/>
      </w:pPr>
      <w:r>
        <w:t>If an instruction refers to a label, look up the corresponding address in symbol table</w:t>
      </w:r>
    </w:p>
    <w:p w14:paraId="3C0CC91B" w14:textId="188374A0" w:rsidR="00B50A74" w:rsidRDefault="00B50A74" w:rsidP="002A75BB">
      <w:pPr>
        <w:pStyle w:val="ListParagraph"/>
        <w:numPr>
          <w:ilvl w:val="2"/>
          <w:numId w:val="7"/>
        </w:numPr>
        <w:spacing w:line="276" w:lineRule="auto"/>
      </w:pPr>
      <w:r>
        <w:t>Output assembled MIPS code to stdout</w:t>
      </w:r>
    </w:p>
    <w:p w14:paraId="2EF4CCDE" w14:textId="68F40160" w:rsidR="004E0BA3" w:rsidRDefault="004E0BA3" w:rsidP="002A75BB">
      <w:pPr>
        <w:pStyle w:val="ListParagraph"/>
        <w:numPr>
          <w:ilvl w:val="2"/>
          <w:numId w:val="7"/>
        </w:numPr>
        <w:spacing w:line="276" w:lineRule="auto"/>
      </w:pPr>
      <w:r>
        <w:t>Output symbol table to stderr</w:t>
      </w:r>
    </w:p>
    <w:p w14:paraId="389BE79A" w14:textId="525C643F" w:rsidR="00EB403A" w:rsidRDefault="00EB403A" w:rsidP="002A75BB">
      <w:pPr>
        <w:pStyle w:val="ListParagraph"/>
        <w:numPr>
          <w:ilvl w:val="2"/>
          <w:numId w:val="7"/>
        </w:numPr>
        <w:spacing w:line="276" w:lineRule="auto"/>
      </w:pPr>
      <w:r>
        <w:rPr>
          <w:u w:val="single"/>
        </w:rPr>
        <w:t>Pseudocode:</w:t>
      </w:r>
    </w:p>
    <w:p w14:paraId="3D7E9968" w14:textId="38B88FBE" w:rsidR="00EB403A" w:rsidRDefault="00EB403A" w:rsidP="00EB403A">
      <w:pPr>
        <w:pStyle w:val="ListParagraph"/>
        <w:spacing w:line="276" w:lineRule="auto"/>
        <w:ind w:left="1800"/>
      </w:pPr>
      <w:r>
        <w:t>For each OPCODE in the intermediate representation</w:t>
      </w:r>
    </w:p>
    <w:p w14:paraId="1B6F43B1" w14:textId="60513A2F" w:rsidR="00EB403A" w:rsidRDefault="00EB403A" w:rsidP="00EB403A">
      <w:pPr>
        <w:pStyle w:val="ListParagraph"/>
        <w:spacing w:line="276" w:lineRule="auto"/>
        <w:ind w:left="1800"/>
      </w:pPr>
      <w:r>
        <w:tab/>
        <w:t>Translate to MIPS instruction</w:t>
      </w:r>
    </w:p>
    <w:p w14:paraId="6D2FDD7F" w14:textId="48730B70" w:rsidR="00EB403A" w:rsidRDefault="00EB403A" w:rsidP="00EB403A">
      <w:pPr>
        <w:pStyle w:val="ListParagraph"/>
        <w:spacing w:line="276" w:lineRule="auto"/>
        <w:ind w:left="1800"/>
      </w:pPr>
      <w:r>
        <w:tab/>
      </w:r>
      <w:r>
        <w:tab/>
        <w:t>Look up any labels in symbol table</w:t>
      </w:r>
      <w:r w:rsidR="00B55F43">
        <w:t xml:space="preserve"> and find address for label</w:t>
      </w:r>
      <w:bookmarkStart w:id="0" w:name="_GoBack"/>
      <w:bookmarkEnd w:id="0"/>
    </w:p>
    <w:p w14:paraId="4A551332" w14:textId="4CC4EB76" w:rsidR="00EB403A" w:rsidRDefault="00EB403A" w:rsidP="00EB403A">
      <w:pPr>
        <w:pStyle w:val="ListParagraph"/>
        <w:spacing w:line="276" w:lineRule="auto"/>
        <w:ind w:left="1800"/>
      </w:pPr>
      <w:r>
        <w:tab/>
        <w:t>Output instruction</w:t>
      </w:r>
      <w:r w:rsidR="006D4297">
        <w:t xml:space="preserve"> (as 4 bytes)</w:t>
      </w:r>
    </w:p>
    <w:p w14:paraId="170A27CF" w14:textId="09094153" w:rsidR="00EB403A" w:rsidRDefault="00EB403A" w:rsidP="00EB403A">
      <w:pPr>
        <w:pStyle w:val="ListParagraph"/>
        <w:spacing w:line="276" w:lineRule="auto"/>
        <w:ind w:left="1800"/>
      </w:pPr>
      <w:r>
        <w:t>End for</w:t>
      </w:r>
    </w:p>
    <w:p w14:paraId="70962730" w14:textId="77777777" w:rsidR="00047471" w:rsidRDefault="00047471" w:rsidP="00047471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Loaders</w:t>
      </w:r>
    </w:p>
    <w:p w14:paraId="19A9E10A" w14:textId="310A91CC" w:rsidR="000319C4" w:rsidRPr="00804E12" w:rsidRDefault="000319C4" w:rsidP="000319C4">
      <w:pPr>
        <w:pStyle w:val="ListParagraph"/>
        <w:numPr>
          <w:ilvl w:val="0"/>
          <w:numId w:val="7"/>
        </w:numPr>
        <w:spacing w:line="276" w:lineRule="auto"/>
      </w:pPr>
      <w:r>
        <w:rPr>
          <w:i/>
        </w:rPr>
        <w:t>Missing content…</w:t>
      </w:r>
    </w:p>
    <w:p w14:paraId="18AF4606" w14:textId="532F3EE8" w:rsidR="00804E12" w:rsidRDefault="00B863DD" w:rsidP="000319C4">
      <w:pPr>
        <w:pStyle w:val="ListParagraph"/>
        <w:numPr>
          <w:ilvl w:val="0"/>
          <w:numId w:val="7"/>
        </w:numPr>
        <w:spacing w:line="276" w:lineRule="auto"/>
      </w:pPr>
      <w:r>
        <w:t>Relocation</w:t>
      </w:r>
    </w:p>
    <w:p w14:paraId="48B816AD" w14:textId="1799B163" w:rsidR="00804E12" w:rsidRDefault="00804E12" w:rsidP="00804E12">
      <w:pPr>
        <w:pStyle w:val="ListParagraph"/>
        <w:numPr>
          <w:ilvl w:val="1"/>
          <w:numId w:val="7"/>
        </w:numPr>
        <w:spacing w:line="276" w:lineRule="auto"/>
      </w:pPr>
      <w:r>
        <w:t xml:space="preserve">.word id – add </w:t>
      </w:r>
      <w:r>
        <w:sym w:font="Symbol" w:char="F061"/>
      </w:r>
      <w:r>
        <w:t xml:space="preserve"> (load address) to id </w:t>
      </w:r>
      <w:r w:rsidR="005D1526">
        <w:t xml:space="preserve">address </w:t>
      </w:r>
      <w:r>
        <w:t>(</w:t>
      </w:r>
      <w:r w:rsidR="00B863DD">
        <w:t>id is a label</w:t>
      </w:r>
      <w:r>
        <w:t>)</w:t>
      </w:r>
    </w:p>
    <w:p w14:paraId="2CDC3D79" w14:textId="1F89F862" w:rsidR="00804E12" w:rsidRDefault="00804E12" w:rsidP="00804E12">
      <w:pPr>
        <w:pStyle w:val="ListParagraph"/>
        <w:numPr>
          <w:ilvl w:val="1"/>
          <w:numId w:val="7"/>
        </w:numPr>
        <w:spacing w:line="276" w:lineRule="auto"/>
      </w:pPr>
      <w:r>
        <w:t>.word constant – don’t need to adjust</w:t>
      </w:r>
    </w:p>
    <w:p w14:paraId="4819C43B" w14:textId="499CB378" w:rsidR="00804E12" w:rsidRDefault="00804E12" w:rsidP="00804E12">
      <w:pPr>
        <w:pStyle w:val="ListParagraph"/>
        <w:numPr>
          <w:ilvl w:val="1"/>
          <w:numId w:val="7"/>
        </w:numPr>
        <w:spacing w:line="276" w:lineRule="auto"/>
      </w:pPr>
      <w:r>
        <w:t>anything else (including beq, bne) – don’t need to adjust</w:t>
      </w:r>
    </w:p>
    <w:p w14:paraId="1115EBE6" w14:textId="2D114C9E" w:rsidR="00804E12" w:rsidRDefault="00076888" w:rsidP="00804E12">
      <w:pPr>
        <w:pStyle w:val="ListParagraph"/>
        <w:numPr>
          <w:ilvl w:val="0"/>
          <w:numId w:val="7"/>
        </w:numPr>
        <w:spacing w:line="276" w:lineRule="auto"/>
      </w:pPr>
      <w:r>
        <w:t>Assembled file is a stream of bits – how to differentiate between .word (with ids) and instructions?</w:t>
      </w:r>
    </w:p>
    <w:p w14:paraId="59CD1E53" w14:textId="71F7E573" w:rsidR="00076888" w:rsidRDefault="00076888" w:rsidP="00076888">
      <w:pPr>
        <w:pStyle w:val="ListParagraph"/>
        <w:numPr>
          <w:ilvl w:val="1"/>
          <w:numId w:val="7"/>
        </w:numPr>
        <w:spacing w:line="276" w:lineRule="auto"/>
      </w:pPr>
      <w:r>
        <w:t>Need more info from the assembler</w:t>
      </w:r>
    </w:p>
    <w:p w14:paraId="0F70B5B7" w14:textId="0321729E" w:rsidR="00076888" w:rsidRDefault="00076888" w:rsidP="00076888">
      <w:pPr>
        <w:pStyle w:val="ListParagraph"/>
        <w:numPr>
          <w:ilvl w:val="1"/>
          <w:numId w:val="7"/>
        </w:numPr>
        <w:spacing w:line="276" w:lineRule="auto"/>
      </w:pPr>
      <w:r>
        <w:t>The output of most assemblers is not pure machine code</w:t>
      </w:r>
    </w:p>
    <w:p w14:paraId="6294D7A3" w14:textId="7E788FA0" w:rsidR="00076888" w:rsidRDefault="00076888" w:rsidP="00076888">
      <w:pPr>
        <w:pStyle w:val="ListParagraph"/>
        <w:numPr>
          <w:ilvl w:val="1"/>
          <w:numId w:val="7"/>
        </w:numPr>
        <w:spacing w:line="276" w:lineRule="auto"/>
      </w:pPr>
      <w:r>
        <w:rPr>
          <w:b/>
        </w:rPr>
        <w:t>Object file</w:t>
      </w:r>
      <w:r>
        <w:t xml:space="preserve"> – contains binary machine code &amp; auxiliary info needed by the loader &amp; linker</w:t>
      </w:r>
    </w:p>
    <w:p w14:paraId="2F09DE22" w14:textId="17F68C60" w:rsidR="00C23B75" w:rsidRDefault="00C23B75" w:rsidP="00076888">
      <w:pPr>
        <w:pStyle w:val="ListParagraph"/>
        <w:numPr>
          <w:ilvl w:val="1"/>
          <w:numId w:val="7"/>
        </w:numPr>
        <w:spacing w:line="276" w:lineRule="auto"/>
      </w:pPr>
      <w:r>
        <w:t>Our object file format – MERL – MIPS executable relocatable linkable</w:t>
      </w:r>
    </w:p>
    <w:p w14:paraId="6873FDD0" w14:textId="0EFA46E2" w:rsidR="00C23B75" w:rsidRDefault="00C23B75" w:rsidP="00076888">
      <w:pPr>
        <w:pStyle w:val="ListParagraph"/>
        <w:numPr>
          <w:ilvl w:val="1"/>
          <w:numId w:val="7"/>
        </w:numPr>
        <w:spacing w:line="276" w:lineRule="auto"/>
      </w:pPr>
      <w:r>
        <w:t>Need to contain:</w:t>
      </w:r>
    </w:p>
    <w:p w14:paraId="6BE017B4" w14:textId="677211D8" w:rsidR="00C23B75" w:rsidRDefault="00C23B75" w:rsidP="00C23B75">
      <w:pPr>
        <w:pStyle w:val="ListParagraph"/>
        <w:numPr>
          <w:ilvl w:val="2"/>
          <w:numId w:val="7"/>
        </w:numPr>
        <w:spacing w:line="276" w:lineRule="auto"/>
      </w:pPr>
      <w:r>
        <w:t>Machine code</w:t>
      </w:r>
    </w:p>
    <w:p w14:paraId="74C29243" w14:textId="02C87C6E" w:rsidR="00C23B75" w:rsidRDefault="00C23B75" w:rsidP="00C23B75">
      <w:pPr>
        <w:pStyle w:val="ListParagraph"/>
        <w:numPr>
          <w:ilvl w:val="2"/>
          <w:numId w:val="7"/>
        </w:numPr>
        <w:spacing w:line="276" w:lineRule="auto"/>
      </w:pPr>
      <w:r>
        <w:t>Which lines of code (addresses) were originally .word id</w:t>
      </w:r>
    </w:p>
    <w:p w14:paraId="6E490818" w14:textId="33D4A1D9" w:rsidR="00C23B75" w:rsidRDefault="00C23B75" w:rsidP="00D227FC">
      <w:pPr>
        <w:pStyle w:val="ListParagraph"/>
        <w:numPr>
          <w:ilvl w:val="0"/>
          <w:numId w:val="7"/>
        </w:numPr>
        <w:spacing w:line="276" w:lineRule="auto"/>
      </w:pPr>
      <w:r w:rsidRPr="00400000">
        <w:rPr>
          <w:b/>
        </w:rPr>
        <w:t>MERL format</w:t>
      </w:r>
      <w:r w:rsidR="00074D75">
        <w:t xml:space="preserve"> – 3 parts</w:t>
      </w:r>
    </w:p>
    <w:p w14:paraId="3E70D1BB" w14:textId="7F6B577F" w:rsidR="00C23B75" w:rsidRDefault="00C23B75" w:rsidP="00D227FC">
      <w:pPr>
        <w:pStyle w:val="ListParagraph"/>
        <w:numPr>
          <w:ilvl w:val="1"/>
          <w:numId w:val="7"/>
        </w:numPr>
        <w:spacing w:line="276" w:lineRule="auto"/>
      </w:pPr>
      <w:r>
        <w:t>Header</w:t>
      </w:r>
      <w:r w:rsidR="00074D75">
        <w:t xml:space="preserve"> – 3 words</w:t>
      </w:r>
    </w:p>
    <w:p w14:paraId="4ADCA798" w14:textId="24372163" w:rsidR="00C23B75" w:rsidRDefault="00C23B75" w:rsidP="00D227FC">
      <w:pPr>
        <w:pStyle w:val="ListParagraph"/>
        <w:numPr>
          <w:ilvl w:val="2"/>
          <w:numId w:val="7"/>
        </w:numPr>
        <w:spacing w:line="276" w:lineRule="auto"/>
      </w:pPr>
      <w:r>
        <w:t xml:space="preserve">Always first word: 0x1000 0002 – </w:t>
      </w:r>
      <w:r w:rsidRPr="00074D75">
        <w:rPr>
          <w:u w:val="single"/>
        </w:rPr>
        <w:t>cookie</w:t>
      </w:r>
      <w:r>
        <w:t xml:space="preserve"> – indicates this is a MERL file</w:t>
      </w:r>
    </w:p>
    <w:p w14:paraId="0CC69A6F" w14:textId="00DD224C" w:rsidR="000A2696" w:rsidRDefault="000A2696" w:rsidP="00D227FC">
      <w:pPr>
        <w:pStyle w:val="ListParagraph"/>
        <w:numPr>
          <w:ilvl w:val="3"/>
          <w:numId w:val="8"/>
        </w:numPr>
        <w:spacing w:line="276" w:lineRule="auto"/>
      </w:pPr>
      <w:r>
        <w:t>MIPS for beq $0, $0, 2 – i.e. command to skip the header</w:t>
      </w:r>
    </w:p>
    <w:p w14:paraId="13F3890B" w14:textId="037F9285" w:rsidR="000A2696" w:rsidRDefault="000A2696" w:rsidP="00D227FC">
      <w:pPr>
        <w:pStyle w:val="ListParagraph"/>
        <w:numPr>
          <w:ilvl w:val="3"/>
          <w:numId w:val="8"/>
        </w:numPr>
        <w:spacing w:line="276" w:lineRule="auto"/>
      </w:pPr>
      <w:r>
        <w:t>Thus MERL files can be executed as ordinary MIPS files if loaded at 0</w:t>
      </w:r>
    </w:p>
    <w:p w14:paraId="5408A357" w14:textId="5E61623C" w:rsidR="00074D75" w:rsidRDefault="00074D75" w:rsidP="00D227FC">
      <w:pPr>
        <w:pStyle w:val="ListParagraph"/>
        <w:numPr>
          <w:ilvl w:val="2"/>
          <w:numId w:val="8"/>
        </w:numPr>
        <w:spacing w:line="276" w:lineRule="auto"/>
      </w:pPr>
      <w:r>
        <w:t>Second word: length of MERL file (all 3 parts)</w:t>
      </w:r>
    </w:p>
    <w:p w14:paraId="76C5F9ED" w14:textId="57F7F43B" w:rsidR="00074D75" w:rsidRDefault="00074D75" w:rsidP="00D227FC">
      <w:pPr>
        <w:pStyle w:val="ListParagraph"/>
        <w:numPr>
          <w:ilvl w:val="2"/>
          <w:numId w:val="8"/>
        </w:numPr>
        <w:spacing w:line="276" w:lineRule="auto"/>
      </w:pPr>
      <w:r>
        <w:t>Third word: code length = length of header + MIPS</w:t>
      </w:r>
    </w:p>
    <w:p w14:paraId="590279BA" w14:textId="03F6C90D" w:rsidR="00074D75" w:rsidRDefault="00074D75" w:rsidP="00D227FC">
      <w:pPr>
        <w:pStyle w:val="ListParagraph"/>
        <w:numPr>
          <w:ilvl w:val="1"/>
          <w:numId w:val="8"/>
        </w:numPr>
        <w:spacing w:line="276" w:lineRule="auto"/>
      </w:pPr>
      <w:r>
        <w:t>MIPS binary</w:t>
      </w:r>
    </w:p>
    <w:p w14:paraId="4F04BDEB" w14:textId="5129EB9F" w:rsidR="00074D75" w:rsidRDefault="00074D75" w:rsidP="00D227FC">
      <w:pPr>
        <w:pStyle w:val="ListParagraph"/>
        <w:numPr>
          <w:ilvl w:val="2"/>
          <w:numId w:val="8"/>
        </w:numPr>
        <w:spacing w:line="276" w:lineRule="auto"/>
      </w:pPr>
      <w:r>
        <w:t xml:space="preserve">Assembled to start at </w:t>
      </w:r>
      <w:r>
        <w:sym w:font="Symbol" w:char="F061"/>
      </w:r>
      <w:r>
        <w:t xml:space="preserve"> = 0x0c</w:t>
      </w:r>
    </w:p>
    <w:p w14:paraId="1CF07E4C" w14:textId="77EC7E38" w:rsidR="00074D75" w:rsidRDefault="00074D75" w:rsidP="00D227FC">
      <w:pPr>
        <w:pStyle w:val="ListParagraph"/>
        <w:numPr>
          <w:ilvl w:val="1"/>
          <w:numId w:val="8"/>
        </w:numPr>
        <w:spacing w:line="276" w:lineRule="auto"/>
      </w:pPr>
      <w:r>
        <w:t>Symbol table (footer)</w:t>
      </w:r>
    </w:p>
    <w:p w14:paraId="7F18DD3E" w14:textId="7B9A49C1" w:rsidR="00074D75" w:rsidRDefault="00074D75" w:rsidP="00D227FC">
      <w:pPr>
        <w:pStyle w:val="ListParagraph"/>
        <w:numPr>
          <w:ilvl w:val="2"/>
          <w:numId w:val="8"/>
        </w:numPr>
        <w:spacing w:line="276" w:lineRule="auto"/>
      </w:pPr>
      <w:r>
        <w:t>Format co</w:t>
      </w:r>
      <w:r w:rsidR="007603D5">
        <w:t>de = 1 (indicates relocation)</w:t>
      </w:r>
    </w:p>
    <w:p w14:paraId="10A1902D" w14:textId="2EFD57A5" w:rsidR="007603D5" w:rsidRDefault="007603D5" w:rsidP="00D227FC">
      <w:pPr>
        <w:pStyle w:val="ListParagraph"/>
        <w:numPr>
          <w:ilvl w:val="2"/>
          <w:numId w:val="8"/>
        </w:numPr>
        <w:spacing w:line="276" w:lineRule="auto"/>
      </w:pPr>
      <w:r>
        <w:t>Address (address of a relocatable word in MIPS section)</w:t>
      </w:r>
    </w:p>
    <w:p w14:paraId="1E0960D7" w14:textId="7224749B" w:rsidR="007603D5" w:rsidRDefault="007603D5" w:rsidP="00D227FC">
      <w:pPr>
        <w:pStyle w:val="ListParagraph"/>
        <w:numPr>
          <w:ilvl w:val="2"/>
          <w:numId w:val="8"/>
        </w:numPr>
        <w:spacing w:line="276" w:lineRule="auto"/>
      </w:pPr>
      <w:r>
        <w:t>Format code, address, format code, address, …</w:t>
      </w:r>
    </w:p>
    <w:p w14:paraId="0AB3A08E" w14:textId="4A00921E" w:rsidR="00414C04" w:rsidRDefault="00A807E8" w:rsidP="00A807E8">
      <w:pPr>
        <w:pStyle w:val="ListParagraph"/>
        <w:numPr>
          <w:ilvl w:val="1"/>
          <w:numId w:val="8"/>
        </w:numPr>
        <w:spacing w:line="276" w:lineRule="auto"/>
      </w:pPr>
      <w:r>
        <w:t>Relocation tool: cs241.merl</w:t>
      </w:r>
    </w:p>
    <w:p w14:paraId="769B9719" w14:textId="322F9D75" w:rsidR="00A807E8" w:rsidRDefault="00A807E8" w:rsidP="00A807E8">
      <w:pPr>
        <w:pStyle w:val="ListParagraph"/>
        <w:numPr>
          <w:ilvl w:val="2"/>
          <w:numId w:val="8"/>
        </w:numPr>
        <w:spacing w:line="276" w:lineRule="auto"/>
      </w:pPr>
      <w:r>
        <w:t>Input – MERL file &amp; relocation address</w:t>
      </w:r>
    </w:p>
    <w:p w14:paraId="74E28C5C" w14:textId="1B636C5E" w:rsidR="00A807E8" w:rsidRDefault="00A807E8" w:rsidP="00A807E8">
      <w:pPr>
        <w:pStyle w:val="ListParagraph"/>
        <w:numPr>
          <w:ilvl w:val="2"/>
          <w:numId w:val="8"/>
        </w:numPr>
        <w:spacing w:line="276" w:lineRule="auto"/>
      </w:pPr>
      <w:r>
        <w:t>Output – non-relocatable MIPS file with MERL header &amp; footer removed, ready to load at the given address</w:t>
      </w:r>
    </w:p>
    <w:p w14:paraId="2F9D0282" w14:textId="5A954B0D" w:rsidR="00400000" w:rsidRDefault="00400000" w:rsidP="00400000">
      <w:pPr>
        <w:pStyle w:val="ListParagraph"/>
        <w:numPr>
          <w:ilvl w:val="1"/>
          <w:numId w:val="8"/>
        </w:numPr>
        <w:spacing w:line="276" w:lineRule="auto"/>
      </w:pPr>
      <w:r>
        <w:t>mips.twoints/array – have optional 2</w:t>
      </w:r>
      <w:r w:rsidRPr="00400000">
        <w:rPr>
          <w:vertAlign w:val="superscript"/>
        </w:rPr>
        <w:t>nd</w:t>
      </w:r>
      <w:r>
        <w:t xml:space="preserve"> argument = address to load the file at</w:t>
      </w:r>
    </w:p>
    <w:p w14:paraId="2E6101F8" w14:textId="72AE5373" w:rsidR="00400000" w:rsidRDefault="00400000" w:rsidP="00400000">
      <w:pPr>
        <w:pStyle w:val="ListParagraph"/>
        <w:numPr>
          <w:ilvl w:val="1"/>
          <w:numId w:val="8"/>
        </w:numPr>
        <w:spacing w:line="276" w:lineRule="auto"/>
      </w:pPr>
      <w:r>
        <w:t>E.g. load myobj.merl at 0x1000</w:t>
      </w:r>
    </w:p>
    <w:p w14:paraId="2C6D2843" w14:textId="01B9A478" w:rsidR="00400000" w:rsidRDefault="00400000" w:rsidP="00400000">
      <w:pPr>
        <w:pStyle w:val="ListParagraph"/>
        <w:numPr>
          <w:ilvl w:val="2"/>
          <w:numId w:val="8"/>
        </w:numPr>
        <w:spacing w:line="276" w:lineRule="auto"/>
      </w:pPr>
      <w:r>
        <w:t>Java cs241.merl 0x1000 &lt; myobj.merl &gt; myobj.mips</w:t>
      </w:r>
    </w:p>
    <w:p w14:paraId="4FAB827C" w14:textId="4A6D942F" w:rsidR="00400000" w:rsidRDefault="00400000" w:rsidP="00400000">
      <w:pPr>
        <w:pStyle w:val="ListParagraph"/>
        <w:numPr>
          <w:ilvl w:val="2"/>
          <w:numId w:val="8"/>
        </w:numPr>
        <w:spacing w:line="276" w:lineRule="auto"/>
      </w:pPr>
      <w:r>
        <w:t>Java mips.twoints myobj.mips 0x10000</w:t>
      </w:r>
    </w:p>
    <w:p w14:paraId="0E1B5A8D" w14:textId="6F1027A6" w:rsidR="00400000" w:rsidRDefault="00BD15E8" w:rsidP="00BD15E8">
      <w:pPr>
        <w:pStyle w:val="ListParagraph"/>
        <w:numPr>
          <w:ilvl w:val="0"/>
          <w:numId w:val="8"/>
        </w:numPr>
        <w:spacing w:line="276" w:lineRule="auto"/>
      </w:pPr>
      <w:r>
        <w:t>Load relocation algorithm</w:t>
      </w:r>
    </w:p>
    <w:p w14:paraId="4920169C" w14:textId="5CEE089B" w:rsidR="00BD15E8" w:rsidRDefault="00BD15E8" w:rsidP="00280639">
      <w:pPr>
        <w:spacing w:line="276" w:lineRule="auto"/>
        <w:ind w:left="720"/>
      </w:pPr>
      <w:r>
        <w:t>read()</w:t>
      </w:r>
      <w:r>
        <w:tab/>
      </w:r>
      <w:r w:rsidR="00280639">
        <w:tab/>
      </w:r>
      <w:r w:rsidR="00280639">
        <w:tab/>
      </w:r>
      <w:r>
        <w:t>//read a word – skip cookie</w:t>
      </w:r>
    </w:p>
    <w:p w14:paraId="08184684" w14:textId="4D90C027" w:rsidR="00BD15E8" w:rsidRDefault="00BD15E8" w:rsidP="00280639">
      <w:pPr>
        <w:spacing w:line="276" w:lineRule="auto"/>
        <w:ind w:left="720"/>
      </w:pPr>
      <w:r>
        <w:t xml:space="preserve">endMod </w:t>
      </w:r>
      <w:r>
        <w:sym w:font="Symbol" w:char="F0AC"/>
      </w:r>
      <w:r>
        <w:t xml:space="preserve"> read() – 12</w:t>
      </w:r>
      <w:r>
        <w:tab/>
        <w:t>//length of code + footer</w:t>
      </w:r>
    </w:p>
    <w:p w14:paraId="5D6AFBF4" w14:textId="753D3C8B" w:rsidR="00BD15E8" w:rsidRDefault="00BD15E8" w:rsidP="00280639">
      <w:pPr>
        <w:spacing w:line="276" w:lineRule="auto"/>
        <w:ind w:left="720"/>
      </w:pPr>
      <w:r>
        <w:t xml:space="preserve">codeLen </w:t>
      </w:r>
      <w:r>
        <w:sym w:font="Symbol" w:char="F0AC"/>
      </w:r>
      <w:r>
        <w:t xml:space="preserve"> read() – 12</w:t>
      </w:r>
      <w:r>
        <w:tab/>
        <w:t>//length of code</w:t>
      </w:r>
    </w:p>
    <w:p w14:paraId="6C78E6DA" w14:textId="425EE217" w:rsidR="00BD15E8" w:rsidRDefault="00BD15E8" w:rsidP="00280639">
      <w:pPr>
        <w:spacing w:line="276" w:lineRule="auto"/>
        <w:ind w:left="720"/>
      </w:pPr>
      <w:r>
        <w:sym w:font="Symbol" w:char="F061"/>
      </w:r>
      <w:r>
        <w:t xml:space="preserve"> </w:t>
      </w:r>
      <w:r>
        <w:sym w:font="Symbol" w:char="F0AC"/>
      </w:r>
      <w:r>
        <w:t xml:space="preserve"> findFreeRAM(codeLen + stack)</w:t>
      </w:r>
    </w:p>
    <w:p w14:paraId="79BF7E58" w14:textId="7784FB22" w:rsidR="00BD15E8" w:rsidRDefault="00BD15E8" w:rsidP="00280639">
      <w:pPr>
        <w:spacing w:line="276" w:lineRule="auto"/>
        <w:ind w:left="720"/>
      </w:pPr>
      <w:r>
        <w:t xml:space="preserve">for (int i = 0; i &lt; codeLen; i += 4) </w:t>
      </w:r>
    </w:p>
    <w:p w14:paraId="43A34ADA" w14:textId="0CC9D2B9" w:rsidR="00BD15E8" w:rsidRDefault="00BD15E8" w:rsidP="00280639">
      <w:pPr>
        <w:spacing w:line="276" w:lineRule="auto"/>
        <w:ind w:left="1440"/>
      </w:pPr>
      <w:r>
        <w:t>MEM[</w:t>
      </w:r>
      <w:r>
        <w:sym w:font="Symbol" w:char="F061"/>
      </w:r>
      <w:r>
        <w:t xml:space="preserve"> + i] </w:t>
      </w:r>
      <w:r>
        <w:sym w:font="Symbol" w:char="F0AC"/>
      </w:r>
      <w:r>
        <w:t xml:space="preserve"> read()</w:t>
      </w:r>
    </w:p>
    <w:p w14:paraId="482FBAE7" w14:textId="16A07D42" w:rsidR="00BD15E8" w:rsidRDefault="00BD15E8" w:rsidP="00280639">
      <w:pPr>
        <w:spacing w:line="276" w:lineRule="auto"/>
        <w:ind w:left="720"/>
      </w:pPr>
      <w:r>
        <w:t>end for</w:t>
      </w:r>
    </w:p>
    <w:p w14:paraId="38E07976" w14:textId="739A66D1" w:rsidR="00BD15E8" w:rsidRDefault="00BD15E8" w:rsidP="00280639">
      <w:pPr>
        <w:spacing w:line="276" w:lineRule="auto"/>
        <w:ind w:left="720"/>
      </w:pPr>
      <w:r>
        <w:t>while (i &lt; endMod)</w:t>
      </w:r>
    </w:p>
    <w:p w14:paraId="298522F2" w14:textId="3E4098DF" w:rsidR="00BD15E8" w:rsidRDefault="00BD15E8" w:rsidP="00280639">
      <w:pPr>
        <w:spacing w:line="276" w:lineRule="auto"/>
        <w:ind w:left="1440"/>
      </w:pPr>
      <w:r>
        <w:t xml:space="preserve">format </w:t>
      </w:r>
      <w:r>
        <w:sym w:font="Symbol" w:char="F0AC"/>
      </w:r>
      <w:r>
        <w:t xml:space="preserve"> read()</w:t>
      </w:r>
    </w:p>
    <w:p w14:paraId="1C748C8C" w14:textId="4F357DD3" w:rsidR="00BD15E8" w:rsidRDefault="00BD15E8" w:rsidP="00280639">
      <w:pPr>
        <w:spacing w:line="276" w:lineRule="auto"/>
        <w:ind w:left="1440"/>
      </w:pPr>
      <w:r>
        <w:t>if (format == 1)</w:t>
      </w:r>
    </w:p>
    <w:p w14:paraId="32CD1B8B" w14:textId="7A651D4D" w:rsidR="00280639" w:rsidRDefault="00280639" w:rsidP="00280639">
      <w:pPr>
        <w:spacing w:line="276" w:lineRule="auto"/>
        <w:ind w:left="2160"/>
      </w:pPr>
      <w:r>
        <w:t xml:space="preserve">rel </w:t>
      </w:r>
      <w:r>
        <w:sym w:font="Symbol" w:char="F0AC"/>
      </w:r>
      <w:r>
        <w:t xml:space="preserve"> read()</w:t>
      </w:r>
      <w:r>
        <w:tab/>
        <w:t>//address to be relocated</w:t>
      </w:r>
    </w:p>
    <w:p w14:paraId="6C66CA14" w14:textId="21E8F6C6" w:rsidR="00280639" w:rsidRDefault="00280639" w:rsidP="00280639">
      <w:pPr>
        <w:spacing w:line="276" w:lineRule="auto"/>
        <w:ind w:left="2160"/>
      </w:pPr>
      <w:r>
        <w:t xml:space="preserve">//adjust forward by </w:t>
      </w:r>
      <w:r>
        <w:sym w:font="Symbol" w:char="F061"/>
      </w:r>
      <w:r>
        <w:t xml:space="preserve"> &amp; backwards by header length</w:t>
      </w:r>
    </w:p>
    <w:p w14:paraId="34D8CAD8" w14:textId="68D271DB" w:rsidR="00280639" w:rsidRDefault="00280639" w:rsidP="00280639">
      <w:pPr>
        <w:spacing w:line="276" w:lineRule="auto"/>
        <w:ind w:left="2160"/>
      </w:pPr>
      <w:r>
        <w:t xml:space="preserve">MEM[rel + </w:t>
      </w:r>
      <w:r>
        <w:sym w:font="Symbol" w:char="F061"/>
      </w:r>
      <w:r>
        <w:t xml:space="preserve"> – 12] += </w:t>
      </w:r>
      <w:r>
        <w:sym w:font="Symbol" w:char="F061"/>
      </w:r>
      <w:r>
        <w:t xml:space="preserve"> – 12</w:t>
      </w:r>
      <w:r>
        <w:tab/>
        <w:t xml:space="preserve"> </w:t>
      </w:r>
    </w:p>
    <w:p w14:paraId="76510E7E" w14:textId="1EA5E279" w:rsidR="00280639" w:rsidRDefault="00280639" w:rsidP="00280639">
      <w:pPr>
        <w:spacing w:line="276" w:lineRule="auto"/>
        <w:ind w:left="1440"/>
      </w:pPr>
      <w:r>
        <w:t>else ERROR</w:t>
      </w:r>
    </w:p>
    <w:p w14:paraId="1421FECC" w14:textId="21E29B85" w:rsidR="00280639" w:rsidRDefault="00280639" w:rsidP="00280639">
      <w:pPr>
        <w:spacing w:line="276" w:lineRule="auto"/>
        <w:ind w:left="1440"/>
      </w:pPr>
      <w:r>
        <w:t>i += 8</w:t>
      </w:r>
    </w:p>
    <w:p w14:paraId="5E634889" w14:textId="5B6BA03A" w:rsidR="00280639" w:rsidRDefault="00280639" w:rsidP="00280639">
      <w:pPr>
        <w:spacing w:line="276" w:lineRule="auto"/>
        <w:ind w:left="720"/>
      </w:pPr>
      <w:r>
        <w:t>end while</w:t>
      </w:r>
    </w:p>
    <w:p w14:paraId="0D74F870" w14:textId="789E8383" w:rsidR="00280639" w:rsidRDefault="00834019" w:rsidP="00834019">
      <w:pPr>
        <w:pStyle w:val="ListParagraph"/>
        <w:numPr>
          <w:ilvl w:val="0"/>
          <w:numId w:val="8"/>
        </w:numPr>
        <w:spacing w:line="276" w:lineRule="auto"/>
      </w:pPr>
      <w:r>
        <w:rPr>
          <w:b/>
        </w:rPr>
        <w:t>Linkers</w:t>
      </w:r>
    </w:p>
    <w:p w14:paraId="2418F19F" w14:textId="55275FD2" w:rsidR="00834019" w:rsidRDefault="008D727A" w:rsidP="00834019">
      <w:pPr>
        <w:pStyle w:val="ListParagraph"/>
        <w:numPr>
          <w:ilvl w:val="0"/>
          <w:numId w:val="8"/>
        </w:numPr>
        <w:spacing w:line="276" w:lineRule="auto"/>
      </w:pPr>
      <w:r>
        <w:t>Problem: how can the assembler resolve a reference to a label in a different file?</w:t>
      </w:r>
    </w:p>
    <w:p w14:paraId="7645219C" w14:textId="66CF50EF" w:rsidR="008D727A" w:rsidRDefault="008D727A" w:rsidP="008D727A">
      <w:pPr>
        <w:pStyle w:val="ListParagraph"/>
        <w:numPr>
          <w:ilvl w:val="0"/>
          <w:numId w:val="8"/>
        </w:numPr>
        <w:spacing w:line="276" w:lineRule="auto"/>
      </w:pPr>
      <w:r>
        <w:t>Solution 1: cat the files together, then assemble the result</w:t>
      </w:r>
    </w:p>
    <w:p w14:paraId="06D2FA0C" w14:textId="0816C35E" w:rsidR="008D727A" w:rsidRDefault="00F65FB8" w:rsidP="008D727A">
      <w:pPr>
        <w:pStyle w:val="ListParagraph"/>
        <w:numPr>
          <w:ilvl w:val="0"/>
          <w:numId w:val="8"/>
        </w:numPr>
        <w:spacing w:line="276" w:lineRule="auto"/>
      </w:pPr>
      <w:r>
        <w:t xml:space="preserve">Solution 2: a tool that understands MERL files &amp; can combine them intelligently – a </w:t>
      </w:r>
      <w:r>
        <w:rPr>
          <w:b/>
        </w:rPr>
        <w:t>linker</w:t>
      </w:r>
    </w:p>
    <w:p w14:paraId="6C51A5CB" w14:textId="3CF30707" w:rsidR="00F65FB8" w:rsidRDefault="00B60239" w:rsidP="008D727A">
      <w:pPr>
        <w:pStyle w:val="ListParagraph"/>
        <w:numPr>
          <w:ilvl w:val="0"/>
          <w:numId w:val="8"/>
        </w:numPr>
        <w:spacing w:line="276" w:lineRule="auto"/>
      </w:pPr>
      <w:r>
        <w:t>The assembler must be modified to handle references to labels that aren’t there</w:t>
      </w:r>
    </w:p>
    <w:p w14:paraId="30BC2563" w14:textId="2722BF5E" w:rsidR="00B60239" w:rsidRDefault="00B60239" w:rsidP="00B60239">
      <w:pPr>
        <w:pStyle w:val="ListParagraph"/>
        <w:numPr>
          <w:ilvl w:val="1"/>
          <w:numId w:val="8"/>
        </w:numPr>
        <w:spacing w:line="276" w:lineRule="auto"/>
      </w:pPr>
      <w:r>
        <w:t>When the assembler encounters .word id where label id is not found, it fills in 0 for id and indicates that the program reuiqres the value of id before it can run</w:t>
      </w:r>
    </w:p>
    <w:p w14:paraId="1DA391F2" w14:textId="77777777" w:rsidR="00B60239" w:rsidRDefault="00B60239" w:rsidP="00B60239">
      <w:pPr>
        <w:pStyle w:val="ListParagraph"/>
        <w:numPr>
          <w:ilvl w:val="1"/>
          <w:numId w:val="8"/>
        </w:numPr>
        <w:spacing w:line="276" w:lineRule="auto"/>
      </w:pPr>
    </w:p>
    <w:sectPr w:rsidR="00B60239" w:rsidSect="00565C52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49C46A1"/>
    <w:multiLevelType w:val="multilevel"/>
    <w:tmpl w:val="1BDC1D10"/>
    <w:numStyleLink w:val="Jerry"/>
  </w:abstractNum>
  <w:abstractNum w:abstractNumId="2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9C23518"/>
    <w:multiLevelType w:val="multilevel"/>
    <w:tmpl w:val="1BDC1D10"/>
    <w:numStyleLink w:val="Jerry"/>
  </w:abstractNum>
  <w:abstractNum w:abstractNumId="5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hideSpellingErrors/>
  <w:activeWritingStyle w:appName="MSWord" w:lang="en-CA" w:vendorID="64" w:dllVersion="131078" w:nlCheck="1" w:checkStyle="0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C1E"/>
    <w:rsid w:val="000319C4"/>
    <w:rsid w:val="00047471"/>
    <w:rsid w:val="00074D75"/>
    <w:rsid w:val="00076888"/>
    <w:rsid w:val="000A2696"/>
    <w:rsid w:val="000C4A5E"/>
    <w:rsid w:val="001B0B39"/>
    <w:rsid w:val="00217828"/>
    <w:rsid w:val="0024103B"/>
    <w:rsid w:val="00280639"/>
    <w:rsid w:val="002A75BB"/>
    <w:rsid w:val="002C4256"/>
    <w:rsid w:val="003A3AC9"/>
    <w:rsid w:val="00400000"/>
    <w:rsid w:val="00414C04"/>
    <w:rsid w:val="00462E77"/>
    <w:rsid w:val="004B2B31"/>
    <w:rsid w:val="004E0BA3"/>
    <w:rsid w:val="00565C52"/>
    <w:rsid w:val="00593243"/>
    <w:rsid w:val="005D1526"/>
    <w:rsid w:val="006D4297"/>
    <w:rsid w:val="007603D5"/>
    <w:rsid w:val="00792D82"/>
    <w:rsid w:val="007C2BB5"/>
    <w:rsid w:val="007D0FAB"/>
    <w:rsid w:val="00804E12"/>
    <w:rsid w:val="00834019"/>
    <w:rsid w:val="00875D61"/>
    <w:rsid w:val="008D727A"/>
    <w:rsid w:val="00931D33"/>
    <w:rsid w:val="00A807E8"/>
    <w:rsid w:val="00B211DE"/>
    <w:rsid w:val="00B50A74"/>
    <w:rsid w:val="00B55F43"/>
    <w:rsid w:val="00B60239"/>
    <w:rsid w:val="00B863DD"/>
    <w:rsid w:val="00B949B2"/>
    <w:rsid w:val="00BD15E8"/>
    <w:rsid w:val="00BD3680"/>
    <w:rsid w:val="00C23B75"/>
    <w:rsid w:val="00C447F8"/>
    <w:rsid w:val="00C47C76"/>
    <w:rsid w:val="00D227FC"/>
    <w:rsid w:val="00D83944"/>
    <w:rsid w:val="00E36C1E"/>
    <w:rsid w:val="00E65C28"/>
    <w:rsid w:val="00E97DFC"/>
    <w:rsid w:val="00EB403A"/>
    <w:rsid w:val="00F65FB8"/>
    <w:rsid w:val="00FA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2310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1B0B39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1B0B39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94FDB0A-6C20-9944-8507-BE2EA1371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97</TotalTime>
  <Pages>3</Pages>
  <Words>661</Words>
  <Characters>3773</Characters>
  <Application>Microsoft Macintosh Word</Application>
  <DocSecurity>0</DocSecurity>
  <Lines>31</Lines>
  <Paragraphs>8</Paragraphs>
  <ScaleCrop>false</ScaleCrop>
  <Company/>
  <LinksUpToDate>false</LinksUpToDate>
  <CharactersWithSpaces>4426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39</cp:revision>
  <dcterms:created xsi:type="dcterms:W3CDTF">2015-09-24T14:55:00Z</dcterms:created>
  <dcterms:modified xsi:type="dcterms:W3CDTF">2015-10-02T19:50:00Z</dcterms:modified>
</cp:coreProperties>
</file>
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8D436" w14:textId="77777777" w:rsidR="00C47C76" w:rsidRDefault="0032315D" w:rsidP="007C2BB5">
      <w:pPr>
        <w:spacing w:line="276" w:lineRule="auto"/>
      </w:pPr>
      <w:r>
        <w:rPr>
          <w:b/>
          <w:u w:val="single"/>
        </w:rPr>
        <w:t>CS 241 Midterm Review</w:t>
      </w:r>
    </w:p>
    <w:p w14:paraId="7A11FD2C" w14:textId="77777777" w:rsidR="007C2BB5" w:rsidRDefault="007C2BB5" w:rsidP="007C2BB5">
      <w:pPr>
        <w:spacing w:line="276" w:lineRule="auto"/>
      </w:pPr>
    </w:p>
    <w:p w14:paraId="1501ADED" w14:textId="7C7A1092" w:rsidR="004A3BB3" w:rsidRDefault="004A3BB3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MIPS programming</w:t>
      </w:r>
    </w:p>
    <w:p w14:paraId="5C7EB182" w14:textId="77777777" w:rsidR="00566E5F" w:rsidRDefault="00566E5F" w:rsidP="00566E5F">
      <w:pPr>
        <w:pStyle w:val="ListParagraph"/>
        <w:numPr>
          <w:ilvl w:val="1"/>
          <w:numId w:val="10"/>
        </w:numPr>
        <w:spacing w:line="276" w:lineRule="auto"/>
      </w:pPr>
      <w:r>
        <w:t>Memory in RAM is organized in words – each word = 4 bytes = 32 bits</w:t>
      </w:r>
    </w:p>
    <w:p w14:paraId="71CE9B12" w14:textId="4F2B9202" w:rsidR="00A02CEE" w:rsidRDefault="00A02CEE" w:rsidP="00A02CEE">
      <w:pPr>
        <w:pStyle w:val="ListParagraph"/>
        <w:numPr>
          <w:ilvl w:val="2"/>
          <w:numId w:val="10"/>
        </w:numPr>
        <w:spacing w:line="276" w:lineRule="auto"/>
      </w:pPr>
      <w:r>
        <w:t>Addresses for each word are 0x00, 0x04, 0x08, etc.</w:t>
      </w:r>
    </w:p>
    <w:p w14:paraId="71DAA912" w14:textId="40697F6F" w:rsidR="004A3BB3" w:rsidRDefault="00154A54" w:rsidP="004A3BB3">
      <w:pPr>
        <w:pStyle w:val="ListParagraph"/>
        <w:numPr>
          <w:ilvl w:val="1"/>
          <w:numId w:val="10"/>
        </w:numPr>
        <w:spacing w:line="276" w:lineRule="auto"/>
      </w:pPr>
      <w:r>
        <w:t>32 registers on the CPU – $0 to $31</w:t>
      </w:r>
    </w:p>
    <w:p w14:paraId="5A6EFAC0" w14:textId="6E967CE7" w:rsidR="00060DB4" w:rsidRDefault="00060DB4" w:rsidP="00060DB4">
      <w:pPr>
        <w:pStyle w:val="ListParagraph"/>
        <w:numPr>
          <w:ilvl w:val="2"/>
          <w:numId w:val="10"/>
        </w:numPr>
        <w:spacing w:line="276" w:lineRule="auto"/>
      </w:pPr>
      <w:r>
        <w:t>Each register stores one word</w:t>
      </w:r>
    </w:p>
    <w:p w14:paraId="31FAB53C" w14:textId="7DE7C5ED" w:rsidR="0032095C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>$0 = always 0</w:t>
      </w:r>
    </w:p>
    <w:p w14:paraId="036CBEFE" w14:textId="168E0C85" w:rsidR="00566E5F" w:rsidRDefault="00566E5F" w:rsidP="00566E5F">
      <w:pPr>
        <w:pStyle w:val="ListParagraph"/>
        <w:numPr>
          <w:ilvl w:val="2"/>
          <w:numId w:val="10"/>
        </w:numPr>
        <w:spacing w:line="276" w:lineRule="auto"/>
      </w:pPr>
      <w:r>
        <w:t xml:space="preserve">$30 = </w:t>
      </w:r>
      <w:r w:rsidRPr="004C7969">
        <w:rPr>
          <w:u w:val="single"/>
        </w:rPr>
        <w:t xml:space="preserve">stack </w:t>
      </w:r>
      <w:r w:rsidR="001937CD" w:rsidRPr="004C7969">
        <w:rPr>
          <w:u w:val="single"/>
        </w:rPr>
        <w:t>pointer</w:t>
      </w:r>
      <w:r w:rsidR="001937CD">
        <w:t xml:space="preserve"> (SP)</w:t>
      </w:r>
    </w:p>
    <w:p w14:paraId="5F638FCA" w14:textId="78608751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>Stack is full descending – SP points to the topmost element in stack</w:t>
      </w:r>
    </w:p>
    <w:p w14:paraId="2E2FBC88" w14:textId="4D8DA667" w:rsidR="005F6620" w:rsidRDefault="005F6620" w:rsidP="005F6620">
      <w:pPr>
        <w:pStyle w:val="ListParagraph"/>
        <w:numPr>
          <w:ilvl w:val="3"/>
          <w:numId w:val="10"/>
        </w:numPr>
        <w:spacing w:line="276" w:lineRule="auto"/>
      </w:pPr>
      <w:r>
        <w:t xml:space="preserve">Stack grows from higher </w:t>
      </w:r>
      <w:r>
        <w:sym w:font="Symbol" w:char="F0AE"/>
      </w:r>
      <w:r>
        <w:t xml:space="preserve"> lower address</w:t>
      </w:r>
    </w:p>
    <w:p w14:paraId="549404EC" w14:textId="4E35A0FF" w:rsidR="005F6620" w:rsidRDefault="005F6620" w:rsidP="005F6620">
      <w:pPr>
        <w:pStyle w:val="ListParagraph"/>
        <w:numPr>
          <w:ilvl w:val="4"/>
          <w:numId w:val="10"/>
        </w:numPr>
        <w:spacing w:line="276" w:lineRule="auto"/>
      </w:pPr>
      <w:r>
        <w:t>i.e. decrement SP to push to stack, increment SP to pop from stack</w:t>
      </w:r>
    </w:p>
    <w:p w14:paraId="5F72BD2B" w14:textId="5D242110" w:rsidR="008829DD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t>$31 = holds address of next instruction (program) in the loader</w:t>
      </w:r>
      <w:r w:rsidR="006D3E07">
        <w:t>; i.e. return address</w:t>
      </w:r>
    </w:p>
    <w:p w14:paraId="3FA10305" w14:textId="04201FDB" w:rsidR="00566E5F" w:rsidRDefault="008829DD" w:rsidP="00566E5F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P</w:t>
      </w:r>
      <w:r w:rsidR="00566E5F" w:rsidRPr="004C7969">
        <w:rPr>
          <w:u w:val="single"/>
        </w:rPr>
        <w:t>rogram counter</w:t>
      </w:r>
      <w:r w:rsidR="001937CD">
        <w:t xml:space="preserve"> (PC)</w:t>
      </w:r>
      <w:r>
        <w:t xml:space="preserve"> = holds address of next instruction to be executed</w:t>
      </w:r>
    </w:p>
    <w:p w14:paraId="628314DE" w14:textId="0531CF09" w:rsidR="001937CD" w:rsidRDefault="004C7969" w:rsidP="00566E5F">
      <w:pPr>
        <w:pStyle w:val="ListParagraph"/>
        <w:numPr>
          <w:ilvl w:val="2"/>
          <w:numId w:val="10"/>
        </w:numPr>
        <w:spacing w:line="276" w:lineRule="auto"/>
      </w:pPr>
      <w:r w:rsidRPr="005126E1">
        <w:rPr>
          <w:u w:val="single"/>
        </w:rPr>
        <w:t>Instruction register</w:t>
      </w:r>
      <w:r>
        <w:t xml:space="preserve"> (</w:t>
      </w:r>
      <w:r w:rsidR="001937CD">
        <w:t>IR</w:t>
      </w:r>
      <w:r>
        <w:t>)</w:t>
      </w:r>
      <w:r w:rsidR="001937CD">
        <w:t xml:space="preserve"> = holds current instruction being executed</w:t>
      </w:r>
    </w:p>
    <w:p w14:paraId="43244704" w14:textId="08E722D4" w:rsidR="001937CD" w:rsidRDefault="001937CD" w:rsidP="00566E5F">
      <w:pPr>
        <w:pStyle w:val="ListParagraph"/>
        <w:numPr>
          <w:ilvl w:val="2"/>
          <w:numId w:val="10"/>
        </w:numPr>
        <w:spacing w:line="276" w:lineRule="auto"/>
      </w:pPr>
      <w:r>
        <w:t>Fetch-execute cycle:</w:t>
      </w:r>
    </w:p>
    <w:p w14:paraId="125CB061" w14:textId="109301D0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 xml:space="preserve">IR </w:t>
      </w:r>
      <w:r>
        <w:sym w:font="Symbol" w:char="F0AC"/>
      </w:r>
      <w:r w:rsidR="00EA3FDB">
        <w:t xml:space="preserve"> MEM[PC</w:t>
      </w:r>
      <w:r>
        <w:t>]</w:t>
      </w:r>
      <w:r>
        <w:tab/>
        <w:t>;get instruction from memory pointed to by PC</w:t>
      </w:r>
    </w:p>
    <w:p w14:paraId="591BB868" w14:textId="69DE4665" w:rsidR="001937CD" w:rsidRDefault="00EA3FDB" w:rsidP="001937CD">
      <w:pPr>
        <w:pStyle w:val="ListParagraph"/>
        <w:numPr>
          <w:ilvl w:val="3"/>
          <w:numId w:val="10"/>
        </w:numPr>
        <w:spacing w:line="276" w:lineRule="auto"/>
      </w:pPr>
      <w:r>
        <w:t>PC</w:t>
      </w:r>
      <w:r w:rsidR="001937CD">
        <w:t xml:space="preserve"> </w:t>
      </w:r>
      <w:r w:rsidR="001937CD">
        <w:sym w:font="Symbol" w:char="F0AC"/>
      </w:r>
      <w:r>
        <w:t xml:space="preserve"> PC</w:t>
      </w:r>
      <w:r w:rsidR="001937CD">
        <w:t xml:space="preserve"> + 4</w:t>
      </w:r>
      <w:r w:rsidR="001937CD">
        <w:tab/>
        <w:t>;increment PC to point at next instruction</w:t>
      </w:r>
    </w:p>
    <w:p w14:paraId="1A147216" w14:textId="46779163" w:rsidR="001937CD" w:rsidRDefault="001937CD" w:rsidP="001937CD">
      <w:pPr>
        <w:pStyle w:val="ListParagraph"/>
        <w:numPr>
          <w:ilvl w:val="3"/>
          <w:numId w:val="10"/>
        </w:numPr>
        <w:spacing w:line="276" w:lineRule="auto"/>
      </w:pPr>
      <w:r>
        <w:t>Execute instruction in IR</w:t>
      </w:r>
    </w:p>
    <w:p w14:paraId="53E97D07" w14:textId="3889535E" w:rsidR="004C7969" w:rsidRDefault="004C7969" w:rsidP="004C7969">
      <w:pPr>
        <w:pStyle w:val="ListParagraph"/>
        <w:numPr>
          <w:ilvl w:val="1"/>
          <w:numId w:val="10"/>
        </w:numPr>
        <w:spacing w:line="276" w:lineRule="auto"/>
      </w:pPr>
      <w:r>
        <w:t>Memory operations:</w:t>
      </w:r>
    </w:p>
    <w:p w14:paraId="53AD24BC" w14:textId="3C285ED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lw/sw $a, i($b) – target address is $b + i</w:t>
      </w:r>
    </w:p>
    <w:p w14:paraId="14DB34E8" w14:textId="7CA9EAEE" w:rsidR="004C7969" w:rsidRDefault="004C7969" w:rsidP="004C7969">
      <w:pPr>
        <w:pStyle w:val="ListParagraph"/>
        <w:numPr>
          <w:ilvl w:val="2"/>
          <w:numId w:val="10"/>
        </w:numPr>
        <w:spacing w:line="276" w:lineRule="auto"/>
      </w:pPr>
      <w:r>
        <w:t>Load word</w:t>
      </w:r>
    </w:p>
    <w:p w14:paraId="36808CE5" w14:textId="40DB7CA1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Put address to load from in </w:t>
      </w:r>
      <w:r w:rsidR="005126E1">
        <w:rPr>
          <w:u w:val="single"/>
        </w:rPr>
        <w:t>memory access register</w:t>
      </w:r>
      <w:r w:rsidR="005126E1">
        <w:t xml:space="preserve"> (MAR)</w:t>
      </w:r>
    </w:p>
    <w:p w14:paraId="408A7558" w14:textId="2C13B52A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>Retrieves data from memory at that address</w:t>
      </w:r>
    </w:p>
    <w:p w14:paraId="3C588C86" w14:textId="2CD0634B" w:rsidR="004C7969" w:rsidRDefault="004C7969" w:rsidP="004C7969">
      <w:pPr>
        <w:pStyle w:val="ListParagraph"/>
        <w:numPr>
          <w:ilvl w:val="3"/>
          <w:numId w:val="10"/>
        </w:numPr>
        <w:spacing w:line="276" w:lineRule="auto"/>
      </w:pPr>
      <w:r>
        <w:t xml:space="preserve">Data is placed in </w:t>
      </w:r>
      <w:r w:rsidR="005126E1">
        <w:rPr>
          <w:u w:val="single"/>
        </w:rPr>
        <w:t>memory data</w:t>
      </w:r>
      <w:r w:rsidR="00EA4B3B">
        <w:rPr>
          <w:u w:val="single"/>
        </w:rPr>
        <w:t xml:space="preserve"> register</w:t>
      </w:r>
      <w:r w:rsidR="00EA4B3B">
        <w:t xml:space="preserve"> (MDR)</w:t>
      </w:r>
    </w:p>
    <w:p w14:paraId="721AA330" w14:textId="5DDA6FBB" w:rsidR="00DE6CC1" w:rsidRDefault="00DE6CC1" w:rsidP="004C7969">
      <w:pPr>
        <w:pStyle w:val="ListParagraph"/>
        <w:numPr>
          <w:ilvl w:val="3"/>
          <w:numId w:val="10"/>
        </w:numPr>
        <w:spacing w:line="276" w:lineRule="auto"/>
      </w:pPr>
      <w:r>
        <w:t>Data is moved from MDR to destination register</w:t>
      </w:r>
    </w:p>
    <w:p w14:paraId="3FF81C91" w14:textId="362B3403" w:rsidR="005C4C42" w:rsidRDefault="005C4C42" w:rsidP="005C4C42">
      <w:pPr>
        <w:pStyle w:val="ListParagraph"/>
        <w:numPr>
          <w:ilvl w:val="2"/>
          <w:numId w:val="10"/>
        </w:numPr>
        <w:spacing w:line="276" w:lineRule="auto"/>
      </w:pPr>
      <w:r>
        <w:t>Store word</w:t>
      </w:r>
    </w:p>
    <w:p w14:paraId="79D9DE1F" w14:textId="409EAC5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Put address to store to in MAR</w:t>
      </w:r>
    </w:p>
    <w:p w14:paraId="58F81732" w14:textId="7BE00620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Move data from source register into MDR</w:t>
      </w:r>
    </w:p>
    <w:p w14:paraId="669EF9BF" w14:textId="5FF1EAA6" w:rsidR="005C4C42" w:rsidRDefault="005C4C42" w:rsidP="005C4C42">
      <w:pPr>
        <w:pStyle w:val="ListParagraph"/>
        <w:numPr>
          <w:ilvl w:val="3"/>
          <w:numId w:val="10"/>
        </w:numPr>
        <w:spacing w:line="276" w:lineRule="auto"/>
      </w:pPr>
      <w:r>
        <w:t>Send data to memory and store value</w:t>
      </w:r>
    </w:p>
    <w:p w14:paraId="6BD98F93" w14:textId="61D78D73" w:rsidR="00C075E0" w:rsidRDefault="00DA2851" w:rsidP="00C075E0">
      <w:pPr>
        <w:pStyle w:val="ListParagraph"/>
        <w:numPr>
          <w:ilvl w:val="1"/>
          <w:numId w:val="10"/>
        </w:numPr>
        <w:spacing w:line="276" w:lineRule="auto"/>
      </w:pPr>
      <w:r>
        <w:t>Arithmetic operations</w:t>
      </w:r>
    </w:p>
    <w:p w14:paraId="14ECF74A" w14:textId="05E3F629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 xml:space="preserve">add/sub </w:t>
      </w:r>
      <w:r w:rsidR="00A10B0D">
        <w:t>$a, $b, $c</w:t>
      </w:r>
    </w:p>
    <w:p w14:paraId="0ABF2EF8" w14:textId="6B16EFE7" w:rsidR="00DA2851" w:rsidRDefault="00DA2851" w:rsidP="00DA2851">
      <w:pPr>
        <w:pStyle w:val="ListParagraph"/>
        <w:numPr>
          <w:ilvl w:val="2"/>
          <w:numId w:val="10"/>
        </w:numPr>
        <w:spacing w:line="276" w:lineRule="auto"/>
      </w:pPr>
      <w:r>
        <w:t>mult/div</w:t>
      </w:r>
      <w:r w:rsidR="003521C3">
        <w:t>/multu/divu</w:t>
      </w:r>
      <w:r>
        <w:t xml:space="preserve"> $1, $2</w:t>
      </w:r>
      <w:r w:rsidR="00A10B0D">
        <w:t xml:space="preserve"> – result stored in hi:lo</w:t>
      </w:r>
    </w:p>
    <w:p w14:paraId="7777D352" w14:textId="4084A76D" w:rsidR="00A10B0D" w:rsidRDefault="00A10B0D" w:rsidP="00A10B0D">
      <w:pPr>
        <w:pStyle w:val="ListParagraph"/>
        <w:numPr>
          <w:ilvl w:val="3"/>
          <w:numId w:val="10"/>
        </w:numPr>
        <w:spacing w:line="276" w:lineRule="auto"/>
      </w:pPr>
      <w:r>
        <w:t>Use mfhi/mf</w:t>
      </w:r>
      <w:r w:rsidR="00D94FC0">
        <w:t>lo to retrieve result from hi/lo</w:t>
      </w:r>
    </w:p>
    <w:p w14:paraId="30252881" w14:textId="128172AC" w:rsidR="006B5178" w:rsidRDefault="000B1592" w:rsidP="000B1592">
      <w:pPr>
        <w:pStyle w:val="ListParagraph"/>
        <w:numPr>
          <w:ilvl w:val="1"/>
          <w:numId w:val="10"/>
        </w:numPr>
        <w:spacing w:line="276" w:lineRule="auto"/>
      </w:pPr>
      <w:r>
        <w:t>lis $d, .word i</w:t>
      </w:r>
    </w:p>
    <w:p w14:paraId="0B18DF8B" w14:textId="64FBBF79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>Load immediate (numeric) value into $d</w:t>
      </w:r>
    </w:p>
    <w:p w14:paraId="54448DAB" w14:textId="68BC36FE" w:rsidR="000B1592" w:rsidRDefault="000B1592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Or load a label – actually </w:t>
      </w:r>
      <w:r w:rsidR="004D128A">
        <w:t>stores the address of line that the</w:t>
      </w:r>
      <w:r>
        <w:t xml:space="preserve"> label is on</w:t>
      </w:r>
    </w:p>
    <w:p w14:paraId="05D2854F" w14:textId="62A8423B" w:rsidR="009E78EC" w:rsidRDefault="009E78EC" w:rsidP="000B1592">
      <w:pPr>
        <w:pStyle w:val="ListParagraph"/>
        <w:numPr>
          <w:ilvl w:val="2"/>
          <w:numId w:val="10"/>
        </w:numPr>
        <w:spacing w:line="276" w:lineRule="auto"/>
      </w:pPr>
      <w:r>
        <w:t xml:space="preserve">lis automatically loads and skips next line, i.e. </w:t>
      </w:r>
      <w:r w:rsidRPr="00551802">
        <w:rPr>
          <w:u w:val="single"/>
        </w:rPr>
        <w:t>PC += 8 after lis</w:t>
      </w:r>
    </w:p>
    <w:p w14:paraId="7F897814" w14:textId="5971CB1D" w:rsidR="00E30E73" w:rsidRDefault="0065203B" w:rsidP="00E30E73">
      <w:pPr>
        <w:pStyle w:val="ListParagraph"/>
        <w:numPr>
          <w:ilvl w:val="1"/>
          <w:numId w:val="10"/>
        </w:numPr>
        <w:spacing w:line="276" w:lineRule="auto"/>
      </w:pPr>
      <w:r>
        <w:t>B</w:t>
      </w:r>
      <w:r w:rsidR="00E30E73">
        <w:t>ranching</w:t>
      </w:r>
    </w:p>
    <w:p w14:paraId="57D0A301" w14:textId="05989F82" w:rsidR="00E30E73" w:rsidRDefault="009E586B" w:rsidP="00E30E73">
      <w:pPr>
        <w:pStyle w:val="ListParagraph"/>
        <w:numPr>
          <w:ilvl w:val="2"/>
          <w:numId w:val="10"/>
        </w:numPr>
        <w:spacing w:line="276" w:lineRule="auto"/>
      </w:pPr>
      <w:r>
        <w:t>beq/bne $a, $b, i – i is a relative offset</w:t>
      </w:r>
    </w:p>
    <w:p w14:paraId="2802919B" w14:textId="5334AB5A" w:rsidR="009E586B" w:rsidRDefault="00367A87" w:rsidP="009E586B">
      <w:pPr>
        <w:pStyle w:val="ListParagraph"/>
        <w:numPr>
          <w:ilvl w:val="3"/>
          <w:numId w:val="10"/>
        </w:numPr>
        <w:spacing w:line="276" w:lineRule="auto"/>
      </w:pPr>
      <w:r>
        <w:t>i can be a label – actually calculates &amp; stores the offset between PC and label</w:t>
      </w:r>
    </w:p>
    <w:p w14:paraId="071AA948" w14:textId="39BE1374" w:rsidR="009E586B" w:rsidRDefault="00EA3FDB" w:rsidP="00EA3FDB">
      <w:pPr>
        <w:pStyle w:val="ListParagraph"/>
        <w:numPr>
          <w:ilvl w:val="1"/>
          <w:numId w:val="10"/>
        </w:numPr>
        <w:spacing w:line="276" w:lineRule="auto"/>
      </w:pPr>
      <w:r>
        <w:t>jr $31</w:t>
      </w:r>
    </w:p>
    <w:p w14:paraId="7A80C979" w14:textId="00514A53" w:rsidR="00EA3FDB" w:rsidRDefault="00EA3FDB" w:rsidP="00EA3FDB">
      <w:pPr>
        <w:pStyle w:val="ListParagraph"/>
        <w:numPr>
          <w:ilvl w:val="2"/>
          <w:numId w:val="10"/>
        </w:numPr>
        <w:spacing w:line="276" w:lineRule="auto"/>
      </w:pPr>
      <w:r>
        <w:t xml:space="preserve">Finishes/returns program; </w:t>
      </w:r>
      <w:r w:rsidR="00932145">
        <w:t xml:space="preserve">sets PC = $31 </w:t>
      </w:r>
      <w:r w:rsidR="00AA2658">
        <w:t>(return address of program)</w:t>
      </w:r>
    </w:p>
    <w:p w14:paraId="573C6509" w14:textId="42FCF425" w:rsidR="000B0159" w:rsidRDefault="000B0159" w:rsidP="000B0159">
      <w:pPr>
        <w:pStyle w:val="ListParagraph"/>
        <w:numPr>
          <w:ilvl w:val="1"/>
          <w:numId w:val="10"/>
        </w:numPr>
        <w:spacing w:line="276" w:lineRule="auto"/>
      </w:pPr>
      <w:r>
        <w:lastRenderedPageBreak/>
        <w:t>Subroutines</w:t>
      </w:r>
    </w:p>
    <w:p w14:paraId="66F6D8B5" w14:textId="0E6863EC" w:rsidR="00E926F6" w:rsidRDefault="0009478D" w:rsidP="000F677E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MAIN:</w:t>
      </w:r>
    </w:p>
    <w:p w14:paraId="74EACC70" w14:textId="0914F80E" w:rsidR="0065621B" w:rsidRDefault="00F7416E" w:rsidP="000F677E">
      <w:pPr>
        <w:pStyle w:val="ListParagraph"/>
        <w:numPr>
          <w:ilvl w:val="2"/>
          <w:numId w:val="10"/>
        </w:numPr>
        <w:spacing w:line="276" w:lineRule="auto"/>
      </w:pPr>
      <w:r>
        <w:t>F</w:t>
      </w:r>
      <w:r w:rsidR="0065621B">
        <w:t xml:space="preserve">irst push current $31 value onto stack </w:t>
      </w:r>
    </w:p>
    <w:p w14:paraId="61EB6DEC" w14:textId="77777777" w:rsidR="00F7416E" w:rsidRDefault="00F7416E" w:rsidP="00F7416E">
      <w:pPr>
        <w:pStyle w:val="ListParagraph"/>
        <w:numPr>
          <w:ilvl w:val="2"/>
          <w:numId w:val="10"/>
        </w:numPr>
        <w:spacing w:line="276" w:lineRule="auto"/>
      </w:pPr>
      <w:r>
        <w:t>Pass parameters into/out of subroutine with registers</w:t>
      </w:r>
    </w:p>
    <w:p w14:paraId="5714DFC4" w14:textId="519557AB" w:rsidR="000F677E" w:rsidRDefault="000F677E" w:rsidP="000F677E">
      <w:pPr>
        <w:pStyle w:val="ListParagraph"/>
        <w:numPr>
          <w:ilvl w:val="2"/>
          <w:numId w:val="10"/>
        </w:numPr>
        <w:spacing w:line="276" w:lineRule="auto"/>
      </w:pPr>
      <w:r>
        <w:t>lis $d, .word SUB – load address of label SUB into $d</w:t>
      </w:r>
    </w:p>
    <w:p w14:paraId="52A72CB2" w14:textId="037F5D74" w:rsidR="000B0159" w:rsidRDefault="000B0159" w:rsidP="00C9690C">
      <w:pPr>
        <w:pStyle w:val="ListParagraph"/>
        <w:numPr>
          <w:ilvl w:val="2"/>
          <w:numId w:val="10"/>
        </w:numPr>
        <w:spacing w:line="276" w:lineRule="auto"/>
      </w:pPr>
      <w:r>
        <w:t>jalr $d</w:t>
      </w:r>
      <w:r w:rsidR="000F677E">
        <w:t xml:space="preserve"> – calls subroutine; saves PC (next instruction </w:t>
      </w:r>
      <w:r w:rsidR="00CC27B2">
        <w:t>in main) in $31, sets PC= $d</w:t>
      </w:r>
      <w:r w:rsidR="0071600C">
        <w:t xml:space="preserve"> (first instruction of SUB)</w:t>
      </w:r>
    </w:p>
    <w:p w14:paraId="5AF2641D" w14:textId="1FF79BF5" w:rsidR="00FD109C" w:rsidRDefault="00FD109C" w:rsidP="00C9690C">
      <w:pPr>
        <w:pStyle w:val="ListParagraph"/>
        <w:numPr>
          <w:ilvl w:val="2"/>
          <w:numId w:val="10"/>
        </w:numPr>
        <w:spacing w:line="276" w:lineRule="auto"/>
      </w:pPr>
      <w:r>
        <w:t>Pop $31 from stack after returning from subroutine</w:t>
      </w:r>
    </w:p>
    <w:p w14:paraId="37578258" w14:textId="3BA62592" w:rsidR="007C25EA" w:rsidRDefault="007C25EA" w:rsidP="00C9690C">
      <w:pPr>
        <w:pStyle w:val="ListParagraph"/>
        <w:numPr>
          <w:ilvl w:val="2"/>
          <w:numId w:val="10"/>
        </w:numPr>
        <w:spacing w:line="276" w:lineRule="auto"/>
      </w:pPr>
      <w:r>
        <w:t>…</w:t>
      </w:r>
    </w:p>
    <w:p w14:paraId="277048AA" w14:textId="55CE1998" w:rsidR="00E926F6" w:rsidRDefault="0009478D" w:rsidP="00C9690C">
      <w:pPr>
        <w:pStyle w:val="ListParagraph"/>
        <w:numPr>
          <w:ilvl w:val="2"/>
          <w:numId w:val="10"/>
        </w:numPr>
        <w:spacing w:line="276" w:lineRule="auto"/>
      </w:pPr>
      <w:r>
        <w:t xml:space="preserve">In </w:t>
      </w:r>
      <w:r w:rsidR="00E926F6">
        <w:t>SUB:</w:t>
      </w:r>
    </w:p>
    <w:p w14:paraId="59DBCF94" w14:textId="5DC09D70" w:rsidR="00E926F6" w:rsidRDefault="00E926F6" w:rsidP="00C9690C">
      <w:pPr>
        <w:pStyle w:val="ListParagraph"/>
        <w:numPr>
          <w:ilvl w:val="2"/>
          <w:numId w:val="10"/>
        </w:numPr>
        <w:spacing w:line="276" w:lineRule="auto"/>
      </w:pPr>
      <w:r>
        <w:t>Save registers that will be used in subroutine</w:t>
      </w:r>
    </w:p>
    <w:p w14:paraId="62AE8F69" w14:textId="2CCD4E95" w:rsidR="00E926F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$2, -4($30)</w:t>
      </w:r>
    </w:p>
    <w:p w14:paraId="60D0294D" w14:textId="21B4444D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sw $3, -8($30)</w:t>
      </w:r>
      <w:r>
        <w:tab/>
        <w:t>;</w:t>
      </w:r>
      <w:r w:rsidR="001B41ED">
        <w:t>push each register onto</w:t>
      </w:r>
      <w:r>
        <w:t xml:space="preserve"> stack</w:t>
      </w:r>
    </w:p>
    <w:p w14:paraId="4C9937EC" w14:textId="4A434610" w:rsidR="000970A6" w:rsidRDefault="000970A6" w:rsidP="00E926F6">
      <w:pPr>
        <w:pStyle w:val="ListParagraph"/>
        <w:numPr>
          <w:ilvl w:val="3"/>
          <w:numId w:val="10"/>
        </w:numPr>
        <w:spacing w:line="276" w:lineRule="auto"/>
      </w:pPr>
      <w:r>
        <w:t>sub $30, $30, $9</w:t>
      </w:r>
      <w:r>
        <w:tab/>
        <w:t>;</w:t>
      </w:r>
      <w:r w:rsidR="00BD4FC0">
        <w:t xml:space="preserve">adjust SP </w:t>
      </w:r>
      <w:r w:rsidR="001B41ED">
        <w:t xml:space="preserve">for push </w:t>
      </w:r>
      <w:r w:rsidR="00BD4FC0">
        <w:t>($9 is the # of values saved * 4)</w:t>
      </w:r>
    </w:p>
    <w:p w14:paraId="6B9C244D" w14:textId="67B0979B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…</w:t>
      </w:r>
    </w:p>
    <w:p w14:paraId="7CB4FDFB" w14:textId="11E39F7E" w:rsidR="001B41ED" w:rsidRDefault="001B41ED" w:rsidP="00E926F6">
      <w:pPr>
        <w:pStyle w:val="ListParagraph"/>
        <w:numPr>
          <w:ilvl w:val="3"/>
          <w:numId w:val="10"/>
        </w:numPr>
        <w:spacing w:line="276" w:lineRule="auto"/>
      </w:pPr>
      <w:r>
        <w:t>add $30, $30, $9</w:t>
      </w:r>
      <w:r>
        <w:tab/>
        <w:t>;adjust SP for pop</w:t>
      </w:r>
    </w:p>
    <w:p w14:paraId="028C515F" w14:textId="78F59886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$3, -8($30)</w:t>
      </w:r>
    </w:p>
    <w:p w14:paraId="5C1A532C" w14:textId="457A3E20" w:rsidR="00206438" w:rsidRDefault="00206438" w:rsidP="00E926F6">
      <w:pPr>
        <w:pStyle w:val="ListParagraph"/>
        <w:numPr>
          <w:ilvl w:val="3"/>
          <w:numId w:val="10"/>
        </w:numPr>
        <w:spacing w:line="276" w:lineRule="auto"/>
      </w:pPr>
      <w:r>
        <w:t>lw $2, -4($30)</w:t>
      </w:r>
      <w:r>
        <w:tab/>
        <w:t>;pop each register from stack</w:t>
      </w:r>
    </w:p>
    <w:p w14:paraId="66156104" w14:textId="698F9A3E" w:rsidR="00301504" w:rsidRDefault="00301504" w:rsidP="00C9690C">
      <w:pPr>
        <w:pStyle w:val="ListParagraph"/>
        <w:numPr>
          <w:ilvl w:val="2"/>
          <w:numId w:val="10"/>
        </w:numPr>
        <w:spacing w:line="276" w:lineRule="auto"/>
      </w:pPr>
      <w:r>
        <w:t>jr $31 – sets PC back = $31 (returns to main)</w:t>
      </w:r>
    </w:p>
    <w:p w14:paraId="7199960F" w14:textId="2C1EB2B7" w:rsidR="00F82736" w:rsidRDefault="00F82736" w:rsidP="00F82736">
      <w:pPr>
        <w:pStyle w:val="ListParagraph"/>
        <w:numPr>
          <w:ilvl w:val="1"/>
          <w:numId w:val="10"/>
        </w:numPr>
        <w:spacing w:line="276" w:lineRule="auto"/>
      </w:pPr>
      <w:r>
        <w:t>Output</w:t>
      </w:r>
    </w:p>
    <w:p w14:paraId="30BAD44C" w14:textId="3F7E9BFC" w:rsidR="00F82736" w:rsidRDefault="00F82736" w:rsidP="00F82736">
      <w:pPr>
        <w:pStyle w:val="ListParagraph"/>
        <w:numPr>
          <w:ilvl w:val="2"/>
          <w:numId w:val="10"/>
        </w:numPr>
        <w:spacing w:line="276" w:lineRule="auto"/>
      </w:pPr>
      <w:r>
        <w:t>sw to address 0xffff000c</w:t>
      </w:r>
      <w:r w:rsidR="003E12C2">
        <w:t xml:space="preserve"> to output the last byte of data as a character on-screen</w:t>
      </w:r>
    </w:p>
    <w:p w14:paraId="562431D1" w14:textId="4597FE62" w:rsidR="00735B28" w:rsidRDefault="00735B28" w:rsidP="00735B28">
      <w:pPr>
        <w:pStyle w:val="ListParagraph"/>
        <w:numPr>
          <w:ilvl w:val="3"/>
          <w:numId w:val="10"/>
        </w:numPr>
        <w:spacing w:line="276" w:lineRule="auto"/>
      </w:pPr>
      <w:r>
        <w:t>Characters are encoded using ASCII</w:t>
      </w:r>
    </w:p>
    <w:p w14:paraId="6320B8B4" w14:textId="1F206826" w:rsidR="008B20E0" w:rsidRPr="00491934" w:rsidRDefault="00066CAD" w:rsidP="008B20E0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The assembler</w:t>
      </w:r>
    </w:p>
    <w:p w14:paraId="23623FCA" w14:textId="725D879F" w:rsidR="00491934" w:rsidRDefault="00491934" w:rsidP="00491934">
      <w:pPr>
        <w:pStyle w:val="ListParagraph"/>
        <w:numPr>
          <w:ilvl w:val="1"/>
          <w:numId w:val="10"/>
        </w:numPr>
        <w:spacing w:line="276" w:lineRule="auto"/>
      </w:pPr>
      <w:r>
        <w:t xml:space="preserve">Assembly language </w:t>
      </w:r>
      <w:r>
        <w:sym w:font="Symbol" w:char="F0AE"/>
      </w:r>
      <w:r>
        <w:t xml:space="preserve"> assembler </w:t>
      </w:r>
      <w:r>
        <w:sym w:font="Symbol" w:char="F0AE"/>
      </w:r>
      <w:r>
        <w:t xml:space="preserve"> machine code</w:t>
      </w:r>
    </w:p>
    <w:p w14:paraId="62DA7A94" w14:textId="0A1AF32D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1 – analysis</w:t>
      </w:r>
    </w:p>
    <w:p w14:paraId="33501848" w14:textId="533C1493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>Tokenize the input</w:t>
      </w:r>
    </w:p>
    <w:p w14:paraId="42EE3281" w14:textId="5CBD3A04" w:rsidR="006A49C1" w:rsidRDefault="006A49C1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Checks for syntax errors – improper </w:t>
      </w:r>
      <w:r w:rsidR="004B7189">
        <w:t>form/</w:t>
      </w:r>
      <w:r>
        <w:t>structure of code</w:t>
      </w:r>
    </w:p>
    <w:p w14:paraId="610B883E" w14:textId="3A5CEAC4" w:rsidR="009733A8" w:rsidRDefault="009733A8" w:rsidP="006A49C1">
      <w:pPr>
        <w:pStyle w:val="ListParagraph"/>
        <w:numPr>
          <w:ilvl w:val="2"/>
          <w:numId w:val="10"/>
        </w:numPr>
        <w:spacing w:line="276" w:lineRule="auto"/>
      </w:pPr>
      <w:r>
        <w:t>Checks for semantic errors – duplicate label definitions</w:t>
      </w:r>
    </w:p>
    <w:p w14:paraId="78539EA9" w14:textId="465A70C1" w:rsidR="00CE0103" w:rsidRDefault="00CE0103" w:rsidP="006A49C1">
      <w:pPr>
        <w:pStyle w:val="ListParagraph"/>
        <w:numPr>
          <w:ilvl w:val="2"/>
          <w:numId w:val="10"/>
        </w:numPr>
        <w:spacing w:line="276" w:lineRule="auto"/>
      </w:pPr>
      <w:r>
        <w:t>Ou</w:t>
      </w:r>
      <w:r w:rsidR="00F452C8">
        <w:t>t</w:t>
      </w:r>
      <w:r>
        <w:t xml:space="preserve">puts </w:t>
      </w:r>
      <w:r w:rsidRPr="00A73565">
        <w:rPr>
          <w:u w:val="single"/>
        </w:rPr>
        <w:t>intermediate representation</w:t>
      </w:r>
      <w:r>
        <w:t xml:space="preserve"> –</w:t>
      </w:r>
      <w:r w:rsidR="00A77943">
        <w:t xml:space="preserve"> comments removed &amp; tokenized code input</w:t>
      </w:r>
    </w:p>
    <w:p w14:paraId="17528DC8" w14:textId="2E65FE0F" w:rsidR="00F452C8" w:rsidRDefault="00F452C8" w:rsidP="006A49C1">
      <w:pPr>
        <w:pStyle w:val="ListParagraph"/>
        <w:numPr>
          <w:ilvl w:val="2"/>
          <w:numId w:val="10"/>
        </w:numPr>
        <w:spacing w:line="276" w:lineRule="auto"/>
      </w:pPr>
      <w:r>
        <w:t xml:space="preserve">Outputs </w:t>
      </w:r>
      <w:r w:rsidRPr="00A73565">
        <w:rPr>
          <w:u w:val="single"/>
        </w:rPr>
        <w:t>symbol table</w:t>
      </w:r>
      <w:r w:rsidR="00A73565">
        <w:t xml:space="preserve"> – map of (label, address) pairs</w:t>
      </w:r>
    </w:p>
    <w:p w14:paraId="69E96B6E" w14:textId="6FB135D9" w:rsidR="005D0E89" w:rsidRPr="00F452C8" w:rsidRDefault="005D0E89" w:rsidP="00491934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F452C8">
        <w:rPr>
          <w:u w:val="single"/>
        </w:rPr>
        <w:t>Pass 2 – synthesis</w:t>
      </w:r>
    </w:p>
    <w:p w14:paraId="7CF4BB2F" w14:textId="7A0CF6F6" w:rsidR="005D0E89" w:rsidRDefault="00B83C10" w:rsidP="00F452C8">
      <w:pPr>
        <w:pStyle w:val="ListParagraph"/>
        <w:numPr>
          <w:ilvl w:val="2"/>
          <w:numId w:val="10"/>
        </w:numPr>
        <w:spacing w:line="276" w:lineRule="auto"/>
      </w:pPr>
      <w:r>
        <w:t>Translates each instruction into machine code</w:t>
      </w:r>
    </w:p>
    <w:p w14:paraId="13B3F6BA" w14:textId="5C7C2727" w:rsidR="00B83C10" w:rsidRDefault="00323B49" w:rsidP="00F452C8">
      <w:pPr>
        <w:pStyle w:val="ListParagraph"/>
        <w:numPr>
          <w:ilvl w:val="2"/>
          <w:numId w:val="10"/>
        </w:numPr>
        <w:spacing w:line="276" w:lineRule="auto"/>
      </w:pPr>
      <w:r>
        <w:t>Replace labels with corresponding addresses (lookup in symbol table)</w:t>
      </w:r>
    </w:p>
    <w:p w14:paraId="5FA9842A" w14:textId="54465CA7" w:rsidR="00BF09FA" w:rsidRDefault="00BF09FA" w:rsidP="00F452C8">
      <w:pPr>
        <w:pStyle w:val="ListParagraph"/>
        <w:numPr>
          <w:ilvl w:val="2"/>
          <w:numId w:val="10"/>
        </w:numPr>
        <w:spacing w:line="276" w:lineRule="auto"/>
      </w:pPr>
      <w:r>
        <w:t xml:space="preserve">Output machine code </w:t>
      </w:r>
      <w:r w:rsidR="007967AA">
        <w:t xml:space="preserve">in bytes (8 bits/2 hex digits </w:t>
      </w:r>
      <w:r w:rsidR="007967AA">
        <w:sym w:font="Symbol" w:char="F0AE"/>
      </w:r>
      <w:r w:rsidR="00E70337">
        <w:t xml:space="preserve"> 1 char</w:t>
      </w:r>
      <w:r w:rsidR="00D70DE5">
        <w:t xml:space="preserve">; 1 word </w:t>
      </w:r>
      <w:r w:rsidR="00D70DE5">
        <w:sym w:font="Symbol" w:char="F0AE"/>
      </w:r>
      <w:r w:rsidR="00D70DE5">
        <w:t xml:space="preserve"> 4 chars</w:t>
      </w:r>
      <w:r w:rsidR="007967AA">
        <w:t>)</w:t>
      </w:r>
    </w:p>
    <w:p w14:paraId="418812D5" w14:textId="1C47415C" w:rsidR="008F34EA" w:rsidRDefault="008F34EA" w:rsidP="008F34EA">
      <w:pPr>
        <w:pStyle w:val="ListParagraph"/>
        <w:numPr>
          <w:ilvl w:val="3"/>
          <w:numId w:val="10"/>
        </w:numPr>
        <w:spacing w:line="276" w:lineRule="auto"/>
      </w:pPr>
      <w:r>
        <w:t>i.e. shift word by 8 bits 4 times</w:t>
      </w:r>
    </w:p>
    <w:p w14:paraId="27B71229" w14:textId="054EC188" w:rsidR="0077602F" w:rsidRDefault="003837FA" w:rsidP="0077602F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</w:t>
      </w:r>
      <w:r w:rsidR="0077602F">
        <w:rPr>
          <w:b/>
        </w:rPr>
        <w:t>oader</w:t>
      </w:r>
    </w:p>
    <w:p w14:paraId="02E7FE3B" w14:textId="6C82A083" w:rsidR="0077602F" w:rsidRDefault="00091AD6" w:rsidP="0077602F">
      <w:pPr>
        <w:pStyle w:val="ListParagraph"/>
        <w:numPr>
          <w:ilvl w:val="1"/>
          <w:numId w:val="10"/>
        </w:numPr>
        <w:spacing w:line="276" w:lineRule="auto"/>
      </w:pPr>
      <w:r>
        <w:t>Loads program from secondary storage (hard drive) into primary storage (RAM) and executes it</w:t>
      </w:r>
    </w:p>
    <w:p w14:paraId="2CFCCC3C" w14:textId="720282E3" w:rsidR="00466057" w:rsidRDefault="00466057" w:rsidP="0077602F">
      <w:pPr>
        <w:pStyle w:val="ListParagraph"/>
        <w:numPr>
          <w:ilvl w:val="1"/>
          <w:numId w:val="10"/>
        </w:numPr>
        <w:spacing w:line="276" w:lineRule="auto"/>
      </w:pPr>
      <w:r>
        <w:t>Determines length of program, finds &amp; allocates space in RAM to copy program into</w:t>
      </w:r>
    </w:p>
    <w:p w14:paraId="7070B27C" w14:textId="32A3E2B5" w:rsidR="00400FCA" w:rsidRDefault="00400FCA" w:rsidP="0077602F">
      <w:pPr>
        <w:pStyle w:val="ListParagraph"/>
        <w:numPr>
          <w:ilvl w:val="1"/>
          <w:numId w:val="10"/>
        </w:numPr>
        <w:spacing w:line="276" w:lineRule="auto"/>
      </w:pPr>
      <w:r>
        <w:t xml:space="preserve">Loads program at starting memory address = </w:t>
      </w:r>
      <w:r>
        <w:sym w:font="Symbol" w:char="F061"/>
      </w:r>
    </w:p>
    <w:p w14:paraId="543CF70B" w14:textId="3BA22169" w:rsidR="00400FCA" w:rsidRDefault="006825CB" w:rsidP="006825CB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 xml:space="preserve">MERL </w:t>
      </w:r>
      <w:r w:rsidR="00004F3C">
        <w:rPr>
          <w:b/>
        </w:rPr>
        <w:t>format</w:t>
      </w:r>
    </w:p>
    <w:p w14:paraId="16FBD4C4" w14:textId="0F015B26" w:rsidR="006825CB" w:rsidRDefault="00734ED2" w:rsidP="006825CB">
      <w:pPr>
        <w:pStyle w:val="ListParagraph"/>
        <w:numPr>
          <w:ilvl w:val="1"/>
          <w:numId w:val="10"/>
        </w:numPr>
        <w:spacing w:line="276" w:lineRule="auto"/>
      </w:pPr>
      <w:r>
        <w:t>Header</w:t>
      </w:r>
    </w:p>
    <w:p w14:paraId="0F5B4FBD" w14:textId="1F85645C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Cookie = 0x10000002</w:t>
      </w:r>
      <w:r w:rsidR="00920EFE">
        <w:t xml:space="preserve"> (beq $0, $0, $2)</w:t>
      </w:r>
    </w:p>
    <w:p w14:paraId="459D2246" w14:textId="0F4086FE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 xml:space="preserve">File length = header + code + footer </w:t>
      </w:r>
      <w:r>
        <w:sym w:font="Symbol" w:char="F0AE"/>
      </w:r>
      <w:r>
        <w:t xml:space="preserve"> </w:t>
      </w:r>
      <w:r w:rsidR="00DB1D77">
        <w:t xml:space="preserve">points to line after </w:t>
      </w:r>
      <w:r w:rsidR="00351CA3">
        <w:t>last line of file</w:t>
      </w:r>
      <w:r w:rsidR="006265D3">
        <w:t xml:space="preserve"> (endFile:)</w:t>
      </w:r>
    </w:p>
    <w:p w14:paraId="51C0C04B" w14:textId="70C2E260" w:rsidR="00734ED2" w:rsidRDefault="00734ED2" w:rsidP="00734ED2">
      <w:pPr>
        <w:pStyle w:val="ListParagraph"/>
        <w:numPr>
          <w:ilvl w:val="2"/>
          <w:numId w:val="10"/>
        </w:numPr>
        <w:spacing w:line="276" w:lineRule="auto"/>
      </w:pPr>
      <w:r>
        <w:t>Code length = header + code</w:t>
      </w:r>
      <w:r w:rsidR="00D560C2">
        <w:t xml:space="preserve"> </w:t>
      </w:r>
      <w:r w:rsidR="00D560C2">
        <w:sym w:font="Symbol" w:char="F0AE"/>
      </w:r>
      <w:r w:rsidR="00D560C2">
        <w:t xml:space="preserve"> points to first line of footer</w:t>
      </w:r>
      <w:r w:rsidR="006265D3">
        <w:t xml:space="preserve"> (endCode</w:t>
      </w:r>
      <w:r w:rsidR="00722137">
        <w:t>:)</w:t>
      </w:r>
    </w:p>
    <w:p w14:paraId="6D8504C7" w14:textId="01F94AFE" w:rsidR="007337D0" w:rsidRDefault="007337D0" w:rsidP="007337D0">
      <w:pPr>
        <w:pStyle w:val="ListParagraph"/>
        <w:numPr>
          <w:ilvl w:val="1"/>
          <w:numId w:val="10"/>
        </w:numPr>
        <w:spacing w:line="276" w:lineRule="auto"/>
      </w:pPr>
      <w:r>
        <w:t>MIPS code</w:t>
      </w:r>
    </w:p>
    <w:p w14:paraId="231544B3" w14:textId="4810DF13" w:rsidR="007337D0" w:rsidRDefault="007337D0" w:rsidP="007337D0">
      <w:pPr>
        <w:pStyle w:val="ListParagraph"/>
        <w:numPr>
          <w:ilvl w:val="2"/>
          <w:numId w:val="10"/>
        </w:numPr>
        <w:spacing w:line="276" w:lineRule="auto"/>
      </w:pPr>
      <w:r>
        <w:t xml:space="preserve">Starts at address </w:t>
      </w:r>
      <w:r>
        <w:sym w:font="Symbol" w:char="F061"/>
      </w:r>
      <w:r>
        <w:t xml:space="preserve"> + 0x0c</w:t>
      </w:r>
    </w:p>
    <w:p w14:paraId="4DB240BA" w14:textId="1BDD81E5" w:rsidR="009D65E8" w:rsidRDefault="00D76A44" w:rsidP="009D65E8">
      <w:pPr>
        <w:pStyle w:val="ListParagraph"/>
        <w:numPr>
          <w:ilvl w:val="1"/>
          <w:numId w:val="10"/>
        </w:numPr>
        <w:spacing w:line="276" w:lineRule="auto"/>
      </w:pPr>
      <w:r>
        <w:t>Footer</w:t>
      </w:r>
    </w:p>
    <w:p w14:paraId="71AA7A2F" w14:textId="57C9FD37" w:rsidR="00D76A44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R</w:t>
      </w:r>
      <w:r w:rsidR="007352D7" w:rsidRPr="003D7A54">
        <w:rPr>
          <w:u w:val="single"/>
        </w:rPr>
        <w:t>elocation</w:t>
      </w:r>
      <w:r w:rsidR="00B97E19">
        <w:t>; i.e. .word LABEL</w:t>
      </w:r>
    </w:p>
    <w:p w14:paraId="37152794" w14:textId="40A841E6" w:rsidR="003E02FB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0x01</w:t>
      </w:r>
    </w:p>
    <w:p w14:paraId="604997D1" w14:textId="67677E7F" w:rsidR="00443DED" w:rsidRDefault="003D38B6" w:rsidP="00443DED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443DED">
        <w:t>ddress of relocatable word</w:t>
      </w:r>
      <w:r w:rsidR="00B42F81">
        <w:t xml:space="preserve"> (</w:t>
      </w:r>
      <w:r w:rsidR="001E21F9">
        <w:t xml:space="preserve">address </w:t>
      </w:r>
      <w:r w:rsidR="00D819F8">
        <w:t>where</w:t>
      </w:r>
      <w:r w:rsidR="001E21F9">
        <w:t xml:space="preserve"> LABEL</w:t>
      </w:r>
      <w:r w:rsidR="00D819F8">
        <w:t xml:space="preserve"> is used</w:t>
      </w:r>
      <w:r w:rsidR="00B42F81">
        <w:t>)</w:t>
      </w:r>
    </w:p>
    <w:p w14:paraId="41E49D34" w14:textId="3E44F60A" w:rsidR="007352D7" w:rsidRDefault="000C429B" w:rsidP="00D76A44">
      <w:pPr>
        <w:pStyle w:val="ListParagraph"/>
        <w:numPr>
          <w:ilvl w:val="2"/>
          <w:numId w:val="10"/>
        </w:numPr>
        <w:spacing w:line="276" w:lineRule="auto"/>
      </w:pPr>
      <w:r>
        <w:rPr>
          <w:u w:val="single"/>
        </w:rPr>
        <w:t>E</w:t>
      </w:r>
      <w:r w:rsidR="003D7A54">
        <w:rPr>
          <w:u w:val="single"/>
        </w:rPr>
        <w:t>xternal symbol definition</w:t>
      </w:r>
      <w:r w:rsidR="003D7A54">
        <w:t xml:space="preserve"> (ESD)</w:t>
      </w:r>
      <w:r w:rsidR="00C64C95">
        <w:t>; i.e. label is used in another file</w:t>
      </w:r>
    </w:p>
    <w:p w14:paraId="590A6E07" w14:textId="67181CE4" w:rsidR="00B359D0" w:rsidRDefault="00B359D0" w:rsidP="00B359D0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export</w:t>
      </w:r>
      <w:r>
        <w:t xml:space="preserve"> LABEL</w:t>
      </w:r>
    </w:p>
    <w:p w14:paraId="47CC9D45" w14:textId="082FF05E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3E02FB">
        <w:t>0x05</w:t>
      </w:r>
    </w:p>
    <w:p w14:paraId="0DB988A3" w14:textId="20D88E84" w:rsidR="003D7A54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3E02FB">
        <w:t>ddress represented by label</w:t>
      </w:r>
    </w:p>
    <w:p w14:paraId="00BCC0E6" w14:textId="34C9A8AA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3E02FB">
        <w:t>ength of label in chars</w:t>
      </w:r>
    </w:p>
    <w:p w14:paraId="2DD380A0" w14:textId="74AF4764" w:rsidR="003E02FB" w:rsidRDefault="003D38B6" w:rsidP="003D7A54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64401A">
        <w:t>ach char</w:t>
      </w:r>
      <w:r w:rsidR="003E02FB">
        <w:t xml:space="preserve"> in label</w:t>
      </w:r>
      <w:r w:rsidR="0064401A">
        <w:t xml:space="preserve"> in ASCII</w:t>
      </w:r>
      <w:r w:rsidR="003E02FB">
        <w:t xml:space="preserve"> (1 char per word)</w:t>
      </w:r>
    </w:p>
    <w:p w14:paraId="4DE77B19" w14:textId="1E75F870" w:rsidR="0064401A" w:rsidRDefault="000C429B" w:rsidP="0064401A">
      <w:pPr>
        <w:pStyle w:val="ListParagraph"/>
        <w:numPr>
          <w:ilvl w:val="2"/>
          <w:numId w:val="10"/>
        </w:numPr>
        <w:spacing w:line="276" w:lineRule="auto"/>
      </w:pPr>
      <w:r w:rsidRPr="000C429B">
        <w:rPr>
          <w:u w:val="single"/>
        </w:rPr>
        <w:t>E</w:t>
      </w:r>
      <w:r w:rsidR="0064401A" w:rsidRPr="000C429B">
        <w:rPr>
          <w:u w:val="single"/>
        </w:rPr>
        <w:t>xternal s</w:t>
      </w:r>
      <w:r w:rsidR="0064401A">
        <w:rPr>
          <w:u w:val="single"/>
        </w:rPr>
        <w:t>ymbol reference</w:t>
      </w:r>
      <w:r w:rsidR="0064401A">
        <w:t xml:space="preserve"> (ESR); i.e. label is defined in another file</w:t>
      </w:r>
    </w:p>
    <w:p w14:paraId="5F52E941" w14:textId="1CFECD29" w:rsidR="00AD29FC" w:rsidRDefault="00AD29FC" w:rsidP="00AD29FC">
      <w:pPr>
        <w:pStyle w:val="ListParagraph"/>
        <w:numPr>
          <w:ilvl w:val="3"/>
          <w:numId w:val="10"/>
        </w:numPr>
        <w:spacing w:line="276" w:lineRule="auto"/>
      </w:pPr>
      <w:r>
        <w:t>Use directive: .</w:t>
      </w:r>
      <w:r w:rsidR="000B4070">
        <w:t>import</w:t>
      </w:r>
      <w:r>
        <w:t xml:space="preserve"> LABEL</w:t>
      </w:r>
    </w:p>
    <w:p w14:paraId="22357882" w14:textId="2D58B787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 xml:space="preserve">Word 1 = </w:t>
      </w:r>
      <w:r w:rsidR="000A124F">
        <w:t>0x11</w:t>
      </w:r>
    </w:p>
    <w:p w14:paraId="785CE066" w14:textId="5F33A691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2 = a</w:t>
      </w:r>
      <w:r w:rsidR="000A124F">
        <w:t>ddress where label is used</w:t>
      </w:r>
    </w:p>
    <w:p w14:paraId="33D40EC2" w14:textId="3727A1C0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3 = l</w:t>
      </w:r>
      <w:r w:rsidR="000A124F">
        <w:t>ength of label in chars</w:t>
      </w:r>
    </w:p>
    <w:p w14:paraId="1056CD93" w14:textId="4C85103E" w:rsidR="000A124F" w:rsidRDefault="00243953" w:rsidP="000A124F">
      <w:pPr>
        <w:pStyle w:val="ListParagraph"/>
        <w:numPr>
          <w:ilvl w:val="3"/>
          <w:numId w:val="10"/>
        </w:numPr>
        <w:spacing w:line="276" w:lineRule="auto"/>
      </w:pPr>
      <w:r>
        <w:t>Word 4+ = e</w:t>
      </w:r>
      <w:r w:rsidR="000A124F">
        <w:t>ach char in label in ASCII (1 char per word)</w:t>
      </w:r>
    </w:p>
    <w:p w14:paraId="1F2A6DDC" w14:textId="3042E618" w:rsidR="00B14284" w:rsidRPr="00935F0A" w:rsidRDefault="00DC5DD8" w:rsidP="00B14284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Loader relocation algorithm</w:t>
      </w:r>
    </w:p>
    <w:p w14:paraId="315BC37A" w14:textId="52A018D5" w:rsidR="00AA6D7F" w:rsidRDefault="00AA6D7F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relocate </w:t>
      </w:r>
      <w:r>
        <w:sym w:font="Symbol" w:char="F0AE"/>
      </w:r>
      <w:r>
        <w:t xml:space="preserve"> relocate.address += 12 if code doesn’t already start at 0x0c</w:t>
      </w:r>
    </w:p>
    <w:p w14:paraId="5F7093A4" w14:textId="7C2B8A19" w:rsidR="00B14284" w:rsidRDefault="00B14284" w:rsidP="00B44EF1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</w:t>
      </w:r>
      <w:r w:rsidR="00A84DD0">
        <w:t>relocate</w:t>
      </w:r>
      <w:r w:rsidR="00B44EF1">
        <w:t xml:space="preserve">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  <w:r w:rsidR="00263691">
        <w:t xml:space="preserve"> (adjust pointer to where label is used)</w:t>
      </w:r>
    </w:p>
    <w:p w14:paraId="28656304" w14:textId="2D5DD1C7" w:rsidR="004D08E7" w:rsidRDefault="004D08E7" w:rsidP="004D08E7">
      <w:pPr>
        <w:pStyle w:val="ListParagraph"/>
        <w:numPr>
          <w:ilvl w:val="2"/>
          <w:numId w:val="10"/>
        </w:numPr>
        <w:spacing w:line="276" w:lineRule="auto"/>
      </w:pPr>
      <w:r>
        <w:sym w:font="Symbol" w:char="F0AE"/>
      </w:r>
      <w:r>
        <w:t xml:space="preserve"> label at relocate.address += </w:t>
      </w:r>
      <w:r>
        <w:sym w:font="Symbol" w:char="F061"/>
      </w:r>
      <w:r w:rsidR="00263691">
        <w:t xml:space="preserve"> (adjust pointer to where label is defined)</w:t>
      </w:r>
    </w:p>
    <w:p w14:paraId="4A91E29E" w14:textId="422E0E4E" w:rsidR="00DC5DD8" w:rsidRDefault="00DC5DD8" w:rsidP="00DC5DD8">
      <w:pPr>
        <w:pStyle w:val="ListParagraph"/>
        <w:numPr>
          <w:ilvl w:val="0"/>
          <w:numId w:val="10"/>
        </w:numPr>
        <w:spacing w:line="276" w:lineRule="auto"/>
      </w:pPr>
      <w:r>
        <w:rPr>
          <w:b/>
        </w:rPr>
        <w:t>Linker relocation algorithm</w:t>
      </w:r>
    </w:p>
    <w:p w14:paraId="59AFA3DC" w14:textId="1343EC6A" w:rsidR="00DC5DD8" w:rsidRDefault="008E145C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(header 1, code 1, footer 1) + (header 2, code 2, footer 2) </w:t>
      </w:r>
      <w:r>
        <w:sym w:font="Symbol" w:char="F0AE"/>
      </w:r>
      <w:r>
        <w:t xml:space="preserve"> (header, code1, code2, footer)</w:t>
      </w:r>
    </w:p>
    <w:p w14:paraId="1FA85879" w14:textId="2922131D" w:rsidR="006466F9" w:rsidRDefault="00A56EEA" w:rsidP="00624C18">
      <w:pPr>
        <w:pStyle w:val="ListParagraph"/>
        <w:numPr>
          <w:ilvl w:val="1"/>
          <w:numId w:val="10"/>
        </w:numPr>
        <w:spacing w:line="276" w:lineRule="auto"/>
      </w:pPr>
      <w:r>
        <w:sym w:font="Symbol" w:char="F061"/>
      </w:r>
      <w:r>
        <w:t xml:space="preserve"> for m2 = </w:t>
      </w:r>
      <w:r w:rsidR="00044AB2">
        <w:t>m1.code_length</w:t>
      </w:r>
      <w:r>
        <w:t xml:space="preserve"> – 12</w:t>
      </w:r>
    </w:p>
    <w:p w14:paraId="0811DE1B" w14:textId="1B4406DF" w:rsidR="00325246" w:rsidRDefault="00325246" w:rsidP="00DC5DD8">
      <w:pPr>
        <w:pStyle w:val="ListParagraph"/>
        <w:numPr>
          <w:ilvl w:val="1"/>
          <w:numId w:val="10"/>
        </w:numPr>
        <w:spacing w:line="276" w:lineRule="auto"/>
      </w:pPr>
      <w:r>
        <w:t xml:space="preserve">For </w:t>
      </w:r>
      <w:r w:rsidR="00B44EF1">
        <w:t>each</w:t>
      </w:r>
      <w:r>
        <w:t xml:space="preserve"> m2</w:t>
      </w:r>
      <w:r w:rsidR="00B44EF1">
        <w:t xml:space="preserve">.relocate </w:t>
      </w:r>
      <w:r w:rsidR="00B44EF1">
        <w:sym w:font="Symbol" w:char="F0AE"/>
      </w:r>
      <w:r>
        <w:t xml:space="preserve"> </w:t>
      </w:r>
      <w:r w:rsidR="00B44EF1">
        <w:t xml:space="preserve">relocate.address += </w:t>
      </w:r>
      <w:r w:rsidR="00B44EF1">
        <w:sym w:font="Symbol" w:char="F061"/>
      </w:r>
    </w:p>
    <w:p w14:paraId="6D6630C8" w14:textId="6210390A" w:rsidR="00624C18" w:rsidRDefault="00D23FF2" w:rsidP="00DC5DD8">
      <w:pPr>
        <w:pStyle w:val="ListParagraph"/>
        <w:numPr>
          <w:ilvl w:val="1"/>
          <w:numId w:val="10"/>
        </w:numPr>
        <w:spacing w:line="276" w:lineRule="auto"/>
      </w:pPr>
      <w:r>
        <w:t>For each m2</w:t>
      </w:r>
      <w:r w:rsidR="00624C18">
        <w:t xml:space="preserve">.export </w:t>
      </w:r>
      <w:r w:rsidR="00E30931">
        <w:sym w:font="Symbol" w:char="F0AE"/>
      </w:r>
      <w:r w:rsidR="00E30931">
        <w:t xml:space="preserve"> export.address += </w:t>
      </w:r>
      <w:r w:rsidR="00E30931">
        <w:sym w:font="Symbol" w:char="F061"/>
      </w:r>
    </w:p>
    <w:p w14:paraId="64F8DE41" w14:textId="5C544323" w:rsidR="00325246" w:rsidRDefault="00A84DD0" w:rsidP="00A84DD0">
      <w:pPr>
        <w:pStyle w:val="ListParagraph"/>
        <w:numPr>
          <w:ilvl w:val="1"/>
          <w:numId w:val="10"/>
        </w:numPr>
        <w:spacing w:line="276" w:lineRule="auto"/>
      </w:pPr>
      <w:r>
        <w:t xml:space="preserve">If </w:t>
      </w:r>
      <w:r w:rsidR="00325246">
        <w:t>m1 &amp; m2 are exporting the same labels</w:t>
      </w:r>
      <w:r w:rsidR="00CF6924">
        <w:t xml:space="preserve"> </w:t>
      </w:r>
      <w:r w:rsidR="00CF6924">
        <w:sym w:font="Symbol" w:char="F0AE"/>
      </w:r>
      <w:r w:rsidR="00CF6924">
        <w:t xml:space="preserve"> ERROR</w:t>
      </w:r>
    </w:p>
    <w:p w14:paraId="3D15F17F" w14:textId="0A2DF177" w:rsidR="00FB5BE2" w:rsidRDefault="00FB5BE2" w:rsidP="00A84DD0">
      <w:pPr>
        <w:pStyle w:val="ListParagraph"/>
        <w:numPr>
          <w:ilvl w:val="1"/>
          <w:numId w:val="10"/>
        </w:numPr>
        <w:spacing w:line="276" w:lineRule="auto"/>
      </w:pPr>
      <w:r>
        <w:t xml:space="preserve">If </w:t>
      </w:r>
      <w:r w:rsidR="00046C32">
        <w:t>a label is</w:t>
      </w:r>
      <w:r w:rsidR="00E70D24">
        <w:t xml:space="preserve"> import</w:t>
      </w:r>
      <w:r w:rsidR="00046C32">
        <w:t>ed &amp; exported</w:t>
      </w:r>
      <w:r w:rsidR="00E70D24">
        <w:t xml:space="preserve"> </w:t>
      </w:r>
      <w:r w:rsidR="00046C32">
        <w:t xml:space="preserve">in the same file </w:t>
      </w:r>
      <w:r>
        <w:sym w:font="Symbol" w:char="F0AE"/>
      </w:r>
      <w:r>
        <w:t xml:space="preserve"> ERROR</w:t>
      </w:r>
    </w:p>
    <w:p w14:paraId="50ABF53F" w14:textId="3EC8329D" w:rsidR="00815C97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I</w:t>
      </w:r>
      <w:r w:rsidR="00815C97">
        <w:t>f any label is not found in file and no .import for it</w:t>
      </w:r>
      <w:r>
        <w:t xml:space="preserve"> </w:t>
      </w:r>
      <w:r>
        <w:sym w:font="Symbol" w:char="F0AE"/>
      </w:r>
      <w:r>
        <w:t xml:space="preserve"> ERROR</w:t>
      </w:r>
    </w:p>
    <w:p w14:paraId="58B0FBCC" w14:textId="51020319" w:rsidR="00044AB2" w:rsidRDefault="00CF6924" w:rsidP="00DC5DD8">
      <w:pPr>
        <w:pStyle w:val="ListParagraph"/>
        <w:numPr>
          <w:ilvl w:val="1"/>
          <w:numId w:val="10"/>
        </w:numPr>
        <w:spacing w:line="276" w:lineRule="auto"/>
      </w:pPr>
      <w:r>
        <w:t>For each m1.</w:t>
      </w:r>
      <w:r w:rsidR="00A00380">
        <w:t>import</w:t>
      </w:r>
      <w:r>
        <w:t xml:space="preserve"> == m2.</w:t>
      </w:r>
      <w:r w:rsidR="00A00380">
        <w:t>export</w:t>
      </w:r>
      <w:r>
        <w:t xml:space="preserve"> </w:t>
      </w:r>
      <w:r>
        <w:sym w:font="Symbol" w:char="F0AE"/>
      </w:r>
    </w:p>
    <w:p w14:paraId="56DBC85A" w14:textId="115DD6A7" w:rsidR="00CF6924" w:rsidRDefault="00CF6924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Replace import in m1 (should be 0) with </w:t>
      </w:r>
      <w:r w:rsidR="00B00094">
        <w:t>export.address</w:t>
      </w:r>
    </w:p>
    <w:p w14:paraId="7F7EA11F" w14:textId="77777777" w:rsidR="00BC332A" w:rsidRDefault="000B4070" w:rsidP="00CF6924">
      <w:pPr>
        <w:pStyle w:val="ListParagraph"/>
        <w:numPr>
          <w:ilvl w:val="2"/>
          <w:numId w:val="10"/>
        </w:numPr>
        <w:spacing w:line="276" w:lineRule="auto"/>
      </w:pPr>
      <w:r>
        <w:t xml:space="preserve">Remove import from </w:t>
      </w:r>
      <w:r w:rsidR="00BC332A">
        <w:t>m1.imports</w:t>
      </w:r>
    </w:p>
    <w:p w14:paraId="4AA09ABF" w14:textId="44F8C4DB" w:rsidR="000B4070" w:rsidRDefault="00BC332A" w:rsidP="00CF6924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2C21A9">
        <w:t>dd import to m1.relocates</w:t>
      </w:r>
    </w:p>
    <w:p w14:paraId="4FA82CD2" w14:textId="16D26EAC" w:rsidR="006164AB" w:rsidRDefault="006164AB" w:rsidP="006164AB">
      <w:pPr>
        <w:pStyle w:val="ListParagraph"/>
        <w:numPr>
          <w:ilvl w:val="1"/>
          <w:numId w:val="10"/>
        </w:numPr>
        <w:spacing w:line="276" w:lineRule="auto"/>
      </w:pPr>
      <w:r>
        <w:t xml:space="preserve">For each m2.import == m1.export </w:t>
      </w:r>
      <w:r>
        <w:sym w:font="Symbol" w:char="F0AE"/>
      </w:r>
    </w:p>
    <w:p w14:paraId="21EC6A7F" w14:textId="58008A0D" w:rsidR="006164AB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>Replace import in m2 with export</w:t>
      </w:r>
      <w:r w:rsidR="00B00094">
        <w:t>.address</w:t>
      </w:r>
    </w:p>
    <w:p w14:paraId="505CE3BB" w14:textId="7DAC36A0" w:rsidR="00BC332A" w:rsidRDefault="006164AB" w:rsidP="006164AB">
      <w:pPr>
        <w:pStyle w:val="ListParagraph"/>
        <w:numPr>
          <w:ilvl w:val="2"/>
          <w:numId w:val="10"/>
        </w:numPr>
        <w:spacing w:line="276" w:lineRule="auto"/>
      </w:pPr>
      <w:r>
        <w:t xml:space="preserve">Remove </w:t>
      </w:r>
      <w:r w:rsidR="00BC332A">
        <w:t>import from m2.imports</w:t>
      </w:r>
    </w:p>
    <w:p w14:paraId="174B4507" w14:textId="15EA415A" w:rsidR="006164AB" w:rsidRDefault="00BC332A" w:rsidP="006164AB">
      <w:pPr>
        <w:pStyle w:val="ListParagraph"/>
        <w:numPr>
          <w:ilvl w:val="2"/>
          <w:numId w:val="10"/>
        </w:numPr>
        <w:spacing w:line="276" w:lineRule="auto"/>
      </w:pPr>
      <w:r>
        <w:t>A</w:t>
      </w:r>
      <w:r w:rsidR="006164AB">
        <w:t>dd import to m2.relocates</w:t>
      </w:r>
      <w:r w:rsidR="00144A2F">
        <w:t xml:space="preserve"> (relocate by + </w:t>
      </w:r>
      <w:r w:rsidR="00144A2F">
        <w:sym w:font="Symbol" w:char="F061"/>
      </w:r>
      <w:r w:rsidR="00144A2F">
        <w:t>)</w:t>
      </w:r>
    </w:p>
    <w:p w14:paraId="02CA4064" w14:textId="7606C2A0" w:rsidR="00A40146" w:rsidRDefault="00A40146" w:rsidP="00A40146">
      <w:pPr>
        <w:pStyle w:val="ListParagraph"/>
        <w:numPr>
          <w:ilvl w:val="1"/>
          <w:numId w:val="10"/>
        </w:numPr>
        <w:spacing w:line="276" w:lineRule="auto"/>
      </w:pPr>
      <w:r>
        <w:t>Recalculate file length, code length</w:t>
      </w:r>
    </w:p>
    <w:p w14:paraId="503EE4F6" w14:textId="6C6CC0D7" w:rsidR="00092F03" w:rsidRDefault="00092F03" w:rsidP="00A40146">
      <w:pPr>
        <w:pStyle w:val="ListParagraph"/>
        <w:numPr>
          <w:ilvl w:val="1"/>
          <w:numId w:val="10"/>
        </w:numPr>
        <w:spacing w:line="276" w:lineRule="auto"/>
      </w:pPr>
      <w:r>
        <w:t xml:space="preserve">Combine m1 &amp; m2 </w:t>
      </w:r>
      <w:r w:rsidR="00F00313">
        <w:t xml:space="preserve">relocates, </w:t>
      </w:r>
      <w:r>
        <w:t>imports</w:t>
      </w:r>
      <w:r w:rsidR="00007DD6">
        <w:t>,</w:t>
      </w:r>
      <w:r w:rsidR="00D614C1">
        <w:t xml:space="preserve"> &amp;</w:t>
      </w:r>
      <w:r>
        <w:t xml:space="preserve"> exports</w:t>
      </w:r>
    </w:p>
    <w:p w14:paraId="105F98C5" w14:textId="3E747311" w:rsidR="00720A98" w:rsidRDefault="00720A98" w:rsidP="00720A98">
      <w:pPr>
        <w:pStyle w:val="ListParagraph"/>
        <w:numPr>
          <w:ilvl w:val="2"/>
          <w:numId w:val="10"/>
        </w:numPr>
        <w:spacing w:line="276" w:lineRule="auto"/>
      </w:pPr>
      <w:r>
        <w:t>ESDs should be preserved; remove all resolved ESRs</w:t>
      </w:r>
    </w:p>
    <w:p w14:paraId="3F3559E3" w14:textId="6508D774" w:rsidR="007C2BB5" w:rsidRDefault="00E158B6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Formal languages</w:t>
      </w:r>
      <w:r w:rsidR="00362179">
        <w:rPr>
          <w:b/>
        </w:rPr>
        <w:t xml:space="preserve"> (regular languages)</w:t>
      </w:r>
    </w:p>
    <w:p w14:paraId="2EFF9FE2" w14:textId="7A0D3A55" w:rsidR="00E158B6" w:rsidRDefault="00E158B6" w:rsidP="00E158B6">
      <w:pPr>
        <w:pStyle w:val="ListParagraph"/>
        <w:numPr>
          <w:ilvl w:val="1"/>
          <w:numId w:val="7"/>
        </w:numPr>
        <w:spacing w:line="276" w:lineRule="auto"/>
      </w:pPr>
      <w:r>
        <w:t>Provide precise specifications for a language – describe its expressiveness and limitations</w:t>
      </w:r>
    </w:p>
    <w:p w14:paraId="614047BE" w14:textId="1F01A2C6" w:rsidR="00E158B6" w:rsidRDefault="00362179" w:rsidP="00E158B6">
      <w:pPr>
        <w:pStyle w:val="ListParagraph"/>
        <w:numPr>
          <w:ilvl w:val="1"/>
          <w:numId w:val="7"/>
        </w:numPr>
        <w:spacing w:line="276" w:lineRule="auto"/>
      </w:pPr>
      <w:r>
        <w:t xml:space="preserve">Alphabet = </w:t>
      </w:r>
      <w:r>
        <w:sym w:font="Symbol" w:char="F0E5"/>
      </w:r>
      <w:r>
        <w:t xml:space="preserve"> = finite set of symbols</w:t>
      </w:r>
    </w:p>
    <w:p w14:paraId="51A2128B" w14:textId="5EEB7E0D" w:rsidR="00AC7604" w:rsidRDefault="00AC7604" w:rsidP="00E158B6">
      <w:pPr>
        <w:pStyle w:val="ListParagraph"/>
        <w:numPr>
          <w:ilvl w:val="1"/>
          <w:numId w:val="7"/>
        </w:numPr>
        <w:spacing w:line="276" w:lineRule="auto"/>
      </w:pPr>
      <w:r>
        <w:t xml:space="preserve">String/word = finite sequence of symbols from </w:t>
      </w:r>
      <w:r>
        <w:sym w:font="Symbol" w:char="F0E5"/>
      </w:r>
    </w:p>
    <w:p w14:paraId="4D493338" w14:textId="5F812959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sym w:font="Symbol" w:char="F065"/>
      </w:r>
      <w:r>
        <w:t xml:space="preserve"> = empty word</w:t>
      </w:r>
    </w:p>
    <w:p w14:paraId="0B4F9483" w14:textId="5298DC53" w:rsidR="00AC7604" w:rsidRDefault="00AC7604" w:rsidP="00E158B6">
      <w:pPr>
        <w:pStyle w:val="ListParagraph"/>
        <w:numPr>
          <w:ilvl w:val="1"/>
          <w:numId w:val="7"/>
        </w:numPr>
        <w:spacing w:line="276" w:lineRule="auto"/>
      </w:pPr>
      <w:r>
        <w:t>Language = L = set of words</w:t>
      </w:r>
    </w:p>
    <w:p w14:paraId="791C220E" w14:textId="411786C7" w:rsidR="00AC7604" w:rsidRDefault="00AC7604" w:rsidP="00AC7604">
      <w:pPr>
        <w:pStyle w:val="ListParagraph"/>
        <w:numPr>
          <w:ilvl w:val="1"/>
          <w:numId w:val="7"/>
        </w:numPr>
        <w:spacing w:line="276" w:lineRule="auto"/>
      </w:pPr>
      <w:r>
        <w:t>Regular language can be:</w:t>
      </w:r>
    </w:p>
    <w:p w14:paraId="3E9A5689" w14:textId="6952848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sym w:font="Symbol" w:char="F0C6"/>
      </w:r>
      <w:r>
        <w:t xml:space="preserve"> = empty language</w:t>
      </w:r>
    </w:p>
    <w:p w14:paraId="2DBA90D2" w14:textId="0E79A3F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>{a} = singleton language</w:t>
      </w:r>
    </w:p>
    <w:p w14:paraId="09E76E28" w14:textId="2F94B84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L1 </w:t>
      </w:r>
      <w:r>
        <w:sym w:font="Symbol" w:char="F0C8"/>
      </w:r>
      <w:r>
        <w:t xml:space="preserve"> L2 = union of 2 languages</w:t>
      </w:r>
    </w:p>
    <w:p w14:paraId="095C28C5" w14:textId="79CEE781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L1 </w:t>
      </w:r>
      <w:r>
        <w:sym w:font="Symbol" w:char="F0D7"/>
      </w:r>
      <w:r>
        <w:t xml:space="preserve"> L2 = concatenation of 2 languages</w:t>
      </w:r>
    </w:p>
    <w:p w14:paraId="2B951300" w14:textId="01938617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>L</w:t>
      </w:r>
      <w:r>
        <w:rPr>
          <w:vertAlign w:val="superscript"/>
        </w:rPr>
        <w:t>n</w:t>
      </w:r>
      <w:r>
        <w:t xml:space="preserve"> = </w:t>
      </w:r>
      <w:r w:rsidR="007432AD">
        <w:t xml:space="preserve">language consisting of n </w:t>
      </w:r>
      <w:r w:rsidR="00290379">
        <w:t>words from L</w:t>
      </w:r>
    </w:p>
    <w:p w14:paraId="1915F118" w14:textId="028CE82D" w:rsidR="00AC7604" w:rsidRDefault="00AC7604" w:rsidP="00AC7604">
      <w:pPr>
        <w:pStyle w:val="ListParagraph"/>
        <w:numPr>
          <w:ilvl w:val="2"/>
          <w:numId w:val="7"/>
        </w:numPr>
        <w:spacing w:line="276" w:lineRule="auto"/>
      </w:pPr>
      <w:r>
        <w:t xml:space="preserve">L* = repetition of a language; i.e. 0 or more occurrences </w:t>
      </w:r>
      <w:r w:rsidR="00290379">
        <w:t xml:space="preserve">of </w:t>
      </w:r>
      <w:r w:rsidR="00436059">
        <w:t>words from L</w:t>
      </w:r>
    </w:p>
    <w:p w14:paraId="7584CBD7" w14:textId="01D72615" w:rsidR="00436059" w:rsidRDefault="00436059" w:rsidP="00436059">
      <w:pPr>
        <w:pStyle w:val="ListParagraph"/>
        <w:numPr>
          <w:ilvl w:val="3"/>
          <w:numId w:val="7"/>
        </w:numPr>
        <w:spacing w:line="276" w:lineRule="auto"/>
      </w:pPr>
      <w:r>
        <w:t xml:space="preserve">L* = </w:t>
      </w:r>
      <w:r>
        <w:sym w:font="Symbol" w:char="F065"/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1</w:t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2</w:t>
      </w:r>
      <w:r>
        <w:t xml:space="preserve"> </w:t>
      </w:r>
      <w:r>
        <w:sym w:font="Symbol" w:char="F0C8"/>
      </w:r>
      <w:r>
        <w:t xml:space="preserve"> L</w:t>
      </w:r>
      <w:r>
        <w:rPr>
          <w:vertAlign w:val="superscript"/>
        </w:rPr>
        <w:t>3</w:t>
      </w:r>
      <w:r>
        <w:t xml:space="preserve"> </w:t>
      </w:r>
      <w:r>
        <w:sym w:font="Symbol" w:char="F0C8"/>
      </w:r>
      <w:r>
        <w:t xml:space="preserve"> …</w:t>
      </w:r>
    </w:p>
    <w:p w14:paraId="0EA22148" w14:textId="4BEE2CE5" w:rsidR="00C37C4B" w:rsidRDefault="00C37C4B" w:rsidP="00C37C4B">
      <w:pPr>
        <w:pStyle w:val="ListParagraph"/>
        <w:numPr>
          <w:ilvl w:val="1"/>
          <w:numId w:val="7"/>
        </w:numPr>
        <w:spacing w:line="276" w:lineRule="auto"/>
      </w:pPr>
      <w:r>
        <w:t>Regular expression</w:t>
      </w:r>
      <w:r w:rsidR="00A34305">
        <w:t xml:space="preserve"> vs. set notation</w:t>
      </w:r>
    </w:p>
    <w:p w14:paraId="5BE6A2CA" w14:textId="054C5FB7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>(ab)</w:t>
      </w:r>
      <w:r w:rsidR="00AA1C47">
        <w:t xml:space="preserve"> = {a}{b}</w:t>
      </w:r>
      <w:r>
        <w:t xml:space="preserve"> = concatenation of words (a followed by b)</w:t>
      </w:r>
    </w:p>
    <w:p w14:paraId="2FC8E62F" w14:textId="6EAE513C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>(a|b)</w:t>
      </w:r>
      <w:r w:rsidR="00934555">
        <w:t xml:space="preserve"> = {a, b}</w:t>
      </w:r>
      <w:r>
        <w:t xml:space="preserve"> = </w:t>
      </w:r>
      <w:r w:rsidR="00175E9A">
        <w:t>union</w:t>
      </w:r>
      <w:r>
        <w:t xml:space="preserve"> of words (a or b)</w:t>
      </w:r>
    </w:p>
    <w:p w14:paraId="45CBD266" w14:textId="1B3C58CB" w:rsidR="00C37C4B" w:rsidRDefault="00C37C4B" w:rsidP="00C37C4B">
      <w:pPr>
        <w:pStyle w:val="ListParagraph"/>
        <w:numPr>
          <w:ilvl w:val="2"/>
          <w:numId w:val="7"/>
        </w:numPr>
        <w:spacing w:line="276" w:lineRule="auto"/>
      </w:pPr>
      <w:r>
        <w:t xml:space="preserve">a* </w:t>
      </w:r>
      <w:r w:rsidR="00784483">
        <w:t>= {a}</w:t>
      </w:r>
      <w:r w:rsidR="00A32C56">
        <w:t>*</w:t>
      </w:r>
      <w:r w:rsidR="00784483">
        <w:t xml:space="preserve"> </w:t>
      </w:r>
      <w:r>
        <w:t>= repetition of words (0 or more occurrences of a)</w:t>
      </w:r>
    </w:p>
    <w:p w14:paraId="509A12AD" w14:textId="41CB4D77" w:rsidR="0014111E" w:rsidRDefault="0014111E" w:rsidP="0014111E">
      <w:pPr>
        <w:pStyle w:val="ListParagraph"/>
        <w:numPr>
          <w:ilvl w:val="1"/>
          <w:numId w:val="7"/>
        </w:numPr>
        <w:spacing w:line="276" w:lineRule="auto"/>
      </w:pPr>
      <w:r>
        <w:t>Regular expression shorthands</w:t>
      </w:r>
    </w:p>
    <w:p w14:paraId="18C45349" w14:textId="3EBBCC1F" w:rsidR="00E71C0F" w:rsidRDefault="00E71C0F" w:rsidP="00C37C4B">
      <w:pPr>
        <w:pStyle w:val="ListParagraph"/>
        <w:numPr>
          <w:ilvl w:val="2"/>
          <w:numId w:val="7"/>
        </w:numPr>
        <w:spacing w:line="276" w:lineRule="auto"/>
      </w:pPr>
      <w:r>
        <w:t>[a-d] = (a|b|c|d)</w:t>
      </w:r>
    </w:p>
    <w:p w14:paraId="2F67A72C" w14:textId="4930A2DE" w:rsidR="0014111E" w:rsidRDefault="0014111E" w:rsidP="00C37C4B">
      <w:pPr>
        <w:pStyle w:val="ListParagraph"/>
        <w:numPr>
          <w:ilvl w:val="2"/>
          <w:numId w:val="7"/>
        </w:numPr>
        <w:spacing w:line="276" w:lineRule="auto"/>
      </w:pPr>
      <w:r>
        <w:t xml:space="preserve">a+ = aa* (i.e. repetition excluding </w:t>
      </w:r>
      <w:r>
        <w:sym w:font="Symbol" w:char="F065"/>
      </w:r>
      <w:r>
        <w:t>)</w:t>
      </w:r>
    </w:p>
    <w:p w14:paraId="53FF3E6C" w14:textId="4E16AAB3" w:rsidR="0084036B" w:rsidRDefault="000A68F0" w:rsidP="00C37C4B">
      <w:pPr>
        <w:pStyle w:val="ListParagraph"/>
        <w:numPr>
          <w:ilvl w:val="2"/>
          <w:numId w:val="7"/>
        </w:numPr>
        <w:spacing w:line="276" w:lineRule="auto"/>
      </w:pPr>
      <w:r>
        <w:t xml:space="preserve">. = any single </w:t>
      </w:r>
      <w:r w:rsidR="00FF160F">
        <w:t>character</w:t>
      </w:r>
    </w:p>
    <w:p w14:paraId="68C0FAA8" w14:textId="68B0CB2A" w:rsidR="00C23312" w:rsidRDefault="00D605D7" w:rsidP="00D605D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Finite automata</w:t>
      </w:r>
    </w:p>
    <w:p w14:paraId="616EEA3D" w14:textId="429993BE" w:rsidR="00D605D7" w:rsidRDefault="009750C9" w:rsidP="00D605D7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t>Deterministic finite automata</w:t>
      </w:r>
      <w:r>
        <w:t xml:space="preserve"> </w:t>
      </w:r>
      <w:r w:rsidR="00841299">
        <w:t xml:space="preserve">(DFA) </w:t>
      </w:r>
      <w:r>
        <w:t>= (</w:t>
      </w:r>
      <w:r>
        <w:sym w:font="Symbol" w:char="F0E5"/>
      </w:r>
      <w:r>
        <w:t xml:space="preserve">, Q, q0, A, </w:t>
      </w:r>
      <w:r>
        <w:sym w:font="Symbol" w:char="F064"/>
      </w:r>
      <w:r>
        <w:t>)</w:t>
      </w:r>
    </w:p>
    <w:p w14:paraId="345206C1" w14:textId="115B1159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sym w:font="Symbol" w:char="F0E5"/>
      </w:r>
      <w:r>
        <w:t xml:space="preserve"> = finite alphabet</w:t>
      </w:r>
    </w:p>
    <w:p w14:paraId="638C1DAB" w14:textId="6DB55035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Q = finite set of states</w:t>
      </w:r>
    </w:p>
    <w:p w14:paraId="5FD2E907" w14:textId="6776E4BC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q0</w:t>
      </w:r>
      <w:r w:rsidR="000D746D">
        <w:t xml:space="preserve"> </w:t>
      </w:r>
      <w:r w:rsidR="000D746D">
        <w:sym w:font="Symbol" w:char="F0CE"/>
      </w:r>
      <w:r w:rsidR="000D746D">
        <w:t xml:space="preserve"> Q</w:t>
      </w:r>
      <w:r>
        <w:t xml:space="preserve"> = start state</w:t>
      </w:r>
    </w:p>
    <w:p w14:paraId="3E2A4BA0" w14:textId="0866FAB7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t>A</w:t>
      </w:r>
      <w:r w:rsidR="000D746D">
        <w:t xml:space="preserve"> </w:t>
      </w:r>
      <w:r w:rsidR="000D746D">
        <w:sym w:font="Symbol" w:char="F0CD"/>
      </w:r>
      <w:r w:rsidR="000D746D">
        <w:t xml:space="preserve"> Q</w:t>
      </w:r>
      <w:r>
        <w:t xml:space="preserve"> = set of accepting states</w:t>
      </w:r>
    </w:p>
    <w:p w14:paraId="6E91C065" w14:textId="69970162" w:rsidR="00037015" w:rsidRDefault="00037015" w:rsidP="00037015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 w:rsidR="00486ABB">
        <w:t xml:space="preserve"> : Q </w:t>
      </w:r>
      <w:r w:rsidR="00486ABB">
        <w:sym w:font="Symbol" w:char="F0B4"/>
      </w:r>
      <w:r w:rsidR="00486ABB">
        <w:t xml:space="preserve"> </w:t>
      </w:r>
      <w:r w:rsidR="00486ABB">
        <w:sym w:font="Symbol" w:char="F0E5"/>
      </w:r>
      <w:r w:rsidR="00486ABB">
        <w:t xml:space="preserve"> </w:t>
      </w:r>
      <w:r w:rsidR="00486ABB">
        <w:sym w:font="Symbol" w:char="F0AE"/>
      </w:r>
      <w:r w:rsidR="00486ABB">
        <w:t xml:space="preserve"> Q</w:t>
      </w:r>
      <w:r>
        <w:t xml:space="preserve"> = transition function </w:t>
      </w:r>
      <w:r>
        <w:sym w:font="Symbol" w:char="F064"/>
      </w:r>
      <w:r>
        <w:t>(state</w:t>
      </w:r>
      <w:r w:rsidR="00EF47D7">
        <w:t>,</w:t>
      </w:r>
      <w:r>
        <w:t xml:space="preserve"> symbol) </w:t>
      </w:r>
      <w:r>
        <w:sym w:font="Symbol" w:char="F0AE"/>
      </w:r>
      <w:r w:rsidR="005A5CA5">
        <w:t xml:space="preserve"> next </w:t>
      </w:r>
      <w:r>
        <w:t>state</w:t>
      </w:r>
    </w:p>
    <w:p w14:paraId="22688E1B" w14:textId="25403E13" w:rsidR="005C28EC" w:rsidRDefault="00FC2174" w:rsidP="00037015">
      <w:pPr>
        <w:pStyle w:val="ListParagraph"/>
        <w:numPr>
          <w:ilvl w:val="2"/>
          <w:numId w:val="7"/>
        </w:numPr>
        <w:spacing w:line="276" w:lineRule="auto"/>
      </w:pPr>
      <w:r>
        <w:t xml:space="preserve">Deterministic = each transition leaving a state </w:t>
      </w:r>
      <w:r w:rsidR="00924A67">
        <w:t>has a unique symbol</w:t>
      </w:r>
    </w:p>
    <w:p w14:paraId="1F4A5064" w14:textId="3251B738" w:rsidR="00332312" w:rsidRDefault="00332312" w:rsidP="00332312">
      <w:pPr>
        <w:pStyle w:val="ListParagraph"/>
        <w:numPr>
          <w:ilvl w:val="3"/>
          <w:numId w:val="7"/>
        </w:numPr>
        <w:spacing w:line="276" w:lineRule="auto"/>
      </w:pPr>
      <w:r>
        <w:t>A unique path to each accepting state</w:t>
      </w:r>
    </w:p>
    <w:p w14:paraId="164EA5AD" w14:textId="6E61ADC0" w:rsidR="00D57EA5" w:rsidRDefault="00D57EA5" w:rsidP="00D57EA5">
      <w:pPr>
        <w:pStyle w:val="ListParagraph"/>
        <w:numPr>
          <w:ilvl w:val="2"/>
          <w:numId w:val="7"/>
        </w:numPr>
        <w:spacing w:line="276" w:lineRule="auto"/>
      </w:pPr>
      <w:r>
        <w:t xml:space="preserve">If input ends before an accepting state is reached </w:t>
      </w:r>
      <w:r>
        <w:sym w:font="Symbol" w:char="F0AE"/>
      </w:r>
      <w:r>
        <w:t xml:space="preserve"> ERROR</w:t>
      </w:r>
    </w:p>
    <w:p w14:paraId="46197B22" w14:textId="767CA01B" w:rsidR="00585AFA" w:rsidRDefault="00D57EA5" w:rsidP="002E4E60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2F3140">
        <w:t xml:space="preserve">transition for </w:t>
      </w:r>
      <w:r>
        <w:t xml:space="preserve">input doesn’t exist </w:t>
      </w:r>
      <w:r>
        <w:sym w:font="Symbol" w:char="F0AE"/>
      </w:r>
      <w:r>
        <w:t xml:space="preserve"> ERROR</w:t>
      </w:r>
      <w:r w:rsidR="002E4E60">
        <w:t xml:space="preserve"> (implicit error state)</w:t>
      </w:r>
    </w:p>
    <w:p w14:paraId="13433F00" w14:textId="18C5C6D4" w:rsidR="009D32CD" w:rsidRDefault="009D32CD" w:rsidP="009D32CD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t>Non-deterministic finite automata</w:t>
      </w:r>
      <w:r w:rsidR="00841299">
        <w:t xml:space="preserve"> (NFA)</w:t>
      </w:r>
    </w:p>
    <w:p w14:paraId="4C0B4690" w14:textId="41A166D6" w:rsidR="009D32CD" w:rsidRDefault="009D32CD" w:rsidP="009D32CD">
      <w:pPr>
        <w:pStyle w:val="ListParagraph"/>
        <w:numPr>
          <w:ilvl w:val="2"/>
          <w:numId w:val="7"/>
        </w:numPr>
        <w:spacing w:line="276" w:lineRule="auto"/>
      </w:pPr>
      <w:r>
        <w:sym w:font="Symbol" w:char="F064"/>
      </w:r>
      <w:r>
        <w:t xml:space="preserve">: Q </w:t>
      </w:r>
      <w:r>
        <w:sym w:font="Symbol" w:char="F0B4"/>
      </w:r>
      <w:r>
        <w:t xml:space="preserve"> </w:t>
      </w:r>
      <w:r>
        <w:sym w:font="Symbol" w:char="F0E5"/>
      </w:r>
      <w:r>
        <w:t xml:space="preserve"> </w:t>
      </w:r>
      <w:r>
        <w:sym w:font="Symbol" w:char="F0AE"/>
      </w:r>
      <w:r>
        <w:t xml:space="preserve"> 2</w:t>
      </w:r>
      <w:r>
        <w:rPr>
          <w:vertAlign w:val="superscript"/>
        </w:rPr>
        <w:t>Q</w:t>
      </w:r>
      <w:r>
        <w:t xml:space="preserve"> = power set </w:t>
      </w:r>
      <w:r w:rsidR="00E47AA1">
        <w:t>(</w:t>
      </w:r>
      <w:r w:rsidR="000129E3">
        <w:t>all</w:t>
      </w:r>
      <w:r w:rsidR="00E47AA1">
        <w:t xml:space="preserve"> subset</w:t>
      </w:r>
      <w:r w:rsidR="000129E3">
        <w:t>s</w:t>
      </w:r>
      <w:r w:rsidR="00E47AA1">
        <w:t xml:space="preserve">) </w:t>
      </w:r>
      <w:r>
        <w:t>of Q</w:t>
      </w:r>
    </w:p>
    <w:p w14:paraId="1C58DF75" w14:textId="2B2A2F49" w:rsidR="00C05791" w:rsidRDefault="00C05791" w:rsidP="009D32CD">
      <w:pPr>
        <w:pStyle w:val="ListParagraph"/>
        <w:numPr>
          <w:ilvl w:val="2"/>
          <w:numId w:val="7"/>
        </w:numPr>
        <w:spacing w:line="276" w:lineRule="auto"/>
      </w:pPr>
      <w:r>
        <w:t>Non-deterministic = transitions leaving the same state can have the same symbol</w:t>
      </w:r>
    </w:p>
    <w:p w14:paraId="002179CD" w14:textId="5A212D63" w:rsidR="00332312" w:rsidRDefault="0041020B" w:rsidP="0041020B">
      <w:pPr>
        <w:pStyle w:val="ListParagraph"/>
        <w:numPr>
          <w:ilvl w:val="3"/>
          <w:numId w:val="7"/>
        </w:numPr>
        <w:spacing w:line="276" w:lineRule="auto"/>
      </w:pPr>
      <w:r>
        <w:t>Multiple paths to each accepting state</w:t>
      </w:r>
    </w:p>
    <w:p w14:paraId="1E7265D7" w14:textId="1202E2FE" w:rsidR="00841299" w:rsidRDefault="00841299" w:rsidP="00841299">
      <w:pPr>
        <w:pStyle w:val="ListParagraph"/>
        <w:numPr>
          <w:ilvl w:val="1"/>
          <w:numId w:val="7"/>
        </w:numPr>
        <w:spacing w:line="276" w:lineRule="auto"/>
      </w:pPr>
      <w:r>
        <w:sym w:font="Symbol" w:char="F065"/>
      </w:r>
      <w:r>
        <w:t>-transition – transition between states that require no input</w:t>
      </w:r>
    </w:p>
    <w:p w14:paraId="13CAF6A1" w14:textId="00DD29F9" w:rsidR="00841299" w:rsidRDefault="00841299" w:rsidP="00841299">
      <w:pPr>
        <w:pStyle w:val="ListParagraph"/>
        <w:numPr>
          <w:ilvl w:val="1"/>
          <w:numId w:val="7"/>
        </w:numPr>
        <w:spacing w:line="276" w:lineRule="auto"/>
      </w:pPr>
      <w:r w:rsidRPr="00841299">
        <w:rPr>
          <w:u w:val="single"/>
        </w:rPr>
        <w:sym w:font="Symbol" w:char="F065"/>
      </w:r>
      <w:r w:rsidRPr="00841299">
        <w:rPr>
          <w:u w:val="single"/>
        </w:rPr>
        <w:t>-NFA</w:t>
      </w:r>
      <w:r>
        <w:t xml:space="preserve"> – can have </w:t>
      </w:r>
      <w:r>
        <w:sym w:font="Symbol" w:char="F065"/>
      </w:r>
      <w:r>
        <w:t>-transitions</w:t>
      </w:r>
    </w:p>
    <w:p w14:paraId="750CB1CA" w14:textId="64CC53DC" w:rsidR="007D19D0" w:rsidRDefault="007D19D0" w:rsidP="00841299">
      <w:pPr>
        <w:pStyle w:val="ListParagraph"/>
        <w:numPr>
          <w:ilvl w:val="1"/>
          <w:numId w:val="7"/>
        </w:numPr>
        <w:spacing w:line="276" w:lineRule="auto"/>
      </w:pPr>
      <w:r>
        <w:t xml:space="preserve">Converting regular expression </w:t>
      </w:r>
      <w:r>
        <w:sym w:font="Symbol" w:char="F0AE"/>
      </w:r>
      <w:r>
        <w:t xml:space="preserve"> </w:t>
      </w:r>
      <w:r>
        <w:sym w:font="Symbol" w:char="F065"/>
      </w:r>
      <w:r>
        <w:t>-NFA</w:t>
      </w:r>
    </w:p>
    <w:p w14:paraId="43AD7D6E" w14:textId="524DE6A2" w:rsidR="002725B4" w:rsidRDefault="002725B4" w:rsidP="002725B4">
      <w:pPr>
        <w:pStyle w:val="ListParagraph"/>
        <w:numPr>
          <w:ilvl w:val="2"/>
          <w:numId w:val="7"/>
        </w:numPr>
        <w:spacing w:line="276" w:lineRule="auto"/>
      </w:pPr>
      <w:r>
        <w:t xml:space="preserve">Link with </w:t>
      </w:r>
      <w:r>
        <w:sym w:font="Symbol" w:char="F065"/>
      </w:r>
      <w:r>
        <w:t>-transitions</w:t>
      </w:r>
    </w:p>
    <w:p w14:paraId="44C215D5" w14:textId="4EC6EAE1" w:rsidR="007D19D0" w:rsidRDefault="00257365" w:rsidP="007D19D0">
      <w:pPr>
        <w:pStyle w:val="ListParagraph"/>
        <w:numPr>
          <w:ilvl w:val="2"/>
          <w:numId w:val="7"/>
        </w:numPr>
        <w:spacing w:line="276" w:lineRule="auto"/>
      </w:pPr>
      <w:r>
        <w:t>Concatenation (E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2</w:t>
      </w:r>
      <w:r>
        <w:t xml:space="preserve">) – link accepting states of E1 </w:t>
      </w:r>
      <w:r>
        <w:sym w:font="Symbol" w:char="F0AE"/>
      </w:r>
      <w:r>
        <w:t xml:space="preserve"> starting state of E2</w:t>
      </w:r>
    </w:p>
    <w:p w14:paraId="53B933FD" w14:textId="7F44238D" w:rsidR="00257365" w:rsidRDefault="004D0477" w:rsidP="007D19D0">
      <w:pPr>
        <w:pStyle w:val="ListParagraph"/>
        <w:numPr>
          <w:ilvl w:val="2"/>
          <w:numId w:val="7"/>
        </w:numPr>
        <w:spacing w:line="276" w:lineRule="auto"/>
      </w:pPr>
      <w:r>
        <w:t xml:space="preserve">Union </w:t>
      </w:r>
      <w:r w:rsidR="00CC19B7">
        <w:t>(E</w:t>
      </w:r>
      <w:r w:rsidR="00CC19B7">
        <w:rPr>
          <w:vertAlign w:val="subscript"/>
        </w:rPr>
        <w:t>1</w:t>
      </w:r>
      <w:r w:rsidR="00CC19B7">
        <w:t>|E</w:t>
      </w:r>
      <w:r w:rsidR="00CC19B7">
        <w:rPr>
          <w:vertAlign w:val="subscript"/>
        </w:rPr>
        <w:t>2</w:t>
      </w:r>
      <w:r w:rsidR="00CC19B7">
        <w:t xml:space="preserve">) – link new start state </w:t>
      </w:r>
      <w:r w:rsidR="00CC19B7">
        <w:sym w:font="Symbol" w:char="F0AE"/>
      </w:r>
      <w:r w:rsidR="00CC19B7">
        <w:t xml:space="preserve"> start states of E1 &amp; E2</w:t>
      </w:r>
    </w:p>
    <w:p w14:paraId="1198F9BE" w14:textId="55FB72C7" w:rsidR="004E4018" w:rsidRDefault="004E4018" w:rsidP="007D19D0">
      <w:pPr>
        <w:pStyle w:val="ListParagraph"/>
        <w:numPr>
          <w:ilvl w:val="2"/>
          <w:numId w:val="7"/>
        </w:numPr>
        <w:spacing w:line="276" w:lineRule="auto"/>
      </w:pPr>
      <w:r>
        <w:t xml:space="preserve">Repetition (E*) – link accepting states </w:t>
      </w:r>
      <w:r>
        <w:sym w:font="Symbol" w:char="F0AE"/>
      </w:r>
      <w:r>
        <w:t xml:space="preserve"> start state</w:t>
      </w:r>
    </w:p>
    <w:p w14:paraId="66C403DA" w14:textId="79A3836E" w:rsidR="00F80469" w:rsidRDefault="00F80469" w:rsidP="00F80469">
      <w:pPr>
        <w:pStyle w:val="ListParagraph"/>
        <w:numPr>
          <w:ilvl w:val="1"/>
          <w:numId w:val="7"/>
        </w:numPr>
        <w:spacing w:line="276" w:lineRule="auto"/>
      </w:pPr>
      <w:r>
        <w:t xml:space="preserve">Converting NFA </w:t>
      </w:r>
      <w:r>
        <w:sym w:font="Symbol" w:char="F0AE"/>
      </w:r>
      <w:r>
        <w:t xml:space="preserve"> DFA</w:t>
      </w:r>
      <w:r w:rsidR="003836F8">
        <w:t xml:space="preserve"> (</w:t>
      </w:r>
      <w:r w:rsidR="003836F8" w:rsidRPr="00D84409">
        <w:rPr>
          <w:u w:val="single"/>
        </w:rPr>
        <w:t xml:space="preserve">subset </w:t>
      </w:r>
      <w:r w:rsidR="004D5F64" w:rsidRPr="00D84409">
        <w:rPr>
          <w:u w:val="single"/>
        </w:rPr>
        <w:t>construction</w:t>
      </w:r>
      <w:r w:rsidR="004D5F64">
        <w:t>)</w:t>
      </w:r>
    </w:p>
    <w:p w14:paraId="61924FCD" w14:textId="761CEC5E" w:rsidR="00D84409" w:rsidRDefault="00D84409" w:rsidP="00987109">
      <w:pPr>
        <w:pStyle w:val="ListParagraph"/>
        <w:numPr>
          <w:ilvl w:val="2"/>
          <w:numId w:val="7"/>
        </w:numPr>
        <w:spacing w:line="276" w:lineRule="auto"/>
      </w:pPr>
      <w:r>
        <w:t xml:space="preserve">For every </w:t>
      </w:r>
      <w:r w:rsidR="00376A04">
        <w:t xml:space="preserve">DFA </w:t>
      </w:r>
      <w:r>
        <w:t>state</w:t>
      </w:r>
      <w:r w:rsidR="00376A04">
        <w:t xml:space="preserve"> q = </w:t>
      </w:r>
      <w:r w:rsidR="00376A04">
        <w:sym w:font="Symbol" w:char="F0C8"/>
      </w:r>
      <w:r w:rsidR="00376A04">
        <w:t>(NFA states) = {p1, p2, …}</w:t>
      </w:r>
      <w:r>
        <w:t>:</w:t>
      </w:r>
    </w:p>
    <w:p w14:paraId="4A28507D" w14:textId="66CE24B6" w:rsidR="00D84409" w:rsidRDefault="00D84409" w:rsidP="00D84409">
      <w:pPr>
        <w:pStyle w:val="ListParagraph"/>
        <w:numPr>
          <w:ilvl w:val="3"/>
          <w:numId w:val="7"/>
        </w:numPr>
        <w:spacing w:line="276" w:lineRule="auto"/>
      </w:pPr>
      <w:r>
        <w:sym w:font="Symbol" w:char="F064"/>
      </w:r>
      <w:r>
        <w:rPr>
          <w:vertAlign w:val="subscript"/>
        </w:rPr>
        <w:t>DFA</w:t>
      </w:r>
      <w:r>
        <w:t>(</w:t>
      </w:r>
      <w:r w:rsidR="00376A04">
        <w:t>q</w:t>
      </w:r>
      <w:r>
        <w:t xml:space="preserve">, transition) = </w:t>
      </w:r>
      <w:r>
        <w:sym w:font="Symbol" w:char="F0C8"/>
      </w:r>
      <w:r>
        <w:t>(</w:t>
      </w:r>
      <w:r>
        <w:sym w:font="Symbol" w:char="F064"/>
      </w:r>
      <w:r>
        <w:rPr>
          <w:vertAlign w:val="subscript"/>
        </w:rPr>
        <w:t>NFA</w:t>
      </w:r>
      <w:r>
        <w:t>(</w:t>
      </w:r>
      <w:r w:rsidR="00376A04">
        <w:t>p</w:t>
      </w:r>
      <w:r>
        <w:t>, transition))</w:t>
      </w:r>
    </w:p>
    <w:p w14:paraId="134FD558" w14:textId="3692B8B7" w:rsidR="00366E4F" w:rsidRDefault="00366E4F" w:rsidP="005E53A5">
      <w:pPr>
        <w:pStyle w:val="ListParagraph"/>
        <w:numPr>
          <w:ilvl w:val="3"/>
          <w:numId w:val="7"/>
        </w:numPr>
        <w:spacing w:line="276" w:lineRule="auto"/>
      </w:pPr>
      <w:bookmarkStart w:id="0" w:name="_GoBack"/>
      <w:bookmarkEnd w:id="0"/>
      <w:r>
        <w:t xml:space="preserve">Repeat until every </w:t>
      </w:r>
      <w:r w:rsidR="00376A04">
        <w:t>DFA state</w:t>
      </w:r>
      <w:r>
        <w:t xml:space="preserve"> has a transition for every letter in </w:t>
      </w:r>
      <w:r>
        <w:sym w:font="Symbol" w:char="F0E5"/>
      </w:r>
    </w:p>
    <w:p w14:paraId="1D66ED57" w14:textId="2882F746" w:rsidR="00366E4F" w:rsidRDefault="00366E4F" w:rsidP="00366E4F">
      <w:pPr>
        <w:pStyle w:val="ListParagraph"/>
        <w:numPr>
          <w:ilvl w:val="2"/>
          <w:numId w:val="7"/>
        </w:numPr>
        <w:spacing w:line="276" w:lineRule="auto"/>
      </w:pPr>
      <w:r>
        <w:t xml:space="preserve">Make </w:t>
      </w:r>
      <w:r w:rsidR="00FF5F7E">
        <w:t xml:space="preserve">DFA </w:t>
      </w:r>
      <w:r>
        <w:t>state accepting if it contains any accepting states in the NFA</w:t>
      </w:r>
    </w:p>
    <w:p w14:paraId="2DCF2DEC" w14:textId="0BD8FD33" w:rsidR="00332312" w:rsidRDefault="0016509F" w:rsidP="00841299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Maximal munch scanning</w:t>
      </w:r>
      <w:r>
        <w:t xml:space="preserve"> – keep reading input until an error state is reached</w:t>
      </w:r>
    </w:p>
    <w:p w14:paraId="2CCE928D" w14:textId="19DF9ACC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non-accepting </w:t>
      </w:r>
      <w:r>
        <w:sym w:font="Symbol" w:char="F0AE"/>
      </w:r>
      <w:r>
        <w:t xml:space="preserve"> ERROR</w:t>
      </w:r>
    </w:p>
    <w:p w14:paraId="0DEEB698" w14:textId="2A8DFE95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whitespace </w:t>
      </w:r>
      <w:r>
        <w:sym w:font="Symbol" w:char="F0AE"/>
      </w:r>
      <w:r>
        <w:t xml:space="preserve"> ignore</w:t>
      </w:r>
    </w:p>
    <w:p w14:paraId="0A1D8BEF" w14:textId="3F235795" w:rsidR="0016509F" w:rsidRDefault="0016509F" w:rsidP="0016509F">
      <w:pPr>
        <w:pStyle w:val="ListParagraph"/>
        <w:numPr>
          <w:ilvl w:val="2"/>
          <w:numId w:val="7"/>
        </w:numPr>
        <w:spacing w:line="276" w:lineRule="auto"/>
      </w:pPr>
      <w:r>
        <w:t xml:space="preserve">If last state was accepting </w:t>
      </w:r>
      <w:r>
        <w:sym w:font="Symbol" w:char="F0AE"/>
      </w:r>
      <w:r>
        <w:t xml:space="preserve"> output (valid token)</w:t>
      </w:r>
    </w:p>
    <w:p w14:paraId="447E5A48" w14:textId="673B390B" w:rsidR="006605DB" w:rsidRPr="007C2BB5" w:rsidRDefault="006605DB" w:rsidP="0016509F">
      <w:pPr>
        <w:pStyle w:val="ListParagraph"/>
        <w:numPr>
          <w:ilvl w:val="2"/>
          <w:numId w:val="7"/>
        </w:numPr>
        <w:spacing w:line="276" w:lineRule="auto"/>
      </w:pPr>
      <w:r>
        <w:t>Go back to start state and scan next token</w:t>
      </w:r>
    </w:p>
    <w:sectPr w:rsidR="006605D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C46A1"/>
    <w:multiLevelType w:val="multilevel"/>
    <w:tmpl w:val="1BDC1D10"/>
    <w:numStyleLink w:val="Jerry"/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15D"/>
    <w:rsid w:val="00000B75"/>
    <w:rsid w:val="00004F3C"/>
    <w:rsid w:val="00007DD6"/>
    <w:rsid w:val="000129E3"/>
    <w:rsid w:val="00037015"/>
    <w:rsid w:val="00044AB2"/>
    <w:rsid w:val="00046C32"/>
    <w:rsid w:val="00060DB4"/>
    <w:rsid w:val="00066CAD"/>
    <w:rsid w:val="00091AD6"/>
    <w:rsid w:val="00092F03"/>
    <w:rsid w:val="0009478D"/>
    <w:rsid w:val="000970A6"/>
    <w:rsid w:val="000A124F"/>
    <w:rsid w:val="000A19D9"/>
    <w:rsid w:val="000A68F0"/>
    <w:rsid w:val="000A6BD3"/>
    <w:rsid w:val="000B0159"/>
    <w:rsid w:val="000B1592"/>
    <w:rsid w:val="000B4070"/>
    <w:rsid w:val="000C429B"/>
    <w:rsid w:val="000C4A5E"/>
    <w:rsid w:val="000D746D"/>
    <w:rsid w:val="000F677E"/>
    <w:rsid w:val="000F753B"/>
    <w:rsid w:val="0014111E"/>
    <w:rsid w:val="00144A2F"/>
    <w:rsid w:val="00154A54"/>
    <w:rsid w:val="0016509F"/>
    <w:rsid w:val="00175E9A"/>
    <w:rsid w:val="001937CD"/>
    <w:rsid w:val="001B0B39"/>
    <w:rsid w:val="001B41ED"/>
    <w:rsid w:val="001B7128"/>
    <w:rsid w:val="001E21F9"/>
    <w:rsid w:val="00206438"/>
    <w:rsid w:val="00243953"/>
    <w:rsid w:val="00257365"/>
    <w:rsid w:val="00263691"/>
    <w:rsid w:val="0027256E"/>
    <w:rsid w:val="002725B4"/>
    <w:rsid w:val="00290379"/>
    <w:rsid w:val="002C21A9"/>
    <w:rsid w:val="002E4E60"/>
    <w:rsid w:val="002F3140"/>
    <w:rsid w:val="00301504"/>
    <w:rsid w:val="0032095C"/>
    <w:rsid w:val="0032315D"/>
    <w:rsid w:val="00323B49"/>
    <w:rsid w:val="00325246"/>
    <w:rsid w:val="00332312"/>
    <w:rsid w:val="00351CA3"/>
    <w:rsid w:val="003521C3"/>
    <w:rsid w:val="00362179"/>
    <w:rsid w:val="00366E4F"/>
    <w:rsid w:val="00367A87"/>
    <w:rsid w:val="00376A04"/>
    <w:rsid w:val="00382DEA"/>
    <w:rsid w:val="003836F8"/>
    <w:rsid w:val="003837FA"/>
    <w:rsid w:val="003D38B6"/>
    <w:rsid w:val="003D7A54"/>
    <w:rsid w:val="003E02FB"/>
    <w:rsid w:val="003E12C2"/>
    <w:rsid w:val="00400FCA"/>
    <w:rsid w:val="0041020B"/>
    <w:rsid w:val="00436059"/>
    <w:rsid w:val="00443DED"/>
    <w:rsid w:val="00466057"/>
    <w:rsid w:val="00474659"/>
    <w:rsid w:val="00486ABB"/>
    <w:rsid w:val="00491934"/>
    <w:rsid w:val="004A3BB3"/>
    <w:rsid w:val="004B7189"/>
    <w:rsid w:val="004C7969"/>
    <w:rsid w:val="004D0477"/>
    <w:rsid w:val="004D08E7"/>
    <w:rsid w:val="004D128A"/>
    <w:rsid w:val="004D5F64"/>
    <w:rsid w:val="004E4018"/>
    <w:rsid w:val="00510AC9"/>
    <w:rsid w:val="005126E1"/>
    <w:rsid w:val="00536C2B"/>
    <w:rsid w:val="00551802"/>
    <w:rsid w:val="00566E5F"/>
    <w:rsid w:val="00585AFA"/>
    <w:rsid w:val="005A5CA5"/>
    <w:rsid w:val="005C28EC"/>
    <w:rsid w:val="005C4C42"/>
    <w:rsid w:val="005D0E89"/>
    <w:rsid w:val="005D2167"/>
    <w:rsid w:val="005E53A5"/>
    <w:rsid w:val="005F6620"/>
    <w:rsid w:val="00611AB2"/>
    <w:rsid w:val="006164AB"/>
    <w:rsid w:val="00617041"/>
    <w:rsid w:val="00624C18"/>
    <w:rsid w:val="00625AA8"/>
    <w:rsid w:val="006265D3"/>
    <w:rsid w:val="0064401A"/>
    <w:rsid w:val="006466F9"/>
    <w:rsid w:val="0065203B"/>
    <w:rsid w:val="006527B3"/>
    <w:rsid w:val="0065621B"/>
    <w:rsid w:val="006605DB"/>
    <w:rsid w:val="006825CB"/>
    <w:rsid w:val="006841B2"/>
    <w:rsid w:val="006A49C1"/>
    <w:rsid w:val="006B5178"/>
    <w:rsid w:val="006D3E07"/>
    <w:rsid w:val="0071600C"/>
    <w:rsid w:val="00720A98"/>
    <w:rsid w:val="0072172F"/>
    <w:rsid w:val="00722137"/>
    <w:rsid w:val="007337D0"/>
    <w:rsid w:val="00734ED2"/>
    <w:rsid w:val="007352D7"/>
    <w:rsid w:val="00735B28"/>
    <w:rsid w:val="007432AD"/>
    <w:rsid w:val="0077602F"/>
    <w:rsid w:val="00784483"/>
    <w:rsid w:val="00790B7D"/>
    <w:rsid w:val="0079392F"/>
    <w:rsid w:val="007967AA"/>
    <w:rsid w:val="007A3856"/>
    <w:rsid w:val="007C25EA"/>
    <w:rsid w:val="007C2BB5"/>
    <w:rsid w:val="007D0FAB"/>
    <w:rsid w:val="007D19D0"/>
    <w:rsid w:val="00815C97"/>
    <w:rsid w:val="00817260"/>
    <w:rsid w:val="0084036B"/>
    <w:rsid w:val="00841299"/>
    <w:rsid w:val="0087001D"/>
    <w:rsid w:val="00875D61"/>
    <w:rsid w:val="008829DD"/>
    <w:rsid w:val="00896FA1"/>
    <w:rsid w:val="008B20E0"/>
    <w:rsid w:val="008E145C"/>
    <w:rsid w:val="008F34EA"/>
    <w:rsid w:val="00920EFE"/>
    <w:rsid w:val="00924A67"/>
    <w:rsid w:val="00932145"/>
    <w:rsid w:val="00934555"/>
    <w:rsid w:val="009733A8"/>
    <w:rsid w:val="009750C9"/>
    <w:rsid w:val="00980715"/>
    <w:rsid w:val="00987109"/>
    <w:rsid w:val="009D32CD"/>
    <w:rsid w:val="009D65E8"/>
    <w:rsid w:val="009E586B"/>
    <w:rsid w:val="009E7636"/>
    <w:rsid w:val="009E78EC"/>
    <w:rsid w:val="009F317E"/>
    <w:rsid w:val="00A00380"/>
    <w:rsid w:val="00A02CEE"/>
    <w:rsid w:val="00A10B0D"/>
    <w:rsid w:val="00A32C56"/>
    <w:rsid w:val="00A34305"/>
    <w:rsid w:val="00A40146"/>
    <w:rsid w:val="00A56EEA"/>
    <w:rsid w:val="00A73565"/>
    <w:rsid w:val="00A77943"/>
    <w:rsid w:val="00A84DD0"/>
    <w:rsid w:val="00AA1C47"/>
    <w:rsid w:val="00AA2658"/>
    <w:rsid w:val="00AA6D7F"/>
    <w:rsid w:val="00AC7604"/>
    <w:rsid w:val="00AD29FC"/>
    <w:rsid w:val="00B00094"/>
    <w:rsid w:val="00B14284"/>
    <w:rsid w:val="00B359D0"/>
    <w:rsid w:val="00B42F81"/>
    <w:rsid w:val="00B44EF1"/>
    <w:rsid w:val="00B502B2"/>
    <w:rsid w:val="00B61F95"/>
    <w:rsid w:val="00B83C10"/>
    <w:rsid w:val="00B91105"/>
    <w:rsid w:val="00B97E19"/>
    <w:rsid w:val="00BA2B95"/>
    <w:rsid w:val="00BB2860"/>
    <w:rsid w:val="00BC332A"/>
    <w:rsid w:val="00BD4FC0"/>
    <w:rsid w:val="00BF09FA"/>
    <w:rsid w:val="00C05791"/>
    <w:rsid w:val="00C075E0"/>
    <w:rsid w:val="00C07D9A"/>
    <w:rsid w:val="00C23312"/>
    <w:rsid w:val="00C26BFF"/>
    <w:rsid w:val="00C3430A"/>
    <w:rsid w:val="00C37C4B"/>
    <w:rsid w:val="00C47C76"/>
    <w:rsid w:val="00C64C95"/>
    <w:rsid w:val="00C710C2"/>
    <w:rsid w:val="00C962FF"/>
    <w:rsid w:val="00C9690C"/>
    <w:rsid w:val="00CA413E"/>
    <w:rsid w:val="00CC19B7"/>
    <w:rsid w:val="00CC27B2"/>
    <w:rsid w:val="00CD3CA3"/>
    <w:rsid w:val="00CE0103"/>
    <w:rsid w:val="00CF6924"/>
    <w:rsid w:val="00D23FF2"/>
    <w:rsid w:val="00D560C2"/>
    <w:rsid w:val="00D57EA5"/>
    <w:rsid w:val="00D605D7"/>
    <w:rsid w:val="00D614C1"/>
    <w:rsid w:val="00D70DE5"/>
    <w:rsid w:val="00D76A44"/>
    <w:rsid w:val="00D819F8"/>
    <w:rsid w:val="00D83944"/>
    <w:rsid w:val="00D84409"/>
    <w:rsid w:val="00D94FC0"/>
    <w:rsid w:val="00D976D7"/>
    <w:rsid w:val="00DA2851"/>
    <w:rsid w:val="00DB12CF"/>
    <w:rsid w:val="00DB1D77"/>
    <w:rsid w:val="00DC5DD8"/>
    <w:rsid w:val="00DE6CC1"/>
    <w:rsid w:val="00E158B6"/>
    <w:rsid w:val="00E1683C"/>
    <w:rsid w:val="00E30931"/>
    <w:rsid w:val="00E30E73"/>
    <w:rsid w:val="00E47AA1"/>
    <w:rsid w:val="00E70337"/>
    <w:rsid w:val="00E70D24"/>
    <w:rsid w:val="00E71C0F"/>
    <w:rsid w:val="00E926F6"/>
    <w:rsid w:val="00E97E88"/>
    <w:rsid w:val="00EA3FDB"/>
    <w:rsid w:val="00EA4B3B"/>
    <w:rsid w:val="00EF47D7"/>
    <w:rsid w:val="00F00313"/>
    <w:rsid w:val="00F452C8"/>
    <w:rsid w:val="00F7416E"/>
    <w:rsid w:val="00F80469"/>
    <w:rsid w:val="00F82736"/>
    <w:rsid w:val="00FA7664"/>
    <w:rsid w:val="00FB5BE2"/>
    <w:rsid w:val="00FC2174"/>
    <w:rsid w:val="00FD109C"/>
    <w:rsid w:val="00FF160F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630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156</TotalTime>
  <Pages>5</Pages>
  <Words>1150</Words>
  <Characters>6561</Characters>
  <Application>Microsoft Macintosh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225</cp:revision>
  <dcterms:created xsi:type="dcterms:W3CDTF">2015-10-28T18:01:00Z</dcterms:created>
  <dcterms:modified xsi:type="dcterms:W3CDTF">2015-12-21T01:06:00Z</dcterms:modified>
</cp:coreProperties>
</file>
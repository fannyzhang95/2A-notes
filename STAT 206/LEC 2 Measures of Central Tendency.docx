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898F8" w14:textId="77777777" w:rsidR="00C47C76" w:rsidRDefault="002013DE" w:rsidP="007C2BB5">
      <w:pPr>
        <w:spacing w:line="276" w:lineRule="auto"/>
      </w:pPr>
      <w:r>
        <w:rPr>
          <w:b/>
          <w:u w:val="single"/>
        </w:rPr>
        <w:t>Measures of Central Tendency</w:t>
      </w:r>
    </w:p>
    <w:p w14:paraId="7F714811" w14:textId="77777777" w:rsidR="007C2BB5" w:rsidRDefault="007C2BB5" w:rsidP="007C2BB5">
      <w:pPr>
        <w:spacing w:line="276" w:lineRule="auto"/>
      </w:pPr>
    </w:p>
    <w:p w14:paraId="37E6BC8C" w14:textId="77777777" w:rsidR="007C2BB5" w:rsidRDefault="00754B58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Parameter</w:t>
      </w:r>
      <w:r>
        <w:t xml:space="preserve"> – a characteristic/measure obtained from all data values from a population</w:t>
      </w:r>
    </w:p>
    <w:p w14:paraId="53FFD92F" w14:textId="54E2DC6F" w:rsidR="00E36C69" w:rsidRDefault="00E36C6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Statistic </w:t>
      </w:r>
      <w:r>
        <w:t>– a characteristic/measure obtained by using sample data</w:t>
      </w:r>
    </w:p>
    <w:p w14:paraId="402B736A" w14:textId="6843B4F6" w:rsidR="00013A06" w:rsidRDefault="00013A0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Arithmetic mean/average</w:t>
      </w:r>
    </w:p>
    <w:p w14:paraId="08823582" w14:textId="3BC94498" w:rsidR="00013A06" w:rsidRDefault="00013A06" w:rsidP="00013A06">
      <w:pPr>
        <w:pStyle w:val="ListParagraph"/>
        <w:numPr>
          <w:ilvl w:val="1"/>
          <w:numId w:val="7"/>
        </w:numPr>
        <w:spacing w:line="276" w:lineRule="auto"/>
      </w:pPr>
      <w:r>
        <w:t xml:space="preserve">Sample mean – </w:t>
      </w:r>
      <w:r w:rsidRPr="004D19E8">
        <w:rPr>
          <w:b/>
          <w:highlight w:val="yellow"/>
        </w:rPr>
        <w:t xml:space="preserve">X-bar = </w:t>
      </w:r>
      <w:r w:rsidRPr="004D19E8">
        <w:rPr>
          <w:b/>
          <w:highlight w:val="yellow"/>
        </w:rPr>
        <w:sym w:font="Symbol" w:char="F0E5"/>
      </w:r>
      <w:r w:rsidRPr="004D19E8">
        <w:rPr>
          <w:b/>
          <w:highlight w:val="yellow"/>
        </w:rPr>
        <w:t>X/n</w:t>
      </w:r>
    </w:p>
    <w:p w14:paraId="60E6B0C3" w14:textId="3AF8E4DD" w:rsidR="00FB18F0" w:rsidRDefault="00FB18F0" w:rsidP="00013A06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 mean – </w:t>
      </w:r>
      <w:r w:rsidRPr="004D19E8">
        <w:rPr>
          <w:b/>
          <w:highlight w:val="yellow"/>
        </w:rPr>
        <w:sym w:font="Symbol" w:char="F06D"/>
      </w:r>
      <w:r w:rsidRPr="004D19E8">
        <w:rPr>
          <w:b/>
          <w:highlight w:val="yellow"/>
        </w:rPr>
        <w:t xml:space="preserve"> = </w:t>
      </w:r>
      <w:r w:rsidRPr="004D19E8">
        <w:rPr>
          <w:b/>
          <w:highlight w:val="yellow"/>
        </w:rPr>
        <w:sym w:font="Symbol" w:char="F0E5"/>
      </w:r>
      <w:r w:rsidRPr="004D19E8">
        <w:rPr>
          <w:b/>
          <w:highlight w:val="yellow"/>
        </w:rPr>
        <w:t>X/N</w:t>
      </w:r>
    </w:p>
    <w:p w14:paraId="4ABC727A" w14:textId="43B4089D" w:rsidR="004C600B" w:rsidRPr="003B6BDF" w:rsidRDefault="00251A10" w:rsidP="00013A06">
      <w:pPr>
        <w:pStyle w:val="ListParagraph"/>
        <w:numPr>
          <w:ilvl w:val="1"/>
          <w:numId w:val="7"/>
        </w:numPr>
        <w:spacing w:line="276" w:lineRule="auto"/>
      </w:pPr>
      <w:r>
        <w:t xml:space="preserve">For grouped frequency distribution – </w:t>
      </w:r>
      <w:r w:rsidRPr="004D19E8">
        <w:rPr>
          <w:b/>
          <w:highlight w:val="yellow"/>
        </w:rPr>
        <w:t xml:space="preserve">X-bar = </w:t>
      </w:r>
      <w:r w:rsidRPr="004D19E8">
        <w:rPr>
          <w:b/>
          <w:highlight w:val="yellow"/>
        </w:rPr>
        <w:sym w:font="Symbol" w:char="F0E5"/>
      </w:r>
      <w:r w:rsidRPr="004D19E8">
        <w:rPr>
          <w:b/>
          <w:highlight w:val="yellow"/>
        </w:rPr>
        <w:t xml:space="preserve">(f </w:t>
      </w:r>
      <w:r w:rsidRPr="004D19E8">
        <w:rPr>
          <w:b/>
          <w:highlight w:val="yellow"/>
        </w:rPr>
        <w:sym w:font="Symbol" w:char="F0D7"/>
      </w:r>
      <w:r w:rsidRPr="004D19E8">
        <w:rPr>
          <w:b/>
          <w:highlight w:val="yellow"/>
        </w:rPr>
        <w:t xml:space="preserve"> Xm)/n</w:t>
      </w:r>
    </w:p>
    <w:p w14:paraId="57F8B637" w14:textId="1F6092B9" w:rsidR="003B6BDF" w:rsidRDefault="003B6BDF" w:rsidP="00013A06">
      <w:pPr>
        <w:pStyle w:val="ListParagraph"/>
        <w:numPr>
          <w:ilvl w:val="1"/>
          <w:numId w:val="7"/>
        </w:numPr>
        <w:spacing w:line="276" w:lineRule="auto"/>
      </w:pPr>
      <w:r>
        <w:t>Properties:</w:t>
      </w:r>
    </w:p>
    <w:p w14:paraId="107C51D8" w14:textId="5812EB5F" w:rsidR="003B6BDF" w:rsidRDefault="003B6BDF" w:rsidP="003B6BDF">
      <w:pPr>
        <w:pStyle w:val="ListParagraph"/>
        <w:numPr>
          <w:ilvl w:val="2"/>
          <w:numId w:val="7"/>
        </w:numPr>
        <w:spacing w:line="276" w:lineRule="auto"/>
      </w:pPr>
      <w:r>
        <w:t>Mean is calculated using all values in the data set</w:t>
      </w:r>
    </w:p>
    <w:p w14:paraId="56E987FD" w14:textId="2DBCA0CE" w:rsidR="003B6BDF" w:rsidRDefault="003B6BDF" w:rsidP="003B6BDF">
      <w:pPr>
        <w:pStyle w:val="ListParagraph"/>
        <w:numPr>
          <w:ilvl w:val="2"/>
          <w:numId w:val="7"/>
        </w:numPr>
        <w:spacing w:line="276" w:lineRule="auto"/>
      </w:pPr>
      <w:r>
        <w:t xml:space="preserve">Mean varies </w:t>
      </w:r>
      <w:r w:rsidR="004D19E8">
        <w:t xml:space="preserve">less </w:t>
      </w:r>
      <w:r>
        <w:t>than median &amp; mode when different samples are taken from the same population</w:t>
      </w:r>
    </w:p>
    <w:p w14:paraId="05B7F2C3" w14:textId="4D62A83E" w:rsidR="003B6BDF" w:rsidRDefault="003B6BDF" w:rsidP="003B6BDF">
      <w:pPr>
        <w:pStyle w:val="ListParagraph"/>
        <w:numPr>
          <w:ilvl w:val="2"/>
          <w:numId w:val="7"/>
        </w:numPr>
        <w:spacing w:line="276" w:lineRule="auto"/>
      </w:pPr>
      <w:r>
        <w:t>The mean for a data set is unique</w:t>
      </w:r>
    </w:p>
    <w:p w14:paraId="39B91DFF" w14:textId="4DCB3675" w:rsidR="00CB4C10" w:rsidRDefault="00CB4C10" w:rsidP="003B6BDF">
      <w:pPr>
        <w:pStyle w:val="ListParagraph"/>
        <w:numPr>
          <w:ilvl w:val="2"/>
          <w:numId w:val="7"/>
        </w:numPr>
        <w:spacing w:line="276" w:lineRule="auto"/>
      </w:pPr>
      <w:r>
        <w:t>The mean cannot be calculated for an open-ended freq. dist.</w:t>
      </w:r>
    </w:p>
    <w:p w14:paraId="0108E87A" w14:textId="374D45D6" w:rsidR="00CB4C10" w:rsidRDefault="00CB4C10" w:rsidP="003B6BDF">
      <w:pPr>
        <w:pStyle w:val="ListParagraph"/>
        <w:numPr>
          <w:ilvl w:val="2"/>
          <w:numId w:val="7"/>
        </w:numPr>
        <w:spacing w:line="276" w:lineRule="auto"/>
      </w:pPr>
      <w:r>
        <w:t>The mean is highly affected by outliers</w:t>
      </w:r>
    </w:p>
    <w:p w14:paraId="6CBB4C78" w14:textId="1C948575" w:rsidR="00251A10" w:rsidRDefault="00251A10" w:rsidP="00251A10">
      <w:pPr>
        <w:pStyle w:val="ListParagraph"/>
        <w:numPr>
          <w:ilvl w:val="0"/>
          <w:numId w:val="7"/>
        </w:numPr>
        <w:spacing w:before="240" w:line="276" w:lineRule="auto"/>
      </w:pPr>
      <w:r>
        <w:rPr>
          <w:b/>
        </w:rPr>
        <w:t>Median</w:t>
      </w:r>
      <w:r>
        <w:t xml:space="preserve"> – midpoint of a data array (ordered data set)</w:t>
      </w:r>
    </w:p>
    <w:p w14:paraId="08D08CAF" w14:textId="19F7C1C1" w:rsidR="00251A10" w:rsidRPr="00F56E41" w:rsidRDefault="00251A10" w:rsidP="00251A10">
      <w:pPr>
        <w:pStyle w:val="ListParagraph"/>
        <w:numPr>
          <w:ilvl w:val="1"/>
          <w:numId w:val="7"/>
        </w:numPr>
        <w:spacing w:before="240" w:line="276" w:lineRule="auto"/>
      </w:pPr>
      <w:r>
        <w:t xml:space="preserve">Location in the data array is </w:t>
      </w:r>
      <w:r w:rsidRPr="004D19E8">
        <w:rPr>
          <w:b/>
          <w:highlight w:val="yellow"/>
        </w:rPr>
        <w:t>(n + 1)/2</w:t>
      </w:r>
    </w:p>
    <w:p w14:paraId="753CDAB4" w14:textId="6490080D" w:rsidR="00F56E41" w:rsidRDefault="00F56E41" w:rsidP="00251A10">
      <w:pPr>
        <w:pStyle w:val="ListParagraph"/>
        <w:numPr>
          <w:ilvl w:val="1"/>
          <w:numId w:val="7"/>
        </w:numPr>
        <w:spacing w:before="240" w:line="276" w:lineRule="auto"/>
      </w:pPr>
      <w:r>
        <w:t>When there is an even # of values in data set, median is the average of the 2 middle values</w:t>
      </w:r>
    </w:p>
    <w:p w14:paraId="76EDBBE5" w14:textId="456E5CEF" w:rsidR="00C040CF" w:rsidRDefault="00C040CF" w:rsidP="00251A10">
      <w:pPr>
        <w:pStyle w:val="ListParagraph"/>
        <w:numPr>
          <w:ilvl w:val="1"/>
          <w:numId w:val="7"/>
        </w:numPr>
        <w:spacing w:before="240" w:line="276" w:lineRule="auto"/>
      </w:pPr>
      <w:r>
        <w:t>Properties:</w:t>
      </w:r>
    </w:p>
    <w:p w14:paraId="35F00D39" w14:textId="2CCDAB42" w:rsidR="00C040CF" w:rsidRDefault="00C040CF" w:rsidP="00C040CF">
      <w:pPr>
        <w:pStyle w:val="ListParagraph"/>
        <w:numPr>
          <w:ilvl w:val="2"/>
          <w:numId w:val="7"/>
        </w:numPr>
        <w:spacing w:before="240" w:line="276" w:lineRule="auto"/>
      </w:pPr>
      <w:r>
        <w:t>The median can be calculated for an open-ended freq. dist.</w:t>
      </w:r>
    </w:p>
    <w:p w14:paraId="0C7CDA41" w14:textId="5FAD5219" w:rsidR="00C040CF" w:rsidRDefault="00C040CF" w:rsidP="00C040CF">
      <w:pPr>
        <w:pStyle w:val="ListParagraph"/>
        <w:numPr>
          <w:ilvl w:val="2"/>
          <w:numId w:val="7"/>
        </w:numPr>
        <w:spacing w:before="240" w:line="276" w:lineRule="auto"/>
      </w:pPr>
      <w:r>
        <w:t>The median is less affected by outliers</w:t>
      </w:r>
    </w:p>
    <w:p w14:paraId="4130172C" w14:textId="1D9AE612" w:rsidR="002345FD" w:rsidRDefault="002345FD" w:rsidP="002345FD">
      <w:pPr>
        <w:pStyle w:val="ListParagraph"/>
        <w:numPr>
          <w:ilvl w:val="0"/>
          <w:numId w:val="7"/>
        </w:numPr>
        <w:spacing w:before="240" w:line="276" w:lineRule="auto"/>
      </w:pPr>
      <w:r>
        <w:rPr>
          <w:b/>
        </w:rPr>
        <w:t>Mode</w:t>
      </w:r>
      <w:r>
        <w:t xml:space="preserve"> – value(s) that occurs the most</w:t>
      </w:r>
    </w:p>
    <w:p w14:paraId="54A01D8F" w14:textId="3FDE51EB" w:rsidR="002345FD" w:rsidRDefault="002345FD" w:rsidP="002345FD">
      <w:pPr>
        <w:pStyle w:val="ListParagraph"/>
        <w:numPr>
          <w:ilvl w:val="1"/>
          <w:numId w:val="7"/>
        </w:numPr>
        <w:spacing w:before="240" w:line="276" w:lineRule="auto"/>
      </w:pPr>
      <w:r>
        <w:t>A data set can have one, more than one, or no mode</w:t>
      </w:r>
    </w:p>
    <w:p w14:paraId="5B48C543" w14:textId="3623259D" w:rsidR="002E524F" w:rsidRDefault="002E524F" w:rsidP="002345FD">
      <w:pPr>
        <w:pStyle w:val="ListParagraph"/>
        <w:numPr>
          <w:ilvl w:val="1"/>
          <w:numId w:val="7"/>
        </w:numPr>
        <w:spacing w:before="240" w:line="276" w:lineRule="auto"/>
      </w:pPr>
      <w:r>
        <w:t xml:space="preserve">For grouped freq. dist. – </w:t>
      </w:r>
      <w:r>
        <w:rPr>
          <w:b/>
        </w:rPr>
        <w:t>modal class</w:t>
      </w:r>
      <w:r>
        <w:t xml:space="preserve"> is the class with the highest frequency</w:t>
      </w:r>
    </w:p>
    <w:p w14:paraId="664EEA03" w14:textId="3F10FE95" w:rsidR="00855E2E" w:rsidRDefault="00855E2E" w:rsidP="002345FD">
      <w:pPr>
        <w:pStyle w:val="ListParagraph"/>
        <w:numPr>
          <w:ilvl w:val="1"/>
          <w:numId w:val="7"/>
        </w:numPr>
        <w:spacing w:before="240" w:line="276" w:lineRule="auto"/>
      </w:pPr>
      <w:r>
        <w:t>Properties:</w:t>
      </w:r>
    </w:p>
    <w:p w14:paraId="00224DD8" w14:textId="487FFDBA" w:rsidR="00855E2E" w:rsidRDefault="007D6F09" w:rsidP="00855E2E">
      <w:pPr>
        <w:pStyle w:val="ListParagraph"/>
        <w:numPr>
          <w:ilvl w:val="2"/>
          <w:numId w:val="7"/>
        </w:numPr>
        <w:spacing w:before="240" w:line="276" w:lineRule="auto"/>
      </w:pPr>
      <w:r>
        <w:t>The mode can be calculated for categorical or nominal data</w:t>
      </w:r>
    </w:p>
    <w:p w14:paraId="7135A0D5" w14:textId="5E2AE490" w:rsidR="007D6F09" w:rsidRDefault="007D6F09" w:rsidP="00855E2E">
      <w:pPr>
        <w:pStyle w:val="ListParagraph"/>
        <w:numPr>
          <w:ilvl w:val="2"/>
          <w:numId w:val="7"/>
        </w:numPr>
        <w:spacing w:before="240" w:line="276" w:lineRule="auto"/>
      </w:pPr>
      <w:r>
        <w:t>The mode is not unique</w:t>
      </w:r>
    </w:p>
    <w:p w14:paraId="3871CC50" w14:textId="4446B5CA" w:rsidR="004D19E8" w:rsidRDefault="004D19E8" w:rsidP="004D19E8">
      <w:pPr>
        <w:pStyle w:val="ListParagraph"/>
        <w:numPr>
          <w:ilvl w:val="0"/>
          <w:numId w:val="7"/>
        </w:numPr>
        <w:spacing w:before="240" w:line="276" w:lineRule="auto"/>
      </w:pPr>
      <w:r>
        <w:t>Symmetric distribution: mean = median = mode</w:t>
      </w:r>
    </w:p>
    <w:p w14:paraId="61E90A8D" w14:textId="46E01A60" w:rsidR="004D19E8" w:rsidRDefault="004D19E8" w:rsidP="004D19E8">
      <w:pPr>
        <w:pStyle w:val="ListParagraph"/>
        <w:numPr>
          <w:ilvl w:val="0"/>
          <w:numId w:val="7"/>
        </w:numPr>
        <w:spacing w:before="240" w:line="276" w:lineRule="auto"/>
      </w:pPr>
      <w:r>
        <w:t>Right-skewed distribution: mean &gt; median &gt; mode</w:t>
      </w:r>
    </w:p>
    <w:p w14:paraId="654944C5" w14:textId="6E813BFE" w:rsidR="004D19E8" w:rsidRPr="007C2BB5" w:rsidRDefault="004D19E8" w:rsidP="004D19E8">
      <w:pPr>
        <w:pStyle w:val="ListParagraph"/>
        <w:numPr>
          <w:ilvl w:val="0"/>
          <w:numId w:val="7"/>
        </w:numPr>
        <w:spacing w:before="240" w:line="276" w:lineRule="auto"/>
      </w:pPr>
      <w:r>
        <w:t>Left-skewed distribution: mean &lt; median &lt; mode</w:t>
      </w:r>
      <w:bookmarkStart w:id="0" w:name="_GoBack"/>
      <w:bookmarkEnd w:id="0"/>
    </w:p>
    <w:sectPr w:rsidR="004D19E8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3DE"/>
    <w:rsid w:val="00013A06"/>
    <w:rsid w:val="000C4A5E"/>
    <w:rsid w:val="001B0B39"/>
    <w:rsid w:val="002013DE"/>
    <w:rsid w:val="002345FD"/>
    <w:rsid w:val="00251A10"/>
    <w:rsid w:val="002E524F"/>
    <w:rsid w:val="003B6BDF"/>
    <w:rsid w:val="004C600B"/>
    <w:rsid w:val="004D19E8"/>
    <w:rsid w:val="00754B58"/>
    <w:rsid w:val="007C2BB5"/>
    <w:rsid w:val="007D0FAB"/>
    <w:rsid w:val="007D6F09"/>
    <w:rsid w:val="00855E2E"/>
    <w:rsid w:val="00875D61"/>
    <w:rsid w:val="00C040CF"/>
    <w:rsid w:val="00C47C76"/>
    <w:rsid w:val="00CB4C10"/>
    <w:rsid w:val="00D83944"/>
    <w:rsid w:val="00E36C69"/>
    <w:rsid w:val="00F56E41"/>
    <w:rsid w:val="00FA7664"/>
    <w:rsid w:val="00FB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DE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15</TotalTime>
  <Pages>1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16</cp:revision>
  <dcterms:created xsi:type="dcterms:W3CDTF">2015-09-23T19:14:00Z</dcterms:created>
  <dcterms:modified xsi:type="dcterms:W3CDTF">2015-10-02T05:04:00Z</dcterms:modified>
</cp:coreProperties>
</file>
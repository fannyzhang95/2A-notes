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07DFF" w14:textId="77777777" w:rsidR="00C47C76" w:rsidRDefault="009C3ACD" w:rsidP="007C2BB5">
      <w:pPr>
        <w:spacing w:line="276" w:lineRule="auto"/>
      </w:pPr>
      <w:r>
        <w:rPr>
          <w:b/>
          <w:u w:val="single"/>
        </w:rPr>
        <w:t>Statistics</w:t>
      </w:r>
    </w:p>
    <w:p w14:paraId="7E3E9233" w14:textId="77777777" w:rsidR="007C2BB5" w:rsidRDefault="007C2BB5" w:rsidP="007C2BB5">
      <w:pPr>
        <w:spacing w:line="276" w:lineRule="auto"/>
      </w:pPr>
    </w:p>
    <w:p w14:paraId="417BA464" w14:textId="77777777" w:rsidR="007C2BB5" w:rsidRDefault="00531980" w:rsidP="007C2BB5">
      <w:pPr>
        <w:pStyle w:val="ListParagraph"/>
        <w:numPr>
          <w:ilvl w:val="0"/>
          <w:numId w:val="7"/>
        </w:numPr>
        <w:spacing w:line="276" w:lineRule="auto"/>
      </w:pPr>
      <w:r>
        <w:t>Statistics – science of conducting studies to study, organize, summarize, analyze, and draw conclusions from data</w:t>
      </w:r>
    </w:p>
    <w:p w14:paraId="6F065556" w14:textId="49C89DB9" w:rsidR="00FB5828" w:rsidRDefault="00FB5828" w:rsidP="00FB582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Descriptive statistics </w:t>
      </w:r>
      <w:r>
        <w:t>– used to describe the situation in data</w:t>
      </w:r>
    </w:p>
    <w:p w14:paraId="6E157F7C" w14:textId="451592B9" w:rsidR="00FB5828" w:rsidRDefault="00FB5828" w:rsidP="00FB5828">
      <w:pPr>
        <w:pStyle w:val="ListParagraph"/>
        <w:numPr>
          <w:ilvl w:val="2"/>
          <w:numId w:val="7"/>
        </w:numPr>
        <w:spacing w:line="276" w:lineRule="auto"/>
      </w:pPr>
      <w:r>
        <w:t>Consists of collection, organization, summarization, and presentation of data</w:t>
      </w:r>
    </w:p>
    <w:p w14:paraId="67AAAC08" w14:textId="7BB06E66" w:rsidR="00FB5828" w:rsidRDefault="00FB5828" w:rsidP="00FB5828">
      <w:pPr>
        <w:pStyle w:val="ListParagraph"/>
        <w:numPr>
          <w:ilvl w:val="2"/>
          <w:numId w:val="7"/>
        </w:numPr>
        <w:spacing w:line="276" w:lineRule="auto"/>
      </w:pPr>
      <w:r>
        <w:t>E.g. average age of students</w:t>
      </w:r>
    </w:p>
    <w:p w14:paraId="5CF69B4B" w14:textId="3242D045" w:rsidR="00FB5828" w:rsidRDefault="00FB5828" w:rsidP="00FB582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Inferential statistics</w:t>
      </w:r>
      <w:r>
        <w:t xml:space="preserve"> – making inference from </w:t>
      </w:r>
      <w:r>
        <w:rPr>
          <w:u w:val="single"/>
        </w:rPr>
        <w:t>samples</w:t>
      </w:r>
      <w:r>
        <w:t xml:space="preserve"> to </w:t>
      </w:r>
      <w:r>
        <w:rPr>
          <w:u w:val="single"/>
        </w:rPr>
        <w:t>population</w:t>
      </w:r>
      <w:r>
        <w:t xml:space="preserve"> using probability statements</w:t>
      </w:r>
    </w:p>
    <w:p w14:paraId="3F5E5F87" w14:textId="76B60B59" w:rsidR="00531980" w:rsidRDefault="003C3922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Variable</w:t>
      </w:r>
      <w:r>
        <w:t xml:space="preserve"> – a characteristic/attribute that can have different values; e.g. age, weight, gender</w:t>
      </w:r>
    </w:p>
    <w:p w14:paraId="28D56995" w14:textId="26CD2229" w:rsidR="00DD2BFC" w:rsidRDefault="00DD2BFC" w:rsidP="00DD2BFC">
      <w:pPr>
        <w:pStyle w:val="ListParagraph"/>
        <w:numPr>
          <w:ilvl w:val="1"/>
          <w:numId w:val="7"/>
        </w:numPr>
        <w:spacing w:line="276" w:lineRule="auto"/>
      </w:pPr>
      <w:r w:rsidRPr="009504FD">
        <w:t>Discrete variable</w:t>
      </w:r>
      <w:r>
        <w:t xml:space="preserve"> – has values that can be counted; e.g. # of people</w:t>
      </w:r>
    </w:p>
    <w:p w14:paraId="0698965D" w14:textId="6586DF14" w:rsidR="00DD2BFC" w:rsidRDefault="00DD2BFC" w:rsidP="00DD2BFC">
      <w:pPr>
        <w:pStyle w:val="ListParagraph"/>
        <w:numPr>
          <w:ilvl w:val="1"/>
          <w:numId w:val="7"/>
        </w:numPr>
        <w:spacing w:line="276" w:lineRule="auto"/>
      </w:pPr>
      <w:r w:rsidRPr="009504FD">
        <w:t>Continuous variable</w:t>
      </w:r>
      <w:r>
        <w:t xml:space="preserve"> – can have all values b/t any 2 specific values; e.g. height</w:t>
      </w:r>
    </w:p>
    <w:p w14:paraId="2CAC93A2" w14:textId="602A58FE" w:rsidR="00FB5828" w:rsidRDefault="00FB5828" w:rsidP="00DD2BFC">
      <w:pPr>
        <w:pStyle w:val="ListParagraph"/>
        <w:numPr>
          <w:ilvl w:val="1"/>
          <w:numId w:val="7"/>
        </w:numPr>
        <w:spacing w:line="276" w:lineRule="auto"/>
      </w:pPr>
      <w:r w:rsidRPr="009504FD">
        <w:t>Random variable</w:t>
      </w:r>
      <w:r>
        <w:t xml:space="preserve"> – value is determined by chance; e.g. # of heads/tails</w:t>
      </w:r>
    </w:p>
    <w:p w14:paraId="5BF1A3EB" w14:textId="6D139CFB" w:rsidR="00FB5828" w:rsidRDefault="00242667" w:rsidP="00FB582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Population</w:t>
      </w:r>
      <w:r>
        <w:t xml:space="preserve"> </w:t>
      </w:r>
      <w:r w:rsidR="006A10E9">
        <w:t>–</w:t>
      </w:r>
      <w:r>
        <w:t xml:space="preserve"> </w:t>
      </w:r>
      <w:r w:rsidR="006A10E9">
        <w:t>collection of all individuals under study</w:t>
      </w:r>
    </w:p>
    <w:p w14:paraId="76EC94C1" w14:textId="2D714A93" w:rsidR="006A10E9" w:rsidRDefault="006A10E9" w:rsidP="00FB582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Sample</w:t>
      </w:r>
      <w:r>
        <w:t xml:space="preserve"> – a group of subjects selected from a population</w:t>
      </w:r>
    </w:p>
    <w:p w14:paraId="4EC10372" w14:textId="25E6C72A" w:rsidR="003B07D3" w:rsidRDefault="003B07D3" w:rsidP="00FB5828">
      <w:pPr>
        <w:pStyle w:val="ListParagraph"/>
        <w:numPr>
          <w:ilvl w:val="0"/>
          <w:numId w:val="7"/>
        </w:numPr>
        <w:spacing w:line="276" w:lineRule="auto"/>
      </w:pPr>
      <w:r>
        <w:t>Statistical hypothesis – a claim/statement about a population</w:t>
      </w:r>
    </w:p>
    <w:p w14:paraId="24066F41" w14:textId="0FAA7B67" w:rsidR="003B07D3" w:rsidRDefault="003B07D3" w:rsidP="00FB5828">
      <w:pPr>
        <w:pStyle w:val="ListParagraph"/>
        <w:numPr>
          <w:ilvl w:val="0"/>
          <w:numId w:val="7"/>
        </w:numPr>
        <w:spacing w:line="276" w:lineRule="auto"/>
      </w:pPr>
      <w:r>
        <w:t>Hypothesis testing – decision making process for evaluating a hypothesis using information obtained from samples</w:t>
      </w:r>
    </w:p>
    <w:p w14:paraId="7E58F20C" w14:textId="1B4695C6" w:rsidR="009504FD" w:rsidRDefault="009504FD" w:rsidP="00FB582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Raw data</w:t>
      </w:r>
      <w:r>
        <w:t xml:space="preserve"> – data collected in their original form</w:t>
      </w:r>
    </w:p>
    <w:p w14:paraId="42679832" w14:textId="4159BE88" w:rsidR="009504FD" w:rsidRDefault="009504FD" w:rsidP="009504FD">
      <w:pPr>
        <w:pStyle w:val="ListParagraph"/>
        <w:numPr>
          <w:ilvl w:val="1"/>
          <w:numId w:val="7"/>
        </w:numPr>
        <w:spacing w:line="276" w:lineRule="auto"/>
      </w:pPr>
      <w:r>
        <w:t xml:space="preserve">A </w:t>
      </w:r>
      <w:r>
        <w:rPr>
          <w:b/>
        </w:rPr>
        <w:t>frequency distribution</w:t>
      </w:r>
      <w:r>
        <w:t xml:space="preserve"> can be constructed by organizing raw data</w:t>
      </w:r>
    </w:p>
    <w:p w14:paraId="357DD472" w14:textId="4E5EBAFA" w:rsidR="00891A82" w:rsidRDefault="00891A82" w:rsidP="009504FD">
      <w:pPr>
        <w:pStyle w:val="ListParagraph"/>
        <w:numPr>
          <w:ilvl w:val="1"/>
          <w:numId w:val="7"/>
        </w:numPr>
        <w:spacing w:line="276" w:lineRule="auto"/>
      </w:pPr>
      <w:r>
        <w:t>Frequency – # of values in a specific class of the distribution</w:t>
      </w:r>
    </w:p>
    <w:p w14:paraId="2337F312" w14:textId="0A5E978F" w:rsidR="00891A82" w:rsidRDefault="00891A82" w:rsidP="00891A8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Grouped frequency distribution</w:t>
      </w:r>
    </w:p>
    <w:p w14:paraId="69E903D7" w14:textId="7F5F5AF5" w:rsidR="00891A82" w:rsidRDefault="00891A82" w:rsidP="00891A82">
      <w:pPr>
        <w:pStyle w:val="ListParagraph"/>
        <w:numPr>
          <w:ilvl w:val="1"/>
          <w:numId w:val="7"/>
        </w:numPr>
        <w:spacing w:line="276" w:lineRule="auto"/>
      </w:pPr>
      <w:r>
        <w:t>There should be 5 – 20 classes</w:t>
      </w:r>
    </w:p>
    <w:p w14:paraId="228264BD" w14:textId="174D9C5F" w:rsidR="00891A82" w:rsidRDefault="00891A82" w:rsidP="00891A82">
      <w:pPr>
        <w:pStyle w:val="ListParagraph"/>
        <w:numPr>
          <w:ilvl w:val="1"/>
          <w:numId w:val="7"/>
        </w:numPr>
        <w:spacing w:line="276" w:lineRule="auto"/>
      </w:pPr>
      <w:r>
        <w:t>Class width should be an odd number – guarantees midpoints are integers</w:t>
      </w:r>
    </w:p>
    <w:p w14:paraId="68261056" w14:textId="3A8EA0EA" w:rsidR="00891A82" w:rsidRDefault="00746EA7" w:rsidP="00891A82">
      <w:pPr>
        <w:pStyle w:val="ListParagraph"/>
        <w:numPr>
          <w:ilvl w:val="1"/>
          <w:numId w:val="7"/>
        </w:numPr>
        <w:spacing w:line="276" w:lineRule="auto"/>
      </w:pPr>
      <w:r>
        <w:t>Classes must be mutually exclusive, continuous, exhaustive (accommodate all data), and equal in width</w:t>
      </w:r>
    </w:p>
    <w:p w14:paraId="657E95F6" w14:textId="1EF88954" w:rsidR="00F82CCF" w:rsidRDefault="00F82CCF" w:rsidP="00891A82">
      <w:pPr>
        <w:pStyle w:val="ListParagraph"/>
        <w:numPr>
          <w:ilvl w:val="1"/>
          <w:numId w:val="7"/>
        </w:numPr>
        <w:spacing w:line="276" w:lineRule="auto"/>
      </w:pPr>
      <w:r>
        <w:t>Determine the classes</w:t>
      </w:r>
    </w:p>
    <w:p w14:paraId="116542CC" w14:textId="63260BCE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Find the highest &amp; lowest values</w:t>
      </w:r>
    </w:p>
    <w:p w14:paraId="459FBB0C" w14:textId="263BD10E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 xml:space="preserve">Find range </w:t>
      </w:r>
      <w:r w:rsidRPr="00636A46">
        <w:rPr>
          <w:highlight w:val="yellow"/>
        </w:rPr>
        <w:t>R = highest – lowest</w:t>
      </w:r>
    </w:p>
    <w:p w14:paraId="6905B98A" w14:textId="5A8F621E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Select N = # of classes</w:t>
      </w:r>
    </w:p>
    <w:p w14:paraId="65F3F1C8" w14:textId="43A36638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 xml:space="preserve">Find width </w:t>
      </w:r>
      <w:r w:rsidRPr="00636A46">
        <w:rPr>
          <w:highlight w:val="yellow"/>
        </w:rPr>
        <w:t>W = R/N</w:t>
      </w:r>
    </w:p>
    <w:p w14:paraId="5FCFD821" w14:textId="2CF0EF99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Select lowest class limit (≤ lowest data value)</w:t>
      </w:r>
    </w:p>
    <w:p w14:paraId="3782B89B" w14:textId="76AAC2E0" w:rsidR="00F82CCF" w:rsidRDefault="00F82CCF" w:rsidP="00F82CCF">
      <w:pPr>
        <w:pStyle w:val="ListParagraph"/>
        <w:numPr>
          <w:ilvl w:val="2"/>
          <w:numId w:val="7"/>
        </w:numPr>
        <w:spacing w:line="276" w:lineRule="auto"/>
      </w:pPr>
      <w:r>
        <w:t>Add W to get lower limit of next class; find all class boundaries</w:t>
      </w:r>
    </w:p>
    <w:p w14:paraId="2D3BF569" w14:textId="3D67ED90" w:rsidR="00FD3576" w:rsidRPr="005E6EE7" w:rsidRDefault="00FD3576" w:rsidP="00F82CCF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5E6EE7">
        <w:rPr>
          <w:u w:val="single"/>
        </w:rPr>
        <w:t>Note class lower limits are inclusive; upper limits are exclusive</w:t>
      </w:r>
    </w:p>
    <w:p w14:paraId="64B45EEE" w14:textId="514D3C46" w:rsidR="00F82CCF" w:rsidRDefault="00F82CCF" w:rsidP="00F82CCF">
      <w:pPr>
        <w:pStyle w:val="ListParagraph"/>
        <w:numPr>
          <w:ilvl w:val="1"/>
          <w:numId w:val="7"/>
        </w:numPr>
        <w:spacing w:line="276" w:lineRule="auto"/>
      </w:pPr>
      <w:r>
        <w:t>Tally the data &amp; find frequencies for each class</w:t>
      </w:r>
    </w:p>
    <w:p w14:paraId="78DFFD4F" w14:textId="51E07890" w:rsidR="00F82CCF" w:rsidRDefault="00F82CCF" w:rsidP="00F82CCF">
      <w:pPr>
        <w:pStyle w:val="ListParagraph"/>
        <w:numPr>
          <w:ilvl w:val="1"/>
          <w:numId w:val="7"/>
        </w:numPr>
        <w:spacing w:line="276" w:lineRule="auto"/>
      </w:pPr>
      <w:r>
        <w:t>Find cumulative frequencies</w:t>
      </w:r>
    </w:p>
    <w:p w14:paraId="6E8934C9" w14:textId="5A86C5B7" w:rsidR="00C77082" w:rsidRPr="00636A46" w:rsidRDefault="00C77082" w:rsidP="00F82CC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Histograms</w:t>
      </w:r>
    </w:p>
    <w:p w14:paraId="04DC1E53" w14:textId="78E38C35" w:rsidR="00636A46" w:rsidRDefault="00636A46" w:rsidP="00636A46">
      <w:pPr>
        <w:pStyle w:val="ListParagraph"/>
        <w:numPr>
          <w:ilvl w:val="2"/>
          <w:numId w:val="7"/>
        </w:numPr>
        <w:spacing w:line="276" w:lineRule="auto"/>
      </w:pPr>
      <w:r>
        <w:t>Bell-shaped vs. uniform</w:t>
      </w:r>
    </w:p>
    <w:p w14:paraId="783CC800" w14:textId="20044625" w:rsidR="00636A46" w:rsidRDefault="00636A46" w:rsidP="00636A46">
      <w:pPr>
        <w:pStyle w:val="ListParagraph"/>
        <w:numPr>
          <w:ilvl w:val="2"/>
          <w:numId w:val="7"/>
        </w:numPr>
        <w:spacing w:line="276" w:lineRule="auto"/>
      </w:pPr>
      <w:r>
        <w:t>J-shaped vs. reverse J-shaped</w:t>
      </w:r>
    </w:p>
    <w:p w14:paraId="5F03C7E4" w14:textId="0947B4E3" w:rsidR="00636A46" w:rsidRDefault="00636A46" w:rsidP="00636A46">
      <w:pPr>
        <w:pStyle w:val="ListParagraph"/>
        <w:numPr>
          <w:ilvl w:val="2"/>
          <w:numId w:val="7"/>
        </w:numPr>
        <w:spacing w:line="276" w:lineRule="auto"/>
      </w:pPr>
      <w:r>
        <w:t>Right vs. left skewed</w:t>
      </w:r>
    </w:p>
    <w:p w14:paraId="19F5E465" w14:textId="2005D6A6" w:rsidR="00636A46" w:rsidRDefault="00636A46" w:rsidP="00636A46">
      <w:pPr>
        <w:pStyle w:val="ListParagraph"/>
        <w:numPr>
          <w:ilvl w:val="3"/>
          <w:numId w:val="7"/>
        </w:numPr>
        <w:spacing w:line="276" w:lineRule="auto"/>
      </w:pPr>
      <w:r>
        <w:t>Right skewed = mode is towards the left</w:t>
      </w:r>
    </w:p>
    <w:p w14:paraId="166C6E91" w14:textId="44593BCA" w:rsidR="00E23C28" w:rsidRDefault="00E23C28" w:rsidP="00E23C28">
      <w:pPr>
        <w:pStyle w:val="ListParagraph"/>
        <w:numPr>
          <w:ilvl w:val="2"/>
          <w:numId w:val="7"/>
        </w:numPr>
        <w:spacing w:line="276" w:lineRule="auto"/>
      </w:pPr>
      <w:r>
        <w:t>Unimodal vs. bimodal</w:t>
      </w:r>
    </w:p>
    <w:p w14:paraId="41EA6E48" w14:textId="4D4E856B" w:rsidR="00C77082" w:rsidRDefault="00C77082" w:rsidP="00F82CC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Stem-and-leaf plots</w:t>
      </w:r>
      <w:r>
        <w:t xml:space="preserve"> – more useful for smallest data sets</w:t>
      </w:r>
    </w:p>
    <w:p w14:paraId="37F6E15C" w14:textId="25C47D55" w:rsidR="00C22D76" w:rsidRDefault="00C22D76" w:rsidP="00C22D76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Leading digit(s) = stem; trailing digit = leaf</w:t>
      </w:r>
      <w:bookmarkStart w:id="0" w:name="_GoBack"/>
      <w:bookmarkEnd w:id="0"/>
    </w:p>
    <w:p w14:paraId="68E2C484" w14:textId="597B34D4" w:rsidR="00373898" w:rsidRPr="007C2BB5" w:rsidRDefault="00373898" w:rsidP="00373898">
      <w:pPr>
        <w:pStyle w:val="ListParagraph"/>
        <w:numPr>
          <w:ilvl w:val="2"/>
          <w:numId w:val="7"/>
        </w:numPr>
        <w:spacing w:line="276" w:lineRule="auto"/>
      </w:pPr>
      <w:r>
        <w:t>Depth – count cumulative frequency from both sides until the class containing the median is reached</w:t>
      </w:r>
    </w:p>
    <w:sectPr w:rsidR="00373898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CD"/>
    <w:rsid w:val="000C4A5E"/>
    <w:rsid w:val="001B0B39"/>
    <w:rsid w:val="00242667"/>
    <w:rsid w:val="00373898"/>
    <w:rsid w:val="003B07D3"/>
    <w:rsid w:val="003C3922"/>
    <w:rsid w:val="00531980"/>
    <w:rsid w:val="005E6EE7"/>
    <w:rsid w:val="00636A46"/>
    <w:rsid w:val="006A10E9"/>
    <w:rsid w:val="00746EA7"/>
    <w:rsid w:val="007C2BB5"/>
    <w:rsid w:val="007D0FAB"/>
    <w:rsid w:val="00875D61"/>
    <w:rsid w:val="00891A82"/>
    <w:rsid w:val="009504FD"/>
    <w:rsid w:val="009C3ACD"/>
    <w:rsid w:val="00C22D76"/>
    <w:rsid w:val="00C47C76"/>
    <w:rsid w:val="00C77082"/>
    <w:rsid w:val="00D83944"/>
    <w:rsid w:val="00DD2BFC"/>
    <w:rsid w:val="00E23C28"/>
    <w:rsid w:val="00F82CCF"/>
    <w:rsid w:val="00FA7664"/>
    <w:rsid w:val="00FB5828"/>
    <w:rsid w:val="00F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DE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46</TotalTime>
  <Pages>2</Pages>
  <Words>321</Words>
  <Characters>1831</Characters>
  <Application>Microsoft Macintosh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16</cp:revision>
  <dcterms:created xsi:type="dcterms:W3CDTF">2015-09-21T16:11:00Z</dcterms:created>
  <dcterms:modified xsi:type="dcterms:W3CDTF">2015-10-02T04:54:00Z</dcterms:modified>
</cp:coreProperties>
</file>
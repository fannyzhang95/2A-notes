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64AC6" w14:textId="77777777" w:rsidR="00C47C76" w:rsidRDefault="00F53565" w:rsidP="007C2BB5">
      <w:pPr>
        <w:spacing w:line="276" w:lineRule="auto"/>
      </w:pPr>
      <w:r>
        <w:rPr>
          <w:b/>
          <w:u w:val="single"/>
        </w:rPr>
        <w:t>Probability</w:t>
      </w:r>
    </w:p>
    <w:p w14:paraId="7E9F6D9C" w14:textId="77777777" w:rsidR="007C2BB5" w:rsidRDefault="007C2BB5" w:rsidP="007C2BB5">
      <w:pPr>
        <w:spacing w:line="276" w:lineRule="auto"/>
      </w:pPr>
    </w:p>
    <w:p w14:paraId="453CF827" w14:textId="77777777" w:rsidR="007C2BB5" w:rsidRDefault="00F53565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Probability experiment/trial</w:t>
      </w:r>
      <w:r>
        <w:t xml:space="preserve"> – a chance process that leads to will-defined result/</w:t>
      </w:r>
      <w:r>
        <w:rPr>
          <w:u w:val="single"/>
        </w:rPr>
        <w:t>outcomes</w:t>
      </w:r>
    </w:p>
    <w:p w14:paraId="4F08BB05" w14:textId="77777777" w:rsidR="00F53565" w:rsidRDefault="00F53565" w:rsidP="00F53565">
      <w:pPr>
        <w:pStyle w:val="ListParagraph"/>
        <w:numPr>
          <w:ilvl w:val="1"/>
          <w:numId w:val="7"/>
        </w:numPr>
        <w:spacing w:line="276" w:lineRule="auto"/>
      </w:pPr>
      <w:r>
        <w:t>All possible outcomes are known before the experiment</w:t>
      </w:r>
    </w:p>
    <w:p w14:paraId="1CFB9A44" w14:textId="77777777" w:rsidR="00F53565" w:rsidRDefault="00F53565" w:rsidP="00F5356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 xml:space="preserve">Sample space </w:t>
      </w:r>
      <w:r>
        <w:t xml:space="preserve">– S = set of all possible </w:t>
      </w:r>
      <w:r w:rsidR="00AE2099">
        <w:t xml:space="preserve">(simple) </w:t>
      </w:r>
      <w:r>
        <w:t>outcomes of an experiment</w:t>
      </w:r>
    </w:p>
    <w:p w14:paraId="59AECBE5" w14:textId="4CCD71A6" w:rsidR="00A33AC5" w:rsidRDefault="00A33AC5" w:rsidP="00A33AC5">
      <w:pPr>
        <w:pStyle w:val="ListParagraph"/>
        <w:numPr>
          <w:ilvl w:val="2"/>
          <w:numId w:val="7"/>
        </w:numPr>
        <w:spacing w:line="276" w:lineRule="auto"/>
      </w:pPr>
      <w:r>
        <w:t>A subset of S is an (random) event</w:t>
      </w:r>
    </w:p>
    <w:p w14:paraId="2D0FBFFC" w14:textId="5E3FD0D1" w:rsidR="009A09D7" w:rsidRDefault="009A09D7" w:rsidP="009A09D7">
      <w:pPr>
        <w:pStyle w:val="ListParagraph"/>
        <w:numPr>
          <w:ilvl w:val="1"/>
          <w:numId w:val="7"/>
        </w:numPr>
        <w:spacing w:line="276" w:lineRule="auto"/>
      </w:pPr>
      <w:r>
        <w:t>E.g. experiment = flipping a coin</w:t>
      </w:r>
    </w:p>
    <w:p w14:paraId="7AD1D0AF" w14:textId="5A38A6B6" w:rsidR="009A09D7" w:rsidRDefault="009A09D7" w:rsidP="009A09D7">
      <w:pPr>
        <w:pStyle w:val="ListParagraph"/>
        <w:numPr>
          <w:ilvl w:val="2"/>
          <w:numId w:val="7"/>
        </w:numPr>
        <w:spacing w:line="276" w:lineRule="auto"/>
      </w:pPr>
      <w:r>
        <w:t>S = {H, T}</w:t>
      </w:r>
    </w:p>
    <w:p w14:paraId="513ADCE2" w14:textId="11C94288" w:rsidR="009A09D7" w:rsidRDefault="009A09D7" w:rsidP="009A09D7">
      <w:pPr>
        <w:pStyle w:val="ListParagraph"/>
        <w:numPr>
          <w:ilvl w:val="1"/>
          <w:numId w:val="7"/>
        </w:numPr>
        <w:spacing w:line="276" w:lineRule="auto"/>
      </w:pPr>
      <w:r>
        <w:t>E.g. flipping 2 coins</w:t>
      </w:r>
    </w:p>
    <w:p w14:paraId="16673E2F" w14:textId="293D4D89" w:rsidR="009A09D7" w:rsidRDefault="009A09D7" w:rsidP="009A09D7">
      <w:pPr>
        <w:pStyle w:val="ListParagraph"/>
        <w:numPr>
          <w:ilvl w:val="2"/>
          <w:numId w:val="7"/>
        </w:numPr>
        <w:spacing w:line="276" w:lineRule="auto"/>
      </w:pPr>
      <w:r>
        <w:t>S = {(HH), (HT), (TH), (TT)}</w:t>
      </w:r>
    </w:p>
    <w:p w14:paraId="710A0A62" w14:textId="2D500DB8" w:rsidR="009A09D7" w:rsidRDefault="00A174D5" w:rsidP="009A09D7">
      <w:pPr>
        <w:pStyle w:val="ListParagraph"/>
        <w:numPr>
          <w:ilvl w:val="1"/>
          <w:numId w:val="7"/>
        </w:numPr>
        <w:spacing w:line="276" w:lineRule="auto"/>
      </w:pPr>
      <w:r>
        <w:t>A tree diagram can be used to determine the sample space</w:t>
      </w:r>
    </w:p>
    <w:p w14:paraId="1A916524" w14:textId="5BD2EC1C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Simple event</w:t>
      </w:r>
      <w:r>
        <w:t xml:space="preserve"> – a single outcome</w:t>
      </w:r>
    </w:p>
    <w:p w14:paraId="19F80B37" w14:textId="473FAF57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Compound event</w:t>
      </w:r>
      <w:r>
        <w:t xml:space="preserve"> – more than one outcomes</w:t>
      </w:r>
    </w:p>
    <w:p w14:paraId="713670BF" w14:textId="44CD5DFF" w:rsidR="005C6ADE" w:rsidRDefault="005C6ADE" w:rsidP="009A09D7">
      <w:pPr>
        <w:pStyle w:val="ListParagraph"/>
        <w:numPr>
          <w:ilvl w:val="1"/>
          <w:numId w:val="7"/>
        </w:numPr>
        <w:spacing w:line="276" w:lineRule="auto"/>
      </w:pPr>
      <w:r w:rsidRPr="00FE4F9A">
        <w:t>Complement</w:t>
      </w:r>
      <w:r>
        <w:t xml:space="preserve"> – all </w:t>
      </w:r>
      <w:r w:rsidR="00457FB0">
        <w:t xml:space="preserve">other </w:t>
      </w:r>
      <w:r>
        <w:t xml:space="preserve">outcomes in the sample space which are not in </w:t>
      </w:r>
      <w:r w:rsidR="00294935">
        <w:t>this</w:t>
      </w:r>
      <w:r>
        <w:t xml:space="preserve"> event</w:t>
      </w:r>
    </w:p>
    <w:p w14:paraId="3E4AFD25" w14:textId="627D03DD" w:rsidR="008968A1" w:rsidRDefault="008968A1" w:rsidP="008968A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Classical probability</w:t>
      </w:r>
      <w:r>
        <w:t xml:space="preserve"> – assumes all outcomes in the sample space are equally likely</w:t>
      </w:r>
    </w:p>
    <w:p w14:paraId="28DC585B" w14:textId="4BD6513C" w:rsidR="00FB0C97" w:rsidRDefault="00FB0C97" w:rsidP="00FB0C97">
      <w:pPr>
        <w:pStyle w:val="ListParagraph"/>
        <w:numPr>
          <w:ilvl w:val="1"/>
          <w:numId w:val="7"/>
        </w:numPr>
        <w:spacing w:line="276" w:lineRule="auto"/>
      </w:pPr>
      <w:r w:rsidRPr="00EC4994">
        <w:rPr>
          <w:highlight w:val="yellow"/>
        </w:rPr>
        <w:t>P(E) = n(E)/n(S</w:t>
      </w:r>
      <w:r>
        <w:t>)</w:t>
      </w:r>
    </w:p>
    <w:p w14:paraId="19EBC850" w14:textId="38318D76" w:rsidR="0095705C" w:rsidRDefault="0095705C" w:rsidP="0095705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Empirical probability</w:t>
      </w:r>
      <w:r>
        <w:t xml:space="preserve"> – does not assume all outcomes in the sample space are equally likely</w:t>
      </w:r>
    </w:p>
    <w:p w14:paraId="045B289C" w14:textId="0B432F67" w:rsidR="0095705C" w:rsidRDefault="0095705C" w:rsidP="0095705C">
      <w:pPr>
        <w:pStyle w:val="ListParagraph"/>
        <w:numPr>
          <w:ilvl w:val="1"/>
          <w:numId w:val="7"/>
        </w:numPr>
        <w:spacing w:line="276" w:lineRule="auto"/>
      </w:pPr>
      <w:r>
        <w:t>Relies on actual observation</w:t>
      </w:r>
    </w:p>
    <w:p w14:paraId="2B7E3286" w14:textId="29E11DDC" w:rsidR="0095705C" w:rsidRDefault="0095705C" w:rsidP="0095705C">
      <w:pPr>
        <w:pStyle w:val="ListParagraph"/>
        <w:numPr>
          <w:ilvl w:val="1"/>
          <w:numId w:val="7"/>
        </w:numPr>
        <w:spacing w:line="276" w:lineRule="auto"/>
      </w:pPr>
      <w:r>
        <w:t>P(E) = frequenc</w:t>
      </w:r>
      <w:r w:rsidR="00894EF6">
        <w:t>y in favour of E</w:t>
      </w:r>
      <w:r w:rsidR="0065060B">
        <w:t xml:space="preserve"> </w:t>
      </w:r>
      <w:r w:rsidR="00894EF6">
        <w:t>/</w:t>
      </w:r>
      <w:r w:rsidR="0065060B">
        <w:t xml:space="preserve"> </w:t>
      </w:r>
      <w:r w:rsidR="00894EF6">
        <w:t>total frequency</w:t>
      </w:r>
      <w:r w:rsidR="00172B93">
        <w:t xml:space="preserve"> = f/n (n is large)</w:t>
      </w:r>
    </w:p>
    <w:p w14:paraId="1B0E9C5D" w14:textId="269A21EE" w:rsidR="005C6ADE" w:rsidRDefault="00A10615" w:rsidP="005C6AD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Subjective probability</w:t>
      </w:r>
      <w:r>
        <w:t xml:space="preserve"> – based on an educated guess/estimate from one’s experience</w:t>
      </w:r>
    </w:p>
    <w:p w14:paraId="45C16059" w14:textId="0352C81F" w:rsidR="00A10615" w:rsidRPr="00FE4F9A" w:rsidRDefault="00BB7F03" w:rsidP="005C6ADE">
      <w:pPr>
        <w:pStyle w:val="ListParagraph"/>
        <w:numPr>
          <w:ilvl w:val="0"/>
          <w:numId w:val="7"/>
        </w:numPr>
        <w:spacing w:line="276" w:lineRule="auto"/>
      </w:pPr>
      <w:r w:rsidRPr="00FE4F9A">
        <w:t>Probability rules</w:t>
      </w:r>
    </w:p>
    <w:p w14:paraId="19D3ED69" w14:textId="20358B6D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0 ≤ P(E) ≤ 1</w:t>
      </w:r>
    </w:p>
    <w:p w14:paraId="3CE1097B" w14:textId="4EA30425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P(impossible event) = 0</w:t>
      </w:r>
    </w:p>
    <w:p w14:paraId="422634C4" w14:textId="6AD0F4D5" w:rsidR="00BB7F03" w:rsidRDefault="00BB7F03" w:rsidP="00BB7F03">
      <w:pPr>
        <w:pStyle w:val="ListParagraph"/>
        <w:numPr>
          <w:ilvl w:val="2"/>
          <w:numId w:val="7"/>
        </w:numPr>
        <w:spacing w:line="276" w:lineRule="auto"/>
      </w:pPr>
      <w:r>
        <w:t>If an event has P = 0, doesn’t mean it is impossible</w:t>
      </w:r>
    </w:p>
    <w:p w14:paraId="4132A2F9" w14:textId="5EE2E98A" w:rsidR="00BB7F03" w:rsidRDefault="00BB7F03" w:rsidP="00BB7F03">
      <w:pPr>
        <w:pStyle w:val="ListParagraph"/>
        <w:numPr>
          <w:ilvl w:val="1"/>
          <w:numId w:val="7"/>
        </w:numPr>
        <w:spacing w:line="276" w:lineRule="auto"/>
      </w:pPr>
      <w:r>
        <w:t>P(sure event) = 1</w:t>
      </w:r>
    </w:p>
    <w:p w14:paraId="556F37AF" w14:textId="459B06C8" w:rsidR="00B224F4" w:rsidRDefault="00B224F4" w:rsidP="00BB7F03">
      <w:pPr>
        <w:pStyle w:val="ListParagraph"/>
        <w:numPr>
          <w:ilvl w:val="1"/>
          <w:numId w:val="7"/>
        </w:numPr>
        <w:spacing w:line="276" w:lineRule="auto"/>
      </w:pPr>
      <w:r>
        <w:t>Sum of the probabilities of all outcomes in the sample space = 1</w:t>
      </w:r>
    </w:p>
    <w:p w14:paraId="675FFEFF" w14:textId="1CD36DC7" w:rsidR="00B224F4" w:rsidRDefault="00B224F4" w:rsidP="00B224F4">
      <w:pPr>
        <w:pStyle w:val="ListParagraph"/>
        <w:numPr>
          <w:ilvl w:val="2"/>
          <w:numId w:val="7"/>
        </w:numPr>
        <w:spacing w:line="276" w:lineRule="auto"/>
      </w:pPr>
      <w:r>
        <w:t>i.e. P(S) = 1</w:t>
      </w:r>
    </w:p>
    <w:p w14:paraId="68C65C65" w14:textId="3A99858B" w:rsidR="00B224F4" w:rsidRDefault="00BF2986" w:rsidP="00B224F4">
      <w:pPr>
        <w:pStyle w:val="ListParagraph"/>
        <w:numPr>
          <w:ilvl w:val="1"/>
          <w:numId w:val="7"/>
        </w:numPr>
        <w:spacing w:line="276" w:lineRule="auto"/>
      </w:pPr>
      <w:r>
        <w:t>P(E) + P(!E</w:t>
      </w:r>
      <w:r w:rsidR="00B224F4">
        <w:t>) = 1</w:t>
      </w:r>
    </w:p>
    <w:p w14:paraId="6A00AC54" w14:textId="506B07E7" w:rsidR="00841B0D" w:rsidRDefault="00841B0D" w:rsidP="00841B0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Mutually exclusive/disjoint</w:t>
      </w:r>
      <w:r>
        <w:t xml:space="preserve"> – 2 events cannot occur at the same time</w:t>
      </w:r>
    </w:p>
    <w:p w14:paraId="4FEABC0E" w14:textId="6FDA808D" w:rsidR="00D071C1" w:rsidRDefault="00D071C1" w:rsidP="00D071C1">
      <w:pPr>
        <w:pStyle w:val="ListParagraph"/>
        <w:numPr>
          <w:ilvl w:val="1"/>
          <w:numId w:val="7"/>
        </w:numPr>
        <w:spacing w:line="276" w:lineRule="auto"/>
      </w:pPr>
      <w:r>
        <w:t xml:space="preserve">P(A </w:t>
      </w:r>
      <w:r>
        <w:sym w:font="Symbol" w:char="F0C7"/>
      </w:r>
      <w:r>
        <w:t xml:space="preserve"> B) = 0</w:t>
      </w:r>
    </w:p>
    <w:p w14:paraId="351AFEB6" w14:textId="5CD02F27" w:rsidR="00841B0D" w:rsidRPr="00FE4F9A" w:rsidRDefault="00841B0D" w:rsidP="00841B0D">
      <w:pPr>
        <w:pStyle w:val="ListParagraph"/>
        <w:numPr>
          <w:ilvl w:val="0"/>
          <w:numId w:val="7"/>
        </w:numPr>
        <w:spacing w:line="276" w:lineRule="auto"/>
      </w:pPr>
      <w:r w:rsidRPr="00FE4F9A">
        <w:t>Addition rules</w:t>
      </w:r>
    </w:p>
    <w:p w14:paraId="39ADDDA9" w14:textId="2846895F" w:rsidR="00841B0D" w:rsidRDefault="00841B0D" w:rsidP="00841B0D">
      <w:pPr>
        <w:pStyle w:val="ListParagraph"/>
        <w:numPr>
          <w:ilvl w:val="1"/>
          <w:numId w:val="7"/>
        </w:numPr>
        <w:spacing w:line="276" w:lineRule="auto"/>
      </w:pPr>
      <w:r>
        <w:t xml:space="preserve">If A &amp; B are </w:t>
      </w:r>
      <w:r w:rsidR="0048654F">
        <w:t>mutually exclusive</w:t>
      </w:r>
      <w:r w:rsidRPr="00FB459E">
        <w:t xml:space="preserve">, </w:t>
      </w:r>
      <w:r w:rsidRPr="00FB459E">
        <w:rPr>
          <w:highlight w:val="yellow"/>
        </w:rPr>
        <w:t xml:space="preserve">P(A </w:t>
      </w:r>
      <w:r w:rsidRPr="00FB459E">
        <w:rPr>
          <w:highlight w:val="yellow"/>
        </w:rPr>
        <w:sym w:font="Symbol" w:char="F0C8"/>
      </w:r>
      <w:r w:rsidRPr="00FB459E">
        <w:rPr>
          <w:highlight w:val="yellow"/>
        </w:rPr>
        <w:t xml:space="preserve"> B) = P(A) + P(B)</w:t>
      </w:r>
    </w:p>
    <w:p w14:paraId="1D91D856" w14:textId="4DBEED92" w:rsidR="00841B0D" w:rsidRPr="00FE4F9A" w:rsidRDefault="00841B0D" w:rsidP="00841B0D">
      <w:pPr>
        <w:pStyle w:val="ListParagraph"/>
        <w:numPr>
          <w:ilvl w:val="1"/>
          <w:numId w:val="7"/>
        </w:numPr>
        <w:spacing w:line="276" w:lineRule="auto"/>
      </w:pPr>
      <w:r>
        <w:t>Otherwise</w:t>
      </w:r>
      <w:r w:rsidRPr="00FB459E">
        <w:t xml:space="preserve">, </w:t>
      </w:r>
      <w:r w:rsidRPr="00FB459E">
        <w:rPr>
          <w:highlight w:val="yellow"/>
        </w:rPr>
        <w:t xml:space="preserve">P(A </w:t>
      </w:r>
      <w:r w:rsidRPr="00FB459E">
        <w:rPr>
          <w:highlight w:val="yellow"/>
        </w:rPr>
        <w:sym w:font="Symbol" w:char="F0C8"/>
      </w:r>
      <w:r w:rsidRPr="00FB459E">
        <w:rPr>
          <w:highlight w:val="yellow"/>
        </w:rPr>
        <w:t xml:space="preserve"> B) = P(A) + P(B) – P(A </w:t>
      </w:r>
      <w:r w:rsidRPr="00FB459E">
        <w:rPr>
          <w:highlight w:val="yellow"/>
        </w:rPr>
        <w:sym w:font="Symbol" w:char="F0C7"/>
      </w:r>
      <w:r w:rsidRPr="00FB459E">
        <w:rPr>
          <w:highlight w:val="yellow"/>
        </w:rPr>
        <w:t xml:space="preserve"> B)</w:t>
      </w:r>
    </w:p>
    <w:p w14:paraId="1E0B1E61" w14:textId="7B7A6061" w:rsidR="005D4C0F" w:rsidRDefault="005D4C0F" w:rsidP="00FE4F9A">
      <w:pPr>
        <w:pStyle w:val="ListParagraph"/>
        <w:numPr>
          <w:ilvl w:val="0"/>
          <w:numId w:val="7"/>
        </w:numPr>
        <w:spacing w:line="276" w:lineRule="auto"/>
      </w:pPr>
      <w:r>
        <w:t>Counting rules</w:t>
      </w:r>
    </w:p>
    <w:p w14:paraId="0912B8CF" w14:textId="26F850ED" w:rsidR="00FE4F9A" w:rsidRDefault="00984BB6" w:rsidP="005D4C0F">
      <w:pPr>
        <w:pStyle w:val="ListParagraph"/>
        <w:numPr>
          <w:ilvl w:val="1"/>
          <w:numId w:val="7"/>
        </w:numPr>
        <w:spacing w:line="276" w:lineRule="auto"/>
      </w:pPr>
      <w:r>
        <w:t>Combinations – pick k elements out of n elements; order does not matter</w:t>
      </w:r>
    </w:p>
    <w:p w14:paraId="2EBD15C1" w14:textId="0FBFEA20" w:rsidR="00984BB6" w:rsidRPr="00A9418F" w:rsidRDefault="002833DA" w:rsidP="005D4C0F">
      <w:pPr>
        <w:pStyle w:val="ListParagraph"/>
        <w:numPr>
          <w:ilvl w:val="2"/>
          <w:numId w:val="7"/>
        </w:numPr>
        <w:spacing w:line="276" w:lineRule="auto"/>
      </w:pPr>
      <w:r w:rsidRPr="00A9418F">
        <w:rPr>
          <w:highlight w:val="yellow"/>
        </w:rPr>
        <w:t>C(n, k) = n!/k!</w:t>
      </w:r>
      <w:r w:rsidRPr="00A9418F">
        <w:rPr>
          <w:highlight w:val="yellow"/>
        </w:rPr>
        <w:sym w:font="Symbol" w:char="F0D7"/>
      </w:r>
      <w:r w:rsidR="00984BB6" w:rsidRPr="00A9418F">
        <w:rPr>
          <w:highlight w:val="yellow"/>
        </w:rPr>
        <w:t>(n – k)!</w:t>
      </w:r>
    </w:p>
    <w:p w14:paraId="60AAA8A9" w14:textId="17EDA570" w:rsidR="00984BB6" w:rsidRDefault="00984BB6" w:rsidP="005D4C0F">
      <w:pPr>
        <w:pStyle w:val="ListParagraph"/>
        <w:numPr>
          <w:ilvl w:val="1"/>
          <w:numId w:val="7"/>
        </w:numPr>
        <w:spacing w:line="276" w:lineRule="auto"/>
      </w:pPr>
      <w:r>
        <w:t>Permutations – pick k elements out of n elements; order does matter</w:t>
      </w:r>
    </w:p>
    <w:p w14:paraId="4C91FEED" w14:textId="40DD8904" w:rsidR="00984BB6" w:rsidRPr="00A9418F" w:rsidRDefault="00984BB6" w:rsidP="005D4C0F">
      <w:pPr>
        <w:pStyle w:val="ListParagraph"/>
        <w:numPr>
          <w:ilvl w:val="2"/>
          <w:numId w:val="7"/>
        </w:numPr>
        <w:spacing w:line="276" w:lineRule="auto"/>
      </w:pPr>
      <w:r w:rsidRPr="00A9418F">
        <w:rPr>
          <w:highlight w:val="yellow"/>
        </w:rPr>
        <w:t>P(n, k) = n!/(n – k)!</w:t>
      </w:r>
    </w:p>
    <w:p w14:paraId="32F9DA73" w14:textId="1788D4BB" w:rsidR="003E7282" w:rsidRDefault="00162A06" w:rsidP="00162A06">
      <w:pPr>
        <w:pStyle w:val="ListParagraph"/>
        <w:numPr>
          <w:ilvl w:val="1"/>
          <w:numId w:val="7"/>
        </w:numPr>
        <w:spacing w:line="276" w:lineRule="auto"/>
      </w:pPr>
      <w:r>
        <w:t>E</w:t>
      </w:r>
      <w:r w:rsidR="000265E2">
        <w:t>x</w:t>
      </w:r>
      <w:r>
        <w:t>. 5 men &amp; 3 women sit in a row; probability of same gender sitting at both ends?</w:t>
      </w:r>
    </w:p>
    <w:p w14:paraId="46A9A81F" w14:textId="4C01188B" w:rsidR="00162A06" w:rsidRDefault="00162A06" w:rsidP="00162A06">
      <w:pPr>
        <w:pStyle w:val="ListParagraph"/>
        <w:numPr>
          <w:ilvl w:val="2"/>
          <w:numId w:val="7"/>
        </w:numPr>
        <w:spacing w:line="276" w:lineRule="auto"/>
      </w:pPr>
      <w:r>
        <w:t>Men or women sitting at both ends – 2 cases mutually exclusive</w:t>
      </w:r>
    </w:p>
    <w:p w14:paraId="13BC30DF" w14:textId="139DD55C" w:rsidR="00E75F2D" w:rsidRDefault="00E75F2D" w:rsidP="00162A06">
      <w:pPr>
        <w:pStyle w:val="ListParagraph"/>
        <w:numPr>
          <w:ilvl w:val="2"/>
          <w:numId w:val="7"/>
        </w:numPr>
        <w:spacing w:line="276" w:lineRule="auto"/>
      </w:pPr>
      <w:r>
        <w:t xml:space="preserve">n = 8!/5! </w:t>
      </w:r>
      <w:r>
        <w:sym w:font="Symbol" w:char="F0D7"/>
      </w:r>
      <w:r>
        <w:t xml:space="preserve"> 3!</w:t>
      </w:r>
      <w:r w:rsidR="00AA5901">
        <w:t xml:space="preserve"> = 56</w:t>
      </w:r>
      <w:r>
        <w:t xml:space="preserve"> – total permutation with permutations within each gender cancelled out</w:t>
      </w:r>
    </w:p>
    <w:p w14:paraId="59D23AF6" w14:textId="5EA8827E" w:rsidR="00E75F2D" w:rsidRDefault="00E75F2D" w:rsidP="00E75F2D">
      <w:pPr>
        <w:pStyle w:val="ListParagraph"/>
        <w:numPr>
          <w:ilvl w:val="3"/>
          <w:numId w:val="7"/>
        </w:numPr>
        <w:spacing w:line="276" w:lineRule="auto"/>
      </w:pPr>
      <w:r>
        <w:t>i.e. C(total #, # of men/women)</w:t>
      </w:r>
    </w:p>
    <w:p w14:paraId="14561120" w14:textId="4C0634E9" w:rsidR="005B1F61" w:rsidRDefault="00AA5901" w:rsidP="005B1F61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Men at both ends – arrange 3 men &amp; 3 women in 6 remaining seats</w:t>
      </w:r>
    </w:p>
    <w:p w14:paraId="49B8A7B2" w14:textId="6369A0F6" w:rsidR="00AA5901" w:rsidRDefault="00AA5901" w:rsidP="00AA5901">
      <w:pPr>
        <w:pStyle w:val="ListParagraph"/>
        <w:numPr>
          <w:ilvl w:val="3"/>
          <w:numId w:val="7"/>
        </w:numPr>
        <w:spacing w:line="276" w:lineRule="auto"/>
      </w:pPr>
      <w:r>
        <w:t xml:space="preserve">i.e. C(6, 3) = 6!/3! </w:t>
      </w:r>
      <w:r>
        <w:sym w:font="Symbol" w:char="F0D7"/>
      </w:r>
      <w:r>
        <w:t xml:space="preserve"> 3! = 20</w:t>
      </w:r>
    </w:p>
    <w:p w14:paraId="272A0F68" w14:textId="2D989035" w:rsidR="00AA5901" w:rsidRDefault="00AA5901" w:rsidP="00AA5901">
      <w:pPr>
        <w:pStyle w:val="ListParagraph"/>
        <w:numPr>
          <w:ilvl w:val="2"/>
          <w:numId w:val="7"/>
        </w:numPr>
        <w:spacing w:line="276" w:lineRule="auto"/>
      </w:pPr>
      <w:r>
        <w:t>Women at both ends – arrange 5 men &amp; 1 woman in 6 remaining seats</w:t>
      </w:r>
    </w:p>
    <w:p w14:paraId="0F7C4610" w14:textId="4B6C65EB" w:rsidR="00AA5901" w:rsidRDefault="00AA5901" w:rsidP="00AA5901">
      <w:pPr>
        <w:pStyle w:val="ListParagraph"/>
        <w:numPr>
          <w:ilvl w:val="3"/>
          <w:numId w:val="7"/>
        </w:numPr>
        <w:spacing w:line="276" w:lineRule="auto"/>
      </w:pPr>
      <w:r>
        <w:t xml:space="preserve">i.e. C(6, 1) = 6!/1! </w:t>
      </w:r>
      <w:r>
        <w:sym w:font="Symbol" w:char="F0D7"/>
      </w:r>
      <w:r>
        <w:t xml:space="preserve"> 5! = 6</w:t>
      </w:r>
    </w:p>
    <w:p w14:paraId="6EC66061" w14:textId="188ECBCE" w:rsidR="00AA5901" w:rsidRDefault="00AA5901" w:rsidP="00AA5901">
      <w:pPr>
        <w:pStyle w:val="ListParagraph"/>
        <w:numPr>
          <w:ilvl w:val="2"/>
          <w:numId w:val="7"/>
        </w:numPr>
        <w:spacing w:line="276" w:lineRule="auto"/>
      </w:pPr>
      <w:r>
        <w:t>Thus P = 20/56 + 6/56 = 13/28</w:t>
      </w:r>
    </w:p>
    <w:p w14:paraId="0AF3BA54" w14:textId="2F959553" w:rsidR="00314C34" w:rsidRDefault="00314C34" w:rsidP="00314C34">
      <w:pPr>
        <w:pStyle w:val="ListParagraph"/>
        <w:numPr>
          <w:ilvl w:val="0"/>
          <w:numId w:val="7"/>
        </w:numPr>
        <w:spacing w:line="276" w:lineRule="auto"/>
      </w:pPr>
      <w:r>
        <w:t>Multiplication rules</w:t>
      </w:r>
    </w:p>
    <w:p w14:paraId="364FD33A" w14:textId="77777777" w:rsidR="00A1119D" w:rsidRPr="000725E5" w:rsidRDefault="00A1119D" w:rsidP="00A1119D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>
        <w:rPr>
          <w:b/>
        </w:rPr>
        <w:t>Conditional probability</w:t>
      </w:r>
      <w:r>
        <w:t xml:space="preserve"> </w:t>
      </w:r>
      <w:r w:rsidRPr="00D6197C">
        <w:t xml:space="preserve">– P(B|A), i.e. </w:t>
      </w:r>
      <w:r w:rsidRPr="000725E5">
        <w:rPr>
          <w:u w:val="single"/>
        </w:rPr>
        <w:t>probability of B given A</w:t>
      </w:r>
    </w:p>
    <w:p w14:paraId="2F6739EE" w14:textId="77777777" w:rsidR="00A1119D" w:rsidRPr="00E959FA" w:rsidRDefault="00A1119D" w:rsidP="00A1119D">
      <w:pPr>
        <w:pStyle w:val="ListParagraph"/>
        <w:numPr>
          <w:ilvl w:val="2"/>
          <w:numId w:val="7"/>
        </w:numPr>
        <w:spacing w:line="276" w:lineRule="auto"/>
      </w:pPr>
      <w:r w:rsidRPr="00E959FA">
        <w:rPr>
          <w:highlight w:val="yellow"/>
        </w:rPr>
        <w:t xml:space="preserve">P(B|A) = 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B)/P(A)</w:t>
      </w:r>
    </w:p>
    <w:p w14:paraId="47C60F1A" w14:textId="2571320C" w:rsidR="00314C34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Independent events</w:t>
      </w:r>
      <w:r>
        <w:t xml:space="preserve"> – A occurring does not affect the probability of B occurring</w:t>
      </w:r>
    </w:p>
    <w:p w14:paraId="2E5C4935" w14:textId="1ABF1636" w:rsidR="00314C34" w:rsidRPr="00E959FA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t>A &amp; B are independent</w:t>
      </w:r>
      <w:r w:rsidR="001F2782">
        <w:t xml:space="preserve"> if</w:t>
      </w:r>
      <w:r w:rsidR="00246997">
        <w:t xml:space="preserve"> &amp; only i</w:t>
      </w:r>
      <w:r w:rsidR="001F2782">
        <w:t>f</w:t>
      </w:r>
      <w:r>
        <w:t xml:space="preserve"> </w:t>
      </w:r>
      <w:r w:rsidRPr="00E959FA">
        <w:rPr>
          <w:highlight w:val="yellow"/>
        </w:rPr>
        <w:t xml:space="preserve">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 = P(A) </w:t>
      </w:r>
      <w:r w:rsidRPr="00E959FA">
        <w:rPr>
          <w:highlight w:val="yellow"/>
        </w:rPr>
        <w:sym w:font="Symbol" w:char="F0D7"/>
      </w:r>
      <w:r w:rsidRPr="00E959FA">
        <w:rPr>
          <w:highlight w:val="yellow"/>
        </w:rPr>
        <w:t xml:space="preserve"> P(B)</w:t>
      </w:r>
    </w:p>
    <w:p w14:paraId="2FD7F0A3" w14:textId="7460DAF7" w:rsidR="00314C34" w:rsidRDefault="00314C34" w:rsidP="00314C34">
      <w:pPr>
        <w:pStyle w:val="ListParagraph"/>
        <w:numPr>
          <w:ilvl w:val="1"/>
          <w:numId w:val="7"/>
        </w:numPr>
        <w:spacing w:line="276" w:lineRule="auto"/>
      </w:pPr>
      <w:r>
        <w:t xml:space="preserve">If A &amp; B are dependent, </w:t>
      </w:r>
      <w:r w:rsidRPr="00E959FA">
        <w:rPr>
          <w:highlight w:val="yellow"/>
        </w:rPr>
        <w:t xml:space="preserve">P(A </w:t>
      </w:r>
      <w:r w:rsidRPr="00E959FA">
        <w:rPr>
          <w:highlight w:val="yellow"/>
        </w:rPr>
        <w:sym w:font="Symbol" w:char="F0C7"/>
      </w:r>
      <w:r w:rsidRPr="00E959FA">
        <w:rPr>
          <w:highlight w:val="yellow"/>
        </w:rPr>
        <w:t xml:space="preserve"> B) = P(A) </w:t>
      </w:r>
      <w:r w:rsidRPr="00E959FA">
        <w:rPr>
          <w:highlight w:val="yellow"/>
        </w:rPr>
        <w:sym w:font="Symbol" w:char="F0D7"/>
      </w:r>
      <w:r w:rsidRPr="00E959FA">
        <w:rPr>
          <w:highlight w:val="yellow"/>
        </w:rPr>
        <w:t xml:space="preserve"> P(B|A</w:t>
      </w:r>
      <w:r w:rsidRPr="004D108A">
        <w:rPr>
          <w:highlight w:val="yellow"/>
        </w:rPr>
        <w:t>)</w:t>
      </w:r>
      <w:r w:rsidR="004D108A" w:rsidRPr="004D108A">
        <w:rPr>
          <w:highlight w:val="yellow"/>
        </w:rPr>
        <w:t xml:space="preserve"> = P(B) </w:t>
      </w:r>
      <w:r w:rsidR="004D108A" w:rsidRPr="004D108A">
        <w:rPr>
          <w:highlight w:val="yellow"/>
        </w:rPr>
        <w:sym w:font="Symbol" w:char="F0D7"/>
      </w:r>
      <w:r w:rsidR="004D108A" w:rsidRPr="004D108A">
        <w:rPr>
          <w:highlight w:val="yellow"/>
        </w:rPr>
        <w:t xml:space="preserve"> P(A|B)</w:t>
      </w:r>
    </w:p>
    <w:p w14:paraId="2D1A20FD" w14:textId="57B32C27" w:rsidR="00314C34" w:rsidRDefault="00314C34" w:rsidP="00314C34">
      <w:pPr>
        <w:pStyle w:val="ListParagraph"/>
        <w:numPr>
          <w:ilvl w:val="2"/>
          <w:numId w:val="7"/>
        </w:numPr>
        <w:spacing w:line="276" w:lineRule="auto"/>
      </w:pPr>
      <w:r>
        <w:t xml:space="preserve">For 3 dependent events, P(A </w:t>
      </w:r>
      <w:r>
        <w:sym w:font="Symbol" w:char="F0C7"/>
      </w:r>
      <w:r>
        <w:t xml:space="preserve"> B </w:t>
      </w:r>
      <w:r>
        <w:sym w:font="Symbol" w:char="F0C7"/>
      </w:r>
      <w:r>
        <w:t xml:space="preserve"> C) = P(A) </w:t>
      </w:r>
      <w:r>
        <w:sym w:font="Symbol" w:char="F0D7"/>
      </w:r>
      <w:r>
        <w:t xml:space="preserve"> P(B|A) </w:t>
      </w:r>
      <w:r>
        <w:sym w:font="Symbol" w:char="F0D7"/>
      </w:r>
      <w:r>
        <w:t xml:space="preserve"> P(C|A </w:t>
      </w:r>
      <w:r>
        <w:sym w:font="Symbol" w:char="F0C7"/>
      </w:r>
      <w:r>
        <w:t xml:space="preserve"> B)</w:t>
      </w:r>
    </w:p>
    <w:p w14:paraId="492B54A1" w14:textId="77777777" w:rsidR="00474C6F" w:rsidRPr="00474C6F" w:rsidRDefault="00AA09F3" w:rsidP="00AA09F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9128BF">
        <w:rPr>
          <w:b/>
        </w:rPr>
        <w:t>Total probability rule</w:t>
      </w:r>
      <w:r>
        <w:t xml:space="preserve"> – </w:t>
      </w:r>
      <w:r w:rsidR="00FC3062">
        <w:t>if</w:t>
      </w:r>
      <w:r w:rsidR="00E50815">
        <w:t xml:space="preserve"> B depends on A</w:t>
      </w:r>
      <w:r w:rsidR="00B750C6">
        <w:t xml:space="preserve"> </w:t>
      </w:r>
      <w:r w:rsidR="00474C6F">
        <w:t xml:space="preserve">and Ai are mutually exclusive </w:t>
      </w:r>
      <w:r w:rsidR="00B750C6">
        <w:t>then</w:t>
      </w:r>
      <w:r w:rsidR="00E50815">
        <w:t xml:space="preserve"> </w:t>
      </w:r>
    </w:p>
    <w:p w14:paraId="1BCD1A17" w14:textId="119043F9" w:rsidR="00403F64" w:rsidRPr="00FC3062" w:rsidRDefault="00B11670" w:rsidP="00474C6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B750C6">
        <w:rPr>
          <w:highlight w:val="yellow"/>
        </w:rPr>
        <w:t>P(B</w:t>
      </w:r>
      <w:r w:rsidR="00FC3062" w:rsidRPr="00B750C6">
        <w:rPr>
          <w:highlight w:val="yellow"/>
        </w:rPr>
        <w:t xml:space="preserve">) </w:t>
      </w:r>
      <w:r w:rsidR="00983DCA" w:rsidRPr="00B750C6">
        <w:rPr>
          <w:highlight w:val="yellow"/>
        </w:rPr>
        <w:t xml:space="preserve">= </w:t>
      </w:r>
      <w:r w:rsidR="00474C6F">
        <w:rPr>
          <w:highlight w:val="yellow"/>
        </w:rPr>
        <w:sym w:font="Symbol" w:char="F0E5"/>
      </w:r>
      <w:r w:rsidR="00474C6F">
        <w:rPr>
          <w:highlight w:val="yellow"/>
        </w:rPr>
        <w:t xml:space="preserve"> P(Ai)P(</w:t>
      </w:r>
      <w:proofErr w:type="spellStart"/>
      <w:r w:rsidR="00474C6F">
        <w:rPr>
          <w:highlight w:val="yellow"/>
        </w:rPr>
        <w:t>B|Ai</w:t>
      </w:r>
      <w:proofErr w:type="spellEnd"/>
      <w:r w:rsidR="00A10DCB" w:rsidRPr="00B750C6">
        <w:rPr>
          <w:highlight w:val="yellow"/>
        </w:rPr>
        <w:t>)</w:t>
      </w:r>
    </w:p>
    <w:p w14:paraId="32B9CFC5" w14:textId="171AB0BD" w:rsidR="0057164D" w:rsidRPr="00A9418F" w:rsidRDefault="0057164D" w:rsidP="00E5081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A9418F">
        <w:rPr>
          <w:b/>
        </w:rPr>
        <w:t>Bayes’ Theorem</w:t>
      </w:r>
    </w:p>
    <w:p w14:paraId="58E04F26" w14:textId="69C7ADDC" w:rsidR="00FA3C16" w:rsidRDefault="00FA3C16" w:rsidP="00FA3C16">
      <w:pPr>
        <w:pStyle w:val="ListParagraph"/>
        <w:numPr>
          <w:ilvl w:val="1"/>
          <w:numId w:val="7"/>
        </w:numPr>
        <w:spacing w:line="276" w:lineRule="auto"/>
      </w:pPr>
      <w:r>
        <w:t xml:space="preserve">Let A1 … </w:t>
      </w:r>
      <w:proofErr w:type="spellStart"/>
      <w:r>
        <w:t>Ak</w:t>
      </w:r>
      <w:proofErr w:type="spellEnd"/>
      <w:r>
        <w:t xml:space="preserve"> be mutually exclusive &amp; exhaustive events with prior probabilities P(A1) … P(</w:t>
      </w:r>
      <w:proofErr w:type="spellStart"/>
      <w:r>
        <w:t>Ak</w:t>
      </w:r>
      <w:proofErr w:type="spellEnd"/>
      <w:r>
        <w:t>)</w:t>
      </w:r>
    </w:p>
    <w:p w14:paraId="3DD83F9C" w14:textId="67EA74A8" w:rsidR="00B11670" w:rsidRDefault="00FA3C16" w:rsidP="00B11670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If </w:t>
      </w:r>
      <w:r w:rsidR="0054300C">
        <w:t>even</w:t>
      </w:r>
      <w:r w:rsidR="00B1106D">
        <w:t>t D occurs, then P(</w:t>
      </w:r>
      <w:proofErr w:type="spellStart"/>
      <w:r w:rsidR="00B1106D">
        <w:t>Ai|D</w:t>
      </w:r>
      <w:proofErr w:type="spellEnd"/>
      <w:r w:rsidR="00B1106D">
        <w:t xml:space="preserve">) = P(D </w:t>
      </w:r>
      <w:r w:rsidR="00B1106D">
        <w:sym w:font="Symbol" w:char="F0C7"/>
      </w:r>
      <w:r w:rsidR="00D948E3">
        <w:t xml:space="preserve"> Ai)/P(D) </w:t>
      </w:r>
      <w:r w:rsidR="00D948E3">
        <w:sym w:font="Symbol" w:char="F0AE"/>
      </w:r>
      <w:r w:rsidR="00D948E3">
        <w:t xml:space="preserve"> apply total probabil</w:t>
      </w:r>
      <w:r w:rsidR="00302463">
        <w:t xml:space="preserve">ity </w:t>
      </w:r>
      <w:bookmarkStart w:id="0" w:name="_GoBack"/>
      <w:bookmarkEnd w:id="0"/>
      <w:r w:rsidR="00302463">
        <w:t>rule on denom.</w:t>
      </w:r>
    </w:p>
    <w:p w14:paraId="660CB168" w14:textId="25284B14" w:rsidR="00B11670" w:rsidRPr="000B1BF8" w:rsidRDefault="00C56400" w:rsidP="00C56400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09599B">
        <w:rPr>
          <w:highlight w:val="yellow"/>
        </w:rPr>
        <w:t>P</w:t>
      </w:r>
      <w:r w:rsidR="002C6BE8">
        <w:rPr>
          <w:highlight w:val="yellow"/>
        </w:rPr>
        <w:t>(</w:t>
      </w:r>
      <w:proofErr w:type="spellStart"/>
      <w:r w:rsidR="002C6BE8">
        <w:rPr>
          <w:highlight w:val="yellow"/>
        </w:rPr>
        <w:t>Ai</w:t>
      </w:r>
      <w:r w:rsidR="0009599B" w:rsidRPr="000E37B9">
        <w:rPr>
          <w:highlight w:val="yellow"/>
        </w:rPr>
        <w:t>|D</w:t>
      </w:r>
      <w:proofErr w:type="spellEnd"/>
      <w:r w:rsidR="0009599B" w:rsidRPr="000E37B9">
        <w:rPr>
          <w:highlight w:val="yellow"/>
        </w:rPr>
        <w:t>) = P(Ai)</w:t>
      </w:r>
      <w:r w:rsidR="000E37B9" w:rsidRPr="000E37B9">
        <w:rPr>
          <w:highlight w:val="yellow"/>
        </w:rPr>
        <w:t xml:space="preserve"> </w:t>
      </w:r>
      <w:r w:rsidR="000E37B9" w:rsidRPr="000E37B9">
        <w:rPr>
          <w:highlight w:val="yellow"/>
        </w:rPr>
        <w:sym w:font="Symbol" w:char="F0D7"/>
      </w:r>
      <w:r w:rsidR="000E37B9" w:rsidRPr="000E37B9">
        <w:rPr>
          <w:highlight w:val="yellow"/>
        </w:rPr>
        <w:t xml:space="preserve"> </w:t>
      </w:r>
      <w:r w:rsidR="002C6BE8">
        <w:rPr>
          <w:highlight w:val="yellow"/>
        </w:rPr>
        <w:t>P(</w:t>
      </w:r>
      <w:proofErr w:type="spellStart"/>
      <w:r w:rsidR="002C6BE8">
        <w:rPr>
          <w:highlight w:val="yellow"/>
        </w:rPr>
        <w:t>D|Ai</w:t>
      </w:r>
      <w:proofErr w:type="spellEnd"/>
      <w:r w:rsidR="0009599B" w:rsidRPr="000E37B9">
        <w:rPr>
          <w:highlight w:val="yellow"/>
        </w:rPr>
        <w:t xml:space="preserve">) / </w:t>
      </w:r>
      <w:r w:rsidR="0009599B" w:rsidRPr="000E37B9">
        <w:rPr>
          <w:highlight w:val="yellow"/>
        </w:rPr>
        <w:sym w:font="Symbol" w:char="F0E5"/>
      </w:r>
      <w:r w:rsidR="0009599B" w:rsidRPr="000E37B9">
        <w:rPr>
          <w:highlight w:val="yellow"/>
        </w:rPr>
        <w:t xml:space="preserve"> </w:t>
      </w:r>
      <w:r w:rsidR="000E37B9" w:rsidRPr="000E37B9">
        <w:rPr>
          <w:highlight w:val="yellow"/>
        </w:rPr>
        <w:t>[</w:t>
      </w:r>
      <w:r w:rsidR="0009599B" w:rsidRPr="000E37B9">
        <w:rPr>
          <w:highlight w:val="yellow"/>
        </w:rPr>
        <w:t>P(Ai)</w:t>
      </w:r>
      <w:r w:rsidR="000E37B9" w:rsidRPr="000E37B9">
        <w:rPr>
          <w:highlight w:val="yellow"/>
        </w:rPr>
        <w:t xml:space="preserve"> </w:t>
      </w:r>
      <w:r w:rsidR="000E37B9" w:rsidRPr="000E37B9">
        <w:rPr>
          <w:highlight w:val="yellow"/>
        </w:rPr>
        <w:sym w:font="Symbol" w:char="F0D7"/>
      </w:r>
      <w:r w:rsidR="000E37B9" w:rsidRPr="000E37B9">
        <w:rPr>
          <w:highlight w:val="yellow"/>
        </w:rPr>
        <w:t xml:space="preserve"> </w:t>
      </w:r>
      <w:r w:rsidR="0009599B" w:rsidRPr="000E37B9">
        <w:rPr>
          <w:highlight w:val="yellow"/>
        </w:rPr>
        <w:t>P(</w:t>
      </w:r>
      <w:proofErr w:type="spellStart"/>
      <w:r w:rsidR="0009599B" w:rsidRPr="000E37B9">
        <w:rPr>
          <w:highlight w:val="yellow"/>
        </w:rPr>
        <w:t>D|Ai</w:t>
      </w:r>
      <w:proofErr w:type="spellEnd"/>
      <w:r w:rsidR="0009599B" w:rsidRPr="000E37B9">
        <w:rPr>
          <w:highlight w:val="yellow"/>
        </w:rPr>
        <w:t>)</w:t>
      </w:r>
      <w:r w:rsidR="000E37B9" w:rsidRPr="000E37B9">
        <w:rPr>
          <w:highlight w:val="yellow"/>
        </w:rPr>
        <w:t>]</w:t>
      </w:r>
    </w:p>
    <w:p w14:paraId="55914408" w14:textId="5F4F90A5" w:rsidR="00AA09F3" w:rsidRDefault="00E50815" w:rsidP="00E50815">
      <w:pPr>
        <w:pStyle w:val="ListParagraph"/>
        <w:numPr>
          <w:ilvl w:val="0"/>
          <w:numId w:val="7"/>
        </w:numPr>
        <w:spacing w:line="276" w:lineRule="auto"/>
      </w:pPr>
      <w:r>
        <w:t>“At least” probability</w:t>
      </w:r>
    </w:p>
    <w:p w14:paraId="0A6CFFBB" w14:textId="23F22A48" w:rsidR="00E50815" w:rsidRPr="007C2BB5" w:rsidRDefault="00E50815" w:rsidP="00E50815">
      <w:pPr>
        <w:pStyle w:val="ListParagraph"/>
        <w:numPr>
          <w:ilvl w:val="1"/>
          <w:numId w:val="7"/>
        </w:numPr>
        <w:spacing w:line="276" w:lineRule="auto"/>
      </w:pPr>
      <w:r>
        <w:t>e.g. P(at least one) = 1 – P(none)</w:t>
      </w:r>
    </w:p>
    <w:sectPr w:rsidR="00E5081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65"/>
    <w:rsid w:val="000265E2"/>
    <w:rsid w:val="000725E5"/>
    <w:rsid w:val="0009599B"/>
    <w:rsid w:val="000B1BF8"/>
    <w:rsid w:val="000C4A5E"/>
    <w:rsid w:val="000E37B9"/>
    <w:rsid w:val="00162A06"/>
    <w:rsid w:val="00172B93"/>
    <w:rsid w:val="001B0B39"/>
    <w:rsid w:val="001F2782"/>
    <w:rsid w:val="00246997"/>
    <w:rsid w:val="00276BBA"/>
    <w:rsid w:val="002833DA"/>
    <w:rsid w:val="00294935"/>
    <w:rsid w:val="00295B81"/>
    <w:rsid w:val="002C6BE8"/>
    <w:rsid w:val="00302463"/>
    <w:rsid w:val="00314C34"/>
    <w:rsid w:val="003E7282"/>
    <w:rsid w:val="00403F64"/>
    <w:rsid w:val="004227D9"/>
    <w:rsid w:val="00457FB0"/>
    <w:rsid w:val="00474C6F"/>
    <w:rsid w:val="0048654F"/>
    <w:rsid w:val="004D108A"/>
    <w:rsid w:val="0054300C"/>
    <w:rsid w:val="005537FB"/>
    <w:rsid w:val="0057164D"/>
    <w:rsid w:val="005B1F61"/>
    <w:rsid w:val="005C6ADE"/>
    <w:rsid w:val="005D4C0F"/>
    <w:rsid w:val="00607131"/>
    <w:rsid w:val="0065060B"/>
    <w:rsid w:val="007C2BB5"/>
    <w:rsid w:val="007D0FAB"/>
    <w:rsid w:val="00841B0D"/>
    <w:rsid w:val="008545F6"/>
    <w:rsid w:val="00875D61"/>
    <w:rsid w:val="00894EF6"/>
    <w:rsid w:val="008968A1"/>
    <w:rsid w:val="009128BF"/>
    <w:rsid w:val="0095705C"/>
    <w:rsid w:val="00983DCA"/>
    <w:rsid w:val="00984BB6"/>
    <w:rsid w:val="009A09D7"/>
    <w:rsid w:val="009B5D29"/>
    <w:rsid w:val="00A10615"/>
    <w:rsid w:val="00A10DCB"/>
    <w:rsid w:val="00A1119D"/>
    <w:rsid w:val="00A174D5"/>
    <w:rsid w:val="00A33AC5"/>
    <w:rsid w:val="00A9418F"/>
    <w:rsid w:val="00AA09F3"/>
    <w:rsid w:val="00AA5901"/>
    <w:rsid w:val="00AE2099"/>
    <w:rsid w:val="00B1106D"/>
    <w:rsid w:val="00B11670"/>
    <w:rsid w:val="00B224F4"/>
    <w:rsid w:val="00B750C6"/>
    <w:rsid w:val="00BB7F03"/>
    <w:rsid w:val="00BF2986"/>
    <w:rsid w:val="00C47C76"/>
    <w:rsid w:val="00C56400"/>
    <w:rsid w:val="00D071C1"/>
    <w:rsid w:val="00D426F6"/>
    <w:rsid w:val="00D6197C"/>
    <w:rsid w:val="00D83944"/>
    <w:rsid w:val="00D948E3"/>
    <w:rsid w:val="00E50815"/>
    <w:rsid w:val="00E75F2D"/>
    <w:rsid w:val="00E959FA"/>
    <w:rsid w:val="00EC4994"/>
    <w:rsid w:val="00F53565"/>
    <w:rsid w:val="00FA3C16"/>
    <w:rsid w:val="00FA7664"/>
    <w:rsid w:val="00FB0C97"/>
    <w:rsid w:val="00FB459E"/>
    <w:rsid w:val="00FC3062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215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81</TotalTime>
  <Pages>2</Pages>
  <Words>424</Words>
  <Characters>2421</Characters>
  <Application>Microsoft Macintosh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68</cp:revision>
  <dcterms:created xsi:type="dcterms:W3CDTF">2015-09-21T17:01:00Z</dcterms:created>
  <dcterms:modified xsi:type="dcterms:W3CDTF">2015-10-23T03:51:00Z</dcterms:modified>
</cp:coreProperties>
</file>
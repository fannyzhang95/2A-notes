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424C" w14:textId="77777777" w:rsidR="00C47C76" w:rsidRDefault="00746252" w:rsidP="007C2BB5">
      <w:pPr>
        <w:spacing w:line="276" w:lineRule="auto"/>
      </w:pPr>
      <w:r>
        <w:rPr>
          <w:b/>
          <w:u w:val="single"/>
        </w:rPr>
        <w:t>Measure of Position</w:t>
      </w:r>
    </w:p>
    <w:p w14:paraId="160BFF8E" w14:textId="77777777" w:rsidR="007C2BB5" w:rsidRDefault="007C2BB5" w:rsidP="007C2BB5">
      <w:pPr>
        <w:spacing w:line="276" w:lineRule="auto"/>
      </w:pPr>
    </w:p>
    <w:p w14:paraId="6557A8ED" w14:textId="77777777" w:rsidR="007C2BB5" w:rsidRDefault="00746252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Standard score/z score</w:t>
      </w:r>
    </w:p>
    <w:p w14:paraId="6EF86ABB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 xml:space="preserve">Sample: </w:t>
      </w:r>
      <w:r w:rsidRPr="005B24AC">
        <w:rPr>
          <w:highlight w:val="yellow"/>
        </w:rPr>
        <w:t>z = (X – X-bar)/s</w:t>
      </w:r>
    </w:p>
    <w:p w14:paraId="4B237195" w14:textId="77777777" w:rsidR="00746252" w:rsidRDefault="00746252" w:rsidP="00746252">
      <w:pPr>
        <w:pStyle w:val="ListParagraph"/>
        <w:numPr>
          <w:ilvl w:val="1"/>
          <w:numId w:val="7"/>
        </w:numPr>
        <w:spacing w:line="276" w:lineRule="auto"/>
      </w:pPr>
      <w:r>
        <w:t xml:space="preserve">Population: </w:t>
      </w:r>
      <w:r w:rsidRPr="005B24AC">
        <w:rPr>
          <w:highlight w:val="yellow"/>
        </w:rPr>
        <w:t xml:space="preserve">z = (X - </w:t>
      </w:r>
      <w:r w:rsidRPr="005B24AC">
        <w:rPr>
          <w:highlight w:val="yellow"/>
        </w:rPr>
        <w:sym w:font="Symbol" w:char="F06D"/>
      </w:r>
      <w:r w:rsidRPr="005B24AC">
        <w:rPr>
          <w:highlight w:val="yellow"/>
        </w:rPr>
        <w:t>)/</w:t>
      </w:r>
      <w:r w:rsidRPr="005B24AC">
        <w:rPr>
          <w:highlight w:val="yellow"/>
        </w:rPr>
        <w:sym w:font="Symbol" w:char="F073"/>
      </w:r>
    </w:p>
    <w:p w14:paraId="29C93F77" w14:textId="77777777" w:rsidR="007B7152" w:rsidRDefault="007B7152" w:rsidP="00746252">
      <w:pPr>
        <w:pStyle w:val="ListParagraph"/>
        <w:numPr>
          <w:ilvl w:val="1"/>
          <w:numId w:val="7"/>
        </w:numPr>
        <w:spacing w:line="276" w:lineRule="auto"/>
      </w:pPr>
      <w:r>
        <w:t>Measures the # of standard deviations that a data value falls above/below the mean</w:t>
      </w:r>
    </w:p>
    <w:p w14:paraId="2C511323" w14:textId="6FD8A1D1" w:rsidR="007C5C17" w:rsidRDefault="007C5C17" w:rsidP="00746252">
      <w:pPr>
        <w:pStyle w:val="ListParagraph"/>
        <w:numPr>
          <w:ilvl w:val="1"/>
          <w:numId w:val="7"/>
        </w:numPr>
        <w:spacing w:line="276" w:lineRule="auto"/>
      </w:pPr>
      <w:r>
        <w:t>If z score &gt; 0, the value is above the mean</w:t>
      </w:r>
    </w:p>
    <w:p w14:paraId="64C4B4E7" w14:textId="75420094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Percentiles</w:t>
      </w:r>
      <w:r>
        <w:t xml:space="preserve"> – divide the data into 100 equal groups</w:t>
      </w:r>
    </w:p>
    <w:p w14:paraId="083F4DB2" w14:textId="3148DB9D" w:rsidR="005B24AC" w:rsidRDefault="00EA1337" w:rsidP="005B24AC">
      <w:pPr>
        <w:pStyle w:val="ListParagraph"/>
        <w:numPr>
          <w:ilvl w:val="1"/>
          <w:numId w:val="7"/>
        </w:numPr>
        <w:spacing w:line="276" w:lineRule="auto"/>
      </w:pPr>
      <w:r>
        <w:t>Given value X:</w:t>
      </w:r>
      <w:r w:rsidRPr="00EA1337">
        <w:t xml:space="preserve"> </w:t>
      </w:r>
      <w:r>
        <w:rPr>
          <w:highlight w:val="yellow"/>
        </w:rPr>
        <w:t>p</w:t>
      </w:r>
      <w:r w:rsidR="005B24AC" w:rsidRPr="005B24AC">
        <w:rPr>
          <w:highlight w:val="yellow"/>
        </w:rPr>
        <w:t>ercentile of X = (# of values &lt; X + 0.5)/n * 100%</w:t>
      </w:r>
    </w:p>
    <w:p w14:paraId="5A3EAA6B" w14:textId="79A45E15" w:rsidR="005B24AC" w:rsidRDefault="003C4BBD" w:rsidP="005B24AC">
      <w:pPr>
        <w:pStyle w:val="ListParagraph"/>
        <w:numPr>
          <w:ilvl w:val="1"/>
          <w:numId w:val="7"/>
        </w:numPr>
        <w:spacing w:line="276" w:lineRule="auto"/>
      </w:pPr>
      <w:r>
        <w:t>Given percentile p: p</w:t>
      </w:r>
      <w:r w:rsidR="00EA1337">
        <w:t xml:space="preserve">osition of </w:t>
      </w:r>
      <w:r>
        <w:t>value X</w:t>
      </w:r>
      <w:r w:rsidR="00EA1337">
        <w:t xml:space="preserve"> </w:t>
      </w:r>
      <w:r w:rsidR="00EA1337" w:rsidRPr="0011523D">
        <w:rPr>
          <w:highlight w:val="yellow"/>
        </w:rPr>
        <w:t xml:space="preserve">c = </w:t>
      </w:r>
      <w:proofErr w:type="spellStart"/>
      <w:r w:rsidR="00EA1337" w:rsidRPr="0011523D">
        <w:rPr>
          <w:highlight w:val="yellow"/>
        </w:rPr>
        <w:t>np</w:t>
      </w:r>
      <w:proofErr w:type="spellEnd"/>
      <w:r w:rsidR="00EA1337" w:rsidRPr="0011523D">
        <w:rPr>
          <w:highlight w:val="yellow"/>
        </w:rPr>
        <w:t>/100</w:t>
      </w:r>
    </w:p>
    <w:p w14:paraId="35CC15B3" w14:textId="7965ED97" w:rsidR="00EA1337" w:rsidRDefault="00EA1337" w:rsidP="00EA1337">
      <w:pPr>
        <w:pStyle w:val="ListParagraph"/>
        <w:numPr>
          <w:ilvl w:val="2"/>
          <w:numId w:val="7"/>
        </w:numPr>
        <w:spacing w:line="276" w:lineRule="auto"/>
      </w:pPr>
      <w:r w:rsidRPr="0011523D">
        <w:rPr>
          <w:highlight w:val="yellow"/>
        </w:rPr>
        <w:t xml:space="preserve">If c is not a whole number, round up </w:t>
      </w:r>
      <w:r w:rsidR="003C4BBD" w:rsidRPr="0011523D">
        <w:rPr>
          <w:highlight w:val="yellow"/>
        </w:rPr>
        <w:sym w:font="Symbol" w:char="F0AE"/>
      </w:r>
      <w:r w:rsidR="003C4BBD" w:rsidRPr="0011523D">
        <w:rPr>
          <w:highlight w:val="yellow"/>
        </w:rPr>
        <w:t xml:space="preserve"> position of value X</w:t>
      </w:r>
    </w:p>
    <w:p w14:paraId="4F1F289D" w14:textId="537086B7" w:rsidR="003C4BBD" w:rsidRDefault="003C4BBD" w:rsidP="00EA1337">
      <w:pPr>
        <w:pStyle w:val="ListParagraph"/>
        <w:numPr>
          <w:ilvl w:val="2"/>
          <w:numId w:val="7"/>
        </w:numPr>
        <w:spacing w:line="276" w:lineRule="auto"/>
      </w:pPr>
      <w:r w:rsidRPr="0011523D">
        <w:rPr>
          <w:highlight w:val="yellow"/>
        </w:rPr>
        <w:t>If c is a whole number, value of X = average of values at position c and position c+1</w:t>
      </w:r>
    </w:p>
    <w:p w14:paraId="2038AEB3" w14:textId="462DF416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Deciles</w:t>
      </w:r>
      <w:r>
        <w:t xml:space="preserve"> – divide the data into 10 equal groups</w:t>
      </w:r>
    </w:p>
    <w:p w14:paraId="59827665" w14:textId="0FC70EAD" w:rsidR="005D6F9B" w:rsidRDefault="005D6F9B" w:rsidP="005D6F9B">
      <w:pPr>
        <w:pStyle w:val="ListParagraph"/>
        <w:numPr>
          <w:ilvl w:val="1"/>
          <w:numId w:val="7"/>
        </w:numPr>
        <w:spacing w:line="276" w:lineRule="auto"/>
      </w:pPr>
      <w:r>
        <w:t>D1 = P10, D2 = P20, …</w:t>
      </w:r>
    </w:p>
    <w:p w14:paraId="204D07B8" w14:textId="5DC15E2B" w:rsidR="007C5C17" w:rsidRDefault="007C5C17" w:rsidP="007C5C1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Quartiles </w:t>
      </w:r>
      <w:r>
        <w:t>– divide the data into 4 equal groups</w:t>
      </w:r>
    </w:p>
    <w:p w14:paraId="4B6C3F39" w14:textId="77777777" w:rsidR="009D55AE" w:rsidRDefault="009D55AE" w:rsidP="009D55AE">
      <w:pPr>
        <w:pStyle w:val="ListParagraph"/>
        <w:numPr>
          <w:ilvl w:val="1"/>
          <w:numId w:val="7"/>
        </w:numPr>
        <w:spacing w:line="276" w:lineRule="auto"/>
      </w:pPr>
      <w:r>
        <w:t>Q1 = median of lower half = P25</w:t>
      </w:r>
    </w:p>
    <w:p w14:paraId="1D54EAD3" w14:textId="7D5C2D03" w:rsidR="007C5C17" w:rsidRDefault="004A2724" w:rsidP="004A2724">
      <w:pPr>
        <w:pStyle w:val="ListParagraph"/>
        <w:numPr>
          <w:ilvl w:val="1"/>
          <w:numId w:val="7"/>
        </w:numPr>
        <w:spacing w:line="276" w:lineRule="auto"/>
      </w:pPr>
      <w:r>
        <w:t>Q2 = median</w:t>
      </w:r>
      <w:r w:rsidR="005D6F9B">
        <w:t xml:space="preserve"> = P50</w:t>
      </w:r>
    </w:p>
    <w:p w14:paraId="718083E3" w14:textId="5437CA31" w:rsidR="004A2724" w:rsidRDefault="004A2724" w:rsidP="004A2724">
      <w:pPr>
        <w:pStyle w:val="ListParagraph"/>
        <w:numPr>
          <w:ilvl w:val="1"/>
          <w:numId w:val="7"/>
        </w:numPr>
        <w:spacing w:line="276" w:lineRule="auto"/>
      </w:pPr>
      <w:r>
        <w:t>Q3 = median of higher half</w:t>
      </w:r>
      <w:r w:rsidR="005D6F9B">
        <w:t xml:space="preserve"> = P75</w:t>
      </w:r>
    </w:p>
    <w:p w14:paraId="59B843AD" w14:textId="2A3E88B2" w:rsidR="00050C4F" w:rsidRDefault="00050C4F" w:rsidP="004A2724">
      <w:pPr>
        <w:pStyle w:val="ListParagraph"/>
        <w:numPr>
          <w:ilvl w:val="1"/>
          <w:numId w:val="7"/>
        </w:numPr>
        <w:spacing w:line="276" w:lineRule="auto"/>
      </w:pPr>
      <w:r>
        <w:t xml:space="preserve">Five-number summary: </w:t>
      </w:r>
      <w:proofErr w:type="spellStart"/>
      <w:r>
        <w:t>Xmin</w:t>
      </w:r>
      <w:proofErr w:type="spellEnd"/>
      <w:r>
        <w:t xml:space="preserve">, Q1, Q2, Q3, </w:t>
      </w:r>
      <w:proofErr w:type="spellStart"/>
      <w:r>
        <w:t>Xmax</w:t>
      </w:r>
      <w:proofErr w:type="spellEnd"/>
      <w:r>
        <w:t xml:space="preserve"> </w:t>
      </w:r>
      <w:r>
        <w:sym w:font="Symbol" w:char="F0AE"/>
      </w:r>
      <w:r>
        <w:t xml:space="preserve"> use to draw boxplots</w:t>
      </w:r>
    </w:p>
    <w:p w14:paraId="3C0EE6B6" w14:textId="21C36EA4" w:rsidR="00050C4F" w:rsidRDefault="00050C4F" w:rsidP="00050C4F">
      <w:pPr>
        <w:pStyle w:val="ListParagraph"/>
        <w:numPr>
          <w:ilvl w:val="1"/>
          <w:numId w:val="7"/>
        </w:numPr>
        <w:spacing w:line="276" w:lineRule="auto"/>
      </w:pPr>
      <w:r>
        <w:t>Modified boxplot</w:t>
      </w:r>
    </w:p>
    <w:p w14:paraId="7051BF18" w14:textId="161BE682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F0200F">
        <w:rPr>
          <w:highlight w:val="yellow"/>
          <w:u w:val="single"/>
        </w:rPr>
        <w:t>Interquartile range (IQR)</w:t>
      </w:r>
      <w:r w:rsidRPr="00F0200F">
        <w:rPr>
          <w:highlight w:val="yellow"/>
        </w:rPr>
        <w:t xml:space="preserve"> = Q3 – Q1</w:t>
      </w:r>
    </w:p>
    <w:p w14:paraId="6178503C" w14:textId="149BC597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F0200F">
        <w:rPr>
          <w:highlight w:val="yellow"/>
          <w:u w:val="single"/>
        </w:rPr>
        <w:t>Left fence (LF)</w:t>
      </w:r>
      <w:r w:rsidRPr="00F0200F">
        <w:rPr>
          <w:highlight w:val="yellow"/>
        </w:rPr>
        <w:t xml:space="preserve"> = Q1 – 1.5 * IQR</w:t>
      </w:r>
    </w:p>
    <w:p w14:paraId="7A3D16AC" w14:textId="3BA78232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 w:rsidRPr="00F0200F">
        <w:rPr>
          <w:highlight w:val="yellow"/>
          <w:u w:val="single"/>
        </w:rPr>
        <w:t>Right fence (RF)</w:t>
      </w:r>
      <w:r w:rsidRPr="00F0200F">
        <w:rPr>
          <w:highlight w:val="yellow"/>
        </w:rPr>
        <w:t xml:space="preserve"> = Q3 + 1.5 * IQR</w:t>
      </w:r>
    </w:p>
    <w:p w14:paraId="210E4631" w14:textId="572FBB48" w:rsidR="00050C4F" w:rsidRDefault="00050C4F" w:rsidP="00050C4F">
      <w:pPr>
        <w:pStyle w:val="ListParagraph"/>
        <w:numPr>
          <w:ilvl w:val="2"/>
          <w:numId w:val="7"/>
        </w:numPr>
        <w:spacing w:line="276" w:lineRule="auto"/>
      </w:pPr>
      <w:r>
        <w:t xml:space="preserve">Any values &lt; LF or &gt; RF are considered </w:t>
      </w:r>
      <w:r>
        <w:rPr>
          <w:u w:val="single"/>
        </w:rPr>
        <w:t>outliers</w:t>
      </w:r>
    </w:p>
    <w:p w14:paraId="5D309B63" w14:textId="141498D8" w:rsidR="00050C4F" w:rsidRPr="00E85F56" w:rsidRDefault="00876DDE" w:rsidP="00050C4F">
      <w:pPr>
        <w:pStyle w:val="ListParagraph"/>
        <w:numPr>
          <w:ilvl w:val="2"/>
          <w:numId w:val="7"/>
        </w:numPr>
        <w:spacing w:line="276" w:lineRule="auto"/>
        <w:rPr>
          <w:u w:val="single"/>
        </w:rPr>
      </w:pPr>
      <w:r w:rsidRPr="00E85F56">
        <w:rPr>
          <w:u w:val="single"/>
        </w:rPr>
        <w:t xml:space="preserve">Use smallest/largest value that are not outliers as </w:t>
      </w:r>
      <w:proofErr w:type="spellStart"/>
      <w:r w:rsidRPr="00E85F56">
        <w:rPr>
          <w:u w:val="single"/>
        </w:rPr>
        <w:t>Xmin</w:t>
      </w:r>
      <w:proofErr w:type="spellEnd"/>
      <w:r w:rsidRPr="00E85F56">
        <w:rPr>
          <w:u w:val="single"/>
        </w:rPr>
        <w:t>/</w:t>
      </w:r>
      <w:proofErr w:type="spellStart"/>
      <w:r w:rsidRPr="00E85F56">
        <w:rPr>
          <w:u w:val="single"/>
        </w:rPr>
        <w:t>Xmax</w:t>
      </w:r>
      <w:proofErr w:type="spellEnd"/>
    </w:p>
    <w:p w14:paraId="70FB0332" w14:textId="0BBF6EC6" w:rsidR="00760055" w:rsidRPr="007C2BB5" w:rsidRDefault="00760055" w:rsidP="00050C4F">
      <w:pPr>
        <w:pStyle w:val="ListParagraph"/>
        <w:numPr>
          <w:ilvl w:val="2"/>
          <w:numId w:val="7"/>
        </w:numPr>
        <w:spacing w:line="276" w:lineRule="auto"/>
      </w:pPr>
      <w:r>
        <w:t>Mark outliers as stars</w:t>
      </w:r>
      <w:bookmarkStart w:id="0" w:name="_GoBack"/>
      <w:bookmarkEnd w:id="0"/>
    </w:p>
    <w:sectPr w:rsidR="00760055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52"/>
    <w:rsid w:val="00050C4F"/>
    <w:rsid w:val="000C4A5E"/>
    <w:rsid w:val="0011523D"/>
    <w:rsid w:val="001B0B39"/>
    <w:rsid w:val="003C4BBD"/>
    <w:rsid w:val="004A2724"/>
    <w:rsid w:val="005B24AC"/>
    <w:rsid w:val="005D6F9B"/>
    <w:rsid w:val="00746252"/>
    <w:rsid w:val="00760055"/>
    <w:rsid w:val="007B7152"/>
    <w:rsid w:val="007C2BB5"/>
    <w:rsid w:val="007C5C17"/>
    <w:rsid w:val="007D0FAB"/>
    <w:rsid w:val="00875D61"/>
    <w:rsid w:val="00876DDE"/>
    <w:rsid w:val="009D55AE"/>
    <w:rsid w:val="00C47C76"/>
    <w:rsid w:val="00D83944"/>
    <w:rsid w:val="00E85F56"/>
    <w:rsid w:val="00EA1337"/>
    <w:rsid w:val="00F0200F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5C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12</TotalTime>
  <Pages>1</Pages>
  <Words>157</Words>
  <Characters>900</Characters>
  <Application>Microsoft Macintosh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15</cp:revision>
  <dcterms:created xsi:type="dcterms:W3CDTF">2015-09-18T17:15:00Z</dcterms:created>
  <dcterms:modified xsi:type="dcterms:W3CDTF">2015-10-02T05:36:00Z</dcterms:modified>
</cp:coreProperties>
</file>
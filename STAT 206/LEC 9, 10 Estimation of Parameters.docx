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72E0" w14:textId="77777777" w:rsidR="00C47C76" w:rsidRDefault="00FE382F" w:rsidP="007C2BB5">
      <w:pPr>
        <w:spacing w:line="276" w:lineRule="auto"/>
      </w:pPr>
      <w:r>
        <w:rPr>
          <w:b/>
          <w:u w:val="single"/>
        </w:rPr>
        <w:t>Estimation of Parameters</w:t>
      </w:r>
    </w:p>
    <w:p w14:paraId="4D8500D2" w14:textId="77777777" w:rsidR="007C2BB5" w:rsidRDefault="007C2BB5" w:rsidP="007C2BB5">
      <w:pPr>
        <w:spacing w:line="276" w:lineRule="auto"/>
      </w:pPr>
    </w:p>
    <w:p w14:paraId="027D6577" w14:textId="77777777" w:rsidR="00FE382F" w:rsidRDefault="00FE382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Estimating parameters of population</w:t>
      </w:r>
    </w:p>
    <w:p w14:paraId="1FAA2C4C" w14:textId="77777777" w:rsidR="007C2BB5" w:rsidRDefault="00FE382F" w:rsidP="00FE382F">
      <w:pPr>
        <w:pStyle w:val="ListParagraph"/>
        <w:numPr>
          <w:ilvl w:val="1"/>
          <w:numId w:val="7"/>
        </w:numPr>
        <w:spacing w:line="276" w:lineRule="auto"/>
      </w:pPr>
      <w:r>
        <w:t>Let X1, X2, X3 be a random sample taken from a population</w:t>
      </w:r>
    </w:p>
    <w:p w14:paraId="5E721D93" w14:textId="3F6C662B" w:rsidR="00FE382F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t>X = population attribute (a c</w:t>
      </w:r>
      <w:r w:rsidR="003768A3">
        <w:t>haracteristic of the population)</w:t>
      </w:r>
    </w:p>
    <w:p w14:paraId="5AE5898F" w14:textId="77777777" w:rsidR="00032F44" w:rsidRDefault="00032F44" w:rsidP="002C5D4B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X1, X2, … Xn = random variables of sample (before experiment)</w:t>
      </w:r>
    </w:p>
    <w:p w14:paraId="32DB2823" w14:textId="513C0CD5" w:rsidR="00032F44" w:rsidRDefault="00A43722" w:rsidP="00032F44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</w:t>
      </w:r>
      <w:r w:rsidR="00032F44">
        <w:t>x1, x2, … xn = actual values (after experiment)</w:t>
      </w:r>
    </w:p>
    <w:p w14:paraId="089BE9F2" w14:textId="052D2F38" w:rsidR="003F5BAF" w:rsidRDefault="0012674D" w:rsidP="003F5BAF">
      <w:pPr>
        <w:pStyle w:val="ListParagraph"/>
        <w:numPr>
          <w:ilvl w:val="1"/>
          <w:numId w:val="7"/>
        </w:numPr>
        <w:spacing w:line="276" w:lineRule="auto"/>
      </w:pPr>
      <w:r>
        <w:t>P</w:t>
      </w:r>
      <w:r w:rsidR="003F5BAF">
        <w:t>opulation’s distr. is known but depends on some unknown parameters</w:t>
      </w:r>
    </w:p>
    <w:p w14:paraId="76A2D7E3" w14:textId="2713F421" w:rsidR="003F5BAF" w:rsidRDefault="003F5BAF" w:rsidP="003F5BAF">
      <w:pPr>
        <w:pStyle w:val="ListParagraph"/>
        <w:numPr>
          <w:ilvl w:val="2"/>
          <w:numId w:val="7"/>
        </w:numPr>
        <w:spacing w:line="276" w:lineRule="auto"/>
      </w:pPr>
      <w:r>
        <w:t>Based on a sample, we can estimate these parameters</w:t>
      </w:r>
    </w:p>
    <w:p w14:paraId="2D34593D" w14:textId="701BD335" w:rsidR="00CA48AC" w:rsidRDefault="00CA48AC" w:rsidP="00552804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A48AC">
        <w:rPr>
          <w:b/>
        </w:rPr>
        <w:t>Point estimation</w:t>
      </w:r>
    </w:p>
    <w:p w14:paraId="06C2BA6C" w14:textId="77777777" w:rsidR="00CA48AC" w:rsidRDefault="00CA48AC" w:rsidP="00CA48AC">
      <w:pPr>
        <w:pStyle w:val="ListParagraph"/>
        <w:numPr>
          <w:ilvl w:val="1"/>
          <w:numId w:val="7"/>
        </w:numPr>
        <w:spacing w:line="276" w:lineRule="auto"/>
      </w:pPr>
      <w:r>
        <w:sym w:font="Symbol" w:char="F071"/>
      </w:r>
      <w:r>
        <w:t xml:space="preserve">~ is an </w:t>
      </w:r>
      <w:r>
        <w:rPr>
          <w:u w:val="single"/>
        </w:rPr>
        <w:t>unbiased estimator</w:t>
      </w:r>
      <w:r>
        <w:t xml:space="preserve"> of </w:t>
      </w:r>
      <w:r>
        <w:sym w:font="Symbol" w:char="F071"/>
      </w:r>
      <w:r>
        <w:t xml:space="preserve"> if &amp; only if E(</w:t>
      </w:r>
      <w:r>
        <w:sym w:font="Symbol" w:char="F071"/>
      </w:r>
      <w:r>
        <w:t xml:space="preserve">~) = </w:t>
      </w:r>
      <w:r>
        <w:sym w:font="Symbol" w:char="F071"/>
      </w:r>
    </w:p>
    <w:p w14:paraId="77767E73" w14:textId="77777777" w:rsidR="00CA48AC" w:rsidRPr="00AD7E79" w:rsidRDefault="00CA48AC" w:rsidP="00CA48AC">
      <w:pPr>
        <w:pStyle w:val="ListParagraph"/>
        <w:numPr>
          <w:ilvl w:val="2"/>
          <w:numId w:val="7"/>
        </w:numPr>
        <w:spacing w:line="276" w:lineRule="auto"/>
      </w:pPr>
      <w:r>
        <w:t>i.e. if “on average” its value = the value it is estimating</w:t>
      </w:r>
    </w:p>
    <w:p w14:paraId="7E766C99" w14:textId="77777777" w:rsidR="006E306B" w:rsidRDefault="006E306B" w:rsidP="006E306B">
      <w:pPr>
        <w:pStyle w:val="ListParagraph"/>
        <w:numPr>
          <w:ilvl w:val="1"/>
          <w:numId w:val="7"/>
        </w:numPr>
        <w:spacing w:line="276" w:lineRule="auto"/>
      </w:pPr>
      <w:r>
        <w:t xml:space="preserve">If population </w:t>
      </w:r>
      <w:r>
        <w:sym w:font="Symbol" w:char="F0AE"/>
      </w:r>
      <w:r>
        <w:t xml:space="preserve">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</w:p>
    <w:p w14:paraId="20313759" w14:textId="6116F537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>
        <w:sym w:font="Symbol" w:char="F06D"/>
      </w:r>
      <w:r>
        <w:t xml:space="preserve"> = (</w:t>
      </w:r>
      <w:r>
        <w:sym w:font="Symbol" w:char="F0E5"/>
      </w:r>
      <w:r>
        <w:t xml:space="preserve"> X</w:t>
      </w:r>
      <w:r>
        <w:rPr>
          <w:vertAlign w:val="subscript"/>
        </w:rPr>
        <w:t>i</w:t>
      </w:r>
      <w:r>
        <w:t>)/n</w:t>
      </w:r>
    </w:p>
    <w:p w14:paraId="1B251E49" w14:textId="0E65E819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</w:t>
      </w:r>
      <w:r>
        <w:rPr>
          <w:vertAlign w:val="subscript"/>
        </w:rPr>
        <w:t>i</w:t>
      </w:r>
      <w:r>
        <w:t xml:space="preserve"> – </w:t>
      </w:r>
      <w:r>
        <w:sym w:font="Symbol" w:char="F06D"/>
      </w:r>
      <w:r>
        <w:t>)</w:t>
      </w:r>
      <w:r>
        <w:rPr>
          <w:vertAlign w:val="superscript"/>
        </w:rPr>
        <w:t>2</w:t>
      </w:r>
      <w:r>
        <w:t>/n</w:t>
      </w:r>
    </w:p>
    <w:p w14:paraId="54BF352D" w14:textId="77777777" w:rsidR="006E306B" w:rsidRDefault="006E306B" w:rsidP="006E306B">
      <w:pPr>
        <w:pStyle w:val="ListParagraph"/>
        <w:numPr>
          <w:ilvl w:val="1"/>
          <w:numId w:val="7"/>
        </w:numPr>
        <w:spacing w:line="276" w:lineRule="auto"/>
      </w:pPr>
      <w:r>
        <w:t>Then (X1 … Xn) = sample</w:t>
      </w:r>
    </w:p>
    <w:p w14:paraId="4667F49C" w14:textId="77777777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>
        <w:t>X-bar = (X1 + … Xn)/n</w:t>
      </w:r>
    </w:p>
    <w:p w14:paraId="1D1FE8C7" w14:textId="77777777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>
        <w:t>Sample var = S</w:t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(Xi – X-bar)</w:t>
      </w:r>
      <w:r>
        <w:rPr>
          <w:vertAlign w:val="superscript"/>
        </w:rPr>
        <w:t>2</w:t>
      </w:r>
      <w:r>
        <w:t>/(n – 1)</w:t>
      </w:r>
    </w:p>
    <w:p w14:paraId="6C31E78B" w14:textId="77777777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estimator</w:t>
      </w:r>
      <w:r>
        <w:t xml:space="preserve"> (a r. v.) for </w:t>
      </w:r>
      <w:r>
        <w:sym w:font="Symbol" w:char="F06D"/>
      </w:r>
    </w:p>
    <w:p w14:paraId="518CA3C0" w14:textId="77777777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estimate</w:t>
      </w:r>
      <w:r>
        <w:t xml:space="preserve"> (a value) for </w:t>
      </w:r>
      <w:r>
        <w:sym w:font="Symbol" w:char="F06D"/>
      </w:r>
    </w:p>
    <w:p w14:paraId="31A082FB" w14:textId="3E5567FF" w:rsidR="006E306B" w:rsidRDefault="00793078" w:rsidP="006E306B">
      <w:pPr>
        <w:pStyle w:val="ListParagraph"/>
        <w:numPr>
          <w:ilvl w:val="1"/>
          <w:numId w:val="7"/>
        </w:numPr>
        <w:spacing w:line="276" w:lineRule="auto"/>
      </w:pPr>
      <w:r>
        <w:t>For</w:t>
      </w:r>
      <w:r w:rsidR="006E306B">
        <w:t xml:space="preserve"> population X ~ N(</w:t>
      </w:r>
      <w:r w:rsidR="006E306B">
        <w:sym w:font="Symbol" w:char="F06D"/>
      </w:r>
      <w:r w:rsidR="006E306B">
        <w:t xml:space="preserve">, </w:t>
      </w:r>
      <w:r w:rsidR="006E306B">
        <w:sym w:font="Symbol" w:char="F073"/>
      </w:r>
      <w:r w:rsidR="006E306B">
        <w:t xml:space="preserve">) with </w:t>
      </w:r>
      <w:r w:rsidR="006E306B">
        <w:t xml:space="preserve">known </w:t>
      </w:r>
      <w:r w:rsidR="006E306B">
        <w:sym w:font="Symbol" w:char="F073"/>
      </w:r>
    </w:p>
    <w:p w14:paraId="75CDAB07" w14:textId="2A2CAEB2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 w:rsidRPr="00D71071">
        <w:rPr>
          <w:highlight w:val="yellow"/>
        </w:rPr>
        <w:t>X-bar ~ N(</w:t>
      </w:r>
      <w:r w:rsidRPr="00D71071">
        <w:rPr>
          <w:highlight w:val="yellow"/>
        </w:rPr>
        <w:sym w:font="Symbol" w:char="F06D"/>
      </w:r>
      <w:r w:rsidRPr="00D71071">
        <w:rPr>
          <w:highlight w:val="yellow"/>
        </w:rPr>
        <w:t xml:space="preserve">, </w:t>
      </w:r>
      <w:r w:rsidRPr="00D71071">
        <w:rPr>
          <w:highlight w:val="yellow"/>
        </w:rPr>
        <w:sym w:font="Symbol" w:char="F073"/>
      </w:r>
      <w:r w:rsidRPr="00D71071">
        <w:rPr>
          <w:highlight w:val="yellow"/>
        </w:rPr>
        <w:t>/</w:t>
      </w:r>
      <w:r w:rsidRPr="00D71071">
        <w:rPr>
          <w:highlight w:val="yellow"/>
        </w:rPr>
        <w:sym w:font="Symbol" w:char="F0D6"/>
      </w:r>
      <w:r w:rsidRPr="00D71071">
        <w:rPr>
          <w:highlight w:val="yellow"/>
        </w:rPr>
        <w:t>n)</w:t>
      </w:r>
    </w:p>
    <w:p w14:paraId="7D9D104F" w14:textId="3112CF69" w:rsidR="006E306B" w:rsidRDefault="00793078" w:rsidP="006E306B">
      <w:pPr>
        <w:pStyle w:val="ListParagraph"/>
        <w:numPr>
          <w:ilvl w:val="1"/>
          <w:numId w:val="7"/>
        </w:numPr>
        <w:spacing w:line="276" w:lineRule="auto"/>
      </w:pPr>
      <w:r>
        <w:t xml:space="preserve">For </w:t>
      </w:r>
      <w:r w:rsidR="006E306B">
        <w:t>population X ~ N(</w:t>
      </w:r>
      <w:r w:rsidR="006E306B">
        <w:sym w:font="Symbol" w:char="F06D"/>
      </w:r>
      <w:r w:rsidR="006E306B">
        <w:t xml:space="preserve">, </w:t>
      </w:r>
      <w:r w:rsidR="006E306B">
        <w:sym w:font="Symbol" w:char="F073"/>
      </w:r>
      <w:r w:rsidR="006E306B">
        <w:t xml:space="preserve">) </w:t>
      </w:r>
      <w:r w:rsidR="006E306B">
        <w:t>with unknown</w:t>
      </w:r>
      <w:r w:rsidR="006E306B">
        <w:t xml:space="preserve"> </w:t>
      </w:r>
      <w:r w:rsidR="006E306B">
        <w:sym w:font="Symbol" w:char="F073"/>
      </w:r>
      <w:r w:rsidR="006E306B">
        <w:t xml:space="preserve"> &amp; </w:t>
      </w:r>
      <w:r w:rsidR="006E306B">
        <w:t>n &lt; 30</w:t>
      </w:r>
    </w:p>
    <w:p w14:paraId="0D87A4CF" w14:textId="77777777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 w:rsidRPr="00D71071">
        <w:rPr>
          <w:highlight w:val="yellow"/>
        </w:rPr>
        <w:t>X-bar ~ t</w:t>
      </w:r>
      <w:r>
        <w:rPr>
          <w:highlight w:val="yellow"/>
          <w:vertAlign w:val="subscript"/>
        </w:rPr>
        <w:t>n-1</w:t>
      </w:r>
      <w:r w:rsidRPr="00D71071">
        <w:rPr>
          <w:highlight w:val="yellow"/>
        </w:rPr>
        <w:t>(</w:t>
      </w:r>
      <w:r w:rsidRPr="00D71071">
        <w:rPr>
          <w:highlight w:val="yellow"/>
        </w:rPr>
        <w:sym w:font="Symbol" w:char="F06D"/>
      </w:r>
      <w:r w:rsidRPr="00D71071">
        <w:rPr>
          <w:highlight w:val="yellow"/>
        </w:rPr>
        <w:t>, S/</w:t>
      </w:r>
      <w:r w:rsidRPr="00D71071">
        <w:rPr>
          <w:highlight w:val="yellow"/>
        </w:rPr>
        <w:sym w:font="Symbol" w:char="F0D6"/>
      </w:r>
      <w:r w:rsidRPr="00D71071">
        <w:rPr>
          <w:highlight w:val="yellow"/>
        </w:rPr>
        <w:t>n)</w:t>
      </w:r>
    </w:p>
    <w:p w14:paraId="27CA414A" w14:textId="77777777" w:rsidR="006E306B" w:rsidRDefault="006E306B" w:rsidP="006E306B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Pr="004F4AE5">
        <w:rPr>
          <w:u w:val="single"/>
        </w:rPr>
        <w:t>student’s t-distribution</w:t>
      </w:r>
      <w:r>
        <w:t>, with n – 1 degrees of freedom</w:t>
      </w:r>
    </w:p>
    <w:p w14:paraId="02D99DAF" w14:textId="77777777" w:rsidR="00552804" w:rsidRPr="00042631" w:rsidRDefault="00552804" w:rsidP="0055280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Interval estimation</w:t>
      </w:r>
    </w:p>
    <w:p w14:paraId="12C7E282" w14:textId="7B9BE6EF" w:rsidR="00042631" w:rsidRPr="00541FBF" w:rsidRDefault="00042631" w:rsidP="00042631">
      <w:pPr>
        <w:pStyle w:val="ListParagraph"/>
        <w:numPr>
          <w:ilvl w:val="1"/>
          <w:numId w:val="7"/>
        </w:numPr>
        <w:spacing w:line="276" w:lineRule="auto"/>
      </w:pPr>
      <w:r>
        <w:t>Confidence level - the probability that the interval estimate will contain the parameter</w:t>
      </w:r>
    </w:p>
    <w:p w14:paraId="20A9475D" w14:textId="6B623D4F" w:rsidR="00541FBF" w:rsidRPr="007C44D8" w:rsidRDefault="00CB300F" w:rsidP="00541FBF">
      <w:pPr>
        <w:pStyle w:val="ListParagraph"/>
        <w:numPr>
          <w:ilvl w:val="1"/>
          <w:numId w:val="7"/>
        </w:numPr>
        <w:spacing w:line="276" w:lineRule="auto"/>
      </w:pPr>
      <w:r>
        <w:t xml:space="preserve">CI – </w:t>
      </w:r>
      <w:r w:rsidRPr="008D4FE7">
        <w:rPr>
          <w:u w:val="single"/>
        </w:rPr>
        <w:t>confidence interval</w:t>
      </w:r>
    </w:p>
    <w:p w14:paraId="76DC05E9" w14:textId="79C2C9F9" w:rsidR="007C44D8" w:rsidRDefault="001B3628" w:rsidP="007C44D8">
      <w:pPr>
        <w:pStyle w:val="ListParagraph"/>
        <w:numPr>
          <w:ilvl w:val="2"/>
          <w:numId w:val="7"/>
        </w:numPr>
        <w:spacing w:line="276" w:lineRule="auto"/>
      </w:pPr>
      <w:r>
        <w:t>A specific interval estimate of a parameter determined using sample data &amp; the specific confidence level of the estimate</w:t>
      </w:r>
    </w:p>
    <w:p w14:paraId="0CDF3E35" w14:textId="4001CF71" w:rsidR="00CB300F" w:rsidRDefault="00416841" w:rsidP="00541FBF">
      <w:pPr>
        <w:pStyle w:val="ListParagraph"/>
        <w:numPr>
          <w:ilvl w:val="1"/>
          <w:numId w:val="7"/>
        </w:numPr>
        <w:spacing w:line="276" w:lineRule="auto"/>
      </w:pPr>
      <w:r>
        <w:t>Population ~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  <w:r w:rsidR="00AC0E43">
        <w:t xml:space="preserve">, </w:t>
      </w:r>
      <w:r w:rsidR="00AC0E43">
        <w:sym w:font="Symbol" w:char="F06D"/>
      </w:r>
      <w:r w:rsidR="00AC0E43">
        <w:t xml:space="preserve"> = ?, </w:t>
      </w:r>
      <w:r w:rsidR="00AC0E43">
        <w:sym w:font="Symbol" w:char="F073"/>
      </w:r>
      <w:r w:rsidR="00AC0E43">
        <w:t xml:space="preserve"> = known</w:t>
      </w:r>
      <w:r w:rsidR="00620519">
        <w:t>, n ≥ 30</w:t>
      </w:r>
    </w:p>
    <w:p w14:paraId="5759EFD3" w14:textId="366F31A3" w:rsidR="004551D0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 = </w:t>
      </w:r>
      <w:r>
        <w:rPr>
          <w:u w:val="single"/>
        </w:rPr>
        <w:t>level of significance</w:t>
      </w:r>
    </w:p>
    <w:p w14:paraId="62D0024B" w14:textId="18C9B407" w:rsidR="005D3969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t>Z</w:t>
      </w:r>
      <w:r w:rsidR="001B0974">
        <w:t>_</w:t>
      </w:r>
      <w:r>
        <w:sym w:font="Symbol" w:char="F061"/>
      </w:r>
      <w:r>
        <w:t xml:space="preserve"> = z-score in a Z-distribution where the area to the right of Z</w:t>
      </w:r>
      <w:r w:rsidR="0089204B">
        <w:t>_</w:t>
      </w:r>
      <w:r>
        <w:sym w:font="Symbol" w:char="F061"/>
      </w:r>
      <w:r>
        <w:t xml:space="preserve"> = </w:t>
      </w:r>
      <w:r>
        <w:sym w:font="Symbol" w:char="F061"/>
      </w:r>
    </w:p>
    <w:p w14:paraId="639BB829" w14:textId="5B961BDA" w:rsidR="009A799A" w:rsidRDefault="009A799A" w:rsidP="009A799A">
      <w:pPr>
        <w:pStyle w:val="ListParagraph"/>
        <w:numPr>
          <w:ilvl w:val="3"/>
          <w:numId w:val="7"/>
        </w:numPr>
        <w:spacing w:line="276" w:lineRule="auto"/>
      </w:pPr>
      <w:r>
        <w:t>i.e. P(z &gt; Z_</w:t>
      </w:r>
      <w:r>
        <w:sym w:font="Symbol" w:char="F061"/>
      </w:r>
      <w:r>
        <w:t xml:space="preserve">) = </w:t>
      </w:r>
      <w:r>
        <w:sym w:font="Symbol" w:char="F061"/>
      </w:r>
    </w:p>
    <w:p w14:paraId="3BE4394E" w14:textId="2F53CDDE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>X-bar ~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6F0BB60C" w14:textId="6D360BD1" w:rsidR="00973A8F" w:rsidRDefault="0084592B" w:rsidP="004551D0">
      <w:pPr>
        <w:pStyle w:val="ListParagraph"/>
        <w:numPr>
          <w:ilvl w:val="2"/>
          <w:numId w:val="7"/>
        </w:numPr>
        <w:spacing w:line="276" w:lineRule="auto"/>
      </w:pPr>
      <w:r>
        <w:t>Z =</w:t>
      </w:r>
      <w:r w:rsidR="00973A8F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 w:rsidR="00973A8F">
        <w:t xml:space="preserve"> ~ N(0, 1)</w:t>
      </w:r>
      <w:r w:rsidR="00EA6E7C">
        <w:t xml:space="preserve"> = </w:t>
      </w:r>
      <w:r w:rsidR="00EA6E7C" w:rsidRPr="00436C5A">
        <w:rPr>
          <w:u w:val="single"/>
        </w:rPr>
        <w:t>pivotal quantity</w:t>
      </w:r>
    </w:p>
    <w:p w14:paraId="12FAC668" w14:textId="79ACB3F3" w:rsidR="00973A8F" w:rsidRDefault="001B0974" w:rsidP="004551D0">
      <w:pPr>
        <w:pStyle w:val="ListParagraph"/>
        <w:numPr>
          <w:ilvl w:val="2"/>
          <w:numId w:val="7"/>
        </w:numPr>
        <w:spacing w:line="276" w:lineRule="auto"/>
      </w:pPr>
      <w:r>
        <w:t>P(-Z_</w:t>
      </w:r>
      <w:r w:rsidR="00574F08">
        <w:sym w:font="Symbol" w:char="F061"/>
      </w:r>
      <w:r w:rsidR="00574F08">
        <w:t>/2 &lt; Z &lt; Z_</w:t>
      </w:r>
      <w:r w:rsidR="00574F08">
        <w:sym w:font="Symbol" w:char="F061"/>
      </w:r>
      <w:r w:rsidR="00574F08">
        <w:t>/2</w:t>
      </w:r>
      <w:r w:rsidR="000A7D56">
        <w:t>)</w:t>
      </w:r>
      <w:r w:rsidR="009926D0">
        <w:t xml:space="preserve"> = 1 </w:t>
      </w:r>
      <w:r w:rsidR="009926D0">
        <w:sym w:font="Symbol" w:char="F02D"/>
      </w:r>
      <w:r w:rsidR="009926D0">
        <w:t xml:space="preserve"> </w:t>
      </w:r>
      <w:r w:rsidR="009926D0">
        <w:sym w:font="Symbol" w:char="F061"/>
      </w:r>
      <w:r w:rsidR="006137F3">
        <w:t xml:space="preserve"> </w:t>
      </w:r>
    </w:p>
    <w:p w14:paraId="0F0934C8" w14:textId="140BF2F8" w:rsidR="005A6AEF" w:rsidRDefault="004956AC" w:rsidP="001F7C44">
      <w:pPr>
        <w:pStyle w:val="ListParagraph"/>
        <w:numPr>
          <w:ilvl w:val="3"/>
          <w:numId w:val="7"/>
        </w:numPr>
        <w:spacing w:line="276" w:lineRule="auto"/>
      </w:pPr>
      <w:r>
        <w:t xml:space="preserve">= </w:t>
      </w:r>
      <m:oMath>
        <m:r>
          <w:rPr>
            <w:rFonts w:ascii="Cambria Math" w:hAnsi="Cambria Math"/>
            <w:sz w:val="28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&lt;μ&lt;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)</m:t>
        </m:r>
      </m:oMath>
    </w:p>
    <w:p w14:paraId="616B27D2" w14:textId="7C62E007" w:rsidR="00A77975" w:rsidRDefault="00A77975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confidence interval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17DF6ADC" w14:textId="71AC8ECB" w:rsidR="000A328D" w:rsidRDefault="000A328D" w:rsidP="000A328D">
      <w:pPr>
        <w:pStyle w:val="ListParagraph"/>
        <w:numPr>
          <w:ilvl w:val="3"/>
          <w:numId w:val="7"/>
        </w:numPr>
        <w:spacing w:line="276" w:lineRule="auto"/>
      </w:pPr>
      <w:r w:rsidRPr="00400599">
        <w:rPr>
          <w:highlight w:val="yellow"/>
        </w:rPr>
        <w:sym w:font="Symbol" w:char="F073"/>
      </w:r>
      <w:r w:rsidRPr="00400599">
        <w:rPr>
          <w:highlight w:val="yellow"/>
        </w:rPr>
        <w:t>/</w:t>
      </w:r>
      <w:r w:rsidRPr="00400599">
        <w:rPr>
          <w:highlight w:val="yellow"/>
        </w:rPr>
        <w:sym w:font="Symbol" w:char="F0D6"/>
      </w:r>
      <w:r w:rsidRPr="00400599">
        <w:rPr>
          <w:highlight w:val="yellow"/>
        </w:rPr>
        <w:t>n = standard error</w:t>
      </w:r>
    </w:p>
    <w:p w14:paraId="41EE652F" w14:textId="6A1473C7" w:rsidR="000A328D" w:rsidRDefault="00801E44" w:rsidP="000A328D">
      <w:pPr>
        <w:pStyle w:val="ListParagraph"/>
        <w:numPr>
          <w:ilvl w:val="3"/>
          <w:numId w:val="7"/>
        </w:numPr>
        <w:spacing w:line="276" w:lineRule="auto"/>
      </w:pPr>
      <w:r w:rsidRPr="00400599">
        <w:rPr>
          <w:highlight w:val="yellow"/>
        </w:rPr>
        <w:lastRenderedPageBreak/>
        <w:t xml:space="preserve">E = </w:t>
      </w:r>
      <m:oMath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  <w:r w:rsidR="000A328D" w:rsidRPr="00400599">
        <w:rPr>
          <w:highlight w:val="yellow"/>
        </w:rPr>
        <w:t xml:space="preserve"> = marginal</w:t>
      </w:r>
      <w:r w:rsidRPr="00400599">
        <w:rPr>
          <w:highlight w:val="yellow"/>
        </w:rPr>
        <w:t>/maximum</w:t>
      </w:r>
      <w:r w:rsidR="000A328D" w:rsidRPr="00400599">
        <w:rPr>
          <w:highlight w:val="yellow"/>
        </w:rPr>
        <w:t xml:space="preserve"> error</w:t>
      </w:r>
    </w:p>
    <w:p w14:paraId="32F5C88C" w14:textId="5116FA68" w:rsidR="004A0371" w:rsidRPr="001F07F6" w:rsidRDefault="004A0371" w:rsidP="004A0371">
      <w:pPr>
        <w:pStyle w:val="ListParagraph"/>
        <w:numPr>
          <w:ilvl w:val="1"/>
          <w:numId w:val="7"/>
        </w:numPr>
        <w:spacing w:line="276" w:lineRule="auto"/>
      </w:pPr>
      <w:r>
        <w:t xml:space="preserve">E.g. 96% CI </w:t>
      </w: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= 96% </w:t>
      </w:r>
      <w:r>
        <w:sym w:font="Symbol" w:char="F0AE"/>
      </w:r>
      <w:r>
        <w:t xml:space="preserve"> </w:t>
      </w:r>
      <w:r>
        <w:sym w:font="Symbol" w:char="F061"/>
      </w:r>
      <w:r>
        <w:t xml:space="preserve"> = 0.04 </w:t>
      </w:r>
      <w:r>
        <w:sym w:font="Symbol" w:char="F0AE"/>
      </w:r>
      <w:r>
        <w:t xml:space="preserve"> </w:t>
      </w:r>
      <w:r>
        <w:sym w:font="Symbol" w:char="F061"/>
      </w:r>
      <w:r>
        <w:t xml:space="preserve">/2 = 0.02 </w:t>
      </w:r>
      <w:r>
        <w:sym w:font="Symbol" w:char="F0AE"/>
      </w:r>
      <w:r>
        <w:t xml:space="preserve"> Z</w:t>
      </w:r>
      <w:r>
        <w:rPr>
          <w:vertAlign w:val="subscript"/>
        </w:rPr>
        <w:t>0.02</w:t>
      </w:r>
    </w:p>
    <w:p w14:paraId="07C90858" w14:textId="0046F0BA" w:rsidR="00674F1E" w:rsidRDefault="00674F1E" w:rsidP="00674F1E">
      <w:pPr>
        <w:pStyle w:val="ListParagraph"/>
        <w:numPr>
          <w:ilvl w:val="1"/>
          <w:numId w:val="7"/>
        </w:numPr>
        <w:spacing w:line="276" w:lineRule="auto"/>
      </w:pPr>
      <w:r>
        <w:t>For small sample with n &lt; 30</w:t>
      </w:r>
    </w:p>
    <w:p w14:paraId="64D694D3" w14:textId="171842F0" w:rsidR="00C870B3" w:rsidRDefault="00C870B3" w:rsidP="00674F1E">
      <w:pPr>
        <w:pStyle w:val="ListParagraph"/>
        <w:numPr>
          <w:ilvl w:val="2"/>
          <w:numId w:val="7"/>
        </w:numPr>
        <w:spacing w:line="276" w:lineRule="auto"/>
      </w:pPr>
      <w:r>
        <w:t>X-bar ~ t(</w:t>
      </w:r>
      <w:r>
        <w:sym w:font="Symbol" w:char="F06D"/>
      </w:r>
      <w:r>
        <w:t>, S/</w:t>
      </w:r>
      <w:r>
        <w:sym w:font="Symbol" w:char="F0D6"/>
      </w:r>
      <w:r>
        <w:t>n)</w:t>
      </w:r>
    </w:p>
    <w:p w14:paraId="5F290F24" w14:textId="4536B7E9" w:rsidR="009A4291" w:rsidRDefault="009A4291" w:rsidP="00674F1E">
      <w:pPr>
        <w:pStyle w:val="ListParagraph"/>
        <w:numPr>
          <w:ilvl w:val="2"/>
          <w:numId w:val="7"/>
        </w:numPr>
        <w:spacing w:line="276" w:lineRule="auto"/>
      </w:pPr>
      <w:r>
        <w:t xml:space="preserve">Pivotal = t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~ t w/ d. f. = n – 1</w:t>
      </w:r>
    </w:p>
    <w:p w14:paraId="4E0A680F" w14:textId="512BEF39" w:rsidR="00674F1E" w:rsidRPr="00674F1E" w:rsidRDefault="00674F1E" w:rsidP="00674F1E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0D09EEB3" w14:textId="6B58667B" w:rsidR="001F07F6" w:rsidRPr="004B70AE" w:rsidRDefault="004B70AE" w:rsidP="004B70A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Sample size estimation</w:t>
      </w:r>
    </w:p>
    <w:p w14:paraId="1965A42F" w14:textId="5EEEEFD8" w:rsidR="004B70AE" w:rsidRDefault="004B70AE" w:rsidP="004B70AE">
      <w:pPr>
        <w:pStyle w:val="ListParagraph"/>
        <w:numPr>
          <w:ilvl w:val="1"/>
          <w:numId w:val="7"/>
        </w:numPr>
        <w:spacing w:line="276" w:lineRule="auto"/>
      </w:pPr>
      <w:r>
        <w:t>Determining sample size based on max error</w:t>
      </w:r>
      <w:r w:rsidR="000E49B8">
        <w:t xml:space="preserve"> (E)</w:t>
      </w:r>
    </w:p>
    <w:p w14:paraId="57AE5A70" w14:textId="396481C3" w:rsidR="00FE4B0E" w:rsidRDefault="00FE4B0E" w:rsidP="004B70AE">
      <w:pPr>
        <w:pStyle w:val="ListParagraph"/>
        <w:numPr>
          <w:ilvl w:val="1"/>
          <w:numId w:val="7"/>
        </w:numPr>
        <w:spacing w:line="276" w:lineRule="auto"/>
      </w:pPr>
      <w:r>
        <w:t xml:space="preserve">Given (1 </w:t>
      </w:r>
      <w:r>
        <w:sym w:font="Symbol" w:char="F02D"/>
      </w:r>
      <w:r>
        <w:t xml:space="preserve"> </w:t>
      </w:r>
      <w:r>
        <w:sym w:font="Symbol" w:char="F061"/>
      </w:r>
      <w:r>
        <w:t>)100% CI</w:t>
      </w:r>
      <w:r w:rsidR="009D4A75">
        <w:t xml:space="preserve"> for known </w:t>
      </w:r>
      <w:r w:rsidR="009D4A75">
        <w:sym w:font="Symbol" w:char="F073"/>
      </w:r>
    </w:p>
    <w:p w14:paraId="7FE636F6" w14:textId="56D07066" w:rsidR="004B70AE" w:rsidRDefault="00EA74F8" w:rsidP="00FE4B0E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6D"/>
      </w:r>
      <w:r>
        <w:t xml:space="preserve"> </w:t>
      </w:r>
      <w:r>
        <w:sym w:font="Symbol" w:char="F02D"/>
      </w:r>
      <w:r>
        <w:t xml:space="preserve"> X-bar| &lt; E since X-bar – E &lt; </w:t>
      </w:r>
      <w:r>
        <w:sym w:font="Symbol" w:char="F06D"/>
      </w:r>
      <w:r>
        <w:t xml:space="preserve"> &lt; X-bar + E</w:t>
      </w:r>
    </w:p>
    <w:p w14:paraId="1574E09C" w14:textId="1354210F" w:rsidR="00FE4B0E" w:rsidRDefault="00344898" w:rsidP="00FE4B0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Minimum sample size</w:t>
      </w:r>
      <w:r w:rsidR="00097B14">
        <w:t xml:space="preserve"> =</w:t>
      </w:r>
      <w:r>
        <w:t xml:space="preserve"> </w:t>
      </w:r>
      <m:oMath>
        <m:r>
          <w:rPr>
            <w:rFonts w:ascii="Cambria Math" w:hAnsi="Cambria Math"/>
            <w:sz w:val="28"/>
            <w:highlight w:val="yellow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</m:oMath>
      <w:r w:rsidR="006A4D47">
        <w:t xml:space="preserve"> rounded up</w:t>
      </w:r>
    </w:p>
    <w:p w14:paraId="4EED0D09" w14:textId="1DC79C9C" w:rsidR="0065143C" w:rsidRDefault="0065143C" w:rsidP="0065143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Proportion estimation</w:t>
      </w:r>
    </w:p>
    <w:p w14:paraId="3B789367" w14:textId="4B5CCFF1" w:rsidR="00C522D3" w:rsidRDefault="00C522D3" w:rsidP="00851C45">
      <w:pPr>
        <w:pStyle w:val="ListParagraph"/>
        <w:numPr>
          <w:ilvl w:val="1"/>
          <w:numId w:val="7"/>
        </w:numPr>
        <w:spacing w:line="276" w:lineRule="auto"/>
      </w:pPr>
      <w:r>
        <w:t>Population ~ Bin(n, p) where p = ?</w:t>
      </w:r>
    </w:p>
    <w:p w14:paraId="1E949DF1" w14:textId="12E171C9" w:rsidR="007613C5" w:rsidRDefault="00C522D3" w:rsidP="00851C45">
      <w:pPr>
        <w:pStyle w:val="ListParagraph"/>
        <w:numPr>
          <w:ilvl w:val="1"/>
          <w:numId w:val="7"/>
        </w:numPr>
        <w:spacing w:line="276" w:lineRule="auto"/>
      </w:pPr>
      <w:r>
        <w:t xml:space="preserve">Sample – estimate p based on p^ </w:t>
      </w:r>
      <w:r w:rsidR="002E7301">
        <w:t>=</w:t>
      </w:r>
      <w:r>
        <w:t xml:space="preserve"> </w:t>
      </w:r>
      <w:r w:rsidRPr="00C0059C">
        <w:rPr>
          <w:u w:val="single"/>
        </w:rPr>
        <w:t>sample proportion</w:t>
      </w:r>
      <w:r w:rsidR="004009AB">
        <w:t xml:space="preserve"> = X/n where X = # of positive outcomes</w:t>
      </w:r>
    </w:p>
    <w:p w14:paraId="0E71921E" w14:textId="35FF5447" w:rsidR="002B52D3" w:rsidRDefault="002B52D3" w:rsidP="00851C45">
      <w:pPr>
        <w:pStyle w:val="ListParagraph"/>
        <w:numPr>
          <w:ilvl w:val="2"/>
          <w:numId w:val="7"/>
        </w:numPr>
        <w:spacing w:line="276" w:lineRule="auto"/>
      </w:pPr>
      <w:r>
        <w:t>p^ is a point estimate of p</w:t>
      </w:r>
    </w:p>
    <w:p w14:paraId="6EA807A1" w14:textId="541D9889" w:rsidR="002E7301" w:rsidRDefault="002E7301" w:rsidP="00851C45">
      <w:pPr>
        <w:pStyle w:val="ListParagraph"/>
        <w:numPr>
          <w:ilvl w:val="2"/>
          <w:numId w:val="7"/>
        </w:numPr>
        <w:spacing w:line="276" w:lineRule="auto"/>
      </w:pPr>
      <w:r>
        <w:t xml:space="preserve">p~ </w:t>
      </w:r>
      <w:r w:rsidR="002B52D3">
        <w:t>is</w:t>
      </w:r>
      <w:r>
        <w:t xml:space="preserve"> an estimator for p</w:t>
      </w:r>
    </w:p>
    <w:p w14:paraId="6BAAC76B" w14:textId="467A9F58" w:rsidR="008C656A" w:rsidRDefault="00B158D8" w:rsidP="00851C45">
      <w:pPr>
        <w:pStyle w:val="ListParagraph"/>
        <w:numPr>
          <w:ilvl w:val="2"/>
          <w:numId w:val="7"/>
        </w:numPr>
        <w:spacing w:line="276" w:lineRule="auto"/>
      </w:pPr>
      <w:r>
        <w:t xml:space="preserve">We know that X ~ (approx.) N(np, </w:t>
      </w:r>
      <w:r>
        <w:sym w:font="Symbol" w:char="F0D6"/>
      </w:r>
      <w:r>
        <w:t>(npq))</w:t>
      </w:r>
    </w:p>
    <w:p w14:paraId="4C77A84C" w14:textId="01449F84" w:rsidR="00F25374" w:rsidRDefault="00F25374" w:rsidP="00851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p~ ~ N(p, </w:t>
      </w:r>
      <w:r>
        <w:sym w:font="Symbol" w:char="F0D6"/>
      </w:r>
      <w:r>
        <w:t>(pq/n))</w:t>
      </w:r>
    </w:p>
    <w:p w14:paraId="4BC39235" w14:textId="7A3CA4AF" w:rsidR="00102C20" w:rsidRDefault="00102C20" w:rsidP="00851C45">
      <w:pPr>
        <w:pStyle w:val="ListParagraph"/>
        <w:numPr>
          <w:ilvl w:val="2"/>
          <w:numId w:val="7"/>
        </w:numPr>
        <w:spacing w:line="276" w:lineRule="auto"/>
      </w:pPr>
      <w:r>
        <w:t xml:space="preserve">Interval </w:t>
      </w:r>
      <w:r w:rsidR="00514EEC">
        <w:t>estimate of p is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p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den>
            </m:f>
          </m:e>
        </m:rad>
      </m:oMath>
      <w:r w:rsidR="00640973">
        <w:rPr>
          <w:sz w:val="28"/>
        </w:rPr>
        <w:t xml:space="preserve"> </w:t>
      </w:r>
      <w:r w:rsidR="004B38DE">
        <w:t>for np ≥ 5 and</w:t>
      </w:r>
      <w:r w:rsidR="00640973">
        <w:t xml:space="preserve"> nq ≥ 5</w:t>
      </w:r>
    </w:p>
    <w:p w14:paraId="700FFB81" w14:textId="7B90CFAF" w:rsidR="00102C20" w:rsidRPr="00102C20" w:rsidRDefault="00DC2E02" w:rsidP="00851C45">
      <w:pPr>
        <w:pStyle w:val="ListParagraph"/>
        <w:numPr>
          <w:ilvl w:val="2"/>
          <w:numId w:val="7"/>
        </w:numPr>
        <w:spacing w:line="276" w:lineRule="auto"/>
      </w:pPr>
      <w:r>
        <w:t>Minimum sample size for proportions</w:t>
      </w:r>
      <w:r w:rsidR="009B4DDF">
        <w:t xml:space="preserve"> = </w:t>
      </w:r>
      <m:oMath>
        <m:r>
          <w:rPr>
            <w:rFonts w:ascii="Cambria Math" w:hAnsi="Cambria Math"/>
            <w:sz w:val="28"/>
            <w:highlight w:val="yellow"/>
          </w:rPr>
          <m:t>n=</m:t>
        </m:r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q</m:t>
            </m:r>
          </m:e>
        </m:acc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</m:oMath>
    </w:p>
    <w:p w14:paraId="4954F37D" w14:textId="5B0DDEF2" w:rsidR="008150CB" w:rsidRDefault="008150CB" w:rsidP="004F148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CI for difference b/t two population means</w:t>
      </w:r>
    </w:p>
    <w:p w14:paraId="198EDA6A" w14:textId="50408979" w:rsidR="004F67A6" w:rsidRDefault="00C277E2" w:rsidP="008150CB">
      <w:pPr>
        <w:pStyle w:val="ListParagraph"/>
        <w:numPr>
          <w:ilvl w:val="1"/>
          <w:numId w:val="7"/>
        </w:numPr>
        <w:spacing w:line="276" w:lineRule="auto"/>
      </w:pPr>
      <w:r>
        <w:t>See written note</w:t>
      </w:r>
    </w:p>
    <w:p w14:paraId="74B7BDE8" w14:textId="406BA356" w:rsidR="00065A2C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>Independent samples</w:t>
      </w:r>
    </w:p>
    <w:p w14:paraId="2C674498" w14:textId="01F14D54" w:rsidR="00065A2C" w:rsidRDefault="00065A2C" w:rsidP="00065A2C">
      <w:pPr>
        <w:pStyle w:val="ListParagraph"/>
        <w:numPr>
          <w:ilvl w:val="2"/>
          <w:numId w:val="7"/>
        </w:numPr>
        <w:spacing w:line="276" w:lineRule="auto"/>
      </w:pPr>
      <w:r w:rsidRPr="000F002C">
        <w:rPr>
          <w:highlight w:val="yellow"/>
        </w:rPr>
        <w:t>Large samples (n1, n2 ≥ 30)</w:t>
      </w:r>
    </w:p>
    <w:p w14:paraId="2451E935" w14:textId="4BDDAB00" w:rsidR="00065A2C" w:rsidRDefault="00065A2C" w:rsidP="00065A2C">
      <w:pPr>
        <w:pStyle w:val="ListParagraph"/>
        <w:numPr>
          <w:ilvl w:val="3"/>
          <w:numId w:val="7"/>
        </w:numPr>
        <w:spacing w:line="276" w:lineRule="auto"/>
      </w:pPr>
      <w:r w:rsidRPr="000F002C">
        <w:rPr>
          <w:highlight w:val="yellow"/>
        </w:rPr>
        <w:t xml:space="preserve">Known variances – use Z, </w:t>
      </w:r>
      <w:r w:rsidRPr="000F002C">
        <w:rPr>
          <w:highlight w:val="yellow"/>
        </w:rPr>
        <w:sym w:font="Symbol" w:char="F073"/>
      </w:r>
    </w:p>
    <w:p w14:paraId="70292693" w14:textId="3C884BB5" w:rsidR="00065A2C" w:rsidRDefault="00065A2C" w:rsidP="00065A2C">
      <w:pPr>
        <w:pStyle w:val="ListParagraph"/>
        <w:numPr>
          <w:ilvl w:val="3"/>
          <w:numId w:val="7"/>
        </w:numPr>
        <w:spacing w:line="276" w:lineRule="auto"/>
      </w:pPr>
      <w:r w:rsidRPr="000F002C">
        <w:rPr>
          <w:highlight w:val="yellow"/>
        </w:rPr>
        <w:t>Unknown variances – use Z, S</w:t>
      </w:r>
    </w:p>
    <w:p w14:paraId="4F296415" w14:textId="1DDC37B5" w:rsidR="00065A2C" w:rsidRDefault="00065A2C" w:rsidP="00065A2C">
      <w:pPr>
        <w:pStyle w:val="ListParagraph"/>
        <w:numPr>
          <w:ilvl w:val="2"/>
          <w:numId w:val="7"/>
        </w:numPr>
        <w:spacing w:line="276" w:lineRule="auto"/>
      </w:pPr>
      <w:r w:rsidRPr="000F002C">
        <w:rPr>
          <w:highlight w:val="yellow"/>
        </w:rPr>
        <w:t>Small samples</w:t>
      </w:r>
    </w:p>
    <w:p w14:paraId="61B7810E" w14:textId="562332E2" w:rsidR="00065A2C" w:rsidRDefault="00065A2C" w:rsidP="00065A2C">
      <w:pPr>
        <w:pStyle w:val="ListParagraph"/>
        <w:numPr>
          <w:ilvl w:val="3"/>
          <w:numId w:val="7"/>
        </w:numPr>
        <w:spacing w:line="276" w:lineRule="auto"/>
      </w:pPr>
      <w:r w:rsidRPr="000F002C">
        <w:rPr>
          <w:highlight w:val="yellow"/>
        </w:rPr>
        <w:t>Equal variances – use t, Sp</w:t>
      </w:r>
    </w:p>
    <w:p w14:paraId="1CD03E80" w14:textId="5A8FB518" w:rsidR="00065A2C" w:rsidRDefault="00065A2C" w:rsidP="00065A2C">
      <w:pPr>
        <w:pStyle w:val="ListParagraph"/>
        <w:numPr>
          <w:ilvl w:val="3"/>
          <w:numId w:val="7"/>
        </w:numPr>
        <w:spacing w:line="276" w:lineRule="auto"/>
      </w:pPr>
      <w:r w:rsidRPr="000F002C">
        <w:rPr>
          <w:highlight w:val="yellow"/>
        </w:rPr>
        <w:t>Unequal variances</w:t>
      </w:r>
      <w:r w:rsidR="006951CD" w:rsidRPr="000F002C">
        <w:rPr>
          <w:highlight w:val="yellow"/>
        </w:rPr>
        <w:t xml:space="preserve"> – use t</w:t>
      </w:r>
      <w:r w:rsidR="005E4BFF" w:rsidRPr="000F002C">
        <w:rPr>
          <w:highlight w:val="yellow"/>
        </w:rPr>
        <w:t>, S</w:t>
      </w:r>
    </w:p>
    <w:p w14:paraId="2385005D" w14:textId="6B6596CA" w:rsidR="00065A2C" w:rsidRDefault="00065A2C" w:rsidP="008150CB">
      <w:pPr>
        <w:pStyle w:val="ListParagraph"/>
        <w:numPr>
          <w:ilvl w:val="1"/>
          <w:numId w:val="7"/>
        </w:numPr>
        <w:spacing w:line="276" w:lineRule="auto"/>
      </w:pPr>
      <w:r w:rsidRPr="000F002C">
        <w:rPr>
          <w:highlight w:val="yellow"/>
        </w:rPr>
        <w:t>Dependent</w:t>
      </w:r>
      <w:r w:rsidR="00534BA6" w:rsidRPr="000F002C">
        <w:rPr>
          <w:highlight w:val="yellow"/>
        </w:rPr>
        <w:t>/paired</w:t>
      </w:r>
      <w:r w:rsidRPr="000F002C">
        <w:rPr>
          <w:highlight w:val="yellow"/>
        </w:rPr>
        <w:t xml:space="preserve"> samples</w:t>
      </w:r>
      <w:r w:rsidR="00534BA6" w:rsidRPr="000F002C">
        <w:rPr>
          <w:highlight w:val="yellow"/>
        </w:rPr>
        <w:t xml:space="preserve"> (i.e. Di = Xi – Yi)</w:t>
      </w:r>
    </w:p>
    <w:p w14:paraId="4CBAE116" w14:textId="44695A3C" w:rsidR="00534BA6" w:rsidRDefault="005E4BFF" w:rsidP="00534BA6">
      <w:pPr>
        <w:pStyle w:val="ListParagraph"/>
        <w:numPr>
          <w:ilvl w:val="2"/>
          <w:numId w:val="7"/>
        </w:numPr>
        <w:spacing w:line="276" w:lineRule="auto"/>
      </w:pPr>
      <w:r w:rsidRPr="000F002C">
        <w:rPr>
          <w:highlight w:val="yellow"/>
        </w:rPr>
        <w:t>Use t, S</w:t>
      </w:r>
      <w:r w:rsidRPr="000F002C">
        <w:rPr>
          <w:highlight w:val="yellow"/>
          <w:vertAlign w:val="subscript"/>
        </w:rPr>
        <w:t>D</w:t>
      </w:r>
    </w:p>
    <w:p w14:paraId="5272BEFC" w14:textId="2BC8F3D6" w:rsidR="00DF4DBC" w:rsidRDefault="00DF4DBC" w:rsidP="00534BA6">
      <w:pPr>
        <w:pStyle w:val="ListParagraph"/>
        <w:numPr>
          <w:ilvl w:val="2"/>
          <w:numId w:val="7"/>
        </w:numPr>
        <w:spacing w:line="276" w:lineRule="auto"/>
      </w:pPr>
      <w:r w:rsidRPr="0012084F">
        <w:rPr>
          <w:u w:val="single"/>
        </w:rPr>
        <w:t>Note</w:t>
      </w:r>
      <w:r>
        <w:t>:</w:t>
      </w:r>
    </w:p>
    <w:p w14:paraId="5E7AE5A6" w14:textId="56D25616" w:rsidR="00DF4DBC" w:rsidRDefault="00DF4DBC" w:rsidP="00DF4DBC">
      <w:pPr>
        <w:pStyle w:val="ListParagraph"/>
        <w:numPr>
          <w:ilvl w:val="3"/>
          <w:numId w:val="7"/>
        </w:numPr>
        <w:spacing w:line="276" w:lineRule="auto"/>
      </w:pPr>
      <w:r>
        <w:t>D-bar = (</w:t>
      </w:r>
      <w:r>
        <w:sym w:font="Symbol" w:char="F0E5"/>
      </w:r>
      <w:r>
        <w:t xml:space="preserve"> Di)/n </w:t>
      </w:r>
      <w:r w:rsidR="00EF6073">
        <w:tab/>
      </w:r>
      <w:r w:rsidR="00EF6073">
        <w:tab/>
      </w:r>
      <w:r>
        <w:sym w:font="Symbol" w:char="F0AC"/>
      </w:r>
      <w:r>
        <w:t xml:space="preserve"> sample mean</w:t>
      </w:r>
    </w:p>
    <w:p w14:paraId="7B71F285" w14:textId="5E3D621B" w:rsidR="00DF4DBC" w:rsidRDefault="00DF4DBC" w:rsidP="00DF4DBC">
      <w:pPr>
        <w:pStyle w:val="ListParagraph"/>
        <w:numPr>
          <w:ilvl w:val="3"/>
          <w:numId w:val="7"/>
        </w:numPr>
        <w:spacing w:line="276" w:lineRule="auto"/>
      </w:pPr>
      <w:r>
        <w:sym w:font="Symbol" w:char="F06D"/>
      </w:r>
      <w:r>
        <w:rPr>
          <w:vertAlign w:val="subscript"/>
        </w:rPr>
        <w:t>D</w:t>
      </w:r>
      <w:r>
        <w:t xml:space="preserve"> = </w:t>
      </w:r>
      <w:r w:rsidR="004F74E7">
        <w:t>µ</w:t>
      </w:r>
      <w:r w:rsidR="004F74E7">
        <w:rPr>
          <w:vertAlign w:val="subscript"/>
        </w:rPr>
        <w:t>X</w:t>
      </w:r>
      <w:r w:rsidR="004F74E7">
        <w:t xml:space="preserve"> </w:t>
      </w:r>
      <w:r w:rsidR="004F74E7">
        <w:sym w:font="Symbol" w:char="F02D"/>
      </w:r>
      <w:r w:rsidR="004F74E7">
        <w:t xml:space="preserve"> </w:t>
      </w:r>
      <w:r w:rsidR="004F74E7">
        <w:sym w:font="Symbol" w:char="F06D"/>
      </w:r>
      <w:r w:rsidR="004F74E7">
        <w:rPr>
          <w:vertAlign w:val="subscript"/>
        </w:rPr>
        <w:t>Y</w:t>
      </w:r>
      <w:r w:rsidR="00EF6073">
        <w:rPr>
          <w:vertAlign w:val="subscript"/>
        </w:rPr>
        <w:tab/>
      </w:r>
      <w:r w:rsidR="004F74E7">
        <w:t xml:space="preserve"> </w:t>
      </w:r>
      <w:r w:rsidR="00EF6073">
        <w:tab/>
      </w:r>
      <w:r w:rsidR="004F74E7">
        <w:sym w:font="Symbol" w:char="F0AC"/>
      </w:r>
      <w:r w:rsidR="004F74E7">
        <w:t xml:space="preserve"> population mean</w:t>
      </w:r>
    </w:p>
    <w:p w14:paraId="53CD378B" w14:textId="53272EE3" w:rsidR="00065A2C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 xml:space="preserve">If CI for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 xml:space="preserve">2 is entirely within negative, conclude </w:t>
      </w:r>
      <w:r>
        <w:sym w:font="Symbol" w:char="F06D"/>
      </w:r>
      <w:r>
        <w:t xml:space="preserve">1 &lt; </w:t>
      </w:r>
      <w:r>
        <w:sym w:font="Symbol" w:char="F06D"/>
      </w:r>
      <w:r>
        <w:t>2</w:t>
      </w:r>
    </w:p>
    <w:p w14:paraId="2A77DB5C" w14:textId="01F11F55" w:rsidR="00065A2C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 xml:space="preserve">If CI for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 xml:space="preserve">2 is entirely within positive, conclude </w:t>
      </w:r>
      <w:r>
        <w:sym w:font="Symbol" w:char="F06D"/>
      </w:r>
      <w:r>
        <w:t xml:space="preserve">1 &gt; </w:t>
      </w:r>
      <w:r>
        <w:sym w:font="Symbol" w:char="F06D"/>
      </w:r>
      <w:r>
        <w:t>2</w:t>
      </w:r>
    </w:p>
    <w:p w14:paraId="3E9C0178" w14:textId="18251586" w:rsidR="00065A2C" w:rsidRPr="008150CB" w:rsidRDefault="00065A2C" w:rsidP="008150CB">
      <w:pPr>
        <w:pStyle w:val="ListParagraph"/>
        <w:numPr>
          <w:ilvl w:val="1"/>
          <w:numId w:val="7"/>
        </w:numPr>
        <w:spacing w:line="276" w:lineRule="auto"/>
      </w:pPr>
      <w:r>
        <w:t>Otherwise, inconclusive</w:t>
      </w:r>
    </w:p>
    <w:p w14:paraId="63F9ADDA" w14:textId="59DB8792" w:rsidR="00552804" w:rsidRPr="004F148B" w:rsidRDefault="00E16C30" w:rsidP="004F148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Maximum likelihood estimation (MLE)</w:t>
      </w:r>
    </w:p>
    <w:p w14:paraId="3AC3787F" w14:textId="3421F1DF" w:rsidR="00AC717E" w:rsidRPr="00AC717E" w:rsidRDefault="00AC717E" w:rsidP="004F148B">
      <w:pPr>
        <w:pStyle w:val="ListParagraph"/>
        <w:numPr>
          <w:ilvl w:val="1"/>
          <w:numId w:val="7"/>
        </w:numPr>
        <w:spacing w:line="276" w:lineRule="auto"/>
      </w:pPr>
      <w:r>
        <w:t xml:space="preserve">Consider parameter </w:t>
      </w:r>
      <w:r>
        <w:sym w:font="Symbol" w:char="F071"/>
      </w:r>
      <w:r>
        <w:t xml:space="preserve"> and observed values for sample x1 … xn</w:t>
      </w:r>
    </w:p>
    <w:p w14:paraId="55ECC56E" w14:textId="6BB49F3C" w:rsidR="00FF5C6D" w:rsidRDefault="00FF5C6D" w:rsidP="004F148B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Likelihood function</w:t>
      </w:r>
      <w:r>
        <w:t xml:space="preserve"> of </w:t>
      </w:r>
      <w:r>
        <w:sym w:font="Symbol" w:char="F071"/>
      </w:r>
      <w:r>
        <w:t xml:space="preserve"> = </w:t>
      </w:r>
      <w:r w:rsidRPr="00501108">
        <w:rPr>
          <w:highlight w:val="yellow"/>
        </w:rPr>
        <w:t xml:space="preserve">L(x1 … xn; </w:t>
      </w:r>
      <w:r w:rsidRPr="00501108">
        <w:rPr>
          <w:highlight w:val="yellow"/>
        </w:rPr>
        <w:sym w:font="Symbol" w:char="F071"/>
      </w:r>
      <w:r w:rsidRPr="00501108">
        <w:rPr>
          <w:highlight w:val="yellow"/>
        </w:rPr>
        <w:t xml:space="preserve">) = </w:t>
      </w:r>
      <w:r w:rsidRPr="00501108">
        <w:rPr>
          <w:highlight w:val="yellow"/>
        </w:rPr>
        <w:sym w:font="Symbol" w:char="F050"/>
      </w:r>
      <w:r w:rsidRPr="00501108">
        <w:rPr>
          <w:highlight w:val="yellow"/>
        </w:rPr>
        <w:t xml:space="preserve"> f(xi; </w:t>
      </w:r>
      <w:r w:rsidRPr="00501108">
        <w:rPr>
          <w:highlight w:val="yellow"/>
        </w:rPr>
        <w:sym w:font="Symbol" w:char="F071"/>
      </w:r>
      <w:r w:rsidRPr="00501108">
        <w:rPr>
          <w:highlight w:val="yellow"/>
        </w:rPr>
        <w:t>)</w:t>
      </w:r>
    </w:p>
    <w:p w14:paraId="05FF0F46" w14:textId="35FB276F" w:rsidR="00F07269" w:rsidRDefault="00F07269" w:rsidP="004F148B">
      <w:pPr>
        <w:pStyle w:val="ListParagraph"/>
        <w:numPr>
          <w:ilvl w:val="1"/>
          <w:numId w:val="7"/>
        </w:numPr>
        <w:spacing w:line="276" w:lineRule="auto"/>
      </w:pPr>
      <w:r>
        <w:sym w:font="Symbol" w:char="F071"/>
      </w:r>
      <w:r>
        <w:t xml:space="preserve">^(X1 … Xn) is the </w:t>
      </w:r>
      <w:r>
        <w:rPr>
          <w:u w:val="single"/>
        </w:rPr>
        <w:t>maximum likelihood estimator</w:t>
      </w:r>
      <w:r>
        <w:t xml:space="preserve"> of </w:t>
      </w:r>
      <w:r>
        <w:sym w:font="Symbol" w:char="F071"/>
      </w:r>
      <w:r>
        <w:t xml:space="preserve"> if </w:t>
      </w:r>
      <w:r>
        <w:sym w:font="Symbol" w:char="F071"/>
      </w:r>
      <w:r>
        <w:t xml:space="preserve">^ maximizes the likelihood function L(x1 … xn; </w:t>
      </w:r>
      <w:r>
        <w:sym w:font="Symbol" w:char="F071"/>
      </w:r>
      <w:r>
        <w:t>)</w:t>
      </w:r>
    </w:p>
    <w:p w14:paraId="161A7449" w14:textId="3C745744" w:rsidR="00501108" w:rsidRDefault="00501108" w:rsidP="004F148B">
      <w:pPr>
        <w:pStyle w:val="ListParagraph"/>
        <w:numPr>
          <w:ilvl w:val="1"/>
          <w:numId w:val="7"/>
        </w:numPr>
        <w:spacing w:line="276" w:lineRule="auto"/>
      </w:pPr>
      <w:r>
        <w:t>1. Determine likelihood function</w:t>
      </w:r>
    </w:p>
    <w:p w14:paraId="79D8D58A" w14:textId="39FEA186" w:rsidR="0093337F" w:rsidRDefault="0093337F" w:rsidP="004F148B">
      <w:pPr>
        <w:pStyle w:val="ListParagraph"/>
        <w:numPr>
          <w:ilvl w:val="1"/>
          <w:numId w:val="7"/>
        </w:numPr>
        <w:spacing w:line="276" w:lineRule="auto"/>
      </w:pPr>
      <w:r>
        <w:t>2. Maximize log-likelihood function</w:t>
      </w:r>
    </w:p>
    <w:p w14:paraId="47C52896" w14:textId="35DC594D" w:rsidR="00233956" w:rsidRDefault="0093337F" w:rsidP="0093337F">
      <w:pPr>
        <w:pStyle w:val="ListParagraph"/>
        <w:numPr>
          <w:ilvl w:val="2"/>
          <w:numId w:val="7"/>
        </w:numPr>
        <w:spacing w:line="276" w:lineRule="auto"/>
      </w:pPr>
      <w:r>
        <w:t>i.e. s</w:t>
      </w:r>
      <w:r w:rsidR="00233956">
        <w:t>olve ∂</w:t>
      </w:r>
      <w:r w:rsidR="00AF7FCF">
        <w:t>/∂</w:t>
      </w:r>
      <w:r w:rsidR="00AF7FCF">
        <w:sym w:font="Symbol" w:char="F071"/>
      </w:r>
      <w:r w:rsidR="00233956">
        <w:t xml:space="preserve"> ln L(x1 … xn; </w:t>
      </w:r>
      <w:r w:rsidR="00233956">
        <w:sym w:font="Symbol" w:char="F071"/>
      </w:r>
      <w:r>
        <w:t>) = 0</w:t>
      </w:r>
    </w:p>
    <w:p w14:paraId="141B8B47" w14:textId="7D6B1A1A" w:rsidR="001D0438" w:rsidRDefault="004F148B" w:rsidP="007C0A9D">
      <w:pPr>
        <w:pStyle w:val="ListParagraph"/>
        <w:numPr>
          <w:ilvl w:val="1"/>
          <w:numId w:val="7"/>
        </w:numPr>
        <w:spacing w:line="276" w:lineRule="auto"/>
      </w:pPr>
      <w:r>
        <w:t>See written note</w:t>
      </w:r>
      <w:bookmarkStart w:id="0" w:name="_GoBack"/>
      <w:bookmarkEnd w:id="0"/>
    </w:p>
    <w:sectPr w:rsidR="001D0438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2F"/>
    <w:rsid w:val="00013500"/>
    <w:rsid w:val="000316A6"/>
    <w:rsid w:val="00032F44"/>
    <w:rsid w:val="00037C9D"/>
    <w:rsid w:val="00042631"/>
    <w:rsid w:val="00043876"/>
    <w:rsid w:val="00065A2C"/>
    <w:rsid w:val="00094B60"/>
    <w:rsid w:val="00097B14"/>
    <w:rsid w:val="000A328D"/>
    <w:rsid w:val="000A7D56"/>
    <w:rsid w:val="000C4A5E"/>
    <w:rsid w:val="000D4ACE"/>
    <w:rsid w:val="000E49B8"/>
    <w:rsid w:val="000F002C"/>
    <w:rsid w:val="000F1C04"/>
    <w:rsid w:val="00102C20"/>
    <w:rsid w:val="0012084F"/>
    <w:rsid w:val="0012674D"/>
    <w:rsid w:val="00145FFD"/>
    <w:rsid w:val="001661BA"/>
    <w:rsid w:val="00167EDC"/>
    <w:rsid w:val="001B0974"/>
    <w:rsid w:val="001B0B39"/>
    <w:rsid w:val="001B3628"/>
    <w:rsid w:val="001B721F"/>
    <w:rsid w:val="001C7B5A"/>
    <w:rsid w:val="001D0438"/>
    <w:rsid w:val="001D4195"/>
    <w:rsid w:val="001E206F"/>
    <w:rsid w:val="001F07F6"/>
    <w:rsid w:val="001F0F95"/>
    <w:rsid w:val="001F7C44"/>
    <w:rsid w:val="00233956"/>
    <w:rsid w:val="00245A9E"/>
    <w:rsid w:val="002865D2"/>
    <w:rsid w:val="002B52D3"/>
    <w:rsid w:val="002C5D4B"/>
    <w:rsid w:val="002D083E"/>
    <w:rsid w:val="002E7301"/>
    <w:rsid w:val="002F5EBB"/>
    <w:rsid w:val="00344898"/>
    <w:rsid w:val="00345B80"/>
    <w:rsid w:val="00372682"/>
    <w:rsid w:val="003768A3"/>
    <w:rsid w:val="003D048D"/>
    <w:rsid w:val="003D45B9"/>
    <w:rsid w:val="003F35C0"/>
    <w:rsid w:val="003F5BAF"/>
    <w:rsid w:val="00400599"/>
    <w:rsid w:val="004009AB"/>
    <w:rsid w:val="00416841"/>
    <w:rsid w:val="00436C5A"/>
    <w:rsid w:val="004551D0"/>
    <w:rsid w:val="004956AC"/>
    <w:rsid w:val="004A0371"/>
    <w:rsid w:val="004B38DE"/>
    <w:rsid w:val="004B70AE"/>
    <w:rsid w:val="004C44C3"/>
    <w:rsid w:val="004E5BDB"/>
    <w:rsid w:val="004E691A"/>
    <w:rsid w:val="004F148B"/>
    <w:rsid w:val="004F4AE5"/>
    <w:rsid w:val="004F67A6"/>
    <w:rsid w:val="004F74E7"/>
    <w:rsid w:val="00501108"/>
    <w:rsid w:val="00514EEC"/>
    <w:rsid w:val="00530725"/>
    <w:rsid w:val="00534BA6"/>
    <w:rsid w:val="00541FBF"/>
    <w:rsid w:val="00552804"/>
    <w:rsid w:val="00562695"/>
    <w:rsid w:val="00574F08"/>
    <w:rsid w:val="005834BC"/>
    <w:rsid w:val="00585407"/>
    <w:rsid w:val="005A6AEF"/>
    <w:rsid w:val="005D3969"/>
    <w:rsid w:val="005D67B9"/>
    <w:rsid w:val="005E3FE6"/>
    <w:rsid w:val="005E4BFF"/>
    <w:rsid w:val="0060699D"/>
    <w:rsid w:val="0061296C"/>
    <w:rsid w:val="006137F3"/>
    <w:rsid w:val="00620519"/>
    <w:rsid w:val="0062727E"/>
    <w:rsid w:val="00640973"/>
    <w:rsid w:val="0065143C"/>
    <w:rsid w:val="006624B9"/>
    <w:rsid w:val="00674F1E"/>
    <w:rsid w:val="00680892"/>
    <w:rsid w:val="006951CD"/>
    <w:rsid w:val="00697607"/>
    <w:rsid w:val="006A4D47"/>
    <w:rsid w:val="006C27D3"/>
    <w:rsid w:val="006C6AE4"/>
    <w:rsid w:val="006D798C"/>
    <w:rsid w:val="006E306B"/>
    <w:rsid w:val="006F3171"/>
    <w:rsid w:val="00756027"/>
    <w:rsid w:val="007613C5"/>
    <w:rsid w:val="00770A37"/>
    <w:rsid w:val="00771742"/>
    <w:rsid w:val="00793078"/>
    <w:rsid w:val="007A3856"/>
    <w:rsid w:val="007A3949"/>
    <w:rsid w:val="007B310D"/>
    <w:rsid w:val="007C0A9D"/>
    <w:rsid w:val="007C13FA"/>
    <w:rsid w:val="007C2BB5"/>
    <w:rsid w:val="007C44D8"/>
    <w:rsid w:val="007D0FAB"/>
    <w:rsid w:val="007D6DDE"/>
    <w:rsid w:val="00801E44"/>
    <w:rsid w:val="00814DBE"/>
    <w:rsid w:val="008150CB"/>
    <w:rsid w:val="00824868"/>
    <w:rsid w:val="0083611C"/>
    <w:rsid w:val="008431A4"/>
    <w:rsid w:val="0084592B"/>
    <w:rsid w:val="00851C45"/>
    <w:rsid w:val="0087001D"/>
    <w:rsid w:val="00875D61"/>
    <w:rsid w:val="0089204B"/>
    <w:rsid w:val="008C656A"/>
    <w:rsid w:val="008D4FE7"/>
    <w:rsid w:val="008E3AA0"/>
    <w:rsid w:val="0093337F"/>
    <w:rsid w:val="00942AAC"/>
    <w:rsid w:val="00973A8F"/>
    <w:rsid w:val="009807AC"/>
    <w:rsid w:val="009926D0"/>
    <w:rsid w:val="009A4291"/>
    <w:rsid w:val="009A799A"/>
    <w:rsid w:val="009B4DDF"/>
    <w:rsid w:val="009D4A75"/>
    <w:rsid w:val="00A43722"/>
    <w:rsid w:val="00A77975"/>
    <w:rsid w:val="00A852C6"/>
    <w:rsid w:val="00AA4F08"/>
    <w:rsid w:val="00AC0E43"/>
    <w:rsid w:val="00AC717E"/>
    <w:rsid w:val="00AD7E79"/>
    <w:rsid w:val="00AF604A"/>
    <w:rsid w:val="00AF7FCF"/>
    <w:rsid w:val="00B04F54"/>
    <w:rsid w:val="00B158D8"/>
    <w:rsid w:val="00B22E4D"/>
    <w:rsid w:val="00BA1549"/>
    <w:rsid w:val="00BB63CE"/>
    <w:rsid w:val="00BD40DA"/>
    <w:rsid w:val="00C0059C"/>
    <w:rsid w:val="00C277E2"/>
    <w:rsid w:val="00C47C76"/>
    <w:rsid w:val="00C522D3"/>
    <w:rsid w:val="00C870B3"/>
    <w:rsid w:val="00CA48AC"/>
    <w:rsid w:val="00CB300F"/>
    <w:rsid w:val="00D30DD9"/>
    <w:rsid w:val="00D65D8B"/>
    <w:rsid w:val="00D71071"/>
    <w:rsid w:val="00D83944"/>
    <w:rsid w:val="00D9207F"/>
    <w:rsid w:val="00DB4F92"/>
    <w:rsid w:val="00DC2E02"/>
    <w:rsid w:val="00DE7F6B"/>
    <w:rsid w:val="00DF4DBC"/>
    <w:rsid w:val="00E16C30"/>
    <w:rsid w:val="00E269E5"/>
    <w:rsid w:val="00E64E41"/>
    <w:rsid w:val="00E701CA"/>
    <w:rsid w:val="00E7107B"/>
    <w:rsid w:val="00EA6E7C"/>
    <w:rsid w:val="00EA74F8"/>
    <w:rsid w:val="00EA75DF"/>
    <w:rsid w:val="00EB6133"/>
    <w:rsid w:val="00EF6073"/>
    <w:rsid w:val="00EF68A0"/>
    <w:rsid w:val="00F04871"/>
    <w:rsid w:val="00F05496"/>
    <w:rsid w:val="00F07269"/>
    <w:rsid w:val="00F25374"/>
    <w:rsid w:val="00F86FD1"/>
    <w:rsid w:val="00FA07CE"/>
    <w:rsid w:val="00FA7664"/>
    <w:rsid w:val="00FC3BC9"/>
    <w:rsid w:val="00FE33CA"/>
    <w:rsid w:val="00FE382F"/>
    <w:rsid w:val="00FE4B0E"/>
    <w:rsid w:val="00FF5C6D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DB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EA122-3AA8-B74D-A563-C37C23A1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225</TotalTime>
  <Pages>3</Pages>
  <Words>513</Words>
  <Characters>2927</Characters>
  <Application>Microsoft Macintosh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172</cp:revision>
  <dcterms:created xsi:type="dcterms:W3CDTF">2015-10-26T16:32:00Z</dcterms:created>
  <dcterms:modified xsi:type="dcterms:W3CDTF">2015-12-15T04:00:00Z</dcterms:modified>
</cp:coreProperties>
</file>
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F71A4" w14:textId="77777777" w:rsidR="00C47C76" w:rsidRDefault="00123096" w:rsidP="007C2BB5">
      <w:pPr>
        <w:spacing w:line="276" w:lineRule="auto"/>
      </w:pPr>
      <w:r>
        <w:rPr>
          <w:b/>
          <w:u w:val="single"/>
        </w:rPr>
        <w:t>Hypothesis Testing</w:t>
      </w:r>
    </w:p>
    <w:p w14:paraId="57B79FA8" w14:textId="77777777" w:rsidR="007C2BB5" w:rsidRDefault="007C2BB5" w:rsidP="007C2BB5">
      <w:pPr>
        <w:spacing w:line="276" w:lineRule="auto"/>
      </w:pPr>
    </w:p>
    <w:p w14:paraId="48760DD5" w14:textId="387D3971" w:rsidR="00B51E4B" w:rsidRPr="006B7ED5" w:rsidRDefault="00B51E4B" w:rsidP="007C2BB5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6B7ED5">
        <w:rPr>
          <w:u w:val="single"/>
        </w:rPr>
        <w:t>Hypothesis testing</w:t>
      </w:r>
    </w:p>
    <w:p w14:paraId="371170B4" w14:textId="31B58935" w:rsidR="00B51E4B" w:rsidRDefault="00B51E4B" w:rsidP="00B51E4B">
      <w:pPr>
        <w:pStyle w:val="ListParagraph"/>
        <w:numPr>
          <w:ilvl w:val="1"/>
          <w:numId w:val="7"/>
        </w:numPr>
        <w:spacing w:line="276" w:lineRule="auto"/>
      </w:pPr>
      <w:r>
        <w:t xml:space="preserve">To conduct an experiment to determine how </w:t>
      </w:r>
      <w:r w:rsidR="007172A8">
        <w:t>credible a statement is in light of observed data</w:t>
      </w:r>
    </w:p>
    <w:p w14:paraId="74F5C66A" w14:textId="43664F21" w:rsidR="006B7ED5" w:rsidRDefault="006B7ED5" w:rsidP="006B7ED5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Types of errors</w:t>
      </w:r>
    </w:p>
    <w:p w14:paraId="1EAA48E9" w14:textId="77777777" w:rsidR="006B7ED5" w:rsidRDefault="006B7ED5" w:rsidP="006B7ED5">
      <w:pPr>
        <w:pStyle w:val="ListParagraph"/>
        <w:numPr>
          <w:ilvl w:val="1"/>
          <w:numId w:val="7"/>
        </w:numPr>
        <w:spacing w:line="276" w:lineRule="auto"/>
      </w:pPr>
      <w:r>
        <w:t>Type I error: reject H</w:t>
      </w:r>
      <w:r>
        <w:rPr>
          <w:vertAlign w:val="subscript"/>
        </w:rPr>
        <w:t>0</w:t>
      </w:r>
      <w:r>
        <w:t xml:space="preserve"> when it is true (when it shouldn’t be rejected)</w:t>
      </w:r>
    </w:p>
    <w:p w14:paraId="26EAD08A" w14:textId="58058CE1" w:rsidR="006B7ED5" w:rsidRDefault="006B7ED5" w:rsidP="006B7ED5">
      <w:pPr>
        <w:pStyle w:val="ListParagraph"/>
        <w:numPr>
          <w:ilvl w:val="2"/>
          <w:numId w:val="7"/>
        </w:numPr>
        <w:spacing w:line="276" w:lineRule="auto"/>
      </w:pPr>
      <w:r>
        <w:t>E.g. convicting an innocent person of a crime</w:t>
      </w:r>
    </w:p>
    <w:p w14:paraId="05BBCD8B" w14:textId="77777777" w:rsidR="006B7ED5" w:rsidRDefault="006B7ED5" w:rsidP="006B7ED5">
      <w:pPr>
        <w:pStyle w:val="ListParagraph"/>
        <w:numPr>
          <w:ilvl w:val="2"/>
          <w:numId w:val="7"/>
        </w:numPr>
        <w:spacing w:line="276" w:lineRule="auto"/>
      </w:pPr>
      <w:r>
        <w:t xml:space="preserve">P(type I) = </w:t>
      </w:r>
      <w:r>
        <w:sym w:font="Symbol" w:char="F061"/>
      </w:r>
    </w:p>
    <w:p w14:paraId="10C8F822" w14:textId="77777777" w:rsidR="006B7ED5" w:rsidRDefault="006B7ED5" w:rsidP="006B7ED5">
      <w:pPr>
        <w:pStyle w:val="ListParagraph"/>
        <w:numPr>
          <w:ilvl w:val="1"/>
          <w:numId w:val="7"/>
        </w:numPr>
        <w:spacing w:line="276" w:lineRule="auto"/>
      </w:pPr>
      <w:r>
        <w:t>Type II error: do not reject H</w:t>
      </w:r>
      <w:r>
        <w:rPr>
          <w:vertAlign w:val="subscript"/>
        </w:rPr>
        <w:t>0</w:t>
      </w:r>
      <w:r>
        <w:t xml:space="preserve"> when it is false (when it should be rejected)</w:t>
      </w:r>
    </w:p>
    <w:p w14:paraId="122B0700" w14:textId="1ED1A2E1" w:rsidR="008B7E24" w:rsidRDefault="008B7E24" w:rsidP="008B7E24">
      <w:pPr>
        <w:pStyle w:val="ListParagraph"/>
        <w:numPr>
          <w:ilvl w:val="2"/>
          <w:numId w:val="7"/>
        </w:numPr>
        <w:spacing w:line="276" w:lineRule="auto"/>
      </w:pPr>
      <w:r>
        <w:t>E.g. letting a guilty person go free</w:t>
      </w:r>
    </w:p>
    <w:p w14:paraId="08E3F165" w14:textId="77777777" w:rsidR="006B7ED5" w:rsidRDefault="006B7ED5" w:rsidP="006B7ED5">
      <w:pPr>
        <w:pStyle w:val="ListParagraph"/>
        <w:numPr>
          <w:ilvl w:val="2"/>
          <w:numId w:val="7"/>
        </w:numPr>
        <w:spacing w:line="276" w:lineRule="auto"/>
      </w:pPr>
      <w:r>
        <w:t xml:space="preserve">P(type II) = 1 </w:t>
      </w:r>
      <w:r>
        <w:sym w:font="Symbol" w:char="F02D"/>
      </w:r>
      <w:r>
        <w:t xml:space="preserve"> </w:t>
      </w:r>
      <w:r>
        <w:sym w:font="Symbol" w:char="F062"/>
      </w:r>
    </w:p>
    <w:p w14:paraId="504EBA6C" w14:textId="08B1AE40" w:rsidR="008F62D2" w:rsidRDefault="006B7ED5" w:rsidP="001905A8">
      <w:pPr>
        <w:pStyle w:val="ListParagraph"/>
        <w:numPr>
          <w:ilvl w:val="2"/>
          <w:numId w:val="7"/>
        </w:numPr>
        <w:spacing w:line="276" w:lineRule="auto"/>
      </w:pPr>
      <w:r>
        <w:sym w:font="Symbol" w:char="F062"/>
      </w:r>
      <w:r>
        <w:t xml:space="preserve"> = power of the test = </w:t>
      </w:r>
      <w:r w:rsidR="00732937">
        <w:t xml:space="preserve">(correctly) </w:t>
      </w:r>
      <w:r>
        <w:t>reject H</w:t>
      </w:r>
      <w:r>
        <w:rPr>
          <w:vertAlign w:val="subscript"/>
        </w:rPr>
        <w:t>0</w:t>
      </w:r>
      <w:r>
        <w:t xml:space="preserve"> when it is false</w:t>
      </w:r>
    </w:p>
    <w:p w14:paraId="63116B64" w14:textId="77777777" w:rsidR="001E66DB" w:rsidRDefault="0075384E" w:rsidP="001905A8">
      <w:pPr>
        <w:pStyle w:val="ListParagraph"/>
        <w:numPr>
          <w:ilvl w:val="0"/>
          <w:numId w:val="7"/>
        </w:numPr>
        <w:spacing w:line="276" w:lineRule="auto"/>
      </w:pPr>
      <w:r w:rsidRPr="001905A8">
        <w:rPr>
          <w:u w:val="single"/>
        </w:rPr>
        <w:t>Null hypothesis</w:t>
      </w:r>
      <w:r>
        <w:t xml:space="preserve"> </w:t>
      </w:r>
      <w:r>
        <w:sym w:font="Symbol" w:char="F02D"/>
      </w:r>
      <w:r>
        <w:t xml:space="preserve"> </w:t>
      </w:r>
      <w:r w:rsidR="001E66DB">
        <w:t>the default hypothesis; a statement about the parameter/population of interest</w:t>
      </w:r>
    </w:p>
    <w:p w14:paraId="01121981" w14:textId="6FF3AAB7" w:rsidR="00154785" w:rsidRDefault="00154785" w:rsidP="00154785">
      <w:pPr>
        <w:pStyle w:val="ListParagraph"/>
        <w:numPr>
          <w:ilvl w:val="1"/>
          <w:numId w:val="7"/>
        </w:numPr>
        <w:spacing w:line="276" w:lineRule="auto"/>
      </w:pPr>
      <w:r>
        <w:t>Choose H</w:t>
      </w:r>
      <w:r>
        <w:rPr>
          <w:vertAlign w:val="subscript"/>
        </w:rPr>
        <w:t>0</w:t>
      </w:r>
      <w:r>
        <w:t xml:space="preserve"> to be the more likely outcome</w:t>
      </w:r>
    </w:p>
    <w:p w14:paraId="3A74CC45" w14:textId="6DBA6A0C" w:rsidR="007C2BB5" w:rsidRDefault="00C9614F" w:rsidP="001E66DB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="00123096">
        <w:t>H</w:t>
      </w:r>
      <w:r w:rsidR="00123096">
        <w:rPr>
          <w:vertAlign w:val="subscript"/>
        </w:rPr>
        <w:t>0</w:t>
      </w:r>
      <w:r>
        <w:t xml:space="preserve">: </w:t>
      </w:r>
      <w:r w:rsidR="00123096">
        <w:t>p =</w:t>
      </w:r>
      <w:r w:rsidR="0075384E">
        <w:t xml:space="preserve"> ½ </w:t>
      </w:r>
    </w:p>
    <w:p w14:paraId="68470D25" w14:textId="3BDF47B5" w:rsidR="00CF082D" w:rsidRDefault="0075384E" w:rsidP="001905A8">
      <w:pPr>
        <w:pStyle w:val="ListParagraph"/>
        <w:numPr>
          <w:ilvl w:val="0"/>
          <w:numId w:val="7"/>
        </w:numPr>
        <w:spacing w:line="276" w:lineRule="auto"/>
      </w:pPr>
      <w:r w:rsidRPr="00570725">
        <w:rPr>
          <w:u w:val="single"/>
        </w:rPr>
        <w:t>Alternative</w:t>
      </w:r>
      <w:r w:rsidR="00660DDF">
        <w:rPr>
          <w:u w:val="single"/>
        </w:rPr>
        <w:t xml:space="preserve"> hypothesi</w:t>
      </w:r>
      <w:r w:rsidRPr="00570725">
        <w:rPr>
          <w:u w:val="single"/>
        </w:rPr>
        <w:t>s</w:t>
      </w:r>
      <w:r>
        <w:t xml:space="preserve"> </w:t>
      </w:r>
      <w:r>
        <w:sym w:font="Symbol" w:char="F02D"/>
      </w:r>
      <w:r>
        <w:t xml:space="preserve"> </w:t>
      </w:r>
      <w:r w:rsidR="00660DDF">
        <w:t xml:space="preserve">the hypothesis to support if </w:t>
      </w:r>
      <w:r w:rsidR="00B40C5F">
        <w:t>H</w:t>
      </w:r>
      <w:r w:rsidR="00B40C5F">
        <w:rPr>
          <w:vertAlign w:val="subscript"/>
        </w:rPr>
        <w:t>0</w:t>
      </w:r>
      <w:r w:rsidR="00B40C5F">
        <w:t xml:space="preserve"> is rejected</w:t>
      </w:r>
    </w:p>
    <w:p w14:paraId="2DCD3D8C" w14:textId="43C07628" w:rsidR="00123096" w:rsidRDefault="0007462C" w:rsidP="00CF082D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="0075384E">
        <w:t>H</w:t>
      </w:r>
      <w:r w:rsidR="0075384E">
        <w:rPr>
          <w:vertAlign w:val="subscript"/>
        </w:rPr>
        <w:t>1</w:t>
      </w:r>
      <w:r w:rsidR="00913C76">
        <w:t>/H</w:t>
      </w:r>
      <w:r w:rsidR="00913C76">
        <w:rPr>
          <w:vertAlign w:val="subscript"/>
        </w:rPr>
        <w:t>A</w:t>
      </w:r>
      <w:r w:rsidR="0075384E">
        <w:t xml:space="preserve">: p &lt; ½ or p &gt; ½ or p </w:t>
      </w:r>
      <w:r w:rsidR="0075384E">
        <w:sym w:font="Symbol" w:char="F0B9"/>
      </w:r>
      <w:r w:rsidR="0075384E">
        <w:t xml:space="preserve"> ½</w:t>
      </w:r>
      <w:r w:rsidR="001905A8">
        <w:t xml:space="preserve"> </w:t>
      </w:r>
    </w:p>
    <w:p w14:paraId="35BEEC77" w14:textId="4B4661A8" w:rsidR="0075384E" w:rsidRDefault="008C7A40" w:rsidP="001905A8">
      <w:pPr>
        <w:pStyle w:val="ListParagraph"/>
        <w:numPr>
          <w:ilvl w:val="1"/>
          <w:numId w:val="7"/>
        </w:numPr>
        <w:spacing w:line="276" w:lineRule="auto"/>
      </w:pPr>
      <w:r>
        <w:t>Use one of the alternatives, depending on the problem given</w:t>
      </w:r>
    </w:p>
    <w:p w14:paraId="26C85815" w14:textId="0FFFE272" w:rsidR="00A91F37" w:rsidRDefault="00266309" w:rsidP="00A91F37">
      <w:pPr>
        <w:pStyle w:val="ListParagraph"/>
        <w:numPr>
          <w:ilvl w:val="0"/>
          <w:numId w:val="7"/>
        </w:numPr>
        <w:spacing w:line="276" w:lineRule="auto"/>
      </w:pPr>
      <w:r>
        <w:t>Ex: l</w:t>
      </w:r>
      <w:r w:rsidR="00592924">
        <w:t>et population ~</w:t>
      </w:r>
      <w:r w:rsidR="00A91F37">
        <w:t xml:space="preserve"> X ~ N(</w:t>
      </w:r>
      <w:r w:rsidR="00A91F37">
        <w:sym w:font="Symbol" w:char="F06D"/>
      </w:r>
      <w:r w:rsidR="00A91F37">
        <w:t xml:space="preserve">, </w:t>
      </w:r>
      <w:r w:rsidR="00A91F37">
        <w:sym w:font="Symbol" w:char="F073"/>
      </w:r>
      <w:r w:rsidR="00A91F37">
        <w:t>)</w:t>
      </w:r>
    </w:p>
    <w:p w14:paraId="5947A38B" w14:textId="5E64C013" w:rsidR="00A91F37" w:rsidRDefault="00A91F37" w:rsidP="00A91F37">
      <w:pPr>
        <w:pStyle w:val="ListParagraph"/>
        <w:numPr>
          <w:ilvl w:val="1"/>
          <w:numId w:val="7"/>
        </w:numPr>
        <w:spacing w:line="276" w:lineRule="auto"/>
      </w:pPr>
      <w:r>
        <w:t>Sample = X1 … Xn</w:t>
      </w:r>
    </w:p>
    <w:p w14:paraId="0740448C" w14:textId="56B12F0F" w:rsidR="005B759B" w:rsidRDefault="005B759B" w:rsidP="00A91F37">
      <w:pPr>
        <w:pStyle w:val="ListParagraph"/>
        <w:numPr>
          <w:ilvl w:val="1"/>
          <w:numId w:val="7"/>
        </w:numPr>
        <w:spacing w:line="276" w:lineRule="auto"/>
      </w:pPr>
      <w:r>
        <w:t>Step 1 – state H</w:t>
      </w:r>
      <w:r>
        <w:rPr>
          <w:vertAlign w:val="subscript"/>
        </w:rPr>
        <w:t>0</w:t>
      </w:r>
      <w:r>
        <w:t xml:space="preserve"> and H</w:t>
      </w:r>
      <w:r>
        <w:rPr>
          <w:vertAlign w:val="subscript"/>
        </w:rPr>
        <w:t>A</w:t>
      </w:r>
    </w:p>
    <w:p w14:paraId="1D764C95" w14:textId="4EF4B847" w:rsidR="00A91F37" w:rsidRDefault="00A91F37" w:rsidP="005B759B">
      <w:pPr>
        <w:pStyle w:val="ListParagraph"/>
        <w:numPr>
          <w:ilvl w:val="2"/>
          <w:numId w:val="7"/>
        </w:numPr>
        <w:spacing w:line="276" w:lineRule="auto"/>
      </w:pPr>
      <w:r>
        <w:t xml:space="preserve">Test </w:t>
      </w:r>
      <w:r w:rsidR="00913C76">
        <w:t>H</w:t>
      </w:r>
      <w:r w:rsidR="00913C76">
        <w:rPr>
          <w:vertAlign w:val="subscript"/>
        </w:rPr>
        <w:t>0</w:t>
      </w:r>
      <w:r>
        <w:t xml:space="preserve">: </w:t>
      </w:r>
      <w:r>
        <w:sym w:font="Symbol" w:char="F06D"/>
      </w:r>
      <w:r>
        <w:t xml:space="preserve"> = 3</w:t>
      </w:r>
      <w:r w:rsidR="00913C76">
        <w:t xml:space="preserve"> vs. H</w:t>
      </w:r>
      <w:r w:rsidR="00913C76">
        <w:rPr>
          <w:vertAlign w:val="subscript"/>
        </w:rPr>
        <w:t>A</w:t>
      </w:r>
      <w:r w:rsidR="00913C76">
        <w:t xml:space="preserve">: </w:t>
      </w:r>
      <w:r w:rsidR="007538F4">
        <w:sym w:font="Symbol" w:char="F06D"/>
      </w:r>
      <w:r w:rsidR="007538F4">
        <w:t xml:space="preserve"> </w:t>
      </w:r>
      <w:r w:rsidR="007538F4">
        <w:sym w:font="Symbol" w:char="F0B9"/>
      </w:r>
      <w:r w:rsidR="007538F4">
        <w:t xml:space="preserve"> 3 or </w:t>
      </w:r>
      <w:r w:rsidR="007538F4">
        <w:sym w:font="Symbol" w:char="F06D"/>
      </w:r>
      <w:r w:rsidR="007538F4">
        <w:t xml:space="preserve"> &gt; 3 or </w:t>
      </w:r>
      <w:r w:rsidR="007538F4">
        <w:sym w:font="Symbol" w:char="F06D"/>
      </w:r>
      <w:r w:rsidR="007538F4">
        <w:t xml:space="preserve"> &lt; 3</w:t>
      </w:r>
    </w:p>
    <w:p w14:paraId="1D4B4AED" w14:textId="2DE4FADE" w:rsidR="00FC6E1D" w:rsidRDefault="00FC6E1D" w:rsidP="00FC6E1D">
      <w:pPr>
        <w:pStyle w:val="ListParagraph"/>
        <w:numPr>
          <w:ilvl w:val="1"/>
          <w:numId w:val="7"/>
        </w:numPr>
        <w:spacing w:line="276" w:lineRule="auto"/>
      </w:pPr>
      <w:r>
        <w:t>Step 2 – choose a test statistic</w:t>
      </w:r>
    </w:p>
    <w:p w14:paraId="3ED96BC9" w14:textId="2897CCB2" w:rsidR="00820A4A" w:rsidRDefault="00963399" w:rsidP="00963399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Test statistic</w:t>
      </w:r>
      <w:r w:rsidR="00820A4A">
        <w:rPr>
          <w:u w:val="single"/>
        </w:rPr>
        <w:t>/discrepancy measure</w:t>
      </w:r>
      <w:r w:rsidR="00820A4A">
        <w:t xml:space="preserve"> – function of the data X1 … Xn that measures the degree of a</w:t>
      </w:r>
      <w:r w:rsidR="00300101">
        <w:t>greement between the data and the null hypothesis</w:t>
      </w:r>
    </w:p>
    <w:p w14:paraId="5F91E047" w14:textId="5675E8D3" w:rsidR="007C6B3D" w:rsidRDefault="007C6B3D" w:rsidP="007C6B3D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963399">
        <w:t xml:space="preserve">T(X1 … Xn; </w:t>
      </w:r>
      <w:r w:rsidR="00963399">
        <w:sym w:font="Symbol" w:char="F071"/>
      </w:r>
      <w:r w:rsidR="00963399">
        <w:t>)</w:t>
      </w:r>
    </w:p>
    <w:p w14:paraId="7B63A342" w14:textId="77B2AD55" w:rsidR="00C45AC5" w:rsidRDefault="00C45AC5" w:rsidP="007C6B3D">
      <w:pPr>
        <w:pStyle w:val="ListParagraph"/>
        <w:numPr>
          <w:ilvl w:val="2"/>
          <w:numId w:val="7"/>
        </w:numPr>
        <w:spacing w:line="276" w:lineRule="auto"/>
      </w:pPr>
      <w:r>
        <w:t xml:space="preserve">T = 0 </w:t>
      </w:r>
      <w:r>
        <w:sym w:font="Symbol" w:char="F0AE"/>
      </w:r>
      <w:r>
        <w:t xml:space="preserve"> strong agreement </w:t>
      </w:r>
    </w:p>
    <w:p w14:paraId="10A8EFD6" w14:textId="7A20EEEE" w:rsidR="00C45AC5" w:rsidRDefault="00C45AC5" w:rsidP="007C6B3D">
      <w:pPr>
        <w:pStyle w:val="ListParagraph"/>
        <w:numPr>
          <w:ilvl w:val="2"/>
          <w:numId w:val="7"/>
        </w:numPr>
        <w:spacing w:line="276" w:lineRule="auto"/>
      </w:pPr>
      <w:r>
        <w:t xml:space="preserve">T &gt;&gt; </w:t>
      </w:r>
      <w:r>
        <w:sym w:font="Symbol" w:char="F0AE"/>
      </w:r>
      <w:r>
        <w:t xml:space="preserve"> poor agreement</w:t>
      </w:r>
    </w:p>
    <w:p w14:paraId="13C096C5" w14:textId="01652B86" w:rsidR="00963399" w:rsidRDefault="00963399" w:rsidP="00963399">
      <w:pPr>
        <w:pStyle w:val="ListParagraph"/>
        <w:numPr>
          <w:ilvl w:val="1"/>
          <w:numId w:val="7"/>
        </w:numPr>
        <w:spacing w:line="276" w:lineRule="auto"/>
      </w:pPr>
      <w:r>
        <w:t>Step 3 – find observed value of T</w:t>
      </w:r>
    </w:p>
    <w:p w14:paraId="67C4BBCA" w14:textId="3B812C27" w:rsidR="00963399" w:rsidRDefault="00963399" w:rsidP="00963399">
      <w:pPr>
        <w:pStyle w:val="ListParagraph"/>
        <w:numPr>
          <w:ilvl w:val="2"/>
          <w:numId w:val="7"/>
        </w:numPr>
        <w:spacing w:line="276" w:lineRule="auto"/>
      </w:pPr>
      <w:r>
        <w:t>T</w:t>
      </w:r>
      <w:r w:rsidR="00CF35A2">
        <w:t>_obs</w:t>
      </w:r>
      <w:r>
        <w:t xml:space="preserve"> = T(x1 … xn; </w:t>
      </w:r>
      <w:r>
        <w:sym w:font="Symbol" w:char="F071"/>
      </w:r>
      <w:r>
        <w:t>)</w:t>
      </w:r>
    </w:p>
    <w:p w14:paraId="166D3190" w14:textId="0C62998F" w:rsidR="0074102F" w:rsidRDefault="0074102F" w:rsidP="0074102F">
      <w:pPr>
        <w:pStyle w:val="ListParagraph"/>
        <w:numPr>
          <w:ilvl w:val="1"/>
          <w:numId w:val="7"/>
        </w:numPr>
        <w:spacing w:line="276" w:lineRule="auto"/>
      </w:pPr>
      <w:r>
        <w:t xml:space="preserve">Step 4 – critical </w:t>
      </w:r>
      <w:r w:rsidR="006E5D43">
        <w:t>value approach/P-value approach</w:t>
      </w:r>
      <w:r w:rsidR="00E34E10">
        <w:t xml:space="preserve"> (see below)</w:t>
      </w:r>
    </w:p>
    <w:p w14:paraId="716E4578" w14:textId="5B386179" w:rsidR="005F2F33" w:rsidRDefault="005F2F33" w:rsidP="0074102F">
      <w:pPr>
        <w:pStyle w:val="ListParagraph"/>
        <w:numPr>
          <w:ilvl w:val="1"/>
          <w:numId w:val="7"/>
        </w:numPr>
        <w:spacing w:line="276" w:lineRule="auto"/>
      </w:pPr>
      <w:r>
        <w:t xml:space="preserve">Step 5 – compare </w:t>
      </w:r>
      <w:r w:rsidR="004126A9">
        <w:t>T</w:t>
      </w:r>
      <w:r w:rsidR="00CF35A2">
        <w:t>_obs</w:t>
      </w:r>
      <w:r w:rsidR="004126A9">
        <w:t xml:space="preserve"> and t</w:t>
      </w:r>
      <w:r w:rsidR="00CF35A2">
        <w:t>_crit</w:t>
      </w:r>
    </w:p>
    <w:p w14:paraId="41FB7E43" w14:textId="68611E7F" w:rsidR="004126A9" w:rsidRDefault="00C87360" w:rsidP="004126A9">
      <w:pPr>
        <w:pStyle w:val="ListParagraph"/>
        <w:numPr>
          <w:ilvl w:val="2"/>
          <w:numId w:val="7"/>
        </w:numPr>
        <w:spacing w:line="276" w:lineRule="auto"/>
      </w:pPr>
      <w:r>
        <w:t>Reject H</w:t>
      </w:r>
      <w:r>
        <w:rPr>
          <w:vertAlign w:val="subscript"/>
        </w:rPr>
        <w:t>0</w:t>
      </w:r>
      <w:r>
        <w:t xml:space="preserve"> if T</w:t>
      </w:r>
      <w:r w:rsidR="00CF35A2">
        <w:t>_obs</w:t>
      </w:r>
      <w:r>
        <w:t xml:space="preserve"> falls into critical region</w:t>
      </w:r>
    </w:p>
    <w:p w14:paraId="7E266A65" w14:textId="6204BA80" w:rsidR="00C87360" w:rsidRDefault="00C87360" w:rsidP="004126A9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F66246">
        <w:t xml:space="preserve">right-sided i.e. </w:t>
      </w:r>
      <w:r>
        <w:t>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&gt; </w:t>
      </w:r>
      <w:r>
        <w:sym w:font="Symbol" w:char="F071"/>
      </w:r>
      <w:r>
        <w:rPr>
          <w:vertAlign w:val="subscript"/>
        </w:rPr>
        <w:t>0</w:t>
      </w:r>
      <w:r>
        <w:t xml:space="preserve"> </w:t>
      </w:r>
      <w:r>
        <w:sym w:font="Symbol" w:char="F0AE"/>
      </w:r>
      <w:r>
        <w:t xml:space="preserve"> reject if observed &gt; critical value</w:t>
      </w:r>
    </w:p>
    <w:p w14:paraId="6A73B7EF" w14:textId="419A8132" w:rsidR="00F66246" w:rsidRDefault="00F66246" w:rsidP="004126A9">
      <w:pPr>
        <w:pStyle w:val="ListParagraph"/>
        <w:numPr>
          <w:ilvl w:val="2"/>
          <w:numId w:val="7"/>
        </w:numPr>
        <w:spacing w:line="276" w:lineRule="auto"/>
      </w:pPr>
      <w:r>
        <w:t>If left-sided i.e. 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&lt; </w:t>
      </w:r>
      <w:r>
        <w:sym w:font="Symbol" w:char="F071"/>
      </w:r>
      <w:r>
        <w:rPr>
          <w:vertAlign w:val="subscript"/>
        </w:rPr>
        <w:t>0</w:t>
      </w:r>
      <w:r>
        <w:t xml:space="preserve"> </w:t>
      </w:r>
      <w:r>
        <w:sym w:font="Symbol" w:char="F0AE"/>
      </w:r>
      <w:r>
        <w:t xml:space="preserve"> reject if observed &lt; critical value</w:t>
      </w:r>
    </w:p>
    <w:p w14:paraId="11D17CE5" w14:textId="2277AB4A" w:rsidR="00620968" w:rsidRDefault="00620968" w:rsidP="004126A9">
      <w:pPr>
        <w:pStyle w:val="ListParagraph"/>
        <w:numPr>
          <w:ilvl w:val="2"/>
          <w:numId w:val="7"/>
        </w:numPr>
        <w:spacing w:line="276" w:lineRule="auto"/>
      </w:pPr>
      <w:r>
        <w:t>If two-sided i.e. 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</w:t>
      </w:r>
      <w:r>
        <w:sym w:font="Symbol" w:char="F0B9"/>
      </w:r>
      <w:r>
        <w:t xml:space="preserve"> </w:t>
      </w:r>
      <w:r>
        <w:sym w:font="Symbol" w:char="F071"/>
      </w:r>
      <w:r>
        <w:rPr>
          <w:vertAlign w:val="subscript"/>
        </w:rPr>
        <w:t>0</w:t>
      </w:r>
      <w:r>
        <w:t xml:space="preserve"> </w:t>
      </w:r>
      <w:r>
        <w:sym w:font="Symbol" w:char="F0AE"/>
      </w:r>
      <w:r>
        <w:t xml:space="preserve"> reject if </w:t>
      </w:r>
      <w:r w:rsidR="003A0A01">
        <w:t xml:space="preserve">observed &gt; critical or observed &lt; </w:t>
      </w:r>
      <w:r w:rsidR="000B6A15">
        <w:sym w:font="Symbol" w:char="F02D"/>
      </w:r>
      <w:r w:rsidR="000B6A15">
        <w:t>(</w:t>
      </w:r>
      <w:r w:rsidR="003A0A01">
        <w:t>critical</w:t>
      </w:r>
      <w:r w:rsidR="000B6A15">
        <w:t>)</w:t>
      </w:r>
    </w:p>
    <w:p w14:paraId="208BA5FD" w14:textId="54C01B2C" w:rsidR="000B5A75" w:rsidRDefault="00A81A99" w:rsidP="000B5A7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Critical value approach</w:t>
      </w:r>
    </w:p>
    <w:p w14:paraId="386CD828" w14:textId="2BBBF933" w:rsidR="0078070A" w:rsidRDefault="0078070A" w:rsidP="0078070A">
      <w:pPr>
        <w:pStyle w:val="ListParagraph"/>
        <w:numPr>
          <w:ilvl w:val="1"/>
          <w:numId w:val="7"/>
        </w:numPr>
        <w:spacing w:line="276" w:lineRule="auto"/>
      </w:pPr>
      <w:r>
        <w:t xml:space="preserve">T as a r. v. </w:t>
      </w:r>
      <w:r>
        <w:sym w:font="Symbol" w:char="F02D"/>
      </w:r>
      <w:r>
        <w:t xml:space="preserve"> possible values of T are divided into 2 regions:</w:t>
      </w:r>
    </w:p>
    <w:p w14:paraId="2CE01615" w14:textId="472B426B" w:rsidR="0078070A" w:rsidRDefault="0078070A" w:rsidP="0078070A">
      <w:pPr>
        <w:pStyle w:val="ListParagraph"/>
        <w:numPr>
          <w:ilvl w:val="2"/>
          <w:numId w:val="7"/>
        </w:numPr>
        <w:spacing w:line="276" w:lineRule="auto"/>
      </w:pPr>
      <w:r>
        <w:t>Acceptance region – i.e. H0 is true</w:t>
      </w:r>
    </w:p>
    <w:p w14:paraId="31167FA2" w14:textId="26A7553B" w:rsidR="0078070A" w:rsidRDefault="0078070A" w:rsidP="0078070A">
      <w:pPr>
        <w:pStyle w:val="ListParagraph"/>
        <w:numPr>
          <w:ilvl w:val="2"/>
          <w:numId w:val="7"/>
        </w:numPr>
        <w:spacing w:line="276" w:lineRule="auto"/>
      </w:pPr>
      <w:r>
        <w:t>Rejection</w:t>
      </w:r>
      <w:r w:rsidR="00592DC2">
        <w:t>/critical</w:t>
      </w:r>
      <w:r>
        <w:t xml:space="preserve"> region – i.e. H0 is false</w:t>
      </w:r>
    </w:p>
    <w:p w14:paraId="3202D92D" w14:textId="48BF49DF" w:rsidR="006E5FE9" w:rsidRDefault="003D7EE0" w:rsidP="006E5FE9">
      <w:pPr>
        <w:pStyle w:val="ListParagraph"/>
        <w:numPr>
          <w:ilvl w:val="1"/>
          <w:numId w:val="7"/>
        </w:numPr>
        <w:spacing w:line="276" w:lineRule="auto"/>
      </w:pPr>
      <w:r>
        <w:t xml:space="preserve">If </w:t>
      </w:r>
      <w:r w:rsidR="006E5FE9">
        <w:t>H</w:t>
      </w:r>
      <w:r w:rsidR="006E5FE9">
        <w:rPr>
          <w:vertAlign w:val="subscript"/>
        </w:rPr>
        <w:t>0</w:t>
      </w:r>
      <w:r w:rsidR="006E5FE9">
        <w:t xml:space="preserve">: </w:t>
      </w:r>
      <w:r w:rsidR="006E5FE9">
        <w:sym w:font="Symbol" w:char="F071"/>
      </w:r>
      <w:r w:rsidR="006E5FE9">
        <w:t xml:space="preserve"> = </w:t>
      </w:r>
      <w:r w:rsidR="006E5FE9">
        <w:sym w:font="Symbol" w:char="F071"/>
      </w:r>
      <w:r w:rsidR="006E5FE9">
        <w:rPr>
          <w:vertAlign w:val="subscript"/>
        </w:rPr>
        <w:t>0</w:t>
      </w:r>
      <w:r w:rsidR="006E5FE9">
        <w:t xml:space="preserve"> vs. H</w:t>
      </w:r>
      <w:r w:rsidR="006E5FE9">
        <w:rPr>
          <w:vertAlign w:val="subscript"/>
        </w:rPr>
        <w:t>A</w:t>
      </w:r>
      <w:r w:rsidR="006E5FE9">
        <w:t xml:space="preserve">: </w:t>
      </w:r>
      <w:r w:rsidR="006E5FE9">
        <w:sym w:font="Symbol" w:char="F071"/>
      </w:r>
      <w:r w:rsidR="006E5FE9">
        <w:t xml:space="preserve"> &gt; </w:t>
      </w:r>
      <w:r w:rsidR="006E5FE9">
        <w:sym w:font="Symbol" w:char="F071"/>
      </w:r>
      <w:r w:rsidR="006E5FE9">
        <w:rPr>
          <w:vertAlign w:val="subscript"/>
        </w:rPr>
        <w:t>0</w:t>
      </w:r>
      <w:r>
        <w:t xml:space="preserve"> </w:t>
      </w:r>
      <w:r>
        <w:sym w:font="Symbol" w:char="F0AE"/>
      </w:r>
      <w:r>
        <w:t xml:space="preserve"> </w:t>
      </w:r>
      <w:r w:rsidR="006E5FE9">
        <w:t xml:space="preserve">alternative is </w:t>
      </w:r>
      <w:r w:rsidR="003D44BC">
        <w:t>right-</w:t>
      </w:r>
      <w:r>
        <w:t>sided</w:t>
      </w:r>
    </w:p>
    <w:p w14:paraId="6272436E" w14:textId="5C43F61E" w:rsidR="001064B9" w:rsidRDefault="009175CE" w:rsidP="001064B9">
      <w:pPr>
        <w:pStyle w:val="ListParagraph"/>
        <w:numPr>
          <w:ilvl w:val="2"/>
          <w:numId w:val="7"/>
        </w:numPr>
        <w:spacing w:line="276" w:lineRule="auto"/>
      </w:pPr>
      <w:r>
        <w:t>i.e. critical region is right-sided</w:t>
      </w:r>
      <w:r w:rsidR="003D7EE0">
        <w:t xml:space="preserve"> </w:t>
      </w:r>
      <w:r w:rsidR="003D7EE0">
        <w:sym w:font="Symbol" w:char="F0AE"/>
      </w:r>
      <w:r w:rsidR="003D7EE0">
        <w:t xml:space="preserve"> accept | reject</w:t>
      </w:r>
    </w:p>
    <w:p w14:paraId="6D81DE87" w14:textId="6300DEB9" w:rsidR="003D7EE0" w:rsidRDefault="003D7EE0" w:rsidP="003D7EE0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If 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&lt; </w:t>
      </w:r>
      <w:r>
        <w:sym w:font="Symbol" w:char="F071"/>
      </w:r>
      <w:r>
        <w:rPr>
          <w:vertAlign w:val="subscript"/>
        </w:rPr>
        <w:t>0</w:t>
      </w:r>
      <w:r>
        <w:t xml:space="preserve"> </w:t>
      </w:r>
    </w:p>
    <w:p w14:paraId="5548FBF6" w14:textId="58CB1295" w:rsidR="003D7EE0" w:rsidRDefault="003D7EE0" w:rsidP="003D7EE0">
      <w:pPr>
        <w:pStyle w:val="ListParagraph"/>
        <w:numPr>
          <w:ilvl w:val="2"/>
          <w:numId w:val="7"/>
        </w:numPr>
        <w:spacing w:line="276" w:lineRule="auto"/>
      </w:pPr>
      <w:r>
        <w:t xml:space="preserve">i.e. critical region is left-sided </w:t>
      </w:r>
      <w:r>
        <w:sym w:font="Symbol" w:char="F0AE"/>
      </w:r>
      <w:r>
        <w:t xml:space="preserve"> reject | accept</w:t>
      </w:r>
    </w:p>
    <w:p w14:paraId="217F05DF" w14:textId="77777777" w:rsidR="003D7EE0" w:rsidRDefault="003D7EE0" w:rsidP="003D7EE0">
      <w:pPr>
        <w:pStyle w:val="ListParagraph"/>
        <w:numPr>
          <w:ilvl w:val="1"/>
          <w:numId w:val="7"/>
        </w:numPr>
        <w:spacing w:line="276" w:lineRule="auto"/>
      </w:pPr>
      <w:r>
        <w:t>If H</w:t>
      </w:r>
      <w:r>
        <w:rPr>
          <w:vertAlign w:val="subscript"/>
        </w:rPr>
        <w:t>A</w:t>
      </w:r>
      <w:r>
        <w:t xml:space="preserve">: </w:t>
      </w:r>
      <w:r>
        <w:sym w:font="Symbol" w:char="F071"/>
      </w:r>
      <w:r>
        <w:t xml:space="preserve"> </w:t>
      </w:r>
      <w:r>
        <w:sym w:font="Symbol" w:char="F0B9"/>
      </w:r>
      <w:r>
        <w:t xml:space="preserve"> </w:t>
      </w:r>
      <w:r>
        <w:sym w:font="Symbol" w:char="F071"/>
      </w:r>
      <w:r>
        <w:rPr>
          <w:vertAlign w:val="subscript"/>
        </w:rPr>
        <w:t>0</w:t>
      </w:r>
    </w:p>
    <w:p w14:paraId="7A5D4BC0" w14:textId="42904930" w:rsidR="003D7EE0" w:rsidRDefault="003D7EE0" w:rsidP="003D7EE0">
      <w:pPr>
        <w:pStyle w:val="ListParagraph"/>
        <w:numPr>
          <w:ilvl w:val="2"/>
          <w:numId w:val="7"/>
        </w:numPr>
        <w:spacing w:line="276" w:lineRule="auto"/>
      </w:pPr>
      <w:r>
        <w:t xml:space="preserve">i.e. critical region is two-sided </w:t>
      </w:r>
      <w:r>
        <w:sym w:font="Symbol" w:char="F0AE"/>
      </w:r>
      <w:r>
        <w:t xml:space="preserve"> reject | accept | reject</w:t>
      </w:r>
    </w:p>
    <w:p w14:paraId="6493E2FD" w14:textId="018A6658" w:rsidR="00177464" w:rsidRDefault="00177464" w:rsidP="003D7EE0">
      <w:pPr>
        <w:pStyle w:val="ListParagraph"/>
        <w:numPr>
          <w:ilvl w:val="2"/>
          <w:numId w:val="7"/>
        </w:numPr>
        <w:spacing w:line="276" w:lineRule="auto"/>
      </w:pPr>
      <w:r>
        <w:t>critical values are usually symmetric</w:t>
      </w:r>
    </w:p>
    <w:p w14:paraId="50C93EB4" w14:textId="35F1CD15" w:rsidR="007227BA" w:rsidRDefault="005F2F33" w:rsidP="007227BA">
      <w:pPr>
        <w:pStyle w:val="ListParagraph"/>
        <w:numPr>
          <w:ilvl w:val="1"/>
          <w:numId w:val="7"/>
        </w:numPr>
        <w:spacing w:line="276" w:lineRule="auto"/>
      </w:pPr>
      <w:r>
        <w:t>t</w:t>
      </w:r>
      <w:r w:rsidR="00531295">
        <w:t>_crit</w:t>
      </w:r>
      <w:r>
        <w:t xml:space="preserve"> = </w:t>
      </w:r>
      <w:r>
        <w:rPr>
          <w:u w:val="single"/>
        </w:rPr>
        <w:t>critical values</w:t>
      </w:r>
      <w:r>
        <w:t xml:space="preserve"> of the test = v</w:t>
      </w:r>
      <w:r w:rsidR="002C20F0">
        <w:t xml:space="preserve">alues at the boundaries between the acceptance </w:t>
      </w:r>
      <w:r w:rsidR="00292989">
        <w:t xml:space="preserve">&amp; rejection regions </w:t>
      </w:r>
      <w:r w:rsidR="00E46AC5">
        <w:t>(found from table)</w:t>
      </w:r>
    </w:p>
    <w:p w14:paraId="5F487F5A" w14:textId="4CAEADC9" w:rsidR="00A9630E" w:rsidRDefault="00E3065E" w:rsidP="00A9630E">
      <w:pPr>
        <w:pStyle w:val="ListParagraph"/>
        <w:numPr>
          <w:ilvl w:val="0"/>
          <w:numId w:val="7"/>
        </w:numPr>
        <w:spacing w:line="276" w:lineRule="auto"/>
      </w:pPr>
      <w:r>
        <w:t>Ex: toss a coin 20 times</w:t>
      </w:r>
    </w:p>
    <w:p w14:paraId="4CED7502" w14:textId="00A61DE2" w:rsidR="00E3065E" w:rsidRDefault="00E3065E" w:rsidP="00E3065E">
      <w:pPr>
        <w:pStyle w:val="ListParagraph"/>
        <w:numPr>
          <w:ilvl w:val="1"/>
          <w:numId w:val="7"/>
        </w:numPr>
        <w:spacing w:line="276" w:lineRule="auto"/>
      </w:pPr>
      <w:r>
        <w:t xml:space="preserve">Test </w:t>
      </w:r>
      <w:r w:rsidR="00252639">
        <w:t>H0: p = 0.5 vs. Ha:</w:t>
      </w:r>
      <w:r>
        <w:t xml:space="preserve"> p &lt; 0.5</w:t>
      </w:r>
      <w:r w:rsidR="00ED234A">
        <w:t xml:space="preserve"> where p = P(h</w:t>
      </w:r>
      <w:r w:rsidR="00902A12">
        <w:t>ead) (coin is symmetric)</w:t>
      </w:r>
    </w:p>
    <w:p w14:paraId="1F6EDA24" w14:textId="7BE4F0A5" w:rsidR="00902A12" w:rsidRDefault="00ED234A" w:rsidP="00E3065E">
      <w:pPr>
        <w:pStyle w:val="ListParagraph"/>
        <w:numPr>
          <w:ilvl w:val="1"/>
          <w:numId w:val="7"/>
        </w:numPr>
        <w:spacing w:line="276" w:lineRule="auto"/>
      </w:pPr>
      <w:r>
        <w:t>Under H0, X(# of heads) ~ Bin(20, 0.5)</w:t>
      </w:r>
    </w:p>
    <w:p w14:paraId="18F0F17D" w14:textId="6DB48C57" w:rsidR="00ED234A" w:rsidRDefault="00ED234A" w:rsidP="00E3065E">
      <w:pPr>
        <w:pStyle w:val="ListParagraph"/>
        <w:numPr>
          <w:ilvl w:val="1"/>
          <w:numId w:val="7"/>
        </w:numPr>
        <w:spacing w:line="276" w:lineRule="auto"/>
      </w:pPr>
      <w:r>
        <w:t>Suppose observed value = 8</w:t>
      </w:r>
      <w:r w:rsidR="008441CF">
        <w:t xml:space="preserve"> (given)</w:t>
      </w:r>
    </w:p>
    <w:p w14:paraId="22F3941C" w14:textId="7672BBC0" w:rsidR="00ED234A" w:rsidRDefault="00ED234A" w:rsidP="00E3065E">
      <w:pPr>
        <w:pStyle w:val="ListParagraph"/>
        <w:numPr>
          <w:ilvl w:val="1"/>
          <w:numId w:val="7"/>
        </w:numPr>
        <w:spacing w:line="276" w:lineRule="auto"/>
      </w:pPr>
      <w:r>
        <w:t>Since Ha is left-sided, critical region is below some x_crit</w:t>
      </w:r>
    </w:p>
    <w:p w14:paraId="5C6BC5ED" w14:textId="46DA3E7D" w:rsidR="008C594E" w:rsidRDefault="008C594E" w:rsidP="008C594E">
      <w:pPr>
        <w:pStyle w:val="ListParagraph"/>
        <w:numPr>
          <w:ilvl w:val="2"/>
          <w:numId w:val="7"/>
        </w:numPr>
        <w:spacing w:line="276" w:lineRule="auto"/>
      </w:pPr>
      <w:r>
        <w:t xml:space="preserve">Area of critical region = </w:t>
      </w:r>
      <w:r>
        <w:sym w:font="Symbol" w:char="F061"/>
      </w:r>
    </w:p>
    <w:p w14:paraId="053DE43E" w14:textId="442C2F26" w:rsidR="009E5F60" w:rsidRDefault="009E5F60" w:rsidP="009E5F60">
      <w:pPr>
        <w:pStyle w:val="ListParagraph"/>
        <w:numPr>
          <w:ilvl w:val="1"/>
          <w:numId w:val="7"/>
        </w:numPr>
        <w:spacing w:line="276" w:lineRule="auto"/>
      </w:pPr>
      <w:r>
        <w:t xml:space="preserve">Suppose </w:t>
      </w:r>
      <w:r>
        <w:sym w:font="Symbol" w:char="F061"/>
      </w:r>
      <w:r w:rsidR="00DF7157">
        <w:t xml:space="preserve"> = 5% = 0.0</w:t>
      </w:r>
      <w:r>
        <w:t>5 (given)</w:t>
      </w:r>
    </w:p>
    <w:p w14:paraId="4B02D11E" w14:textId="293415D2" w:rsidR="008C594E" w:rsidRDefault="00ED234A" w:rsidP="00E3065E">
      <w:pPr>
        <w:pStyle w:val="ListParagraph"/>
        <w:numPr>
          <w:ilvl w:val="1"/>
          <w:numId w:val="7"/>
        </w:numPr>
        <w:spacing w:line="276" w:lineRule="auto"/>
      </w:pPr>
      <w:r>
        <w:t xml:space="preserve">Need </w:t>
      </w:r>
      <w:r w:rsidR="008C594E">
        <w:t>to find x_crit:</w:t>
      </w:r>
    </w:p>
    <w:p w14:paraId="47371C45" w14:textId="674B78FA" w:rsidR="00ED234A" w:rsidRDefault="008C594E" w:rsidP="008C594E">
      <w:pPr>
        <w:pStyle w:val="ListParagraph"/>
        <w:numPr>
          <w:ilvl w:val="2"/>
          <w:numId w:val="7"/>
        </w:numPr>
        <w:spacing w:line="276" w:lineRule="auto"/>
      </w:pPr>
      <w:r>
        <w:t>Reject H0 if</w:t>
      </w:r>
      <w:r w:rsidR="00ED234A">
        <w:t xml:space="preserve"> P(X ≤ x_crit) ≤ </w:t>
      </w:r>
      <w:r w:rsidR="00ED234A">
        <w:sym w:font="Symbol" w:char="F061"/>
      </w:r>
    </w:p>
    <w:p w14:paraId="3269D752" w14:textId="4BB91BFC" w:rsidR="009E5F60" w:rsidRDefault="009E5F60" w:rsidP="008C594E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 w:rsidR="003F373D">
        <w:t xml:space="preserve"> P(X ≤ x_crit) ≤ 0.0</w:t>
      </w:r>
      <w:r>
        <w:t>5</w:t>
      </w:r>
    </w:p>
    <w:p w14:paraId="75BB4C5E" w14:textId="77777777" w:rsidR="00394156" w:rsidRDefault="00B14634" w:rsidP="00E3065E">
      <w:pPr>
        <w:pStyle w:val="ListParagraph"/>
        <w:numPr>
          <w:ilvl w:val="1"/>
          <w:numId w:val="7"/>
        </w:numPr>
        <w:spacing w:line="276" w:lineRule="auto"/>
      </w:pPr>
      <w:r>
        <w:t>Find x_crit from binomial distribution table</w:t>
      </w:r>
    </w:p>
    <w:p w14:paraId="09D640A9" w14:textId="45565E01" w:rsidR="00842845" w:rsidRDefault="00394156" w:rsidP="00394156">
      <w:pPr>
        <w:pStyle w:val="ListParagraph"/>
        <w:numPr>
          <w:ilvl w:val="2"/>
          <w:numId w:val="7"/>
        </w:numPr>
        <w:spacing w:line="276" w:lineRule="auto"/>
      </w:pPr>
      <w:r>
        <w:t xml:space="preserve">x-crit = 5 for n = 20, p = 0.5, and </w:t>
      </w:r>
      <w:r w:rsidR="00BC019A">
        <w:t>P</w:t>
      </w:r>
      <w:r w:rsidR="003F373D">
        <w:t xml:space="preserve"> = 0.0</w:t>
      </w:r>
      <w:r>
        <w:t>5</w:t>
      </w:r>
    </w:p>
    <w:p w14:paraId="3D9C23A4" w14:textId="4329CCE2" w:rsidR="008C594E" w:rsidRDefault="00842845" w:rsidP="00842845">
      <w:pPr>
        <w:pStyle w:val="ListParagraph"/>
        <w:numPr>
          <w:ilvl w:val="1"/>
          <w:numId w:val="7"/>
        </w:numPr>
        <w:spacing w:line="276" w:lineRule="auto"/>
      </w:pPr>
      <w:r>
        <w:t>Since x_obs &gt; t_crit we do not reject H0</w:t>
      </w:r>
      <w:r w:rsidR="00A71CE6">
        <w:t xml:space="preserve"> </w:t>
      </w:r>
    </w:p>
    <w:p w14:paraId="1385C17D" w14:textId="3515B69E" w:rsidR="00252639" w:rsidRDefault="00252639" w:rsidP="00252639">
      <w:pPr>
        <w:pStyle w:val="ListParagraph"/>
        <w:numPr>
          <w:ilvl w:val="0"/>
          <w:numId w:val="7"/>
        </w:numPr>
        <w:spacing w:line="276" w:lineRule="auto"/>
      </w:pPr>
      <w:r>
        <w:t>Ex: same situation</w:t>
      </w:r>
    </w:p>
    <w:p w14:paraId="0D5C9D93" w14:textId="2853D814" w:rsidR="00252639" w:rsidRDefault="00252639" w:rsidP="00252639">
      <w:pPr>
        <w:pStyle w:val="ListParagraph"/>
        <w:numPr>
          <w:ilvl w:val="1"/>
          <w:numId w:val="7"/>
        </w:numPr>
        <w:spacing w:line="276" w:lineRule="auto"/>
      </w:pPr>
      <w:r>
        <w:t>Test H0: p = 0.5 vs. Ha: p &gt; 0.5</w:t>
      </w:r>
    </w:p>
    <w:p w14:paraId="6687FFE0" w14:textId="1863BDD3" w:rsidR="007E5750" w:rsidRDefault="007E5750" w:rsidP="00252639">
      <w:pPr>
        <w:pStyle w:val="ListParagraph"/>
        <w:numPr>
          <w:ilvl w:val="1"/>
          <w:numId w:val="7"/>
        </w:numPr>
        <w:spacing w:line="276" w:lineRule="auto"/>
      </w:pPr>
      <w:r>
        <w:t>Reject H0 if</w:t>
      </w:r>
    </w:p>
    <w:p w14:paraId="484BA0C7" w14:textId="5AB9EC74" w:rsidR="007E5750" w:rsidRDefault="007E5750" w:rsidP="007E5750">
      <w:pPr>
        <w:pStyle w:val="ListParagraph"/>
        <w:numPr>
          <w:ilvl w:val="2"/>
          <w:numId w:val="7"/>
        </w:numPr>
        <w:spacing w:line="276" w:lineRule="auto"/>
      </w:pPr>
      <w:r>
        <w:t xml:space="preserve">P(X ≥ x_crit) ≤ </w:t>
      </w:r>
      <w:r>
        <w:sym w:font="Symbol" w:char="F061"/>
      </w:r>
    </w:p>
    <w:p w14:paraId="29B0F18A" w14:textId="4AB4E612" w:rsidR="007E5750" w:rsidRDefault="007E5750" w:rsidP="007E5750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P(X &lt; x_crit) ≥ 1 – </w:t>
      </w:r>
      <w:r>
        <w:sym w:font="Symbol" w:char="F061"/>
      </w:r>
    </w:p>
    <w:p w14:paraId="1D2365BD" w14:textId="702C895F" w:rsidR="0013428F" w:rsidRDefault="0013428F" w:rsidP="007E5750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P(X &lt; x_crit) ≥ 0.95</w:t>
      </w:r>
    </w:p>
    <w:p w14:paraId="769754BF" w14:textId="246A9C5E" w:rsidR="00A017CB" w:rsidRDefault="00A017CB" w:rsidP="00A017CB">
      <w:pPr>
        <w:pStyle w:val="ListParagraph"/>
        <w:numPr>
          <w:ilvl w:val="1"/>
          <w:numId w:val="7"/>
        </w:numPr>
        <w:spacing w:line="276" w:lineRule="auto"/>
      </w:pPr>
      <w:r>
        <w:t xml:space="preserve">x_crit = 14 for n = 20, p = 0.5, and </w:t>
      </w:r>
      <w:r w:rsidR="00E74F8E">
        <w:t>P</w:t>
      </w:r>
      <w:r>
        <w:t xml:space="preserve"> = 0.95</w:t>
      </w:r>
    </w:p>
    <w:p w14:paraId="21046834" w14:textId="0A52B828" w:rsidR="00021C23" w:rsidRDefault="0052391E" w:rsidP="00021C23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Hypothesis testing for the mean</w:t>
      </w:r>
    </w:p>
    <w:p w14:paraId="226F9BC4" w14:textId="5A336B3C" w:rsidR="0052391E" w:rsidRDefault="00E57EF4" w:rsidP="0052391E">
      <w:pPr>
        <w:pStyle w:val="ListParagraph"/>
        <w:numPr>
          <w:ilvl w:val="1"/>
          <w:numId w:val="7"/>
        </w:numPr>
        <w:spacing w:line="276" w:lineRule="auto"/>
      </w:pPr>
      <w:r>
        <w:t>Let p</w:t>
      </w:r>
      <w:r w:rsidR="0052391E">
        <w:t>opulation ~ X ~ N(</w:t>
      </w:r>
      <w:r w:rsidR="0052391E">
        <w:sym w:font="Symbol" w:char="F06D"/>
      </w:r>
      <w:r w:rsidR="0052391E">
        <w:t xml:space="preserve">, </w:t>
      </w:r>
      <w:r w:rsidR="0052391E">
        <w:sym w:font="Symbol" w:char="F073"/>
      </w:r>
      <w:r w:rsidR="0052391E">
        <w:t>)</w:t>
      </w:r>
    </w:p>
    <w:p w14:paraId="01A5B571" w14:textId="0E3889A4" w:rsidR="00E57EF4" w:rsidRDefault="00F317E8" w:rsidP="0052391E">
      <w:pPr>
        <w:pStyle w:val="ListParagraph"/>
        <w:numPr>
          <w:ilvl w:val="1"/>
          <w:numId w:val="7"/>
        </w:numPr>
        <w:spacing w:line="276" w:lineRule="auto"/>
      </w:pPr>
      <w:r>
        <w:t xml:space="preserve">Step 1 </w:t>
      </w:r>
      <w:r>
        <w:sym w:font="Symbol" w:char="F02D"/>
      </w:r>
      <w:r>
        <w:t xml:space="preserve"> t</w:t>
      </w:r>
      <w:r w:rsidR="00E57EF4">
        <w:t xml:space="preserve">est H0: </w:t>
      </w:r>
      <w:r w:rsidR="00E57EF4">
        <w:sym w:font="Symbol" w:char="F06D"/>
      </w:r>
      <w:r w:rsidR="00E57EF4">
        <w:t xml:space="preserve"> = </w:t>
      </w:r>
      <w:r w:rsidR="00E57EF4">
        <w:sym w:font="Symbol" w:char="F06D"/>
      </w:r>
      <w:r w:rsidR="00501B25">
        <w:t>0 vs. H1</w:t>
      </w:r>
      <w:r w:rsidR="00E57EF4">
        <w:t xml:space="preserve">: </w:t>
      </w:r>
      <w:r w:rsidR="00E57EF4">
        <w:sym w:font="Symbol" w:char="F06D"/>
      </w:r>
      <w:r w:rsidR="00E57EF4">
        <w:t xml:space="preserve"> &gt; </w:t>
      </w:r>
      <w:r w:rsidR="00E57EF4">
        <w:sym w:font="Symbol" w:char="F06D"/>
      </w:r>
      <w:r w:rsidR="00501B25">
        <w:t>0 vs. H2</w:t>
      </w:r>
      <w:r w:rsidR="00E57EF4">
        <w:t xml:space="preserve">: </w:t>
      </w:r>
      <w:r w:rsidR="00E57EF4">
        <w:sym w:font="Symbol" w:char="F06D"/>
      </w:r>
      <w:r w:rsidR="00E57EF4">
        <w:t xml:space="preserve"> &lt; </w:t>
      </w:r>
      <w:r w:rsidR="00E57EF4">
        <w:sym w:font="Symbol" w:char="F06D"/>
      </w:r>
      <w:r w:rsidR="00501B25">
        <w:t>0 vs. H3</w:t>
      </w:r>
      <w:r w:rsidR="00E57EF4">
        <w:t xml:space="preserve">: </w:t>
      </w:r>
      <w:r w:rsidR="00E57EF4">
        <w:sym w:font="Symbol" w:char="F06D"/>
      </w:r>
      <w:r w:rsidR="00E57EF4">
        <w:t xml:space="preserve"> </w:t>
      </w:r>
      <w:r w:rsidR="00E57EF4">
        <w:sym w:font="Symbol" w:char="F0B9"/>
      </w:r>
      <w:r w:rsidR="00E57EF4">
        <w:t xml:space="preserve"> </w:t>
      </w:r>
      <w:r w:rsidR="00E57EF4">
        <w:sym w:font="Symbol" w:char="F06D"/>
      </w:r>
      <w:r w:rsidR="005C1D5A">
        <w:t>0</w:t>
      </w:r>
    </w:p>
    <w:p w14:paraId="1CF416BE" w14:textId="0AB9BC26" w:rsidR="001C75E7" w:rsidRDefault="00C31A97" w:rsidP="0052391E">
      <w:pPr>
        <w:pStyle w:val="ListParagraph"/>
        <w:numPr>
          <w:ilvl w:val="1"/>
          <w:numId w:val="7"/>
        </w:numPr>
        <w:spacing w:line="276" w:lineRule="auto"/>
      </w:pPr>
      <w:r>
        <w:t>Step 2 – t</w:t>
      </w:r>
      <w:r w:rsidR="00E05E6D">
        <w:t xml:space="preserve">est statistic: </w:t>
      </w:r>
    </w:p>
    <w:p w14:paraId="49F296C1" w14:textId="42E7F611" w:rsidR="00E05E6D" w:rsidRDefault="00E05E6D" w:rsidP="001C75E7">
      <w:pPr>
        <w:pStyle w:val="ListParagraph"/>
        <w:numPr>
          <w:ilvl w:val="2"/>
          <w:numId w:val="7"/>
        </w:numPr>
        <w:spacing w:line="276" w:lineRule="auto"/>
      </w:pPr>
      <w:r>
        <w:t xml:space="preserve">T = </w:t>
      </w:r>
      <w:r w:rsidR="001C75E7">
        <w:t xml:space="preserve">Z = </w:t>
      </w:r>
      <w:r>
        <w:t xml:space="preserve">(X-bar </w:t>
      </w:r>
      <w:r>
        <w:sym w:font="Symbol" w:char="F02D"/>
      </w:r>
      <w:r>
        <w:t xml:space="preserve"> </w:t>
      </w:r>
      <w:r>
        <w:sym w:font="Symbol" w:char="F06D"/>
      </w:r>
      <w:r>
        <w:t>0)/(</w:t>
      </w:r>
      <w:r>
        <w:sym w:font="Symbol" w:char="F073"/>
      </w:r>
      <w:r>
        <w:t>/</w:t>
      </w:r>
      <w:r>
        <w:sym w:font="Symbol" w:char="F0D6"/>
      </w:r>
      <w:r>
        <w:t>n)</w:t>
      </w:r>
      <w:r w:rsidR="001C75E7">
        <w:t xml:space="preserve"> if </w:t>
      </w:r>
      <w:r w:rsidR="001C75E7">
        <w:sym w:font="Symbol" w:char="F073"/>
      </w:r>
      <w:r w:rsidR="001C75E7">
        <w:t xml:space="preserve"> is known</w:t>
      </w:r>
    </w:p>
    <w:p w14:paraId="71815B16" w14:textId="099095C3" w:rsidR="001C75E7" w:rsidRDefault="001C75E7" w:rsidP="001C75E7">
      <w:pPr>
        <w:pStyle w:val="ListParagraph"/>
        <w:numPr>
          <w:ilvl w:val="2"/>
          <w:numId w:val="7"/>
        </w:numPr>
        <w:spacing w:line="276" w:lineRule="auto"/>
      </w:pPr>
      <w:r>
        <w:t xml:space="preserve">T = Z = (X-bar </w:t>
      </w:r>
      <w:r>
        <w:sym w:font="Symbol" w:char="F02D"/>
      </w:r>
      <w:r>
        <w:t xml:space="preserve"> </w:t>
      </w:r>
      <w:r>
        <w:sym w:font="Symbol" w:char="F06D"/>
      </w:r>
      <w:r>
        <w:t>0)/(S/</w:t>
      </w:r>
      <w:r>
        <w:sym w:font="Symbol" w:char="F0D6"/>
      </w:r>
      <w:r>
        <w:t xml:space="preserve">n) if </w:t>
      </w:r>
      <w:r>
        <w:sym w:font="Symbol" w:char="F073"/>
      </w:r>
      <w:r>
        <w:t xml:space="preserve"> is unknown and n ≥ 30</w:t>
      </w:r>
    </w:p>
    <w:p w14:paraId="3FE2AA36" w14:textId="3D379FF1" w:rsidR="001C75E7" w:rsidRDefault="001C75E7" w:rsidP="001C75E7">
      <w:pPr>
        <w:pStyle w:val="ListParagraph"/>
        <w:numPr>
          <w:ilvl w:val="2"/>
          <w:numId w:val="7"/>
        </w:numPr>
        <w:spacing w:line="276" w:lineRule="auto"/>
      </w:pPr>
      <w:r>
        <w:t xml:space="preserve">T = t = (X-bar </w:t>
      </w:r>
      <w:r>
        <w:sym w:font="Symbol" w:char="F02D"/>
      </w:r>
      <w:r>
        <w:t xml:space="preserve"> </w:t>
      </w:r>
      <w:r>
        <w:sym w:font="Symbol" w:char="F06D"/>
      </w:r>
      <w:r>
        <w:t>0)/(S/</w:t>
      </w:r>
      <w:r>
        <w:sym w:font="Symbol" w:char="F0D6"/>
      </w:r>
      <w:r>
        <w:t>n) ~ t</w:t>
      </w:r>
      <w:r>
        <w:rPr>
          <w:vertAlign w:val="subscript"/>
        </w:rPr>
        <w:t>n-1</w:t>
      </w:r>
      <w:r>
        <w:t xml:space="preserve"> if </w:t>
      </w:r>
      <w:r>
        <w:sym w:font="Symbol" w:char="F073"/>
      </w:r>
      <w:r>
        <w:t xml:space="preserve"> is unknown and n &lt; 30</w:t>
      </w:r>
    </w:p>
    <w:p w14:paraId="1273A7C5" w14:textId="03E10FD9" w:rsidR="00C31A97" w:rsidRDefault="00C31A97" w:rsidP="00C31A97">
      <w:pPr>
        <w:pStyle w:val="ListParagraph"/>
        <w:numPr>
          <w:ilvl w:val="1"/>
          <w:numId w:val="7"/>
        </w:numPr>
        <w:spacing w:line="276" w:lineRule="auto"/>
      </w:pPr>
      <w:r>
        <w:t>Step 3 – find Z_obs or t_obs</w:t>
      </w:r>
    </w:p>
    <w:p w14:paraId="6A2AB7FB" w14:textId="4D22533E" w:rsidR="00C31A97" w:rsidRDefault="00C31A97" w:rsidP="00C31A97">
      <w:pPr>
        <w:pStyle w:val="ListParagraph"/>
        <w:numPr>
          <w:ilvl w:val="1"/>
          <w:numId w:val="7"/>
        </w:numPr>
        <w:spacing w:line="276" w:lineRule="auto"/>
      </w:pPr>
      <w:r>
        <w:t>Step 4 – find critical value</w:t>
      </w:r>
      <w:r w:rsidR="00B61F3A">
        <w:t xml:space="preserve"> given </w:t>
      </w:r>
      <w:r w:rsidR="00B61F3A">
        <w:sym w:font="Symbol" w:char="F061"/>
      </w:r>
    </w:p>
    <w:p w14:paraId="0A6281EF" w14:textId="440D2C49" w:rsidR="00501B25" w:rsidRDefault="00501B25" w:rsidP="00501B25">
      <w:pPr>
        <w:pStyle w:val="ListParagraph"/>
        <w:numPr>
          <w:ilvl w:val="2"/>
          <w:numId w:val="7"/>
        </w:numPr>
        <w:spacing w:line="276" w:lineRule="auto"/>
      </w:pPr>
      <w:r>
        <w:t xml:space="preserve">H1 </w:t>
      </w:r>
      <w:r>
        <w:sym w:font="Symbol" w:char="F0AE"/>
      </w:r>
      <w:r>
        <w:t xml:space="preserve"> right-sided</w:t>
      </w:r>
    </w:p>
    <w:p w14:paraId="13B9269C" w14:textId="5C8F3B13" w:rsidR="007A41DE" w:rsidRDefault="007A41DE" w:rsidP="007A41DE">
      <w:pPr>
        <w:pStyle w:val="ListParagraph"/>
        <w:numPr>
          <w:ilvl w:val="3"/>
          <w:numId w:val="7"/>
        </w:numPr>
        <w:spacing w:line="276" w:lineRule="auto"/>
      </w:pPr>
      <w:r>
        <w:t>Z_crit = Z_</w:t>
      </w:r>
      <w:r>
        <w:sym w:font="Symbol" w:char="F061"/>
      </w:r>
    </w:p>
    <w:p w14:paraId="2FE88DDC" w14:textId="5C8F3B13" w:rsidR="00501B25" w:rsidRDefault="00501B25" w:rsidP="00501B25">
      <w:pPr>
        <w:pStyle w:val="ListParagraph"/>
        <w:numPr>
          <w:ilvl w:val="2"/>
          <w:numId w:val="7"/>
        </w:numPr>
        <w:spacing w:line="276" w:lineRule="auto"/>
      </w:pPr>
      <w:r>
        <w:t xml:space="preserve">H2 </w:t>
      </w:r>
      <w:r>
        <w:sym w:font="Symbol" w:char="F0AE"/>
      </w:r>
      <w:r>
        <w:t xml:space="preserve"> left-sided</w:t>
      </w:r>
    </w:p>
    <w:p w14:paraId="04064D82" w14:textId="7D784D14" w:rsidR="00801BB1" w:rsidRDefault="00801BB1" w:rsidP="00801BB1">
      <w:pPr>
        <w:pStyle w:val="ListParagraph"/>
        <w:numPr>
          <w:ilvl w:val="3"/>
          <w:numId w:val="7"/>
        </w:numPr>
        <w:spacing w:line="276" w:lineRule="auto"/>
      </w:pPr>
      <w:r>
        <w:t>Z_crit = Z_</w:t>
      </w:r>
      <w:r>
        <w:sym w:font="Symbol" w:char="F061"/>
      </w:r>
    </w:p>
    <w:p w14:paraId="72DBF92B" w14:textId="4F525D35" w:rsidR="00501B25" w:rsidRDefault="00501B25" w:rsidP="00501B25">
      <w:pPr>
        <w:pStyle w:val="ListParagraph"/>
        <w:numPr>
          <w:ilvl w:val="2"/>
          <w:numId w:val="7"/>
        </w:numPr>
        <w:spacing w:line="276" w:lineRule="auto"/>
      </w:pPr>
      <w:r>
        <w:t xml:space="preserve">H3 </w:t>
      </w:r>
      <w:r>
        <w:sym w:font="Symbol" w:char="F0AE"/>
      </w:r>
      <w:r>
        <w:t xml:space="preserve"> two-sided</w:t>
      </w:r>
    </w:p>
    <w:p w14:paraId="4868BD38" w14:textId="24BD2B02" w:rsidR="000142C8" w:rsidRDefault="000142C8" w:rsidP="000142C8">
      <w:pPr>
        <w:pStyle w:val="ListParagraph"/>
        <w:numPr>
          <w:ilvl w:val="3"/>
          <w:numId w:val="7"/>
        </w:numPr>
        <w:spacing w:line="276" w:lineRule="auto"/>
      </w:pPr>
      <w:r>
        <w:t xml:space="preserve">Total area of critical region = </w:t>
      </w:r>
      <w:r>
        <w:sym w:font="Symbol" w:char="F061"/>
      </w:r>
      <w:r w:rsidR="00190BD9">
        <w:t xml:space="preserve"> </w:t>
      </w:r>
      <w:r w:rsidR="00190BD9">
        <w:sym w:font="Symbol" w:char="F0AE"/>
      </w:r>
      <w:r>
        <w:t xml:space="preserve"> </w:t>
      </w:r>
      <w:r>
        <w:sym w:font="Symbol" w:char="F061"/>
      </w:r>
      <w:r>
        <w:t>/2 on either side</w:t>
      </w:r>
    </w:p>
    <w:p w14:paraId="0B31FCAB" w14:textId="00807E5B" w:rsidR="00801BB1" w:rsidRDefault="00801BB1" w:rsidP="000142C8">
      <w:pPr>
        <w:pStyle w:val="ListParagraph"/>
        <w:numPr>
          <w:ilvl w:val="3"/>
          <w:numId w:val="7"/>
        </w:numPr>
        <w:spacing w:line="276" w:lineRule="auto"/>
      </w:pPr>
      <w:r>
        <w:t>Z_crit = Z_</w:t>
      </w:r>
      <w:r>
        <w:sym w:font="Symbol" w:char="F061"/>
      </w:r>
      <w:r>
        <w:t>/2</w:t>
      </w:r>
      <w:bookmarkStart w:id="0" w:name="_GoBack"/>
      <w:bookmarkEnd w:id="0"/>
    </w:p>
    <w:p w14:paraId="323FBAA2" w14:textId="77F7ED29" w:rsidR="00190BD9" w:rsidRPr="007C2BB5" w:rsidRDefault="005A1C74" w:rsidP="005A1C74">
      <w:pPr>
        <w:pStyle w:val="ListParagraph"/>
        <w:numPr>
          <w:ilvl w:val="1"/>
          <w:numId w:val="7"/>
        </w:numPr>
        <w:spacing w:line="276" w:lineRule="auto"/>
      </w:pPr>
      <w:r>
        <w:t>Step 5 – compare observed and critical values</w:t>
      </w:r>
    </w:p>
    <w:sectPr w:rsidR="00190BD9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96"/>
    <w:rsid w:val="000142C8"/>
    <w:rsid w:val="00021C23"/>
    <w:rsid w:val="0007462C"/>
    <w:rsid w:val="000B5A75"/>
    <w:rsid w:val="000B6A15"/>
    <w:rsid w:val="000C4A5E"/>
    <w:rsid w:val="001064B9"/>
    <w:rsid w:val="00123096"/>
    <w:rsid w:val="0013428F"/>
    <w:rsid w:val="00154785"/>
    <w:rsid w:val="00177464"/>
    <w:rsid w:val="001905A8"/>
    <w:rsid w:val="00190BD9"/>
    <w:rsid w:val="001B0B39"/>
    <w:rsid w:val="001C3D20"/>
    <w:rsid w:val="001C75E7"/>
    <w:rsid w:val="001E66DB"/>
    <w:rsid w:val="00252639"/>
    <w:rsid w:val="00266309"/>
    <w:rsid w:val="00292989"/>
    <w:rsid w:val="002C20F0"/>
    <w:rsid w:val="00300101"/>
    <w:rsid w:val="00394156"/>
    <w:rsid w:val="00397E57"/>
    <w:rsid w:val="003A0A01"/>
    <w:rsid w:val="003D44BC"/>
    <w:rsid w:val="003D7EE0"/>
    <w:rsid w:val="003F373D"/>
    <w:rsid w:val="004126A9"/>
    <w:rsid w:val="004155A1"/>
    <w:rsid w:val="00501B25"/>
    <w:rsid w:val="0052391E"/>
    <w:rsid w:val="00531295"/>
    <w:rsid w:val="00570725"/>
    <w:rsid w:val="00592924"/>
    <w:rsid w:val="00592DC2"/>
    <w:rsid w:val="005A1C74"/>
    <w:rsid w:val="005B759B"/>
    <w:rsid w:val="005C1D5A"/>
    <w:rsid w:val="005F2F33"/>
    <w:rsid w:val="00620968"/>
    <w:rsid w:val="00637216"/>
    <w:rsid w:val="00660DDF"/>
    <w:rsid w:val="006B4632"/>
    <w:rsid w:val="006B7ED5"/>
    <w:rsid w:val="006E5D43"/>
    <w:rsid w:val="006E5FE9"/>
    <w:rsid w:val="007172A8"/>
    <w:rsid w:val="007227BA"/>
    <w:rsid w:val="00732937"/>
    <w:rsid w:val="0074102F"/>
    <w:rsid w:val="0074359B"/>
    <w:rsid w:val="0075384E"/>
    <w:rsid w:val="007538F4"/>
    <w:rsid w:val="0078070A"/>
    <w:rsid w:val="007A3856"/>
    <w:rsid w:val="007A41DE"/>
    <w:rsid w:val="007C2BB5"/>
    <w:rsid w:val="007C6B3D"/>
    <w:rsid w:val="007D0FAB"/>
    <w:rsid w:val="007E5750"/>
    <w:rsid w:val="00801BB1"/>
    <w:rsid w:val="00820A4A"/>
    <w:rsid w:val="00842845"/>
    <w:rsid w:val="008441CF"/>
    <w:rsid w:val="0087001D"/>
    <w:rsid w:val="00875D61"/>
    <w:rsid w:val="008B7E24"/>
    <w:rsid w:val="008C594E"/>
    <w:rsid w:val="008C7A40"/>
    <w:rsid w:val="008F62D2"/>
    <w:rsid w:val="00902A12"/>
    <w:rsid w:val="00913C76"/>
    <w:rsid w:val="009175CE"/>
    <w:rsid w:val="00963399"/>
    <w:rsid w:val="009E5F60"/>
    <w:rsid w:val="00A017CB"/>
    <w:rsid w:val="00A71CE6"/>
    <w:rsid w:val="00A81A99"/>
    <w:rsid w:val="00A91F37"/>
    <w:rsid w:val="00A9630E"/>
    <w:rsid w:val="00B14634"/>
    <w:rsid w:val="00B40C5F"/>
    <w:rsid w:val="00B51E4B"/>
    <w:rsid w:val="00B61F3A"/>
    <w:rsid w:val="00B64C2D"/>
    <w:rsid w:val="00BC019A"/>
    <w:rsid w:val="00BE5D36"/>
    <w:rsid w:val="00C20D19"/>
    <w:rsid w:val="00C31A97"/>
    <w:rsid w:val="00C45AC5"/>
    <w:rsid w:val="00C47C76"/>
    <w:rsid w:val="00C87360"/>
    <w:rsid w:val="00C9614F"/>
    <w:rsid w:val="00CF082D"/>
    <w:rsid w:val="00CF35A2"/>
    <w:rsid w:val="00D83944"/>
    <w:rsid w:val="00DE02C8"/>
    <w:rsid w:val="00DF7157"/>
    <w:rsid w:val="00E05E6D"/>
    <w:rsid w:val="00E3065E"/>
    <w:rsid w:val="00E34E10"/>
    <w:rsid w:val="00E46AC5"/>
    <w:rsid w:val="00E57EF4"/>
    <w:rsid w:val="00E74F8E"/>
    <w:rsid w:val="00ED234A"/>
    <w:rsid w:val="00F16F1B"/>
    <w:rsid w:val="00F317E8"/>
    <w:rsid w:val="00F66246"/>
    <w:rsid w:val="00FA4FCF"/>
    <w:rsid w:val="00FA7664"/>
    <w:rsid w:val="00FB034E"/>
    <w:rsid w:val="00FC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60C2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96</TotalTime>
  <Pages>3</Pages>
  <Words>509</Words>
  <Characters>2907</Characters>
  <Application>Microsoft Macintosh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98</cp:revision>
  <dcterms:created xsi:type="dcterms:W3CDTF">2015-11-09T17:36:00Z</dcterms:created>
  <dcterms:modified xsi:type="dcterms:W3CDTF">2015-11-11T18:21:00Z</dcterms:modified>
</cp:coreProperties>
</file>
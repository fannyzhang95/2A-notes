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5F53F" w14:textId="0479AA48" w:rsidR="002F54C8" w:rsidRPr="002F54C8" w:rsidRDefault="002F54C8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F54C8">
        <w:rPr>
          <w:b/>
        </w:rPr>
        <w:t>Tests for multiple proportions</w:t>
      </w:r>
    </w:p>
    <w:p w14:paraId="1B0AB2CA" w14:textId="08C3F625" w:rsidR="002F54C8" w:rsidRDefault="002F54C8" w:rsidP="002F54C8">
      <w:pPr>
        <w:pStyle w:val="ListParagraph"/>
        <w:numPr>
          <w:ilvl w:val="1"/>
          <w:numId w:val="7"/>
        </w:numPr>
        <w:spacing w:line="276" w:lineRule="auto"/>
      </w:pPr>
      <w:r>
        <w:t xml:space="preserve">Consider p1 = x1/n1 …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xk</w:t>
      </w:r>
      <w:proofErr w:type="spellEnd"/>
      <w:r>
        <w:t>/</w:t>
      </w:r>
      <w:proofErr w:type="spellStart"/>
      <w:r>
        <w:t>nk</w:t>
      </w:r>
      <w:proofErr w:type="spellEnd"/>
    </w:p>
    <w:p w14:paraId="60C69CC4" w14:textId="5781F105" w:rsidR="002F54C8" w:rsidRPr="009E7440" w:rsidRDefault="002F54C8" w:rsidP="002F54C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9E7440">
        <w:rPr>
          <w:u w:val="single"/>
        </w:rPr>
        <w:t xml:space="preserve">Test for H0: </w:t>
      </w:r>
      <w:r w:rsidR="00167331" w:rsidRPr="009E7440">
        <w:rPr>
          <w:u w:val="single"/>
        </w:rPr>
        <w:t>proportions are all equal</w:t>
      </w:r>
      <w:r w:rsidRPr="009E7440">
        <w:rPr>
          <w:u w:val="single"/>
        </w:rPr>
        <w:t xml:space="preserve"> vs. Ha: proportions are not all equal</w:t>
      </w:r>
    </w:p>
    <w:p w14:paraId="56326721" w14:textId="4FFA4298" w:rsidR="00A8658E" w:rsidRDefault="00A8658E" w:rsidP="002F54C8">
      <w:pPr>
        <w:pStyle w:val="ListParagraph"/>
        <w:numPr>
          <w:ilvl w:val="1"/>
          <w:numId w:val="7"/>
        </w:numPr>
        <w:spacing w:line="276" w:lineRule="auto"/>
      </w:pPr>
      <w:r>
        <w:t>Create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1736"/>
        <w:gridCol w:w="1737"/>
        <w:gridCol w:w="1736"/>
        <w:gridCol w:w="1737"/>
      </w:tblGrid>
      <w:tr w:rsidR="00A8658E" w:rsidRPr="00A8658E" w14:paraId="0E902814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3DF70427" w14:textId="77777777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</w:p>
        </w:tc>
        <w:tc>
          <w:tcPr>
            <w:tcW w:w="1736" w:type="dxa"/>
            <w:vAlign w:val="center"/>
          </w:tcPr>
          <w:p w14:paraId="48671FDD" w14:textId="2C67CAE9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Sample 1</w:t>
            </w:r>
          </w:p>
        </w:tc>
        <w:tc>
          <w:tcPr>
            <w:tcW w:w="1737" w:type="dxa"/>
            <w:vAlign w:val="center"/>
          </w:tcPr>
          <w:p w14:paraId="373E3701" w14:textId="3A4122F4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…</w:t>
            </w:r>
          </w:p>
        </w:tc>
        <w:tc>
          <w:tcPr>
            <w:tcW w:w="1736" w:type="dxa"/>
            <w:vAlign w:val="center"/>
          </w:tcPr>
          <w:p w14:paraId="68D0F368" w14:textId="0F464AEE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Sample k</w:t>
            </w:r>
          </w:p>
        </w:tc>
        <w:tc>
          <w:tcPr>
            <w:tcW w:w="1737" w:type="dxa"/>
            <w:vAlign w:val="center"/>
          </w:tcPr>
          <w:p w14:paraId="3316D903" w14:textId="68C03128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Total</w:t>
            </w:r>
          </w:p>
        </w:tc>
      </w:tr>
      <w:tr w:rsidR="00A8658E" w14:paraId="455018EF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4B5E2E87" w14:textId="64129F07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Successes</w:t>
            </w:r>
          </w:p>
        </w:tc>
        <w:tc>
          <w:tcPr>
            <w:tcW w:w="1736" w:type="dxa"/>
            <w:vAlign w:val="center"/>
          </w:tcPr>
          <w:p w14:paraId="772BD1C6" w14:textId="5DA6F4C2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x1</w:t>
            </w:r>
          </w:p>
        </w:tc>
        <w:tc>
          <w:tcPr>
            <w:tcW w:w="1737" w:type="dxa"/>
            <w:vAlign w:val="center"/>
          </w:tcPr>
          <w:p w14:paraId="671B85E0" w14:textId="3AE7CA43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25EBC069" w14:textId="4B85E44B" w:rsidR="00A8658E" w:rsidRDefault="00A8658E" w:rsidP="00A8658E">
            <w:pPr>
              <w:pStyle w:val="ListParagraph"/>
              <w:spacing w:line="276" w:lineRule="auto"/>
              <w:ind w:left="0"/>
            </w:pPr>
            <w:proofErr w:type="spellStart"/>
            <w:r>
              <w:t>xk</w:t>
            </w:r>
            <w:proofErr w:type="spellEnd"/>
          </w:p>
        </w:tc>
        <w:tc>
          <w:tcPr>
            <w:tcW w:w="1737" w:type="dxa"/>
            <w:vAlign w:val="center"/>
          </w:tcPr>
          <w:p w14:paraId="60415469" w14:textId="2997FBAB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x</w:t>
            </w:r>
          </w:p>
        </w:tc>
      </w:tr>
      <w:tr w:rsidR="00A8658E" w14:paraId="1A8BCFB2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2CD96C08" w14:textId="24C84C43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Failures</w:t>
            </w:r>
          </w:p>
        </w:tc>
        <w:tc>
          <w:tcPr>
            <w:tcW w:w="1736" w:type="dxa"/>
            <w:vAlign w:val="center"/>
          </w:tcPr>
          <w:p w14:paraId="2C123544" w14:textId="6B8DF76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n1 – x1</w:t>
            </w:r>
          </w:p>
        </w:tc>
        <w:tc>
          <w:tcPr>
            <w:tcW w:w="1737" w:type="dxa"/>
            <w:vAlign w:val="center"/>
          </w:tcPr>
          <w:p w14:paraId="51923AAF" w14:textId="48DBB203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71E22243" w14:textId="4059E08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 xml:space="preserve">n1 – </w:t>
            </w:r>
            <w:proofErr w:type="spellStart"/>
            <w:r>
              <w:t>xk</w:t>
            </w:r>
            <w:proofErr w:type="spellEnd"/>
          </w:p>
        </w:tc>
        <w:tc>
          <w:tcPr>
            <w:tcW w:w="1737" w:type="dxa"/>
            <w:vAlign w:val="center"/>
          </w:tcPr>
          <w:p w14:paraId="0B496A9D" w14:textId="7C2D2915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 – x</w:t>
            </w:r>
          </w:p>
        </w:tc>
      </w:tr>
      <w:tr w:rsidR="00A8658E" w14:paraId="1D8751DA" w14:textId="77777777" w:rsidTr="00A8658E">
        <w:trPr>
          <w:trHeight w:val="421"/>
        </w:trPr>
        <w:tc>
          <w:tcPr>
            <w:tcW w:w="1580" w:type="dxa"/>
            <w:vAlign w:val="center"/>
          </w:tcPr>
          <w:p w14:paraId="00AB9E29" w14:textId="385C270C" w:rsidR="00A8658E" w:rsidRPr="00A8658E" w:rsidRDefault="00A8658E" w:rsidP="00A8658E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A8658E">
              <w:rPr>
                <w:b/>
              </w:rPr>
              <w:t>Total</w:t>
            </w:r>
          </w:p>
        </w:tc>
        <w:tc>
          <w:tcPr>
            <w:tcW w:w="1736" w:type="dxa"/>
            <w:vAlign w:val="center"/>
          </w:tcPr>
          <w:p w14:paraId="52DF2ABD" w14:textId="53082D81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n1</w:t>
            </w:r>
          </w:p>
        </w:tc>
        <w:tc>
          <w:tcPr>
            <w:tcW w:w="1737" w:type="dxa"/>
            <w:vAlign w:val="center"/>
          </w:tcPr>
          <w:p w14:paraId="56777611" w14:textId="12C931BD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…</w:t>
            </w:r>
          </w:p>
        </w:tc>
        <w:tc>
          <w:tcPr>
            <w:tcW w:w="1736" w:type="dxa"/>
            <w:vAlign w:val="center"/>
          </w:tcPr>
          <w:p w14:paraId="3FF95493" w14:textId="25BC7135" w:rsidR="00A8658E" w:rsidRDefault="00A8658E" w:rsidP="00A8658E">
            <w:pPr>
              <w:pStyle w:val="ListParagraph"/>
              <w:spacing w:line="276" w:lineRule="auto"/>
              <w:ind w:left="0"/>
            </w:pPr>
            <w:proofErr w:type="spellStart"/>
            <w:r>
              <w:t>nk</w:t>
            </w:r>
            <w:proofErr w:type="spellEnd"/>
          </w:p>
        </w:tc>
        <w:tc>
          <w:tcPr>
            <w:tcW w:w="1737" w:type="dxa"/>
            <w:vAlign w:val="center"/>
          </w:tcPr>
          <w:p w14:paraId="5B2E628B" w14:textId="494FBACC" w:rsidR="00A8658E" w:rsidRDefault="00A8658E" w:rsidP="00A8658E">
            <w:pPr>
              <w:pStyle w:val="ListParagraph"/>
              <w:spacing w:line="276" w:lineRule="auto"/>
              <w:ind w:left="0"/>
            </w:pPr>
            <w:r>
              <w:t>n</w:t>
            </w:r>
          </w:p>
        </w:tc>
      </w:tr>
    </w:tbl>
    <w:p w14:paraId="4ED98F25" w14:textId="77777777" w:rsidR="00A8658E" w:rsidRDefault="00A8658E" w:rsidP="00A8658E">
      <w:pPr>
        <w:spacing w:line="276" w:lineRule="auto"/>
      </w:pPr>
    </w:p>
    <w:p w14:paraId="6113CF08" w14:textId="2B4B0E00" w:rsidR="00A8658E" w:rsidRDefault="00A8658E" w:rsidP="002F54C8">
      <w:pPr>
        <w:pStyle w:val="ListParagraph"/>
        <w:numPr>
          <w:ilvl w:val="1"/>
          <w:numId w:val="7"/>
        </w:numPr>
        <w:spacing w:line="276" w:lineRule="auto"/>
      </w:pPr>
      <w:r w:rsidRPr="00472FD0">
        <w:rPr>
          <w:highlight w:val="yellow"/>
        </w:rPr>
        <w:t xml:space="preserve">Entry in </w:t>
      </w:r>
      <w:proofErr w:type="spellStart"/>
      <w:r w:rsidRPr="00472FD0">
        <w:rPr>
          <w:highlight w:val="yellow"/>
        </w:rPr>
        <w:t>i</w:t>
      </w:r>
      <w:r w:rsidRPr="00472FD0">
        <w:rPr>
          <w:highlight w:val="yellow"/>
          <w:vertAlign w:val="superscript"/>
        </w:rPr>
        <w:t>th</w:t>
      </w:r>
      <w:proofErr w:type="spellEnd"/>
      <w:r w:rsidRPr="00472FD0">
        <w:rPr>
          <w:highlight w:val="yellow"/>
        </w:rPr>
        <w:t xml:space="preserve"> row and </w:t>
      </w:r>
      <w:proofErr w:type="spellStart"/>
      <w:r w:rsidRPr="00472FD0">
        <w:rPr>
          <w:highlight w:val="yellow"/>
        </w:rPr>
        <w:t>j</w:t>
      </w:r>
      <w:r w:rsidRPr="00472FD0">
        <w:rPr>
          <w:highlight w:val="yellow"/>
          <w:vertAlign w:val="superscript"/>
        </w:rPr>
        <w:t>th</w:t>
      </w:r>
      <w:proofErr w:type="spellEnd"/>
      <w:r w:rsidRPr="00472FD0">
        <w:rPr>
          <w:highlight w:val="yellow"/>
        </w:rPr>
        <w:t xml:space="preserve"> column = </w:t>
      </w:r>
      <w:proofErr w:type="spellStart"/>
      <w:r w:rsidRPr="00472FD0">
        <w:rPr>
          <w:highlight w:val="yellow"/>
        </w:rPr>
        <w:t>o</w:t>
      </w:r>
      <w:r w:rsidRPr="00472FD0">
        <w:rPr>
          <w:highlight w:val="yellow"/>
          <w:vertAlign w:val="subscript"/>
        </w:rPr>
        <w:t>ij</w:t>
      </w:r>
      <w:proofErr w:type="spellEnd"/>
      <w:r w:rsidRPr="00472FD0">
        <w:rPr>
          <w:highlight w:val="yellow"/>
        </w:rPr>
        <w:t xml:space="preserve"> = observed cell frequency</w:t>
      </w:r>
    </w:p>
    <w:p w14:paraId="7964E5F2" w14:textId="6B40F01C" w:rsidR="00A8658E" w:rsidRDefault="00A8658E" w:rsidP="00A8658E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proofErr w:type="spellStart"/>
      <w:r>
        <w:t>i</w:t>
      </w:r>
      <w:proofErr w:type="spellEnd"/>
      <w:r>
        <w:t xml:space="preserve"> = 1, 2; j = 1 … k</w:t>
      </w:r>
    </w:p>
    <w:p w14:paraId="31963A22" w14:textId="6591C65F" w:rsidR="00A8658E" w:rsidRDefault="00472FD0" w:rsidP="00A8658E">
      <w:pPr>
        <w:pStyle w:val="ListParagraph"/>
        <w:numPr>
          <w:ilvl w:val="1"/>
          <w:numId w:val="7"/>
        </w:numPr>
        <w:spacing w:line="276" w:lineRule="auto"/>
      </w:pPr>
      <w:r>
        <w:t>Expected # of successes &amp; failures for each sample = expected cell frequencies</w:t>
      </w:r>
    </w:p>
    <w:p w14:paraId="320E70C1" w14:textId="65694BA0" w:rsidR="00FE19BB" w:rsidRDefault="00FE19BB" w:rsidP="00FE19BB">
      <w:pPr>
        <w:pStyle w:val="ListParagraph"/>
        <w:numPr>
          <w:ilvl w:val="2"/>
          <w:numId w:val="7"/>
        </w:numPr>
        <w:spacing w:line="276" w:lineRule="auto"/>
      </w:pPr>
      <w:proofErr w:type="spellStart"/>
      <w:r w:rsidRPr="00FE19BB">
        <w:rPr>
          <w:highlight w:val="yellow"/>
        </w:rPr>
        <w:t>e</w:t>
      </w:r>
      <w:r w:rsidRPr="00FE19BB">
        <w:rPr>
          <w:highlight w:val="yellow"/>
          <w:vertAlign w:val="subscript"/>
        </w:rPr>
        <w:t>ij</w:t>
      </w:r>
      <w:proofErr w:type="spellEnd"/>
      <w:r w:rsidRPr="00FE19BB">
        <w:rPr>
          <w:highlight w:val="yellow"/>
        </w:rPr>
        <w:t xml:space="preserve"> = (</w:t>
      </w:r>
      <w:proofErr w:type="spellStart"/>
      <w:r w:rsidRPr="00FE19BB">
        <w:rPr>
          <w:highlight w:val="yellow"/>
        </w:rPr>
        <w:t>i</w:t>
      </w:r>
      <w:r w:rsidRPr="00FE19BB">
        <w:rPr>
          <w:highlight w:val="yellow"/>
          <w:vertAlign w:val="superscript"/>
        </w:rPr>
        <w:t>th</w:t>
      </w:r>
      <w:proofErr w:type="spellEnd"/>
      <w:r w:rsidRPr="00FE19BB">
        <w:rPr>
          <w:highlight w:val="yellow"/>
        </w:rPr>
        <w:t xml:space="preserve"> row total) </w:t>
      </w:r>
      <w:r w:rsidRPr="00FE19BB">
        <w:rPr>
          <w:highlight w:val="yellow"/>
        </w:rPr>
        <w:sym w:font="Symbol" w:char="F0D7"/>
      </w:r>
      <w:r w:rsidRPr="00FE19BB">
        <w:rPr>
          <w:highlight w:val="yellow"/>
        </w:rPr>
        <w:t xml:space="preserve"> (</w:t>
      </w:r>
      <w:proofErr w:type="spellStart"/>
      <w:r w:rsidRPr="00FE19BB">
        <w:rPr>
          <w:highlight w:val="yellow"/>
        </w:rPr>
        <w:t>j</w:t>
      </w:r>
      <w:r w:rsidRPr="00FE19BB">
        <w:rPr>
          <w:highlight w:val="yellow"/>
          <w:vertAlign w:val="superscript"/>
        </w:rPr>
        <w:t>th</w:t>
      </w:r>
      <w:proofErr w:type="spellEnd"/>
      <w:r w:rsidRPr="00FE19BB">
        <w:rPr>
          <w:highlight w:val="yellow"/>
        </w:rPr>
        <w:t xml:space="preserve"> column total)/(grand total)</w:t>
      </w:r>
    </w:p>
    <w:p w14:paraId="36A2D222" w14:textId="4E381CC4" w:rsidR="00472FD0" w:rsidRDefault="00472FD0" w:rsidP="00472FD0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highlight w:val="yellow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highlight w:val="yellow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highlight w:val="yellow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>
        <w:rPr>
          <w:sz w:val="28"/>
        </w:rPr>
        <w:t xml:space="preserve"> , </w:t>
      </w:r>
      <w:r w:rsidRPr="00472FD0">
        <w:rPr>
          <w:highlight w:val="yellow"/>
        </w:rPr>
        <w:t>d. f. = (a – 1)(b – 1) = k – 1</w:t>
      </w:r>
      <w:r>
        <w:t xml:space="preserve"> </w:t>
      </w:r>
    </w:p>
    <w:p w14:paraId="1605CAB3" w14:textId="274B8575" w:rsidR="00CF23AE" w:rsidRPr="009E7440" w:rsidRDefault="00CF23A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Test for goodness of fit</w:t>
      </w:r>
    </w:p>
    <w:p w14:paraId="132BF82C" w14:textId="59BBFA6E" w:rsidR="009E7440" w:rsidRDefault="009E7440" w:rsidP="009E7440">
      <w:pPr>
        <w:pStyle w:val="ListParagraph"/>
        <w:numPr>
          <w:ilvl w:val="1"/>
          <w:numId w:val="7"/>
        </w:numPr>
        <w:spacing w:line="276" w:lineRule="auto"/>
      </w:pPr>
      <w:r>
        <w:t>Consider an observed frequency distribution</w:t>
      </w:r>
    </w:p>
    <w:p w14:paraId="1001D86F" w14:textId="630DCBBF" w:rsidR="009E7440" w:rsidRPr="00FE19BB" w:rsidRDefault="009E7440" w:rsidP="009E744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FE19BB">
        <w:rPr>
          <w:u w:val="single"/>
        </w:rPr>
        <w:t xml:space="preserve">Test </w:t>
      </w:r>
      <w:r w:rsidR="00FE19BB" w:rsidRPr="00FE19BB">
        <w:rPr>
          <w:u w:val="single"/>
        </w:rPr>
        <w:t xml:space="preserve">for </w:t>
      </w:r>
      <w:r w:rsidRPr="00FE19BB">
        <w:rPr>
          <w:u w:val="single"/>
        </w:rPr>
        <w:t>H0:</w:t>
      </w:r>
      <w:r w:rsidR="00FE19BB" w:rsidRPr="00FE19BB">
        <w:rPr>
          <w:u w:val="single"/>
        </w:rPr>
        <w:t xml:space="preserve"> r. v. follows a given distribution with given parameter(s) vs. Ha: it doesn’t</w:t>
      </w:r>
    </w:p>
    <w:p w14:paraId="234E58E6" w14:textId="2DFF7058" w:rsidR="00FE19BB" w:rsidRDefault="00FE19BB" w:rsidP="009E7440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highlight w:val="yellow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i</m:t>
                    </m:r>
                  </m:sub>
                </m:sSub>
              </m:den>
            </m:f>
          </m:e>
        </m:nary>
      </m:oMath>
      <w:r w:rsidR="00BF635B">
        <w:rPr>
          <w:sz w:val="28"/>
        </w:rPr>
        <w:t xml:space="preserve"> , </w:t>
      </w:r>
      <w:r w:rsidR="00BF635B" w:rsidRPr="009679EA">
        <w:rPr>
          <w:highlight w:val="yellow"/>
        </w:rPr>
        <w:t xml:space="preserve">d. f. = </w:t>
      </w:r>
      <w:r w:rsidR="002061D9" w:rsidRPr="009679EA">
        <w:rPr>
          <w:highlight w:val="yellow"/>
        </w:rPr>
        <w:t>k – m</w:t>
      </w:r>
    </w:p>
    <w:p w14:paraId="7E701C6D" w14:textId="5B356C38" w:rsidR="002061D9" w:rsidRDefault="002061D9" w:rsidP="002061D9">
      <w:pPr>
        <w:pStyle w:val="ListParagraph"/>
        <w:numPr>
          <w:ilvl w:val="2"/>
          <w:numId w:val="7"/>
        </w:numPr>
        <w:spacing w:line="276" w:lineRule="auto"/>
      </w:pPr>
      <w:r>
        <w:t>k = # of frequencies/classes in observed distribution</w:t>
      </w:r>
    </w:p>
    <w:p w14:paraId="7958B56F" w14:textId="4BD7C554" w:rsidR="002061D9" w:rsidRDefault="002061D9" w:rsidP="002061D9">
      <w:pPr>
        <w:pStyle w:val="ListParagraph"/>
        <w:numPr>
          <w:ilvl w:val="2"/>
          <w:numId w:val="7"/>
        </w:numPr>
        <w:spacing w:line="276" w:lineRule="auto"/>
      </w:pPr>
      <w:r>
        <w:t>m = # of parameters taken from observed distribution to calculate expected frequencies</w:t>
      </w:r>
      <w:bookmarkStart w:id="0" w:name="_GoBack"/>
      <w:bookmarkEnd w:id="0"/>
    </w:p>
    <w:sectPr w:rsidR="002061D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40"/>
    <w:rsid w:val="000350CD"/>
    <w:rsid w:val="000C4A5E"/>
    <w:rsid w:val="00104778"/>
    <w:rsid w:val="00113365"/>
    <w:rsid w:val="00167331"/>
    <w:rsid w:val="001B0B39"/>
    <w:rsid w:val="002061D9"/>
    <w:rsid w:val="002F54C8"/>
    <w:rsid w:val="00472FD0"/>
    <w:rsid w:val="00566208"/>
    <w:rsid w:val="005F1671"/>
    <w:rsid w:val="007A3856"/>
    <w:rsid w:val="007B3F40"/>
    <w:rsid w:val="007C2BB5"/>
    <w:rsid w:val="007D0FAB"/>
    <w:rsid w:val="0087001D"/>
    <w:rsid w:val="00875D61"/>
    <w:rsid w:val="009679EA"/>
    <w:rsid w:val="009E7440"/>
    <w:rsid w:val="00A8658E"/>
    <w:rsid w:val="00BF635B"/>
    <w:rsid w:val="00C47C76"/>
    <w:rsid w:val="00CF23AE"/>
    <w:rsid w:val="00D83944"/>
    <w:rsid w:val="00E07AC1"/>
    <w:rsid w:val="00FA7664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CB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8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2F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D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86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2F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D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797CD-D680-334D-A4CC-A3AE4E3B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</cp:revision>
  <dcterms:created xsi:type="dcterms:W3CDTF">2015-11-23T17:59:00Z</dcterms:created>
  <dcterms:modified xsi:type="dcterms:W3CDTF">2015-12-15T07:07:00Z</dcterms:modified>
</cp:coreProperties>
</file>
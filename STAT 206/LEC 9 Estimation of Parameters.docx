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3572E0" w14:textId="77777777" w:rsidR="00C47C76" w:rsidRDefault="00FE382F" w:rsidP="007C2BB5">
      <w:pPr>
        <w:spacing w:line="276" w:lineRule="auto"/>
      </w:pPr>
      <w:r>
        <w:rPr>
          <w:b/>
          <w:u w:val="single"/>
        </w:rPr>
        <w:t>Estimation of Parameters</w:t>
      </w:r>
    </w:p>
    <w:p w14:paraId="4D8500D2" w14:textId="77777777" w:rsidR="007C2BB5" w:rsidRDefault="007C2BB5" w:rsidP="007C2BB5">
      <w:pPr>
        <w:spacing w:line="276" w:lineRule="auto"/>
      </w:pPr>
    </w:p>
    <w:p w14:paraId="027D6577" w14:textId="77777777" w:rsidR="00FE382F" w:rsidRDefault="00FE382F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Estimating parameters of population</w:t>
      </w:r>
    </w:p>
    <w:p w14:paraId="1FAA2C4C" w14:textId="77777777" w:rsidR="007C2BB5" w:rsidRDefault="00FE382F" w:rsidP="00FE382F">
      <w:pPr>
        <w:pStyle w:val="ListParagraph"/>
        <w:numPr>
          <w:ilvl w:val="1"/>
          <w:numId w:val="7"/>
        </w:numPr>
        <w:spacing w:line="276" w:lineRule="auto"/>
      </w:pPr>
      <w:r>
        <w:t>Let X1, X2, X3 be a random sample taken from a population</w:t>
      </w:r>
    </w:p>
    <w:p w14:paraId="5E721D93" w14:textId="77777777" w:rsidR="00FE382F" w:rsidRDefault="00032F44" w:rsidP="00FE382F">
      <w:pPr>
        <w:pStyle w:val="ListParagraph"/>
        <w:numPr>
          <w:ilvl w:val="1"/>
          <w:numId w:val="7"/>
        </w:numPr>
        <w:spacing w:line="276" w:lineRule="auto"/>
      </w:pPr>
      <w:r>
        <w:t>X = population attribute (a characteristic of the population_</w:t>
      </w:r>
    </w:p>
    <w:p w14:paraId="5AE5898F" w14:textId="77777777" w:rsidR="00032F44" w:rsidRDefault="00032F44" w:rsidP="00FE382F">
      <w:pPr>
        <w:pStyle w:val="ListParagraph"/>
        <w:numPr>
          <w:ilvl w:val="1"/>
          <w:numId w:val="7"/>
        </w:numPr>
        <w:spacing w:line="276" w:lineRule="auto"/>
      </w:pPr>
      <w:r>
        <w:sym w:font="Symbol" w:char="F0AE"/>
      </w:r>
      <w:r>
        <w:t xml:space="preserve"> X1, X2, … Xn = random variables of sample (before experiment)</w:t>
      </w:r>
    </w:p>
    <w:p w14:paraId="32DB2823" w14:textId="513C0CD5" w:rsidR="00032F44" w:rsidRDefault="00A43722" w:rsidP="00032F44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>
        <w:t xml:space="preserve"> </w:t>
      </w:r>
      <w:r w:rsidR="00032F44">
        <w:t>x1, x2, … xn = actual values (after experiment)</w:t>
      </w:r>
    </w:p>
    <w:p w14:paraId="089BE9F2" w14:textId="052D2F38" w:rsidR="003F5BAF" w:rsidRDefault="0012674D" w:rsidP="003F5BAF">
      <w:pPr>
        <w:pStyle w:val="ListParagraph"/>
        <w:numPr>
          <w:ilvl w:val="1"/>
          <w:numId w:val="7"/>
        </w:numPr>
        <w:spacing w:line="276" w:lineRule="auto"/>
      </w:pPr>
      <w:r>
        <w:t>P</w:t>
      </w:r>
      <w:r w:rsidR="003F5BAF">
        <w:t>opulation’s distr. is known but depends on some unknown parameters</w:t>
      </w:r>
    </w:p>
    <w:p w14:paraId="76A2D7E3" w14:textId="2713F421" w:rsidR="003F5BAF" w:rsidRDefault="003F5BAF" w:rsidP="003F5BAF">
      <w:pPr>
        <w:pStyle w:val="ListParagraph"/>
        <w:numPr>
          <w:ilvl w:val="2"/>
          <w:numId w:val="7"/>
        </w:numPr>
        <w:spacing w:line="276" w:lineRule="auto"/>
      </w:pPr>
      <w:r>
        <w:t>Based on a sample, we can estimate these parameters</w:t>
      </w:r>
    </w:p>
    <w:p w14:paraId="2AE9DECF" w14:textId="02E0BA24" w:rsidR="00A852C6" w:rsidRDefault="00771742" w:rsidP="00A852C6">
      <w:pPr>
        <w:pStyle w:val="ListParagraph"/>
        <w:numPr>
          <w:ilvl w:val="1"/>
          <w:numId w:val="7"/>
        </w:numPr>
        <w:spacing w:line="276" w:lineRule="auto"/>
      </w:pPr>
      <w:r>
        <w:t xml:space="preserve">If </w:t>
      </w:r>
      <w:r w:rsidR="00A852C6">
        <w:t>population ~ X ~ N(</w:t>
      </w:r>
      <w:r w:rsidR="00A852C6">
        <w:sym w:font="Symbol" w:char="F06D"/>
      </w:r>
      <w:r w:rsidR="00A852C6">
        <w:t xml:space="preserve">, </w:t>
      </w:r>
      <w:r w:rsidR="00A852C6">
        <w:sym w:font="Symbol" w:char="F073"/>
      </w:r>
      <w:r w:rsidR="00A852C6">
        <w:t>)</w:t>
      </w:r>
    </w:p>
    <w:p w14:paraId="400B0D8F" w14:textId="055BFDF4" w:rsidR="00E269E5" w:rsidRDefault="00E269E5" w:rsidP="00E269E5">
      <w:pPr>
        <w:pStyle w:val="ListParagraph"/>
        <w:numPr>
          <w:ilvl w:val="2"/>
          <w:numId w:val="7"/>
        </w:numPr>
        <w:spacing w:line="276" w:lineRule="auto"/>
      </w:pPr>
      <w:r>
        <w:sym w:font="Symbol" w:char="F06D"/>
      </w:r>
      <w:r>
        <w:t xml:space="preserve"> = (</w:t>
      </w:r>
      <w:r>
        <w:sym w:font="Symbol" w:char="F0E5"/>
      </w:r>
      <w:r>
        <w:t xml:space="preserve"> Xi)/N</w:t>
      </w:r>
    </w:p>
    <w:p w14:paraId="7B18E6D2" w14:textId="3A962B32" w:rsidR="00E269E5" w:rsidRDefault="008E3AA0" w:rsidP="00E269E5">
      <w:pPr>
        <w:pStyle w:val="ListParagraph"/>
        <w:numPr>
          <w:ilvl w:val="2"/>
          <w:numId w:val="7"/>
        </w:numPr>
        <w:spacing w:line="276" w:lineRule="auto"/>
      </w:pPr>
      <w:r>
        <w:t>Pop. v</w:t>
      </w:r>
      <w:r w:rsidR="00E269E5">
        <w:t xml:space="preserve">ar = </w:t>
      </w:r>
      <w:r w:rsidR="00E269E5">
        <w:sym w:font="Symbol" w:char="F073"/>
      </w:r>
      <w:r w:rsidR="00E269E5">
        <w:rPr>
          <w:vertAlign w:val="superscript"/>
        </w:rPr>
        <w:t>2</w:t>
      </w:r>
      <w:r w:rsidR="00E269E5">
        <w:t xml:space="preserve"> = </w:t>
      </w:r>
      <w:r w:rsidR="00E269E5">
        <w:sym w:font="Symbol" w:char="F0E5"/>
      </w:r>
      <w:r w:rsidR="00E269E5">
        <w:t xml:space="preserve">(Xi – </w:t>
      </w:r>
      <w:r w:rsidR="00E269E5">
        <w:sym w:font="Symbol" w:char="F06D"/>
      </w:r>
      <w:r w:rsidR="00E269E5">
        <w:t>)</w:t>
      </w:r>
      <w:r w:rsidR="00E269E5">
        <w:rPr>
          <w:vertAlign w:val="superscript"/>
        </w:rPr>
        <w:t>2</w:t>
      </w:r>
      <w:r w:rsidR="00E269E5">
        <w:t>/N</w:t>
      </w:r>
    </w:p>
    <w:p w14:paraId="172CCA16" w14:textId="1574410C" w:rsidR="002865D2" w:rsidRDefault="00771742" w:rsidP="00771742">
      <w:pPr>
        <w:pStyle w:val="ListParagraph"/>
        <w:numPr>
          <w:ilvl w:val="1"/>
          <w:numId w:val="7"/>
        </w:numPr>
        <w:spacing w:line="276" w:lineRule="auto"/>
      </w:pPr>
      <w:r>
        <w:t xml:space="preserve">Then </w:t>
      </w:r>
      <w:r w:rsidR="00A852C6">
        <w:t>(X1 … Xn</w:t>
      </w:r>
      <w:r w:rsidR="002865D2">
        <w:t>) = sample</w:t>
      </w:r>
    </w:p>
    <w:p w14:paraId="1F880550" w14:textId="2C517B8B" w:rsidR="00A852C6" w:rsidRDefault="00A852C6" w:rsidP="004E691A">
      <w:pPr>
        <w:pStyle w:val="ListParagraph"/>
        <w:numPr>
          <w:ilvl w:val="2"/>
          <w:numId w:val="7"/>
        </w:numPr>
        <w:spacing w:line="276" w:lineRule="auto"/>
      </w:pPr>
      <w:r>
        <w:t>X-bar = (X1 + …</w:t>
      </w:r>
      <w:r w:rsidR="004E691A">
        <w:t xml:space="preserve"> Xn)/n</w:t>
      </w:r>
    </w:p>
    <w:p w14:paraId="4ADA448A" w14:textId="5B5E624C" w:rsidR="008E3AA0" w:rsidRDefault="008E3AA0" w:rsidP="004E691A">
      <w:pPr>
        <w:pStyle w:val="ListParagraph"/>
        <w:numPr>
          <w:ilvl w:val="2"/>
          <w:numId w:val="7"/>
        </w:numPr>
        <w:spacing w:line="276" w:lineRule="auto"/>
      </w:pPr>
      <w:r>
        <w:t>Sample var = S</w:t>
      </w:r>
      <w:r>
        <w:rPr>
          <w:vertAlign w:val="superscript"/>
        </w:rPr>
        <w:t>2</w:t>
      </w:r>
      <w:r>
        <w:t xml:space="preserve"> = </w:t>
      </w:r>
      <w:r>
        <w:sym w:font="Symbol" w:char="F0E5"/>
      </w:r>
      <w:r>
        <w:t>(Xi – X-bar)</w:t>
      </w:r>
      <w:r>
        <w:rPr>
          <w:vertAlign w:val="superscript"/>
        </w:rPr>
        <w:t>2</w:t>
      </w:r>
      <w:r>
        <w:t>/</w:t>
      </w:r>
      <w:r w:rsidR="00585407">
        <w:t>(n – 1)</w:t>
      </w:r>
    </w:p>
    <w:p w14:paraId="7248DE48" w14:textId="64D6B3B5" w:rsidR="00680892" w:rsidRDefault="00680892" w:rsidP="004E691A">
      <w:pPr>
        <w:pStyle w:val="ListParagraph"/>
        <w:numPr>
          <w:ilvl w:val="2"/>
          <w:numId w:val="7"/>
        </w:numPr>
        <w:spacing w:line="276" w:lineRule="auto"/>
      </w:pPr>
      <w:r>
        <w:t xml:space="preserve">X-bar is an </w:t>
      </w:r>
      <w:r>
        <w:rPr>
          <w:u w:val="single"/>
        </w:rPr>
        <w:t>estimator</w:t>
      </w:r>
      <w:r>
        <w:t xml:space="preserve"> (a r. v.) for </w:t>
      </w:r>
      <w:r>
        <w:sym w:font="Symbol" w:char="F06D"/>
      </w:r>
    </w:p>
    <w:p w14:paraId="3559F389" w14:textId="7CBB1379" w:rsidR="00EA75DF" w:rsidRDefault="00EA75DF" w:rsidP="004E691A">
      <w:pPr>
        <w:pStyle w:val="ListParagraph"/>
        <w:numPr>
          <w:ilvl w:val="2"/>
          <w:numId w:val="7"/>
        </w:numPr>
        <w:spacing w:line="276" w:lineRule="auto"/>
      </w:pPr>
      <w:r>
        <w:t xml:space="preserve">x-bar is an </w:t>
      </w:r>
      <w:r>
        <w:rPr>
          <w:u w:val="single"/>
        </w:rPr>
        <w:t>estimate</w:t>
      </w:r>
      <w:r>
        <w:t xml:space="preserve"> (a value) for </w:t>
      </w:r>
      <w:r>
        <w:sym w:font="Symbol" w:char="F06D"/>
      </w:r>
    </w:p>
    <w:p w14:paraId="66C0AC3F" w14:textId="7610F3B1" w:rsidR="00562695" w:rsidRDefault="00562695" w:rsidP="00562695">
      <w:pPr>
        <w:pStyle w:val="ListParagraph"/>
        <w:numPr>
          <w:ilvl w:val="1"/>
          <w:numId w:val="7"/>
        </w:numPr>
        <w:spacing w:line="276" w:lineRule="auto"/>
      </w:pPr>
      <w:r>
        <w:t>a) X ~ N(</w:t>
      </w:r>
      <w:r>
        <w:sym w:font="Symbol" w:char="F06D"/>
      </w:r>
      <w:r>
        <w:t xml:space="preserve">, </w:t>
      </w:r>
      <w:r>
        <w:sym w:font="Symbol" w:char="F073"/>
      </w:r>
      <w:r>
        <w:t xml:space="preserve">) </w:t>
      </w:r>
      <w:r>
        <w:sym w:font="Symbol" w:char="F0AE"/>
      </w:r>
      <w:r>
        <w:t xml:space="preserve"> X-bar = N(</w:t>
      </w:r>
      <w:r>
        <w:sym w:font="Symbol" w:char="F06D"/>
      </w:r>
      <w:r>
        <w:t xml:space="preserve">, </w:t>
      </w:r>
      <w:r>
        <w:sym w:font="Symbol" w:char="F073"/>
      </w:r>
      <w:r>
        <w:t>/</w:t>
      </w:r>
      <w:r>
        <w:sym w:font="Symbol" w:char="F0D6"/>
      </w:r>
      <w:r>
        <w:t>n)</w:t>
      </w:r>
    </w:p>
    <w:p w14:paraId="27F02F1F" w14:textId="5F010F84" w:rsidR="00771742" w:rsidRDefault="0060699D" w:rsidP="00562695">
      <w:pPr>
        <w:pStyle w:val="ListParagraph"/>
        <w:numPr>
          <w:ilvl w:val="1"/>
          <w:numId w:val="7"/>
        </w:numPr>
        <w:spacing w:line="276" w:lineRule="auto"/>
      </w:pPr>
      <w:r>
        <w:t>b) X ~ D</w:t>
      </w:r>
      <w:r w:rsidR="00771742">
        <w:t>(</w:t>
      </w:r>
      <w:r w:rsidR="00771742">
        <w:sym w:font="Symbol" w:char="F06D"/>
      </w:r>
      <w:r w:rsidR="00771742">
        <w:t xml:space="preserve">, </w:t>
      </w:r>
      <w:r w:rsidR="00771742">
        <w:sym w:font="Symbol" w:char="F073"/>
      </w:r>
      <w:r w:rsidR="00771742">
        <w:t>)</w:t>
      </w:r>
      <w:r>
        <w:t xml:space="preserve"> (any distr.)</w:t>
      </w:r>
      <w:r w:rsidR="00771742">
        <w:t xml:space="preserve"> </w:t>
      </w:r>
      <w:r w:rsidR="00771742">
        <w:sym w:font="Symbol" w:char="F0AE"/>
      </w:r>
      <w:r w:rsidR="00771742">
        <w:t xml:space="preserve"> X-bar ~ (approx.) N(</w:t>
      </w:r>
      <w:r w:rsidR="00771742">
        <w:sym w:font="Symbol" w:char="F06D"/>
      </w:r>
      <w:r w:rsidR="00771742">
        <w:t xml:space="preserve">, </w:t>
      </w:r>
      <w:r w:rsidR="00771742">
        <w:sym w:font="Symbol" w:char="F073"/>
      </w:r>
      <w:r w:rsidR="00771742">
        <w:t>/</w:t>
      </w:r>
      <w:r w:rsidR="00771742">
        <w:sym w:font="Symbol" w:char="F0D6"/>
      </w:r>
      <w:r w:rsidR="00771742">
        <w:t>n)</w:t>
      </w:r>
      <w:r w:rsidR="00245A9E">
        <w:t xml:space="preserve"> (CLT)</w:t>
      </w:r>
    </w:p>
    <w:p w14:paraId="2868FEBB" w14:textId="387264D8" w:rsidR="00245A9E" w:rsidRDefault="00245A9E" w:rsidP="00562695">
      <w:pPr>
        <w:pStyle w:val="ListParagraph"/>
        <w:numPr>
          <w:ilvl w:val="1"/>
          <w:numId w:val="7"/>
        </w:numPr>
        <w:spacing w:line="276" w:lineRule="auto"/>
      </w:pPr>
      <w:r>
        <w:t>c) X ~ D(</w:t>
      </w:r>
      <w:r w:rsidR="00416841">
        <w:sym w:font="Symbol" w:char="F06D"/>
      </w:r>
      <w:r>
        <w:t xml:space="preserve">, </w:t>
      </w:r>
      <w:r>
        <w:sym w:font="Symbol" w:char="F073"/>
      </w:r>
      <w:r>
        <w:t xml:space="preserve">) where </w:t>
      </w:r>
      <w:r>
        <w:sym w:font="Symbol" w:char="F073"/>
      </w:r>
      <w:r>
        <w:t xml:space="preserve"> is unknown and n ≥ 30 </w:t>
      </w:r>
      <w:r>
        <w:sym w:font="Symbol" w:char="F0AE"/>
      </w:r>
      <w:r>
        <w:t xml:space="preserve"> X-bar ~ (approx.) N(</w:t>
      </w:r>
      <w:r>
        <w:sym w:font="Symbol" w:char="F06D"/>
      </w:r>
      <w:r>
        <w:t>, S/</w:t>
      </w:r>
      <w:r>
        <w:sym w:font="Symbol" w:char="F0D6"/>
      </w:r>
      <w:r>
        <w:t>n)</w:t>
      </w:r>
    </w:p>
    <w:p w14:paraId="34B6A34E" w14:textId="1388B838" w:rsidR="00245A9E" w:rsidRDefault="00245A9E" w:rsidP="00562695">
      <w:pPr>
        <w:pStyle w:val="ListParagraph"/>
        <w:numPr>
          <w:ilvl w:val="1"/>
          <w:numId w:val="7"/>
        </w:numPr>
        <w:spacing w:line="276" w:lineRule="auto"/>
      </w:pPr>
      <w:r>
        <w:t>d) X ~ N(</w:t>
      </w:r>
      <w:r w:rsidR="00416841">
        <w:sym w:font="Symbol" w:char="F06D"/>
      </w:r>
      <w:r>
        <w:t xml:space="preserve">, </w:t>
      </w:r>
      <w:r>
        <w:sym w:font="Symbol" w:char="F073"/>
      </w:r>
      <w:r>
        <w:t xml:space="preserve">) where </w:t>
      </w:r>
      <w:r>
        <w:sym w:font="Symbol" w:char="F073"/>
      </w:r>
      <w:r>
        <w:t xml:space="preserve"> is unknown </w:t>
      </w:r>
      <w:r w:rsidR="00FC3BC9">
        <w:t xml:space="preserve">and n &lt; 30 </w:t>
      </w:r>
      <w:r w:rsidR="00FC3BC9">
        <w:sym w:font="Symbol" w:char="F0AE"/>
      </w:r>
      <w:r w:rsidR="00FC3BC9">
        <w:t xml:space="preserve"> X-bar ~ t(</w:t>
      </w:r>
      <w:r w:rsidR="00FC3BC9">
        <w:sym w:font="Symbol" w:char="F06D"/>
      </w:r>
      <w:r w:rsidR="00FC3BC9">
        <w:t>, S/</w:t>
      </w:r>
      <w:r w:rsidR="00FC3BC9">
        <w:sym w:font="Symbol" w:char="F0D6"/>
      </w:r>
      <w:r w:rsidR="00FC3BC9">
        <w:t>n)</w:t>
      </w:r>
    </w:p>
    <w:p w14:paraId="220BCCEA" w14:textId="0D27C12C" w:rsidR="00AA4F08" w:rsidRDefault="00AA4F08" w:rsidP="00AA4F08">
      <w:pPr>
        <w:pStyle w:val="ListParagraph"/>
        <w:numPr>
          <w:ilvl w:val="2"/>
          <w:numId w:val="7"/>
        </w:numPr>
        <w:spacing w:line="276" w:lineRule="auto"/>
      </w:pPr>
      <w:r>
        <w:t xml:space="preserve">t = </w:t>
      </w:r>
      <w:r w:rsidRPr="004F4AE5">
        <w:rPr>
          <w:u w:val="single"/>
        </w:rPr>
        <w:t>student’s t-distribution</w:t>
      </w:r>
    </w:p>
    <w:p w14:paraId="7182FD3E" w14:textId="484AE083" w:rsidR="00552804" w:rsidRDefault="00552804" w:rsidP="00552804">
      <w:pPr>
        <w:pStyle w:val="ListParagraph"/>
        <w:numPr>
          <w:ilvl w:val="1"/>
          <w:numId w:val="7"/>
        </w:numPr>
        <w:spacing w:line="276" w:lineRule="auto"/>
      </w:pPr>
      <w:r>
        <w:t>Two methods of estimation – interval estimation &amp; point estimation</w:t>
      </w:r>
    </w:p>
    <w:p w14:paraId="02D99DAF" w14:textId="77777777" w:rsidR="00552804" w:rsidRPr="00042631" w:rsidRDefault="00552804" w:rsidP="00552804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Interval estimation</w:t>
      </w:r>
    </w:p>
    <w:p w14:paraId="12C7E282" w14:textId="7B9BE6EF" w:rsidR="00042631" w:rsidRPr="00541FBF" w:rsidRDefault="00042631" w:rsidP="00042631">
      <w:pPr>
        <w:pStyle w:val="ListParagraph"/>
        <w:numPr>
          <w:ilvl w:val="1"/>
          <w:numId w:val="7"/>
        </w:numPr>
        <w:spacing w:line="276" w:lineRule="auto"/>
      </w:pPr>
      <w:r>
        <w:t>Confidence level - the probability that the interval estimate will contain the parameter</w:t>
      </w:r>
    </w:p>
    <w:p w14:paraId="20A9475D" w14:textId="6B623D4F" w:rsidR="00541FBF" w:rsidRPr="007C44D8" w:rsidRDefault="00CB300F" w:rsidP="00541FBF">
      <w:pPr>
        <w:pStyle w:val="ListParagraph"/>
        <w:numPr>
          <w:ilvl w:val="1"/>
          <w:numId w:val="7"/>
        </w:numPr>
        <w:spacing w:line="276" w:lineRule="auto"/>
      </w:pPr>
      <w:r>
        <w:t xml:space="preserve">CI – </w:t>
      </w:r>
      <w:r w:rsidRPr="008D4FE7">
        <w:rPr>
          <w:u w:val="single"/>
        </w:rPr>
        <w:t>confidence interval</w:t>
      </w:r>
    </w:p>
    <w:p w14:paraId="76DC05E9" w14:textId="79C2C9F9" w:rsidR="007C44D8" w:rsidRDefault="001B3628" w:rsidP="007C44D8">
      <w:pPr>
        <w:pStyle w:val="ListParagraph"/>
        <w:numPr>
          <w:ilvl w:val="2"/>
          <w:numId w:val="7"/>
        </w:numPr>
        <w:spacing w:line="276" w:lineRule="auto"/>
      </w:pPr>
      <w:r>
        <w:t>A specific interval estimate of a parameter determined using sample data &amp; the specific confidence level of the estimate</w:t>
      </w:r>
    </w:p>
    <w:p w14:paraId="0CDF3E35" w14:textId="0225A136" w:rsidR="00CB300F" w:rsidRDefault="00416841" w:rsidP="00541FBF">
      <w:pPr>
        <w:pStyle w:val="ListParagraph"/>
        <w:numPr>
          <w:ilvl w:val="1"/>
          <w:numId w:val="7"/>
        </w:numPr>
        <w:spacing w:line="276" w:lineRule="auto"/>
      </w:pPr>
      <w:r>
        <w:t>Population ~ X ~ N(</w:t>
      </w:r>
      <w:r>
        <w:sym w:font="Symbol" w:char="F06D"/>
      </w:r>
      <w:r>
        <w:t xml:space="preserve">, </w:t>
      </w:r>
      <w:r>
        <w:sym w:font="Symbol" w:char="F073"/>
      </w:r>
      <w:r>
        <w:t>)</w:t>
      </w:r>
      <w:r w:rsidR="00AC0E43">
        <w:t xml:space="preserve">, </w:t>
      </w:r>
      <w:r w:rsidR="00AC0E43">
        <w:sym w:font="Symbol" w:char="F06D"/>
      </w:r>
      <w:r w:rsidR="00AC0E43">
        <w:t xml:space="preserve"> = ?, </w:t>
      </w:r>
      <w:r w:rsidR="00AC0E43">
        <w:sym w:font="Symbol" w:char="F073"/>
      </w:r>
      <w:r w:rsidR="00AC0E43">
        <w:t xml:space="preserve"> = known</w:t>
      </w:r>
    </w:p>
    <w:p w14:paraId="5759EFD3" w14:textId="366F31A3" w:rsidR="004551D0" w:rsidRDefault="005D3969" w:rsidP="004551D0">
      <w:pPr>
        <w:pStyle w:val="ListParagraph"/>
        <w:numPr>
          <w:ilvl w:val="2"/>
          <w:numId w:val="7"/>
        </w:numPr>
        <w:spacing w:line="276" w:lineRule="auto"/>
      </w:pPr>
      <w:r>
        <w:sym w:font="Symbol" w:char="F061"/>
      </w:r>
      <w:r>
        <w:t xml:space="preserve"> = </w:t>
      </w:r>
      <w:r>
        <w:rPr>
          <w:u w:val="single"/>
        </w:rPr>
        <w:t>level of significance</w:t>
      </w:r>
    </w:p>
    <w:p w14:paraId="62D0024B" w14:textId="18C9B407" w:rsidR="005D3969" w:rsidRDefault="005D3969" w:rsidP="004551D0">
      <w:pPr>
        <w:pStyle w:val="ListParagraph"/>
        <w:numPr>
          <w:ilvl w:val="2"/>
          <w:numId w:val="7"/>
        </w:numPr>
        <w:spacing w:line="276" w:lineRule="auto"/>
      </w:pPr>
      <w:r>
        <w:t>Z</w:t>
      </w:r>
      <w:r w:rsidR="001B0974">
        <w:t>_</w:t>
      </w:r>
      <w:r>
        <w:sym w:font="Symbol" w:char="F061"/>
      </w:r>
      <w:r>
        <w:t xml:space="preserve"> = z-score in a Z-distribution where the area to the right of Z</w:t>
      </w:r>
      <w:r w:rsidR="0089204B">
        <w:t>_</w:t>
      </w:r>
      <w:r>
        <w:sym w:font="Symbol" w:char="F061"/>
      </w:r>
      <w:r>
        <w:t xml:space="preserve"> = </w:t>
      </w:r>
      <w:r>
        <w:sym w:font="Symbol" w:char="F061"/>
      </w:r>
    </w:p>
    <w:p w14:paraId="3BE4394E" w14:textId="2F53CDDE" w:rsidR="00973A8F" w:rsidRDefault="00973A8F" w:rsidP="004551D0">
      <w:pPr>
        <w:pStyle w:val="ListParagraph"/>
        <w:numPr>
          <w:ilvl w:val="2"/>
          <w:numId w:val="7"/>
        </w:numPr>
        <w:spacing w:line="276" w:lineRule="auto"/>
      </w:pPr>
      <w:r>
        <w:t>X-bar ~ N(</w:t>
      </w:r>
      <w:r>
        <w:sym w:font="Symbol" w:char="F06D"/>
      </w:r>
      <w:r>
        <w:t xml:space="preserve">, </w:t>
      </w:r>
      <w:r>
        <w:sym w:font="Symbol" w:char="F073"/>
      </w:r>
      <w:r>
        <w:t>/</w:t>
      </w:r>
      <w:r>
        <w:sym w:font="Symbol" w:char="F0D6"/>
      </w:r>
      <w:r>
        <w:t>n)</w:t>
      </w:r>
    </w:p>
    <w:p w14:paraId="6F0BB60C" w14:textId="434EF858" w:rsidR="00973A8F" w:rsidRDefault="00973A8F" w:rsidP="004551D0">
      <w:pPr>
        <w:pStyle w:val="ListParagraph"/>
        <w:numPr>
          <w:ilvl w:val="2"/>
          <w:numId w:val="7"/>
        </w:numPr>
        <w:spacing w:line="276" w:lineRule="auto"/>
      </w:pPr>
      <w:r>
        <w:t xml:space="preserve">Z ~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  <m:r>
              <w:rPr>
                <w:rFonts w:ascii="Cambria Math" w:hAnsi="Cambria Math"/>
                <w:sz w:val="28"/>
              </w:rPr>
              <m:t>-μ</m:t>
            </m:r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</m:rad>
              </m:den>
            </m:f>
          </m:den>
        </m:f>
      </m:oMath>
      <w:r>
        <w:t xml:space="preserve"> ~ N(0, 1)</w:t>
      </w:r>
      <w:r w:rsidR="00EA6E7C">
        <w:t xml:space="preserve"> = </w:t>
      </w:r>
      <w:r w:rsidR="00EA6E7C" w:rsidRPr="00436C5A">
        <w:rPr>
          <w:u w:val="single"/>
        </w:rPr>
        <w:t>pivotal quantity</w:t>
      </w:r>
    </w:p>
    <w:p w14:paraId="114D9C69" w14:textId="7E4AF00C" w:rsidR="00756027" w:rsidRDefault="00756027" w:rsidP="00756027">
      <w:pPr>
        <w:pStyle w:val="ListParagraph"/>
        <w:numPr>
          <w:ilvl w:val="3"/>
          <w:numId w:val="7"/>
        </w:numPr>
        <w:spacing w:line="276" w:lineRule="auto"/>
      </w:pPr>
      <w:r>
        <w:t>A known distribution depending on the parameters &amp; the sample distr.</w:t>
      </w:r>
    </w:p>
    <w:p w14:paraId="12FAC668" w14:textId="5F6720AB" w:rsidR="00973A8F" w:rsidRDefault="001B0974" w:rsidP="004551D0">
      <w:pPr>
        <w:pStyle w:val="ListParagraph"/>
        <w:numPr>
          <w:ilvl w:val="2"/>
          <w:numId w:val="7"/>
        </w:numPr>
        <w:spacing w:line="276" w:lineRule="auto"/>
      </w:pPr>
      <w:r>
        <w:t>P(-Z_</w:t>
      </w:r>
      <w:r w:rsidR="00574F08">
        <w:sym w:font="Symbol" w:char="F061"/>
      </w:r>
      <w:r w:rsidR="00574F08">
        <w:t>/2 &lt; Z &lt; Z_</w:t>
      </w:r>
      <w:r w:rsidR="00574F08">
        <w:sym w:font="Symbol" w:char="F061"/>
      </w:r>
      <w:r w:rsidR="00574F08">
        <w:t>/2</w:t>
      </w:r>
      <w:r w:rsidR="000A7D56">
        <w:t>)</w:t>
      </w:r>
      <w:r w:rsidR="009926D0">
        <w:t xml:space="preserve"> = 1 </w:t>
      </w:r>
      <w:r w:rsidR="009926D0">
        <w:sym w:font="Symbol" w:char="F02D"/>
      </w:r>
      <w:r w:rsidR="009926D0">
        <w:t xml:space="preserve"> </w:t>
      </w:r>
      <w:r w:rsidR="009926D0">
        <w:sym w:font="Symbol" w:char="F061"/>
      </w:r>
      <w:r w:rsidR="005A6AEF">
        <w:t xml:space="preserve"> (coverage probability)</w:t>
      </w:r>
    </w:p>
    <w:p w14:paraId="0F0934C8" w14:textId="140BF2F8" w:rsidR="005A6AEF" w:rsidRDefault="004956AC" w:rsidP="004551D0">
      <w:pPr>
        <w:pStyle w:val="ListParagraph"/>
        <w:numPr>
          <w:ilvl w:val="2"/>
          <w:numId w:val="7"/>
        </w:numPr>
        <w:spacing w:line="276" w:lineRule="auto"/>
      </w:pPr>
      <w:r>
        <w:t xml:space="preserve">= </w:t>
      </w:r>
      <m:oMath>
        <m:r>
          <w:rPr>
            <w:rFonts w:ascii="Cambria Math" w:hAnsi="Cambria Math"/>
            <w:sz w:val="28"/>
          </w:rPr>
          <m:t>P(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X</m:t>
            </m:r>
          </m:e>
        </m:acc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</m:rad>
          </m:den>
        </m:f>
        <m:r>
          <w:rPr>
            <w:rFonts w:ascii="Cambria Math" w:hAnsi="Cambria Math"/>
            <w:sz w:val="28"/>
          </w:rPr>
          <m:t>&lt;μ&lt;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X</m:t>
            </m:r>
          </m:e>
        </m:acc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</w:rPr>
                  <m:t>n</m:t>
                </m:r>
              </m:e>
            </m:rad>
          </m:den>
        </m:f>
        <m:r>
          <w:rPr>
            <w:rFonts w:ascii="Cambria Math" w:hAnsi="Cambria Math"/>
            <w:sz w:val="28"/>
          </w:rPr>
          <m:t>)</m:t>
        </m:r>
      </m:oMath>
    </w:p>
    <w:p w14:paraId="616B27D2" w14:textId="7C62E007" w:rsidR="00A77975" w:rsidRDefault="00A77975" w:rsidP="004551D0">
      <w:pPr>
        <w:pStyle w:val="ListParagraph"/>
        <w:numPr>
          <w:ilvl w:val="2"/>
          <w:numId w:val="7"/>
        </w:numPr>
        <w:spacing w:line="276" w:lineRule="auto"/>
      </w:pPr>
      <w:r>
        <w:sym w:font="Symbol" w:char="F0AE"/>
      </w:r>
      <w:r>
        <w:t xml:space="preserve"> confidence interval (1 </w:t>
      </w:r>
      <w:r>
        <w:sym w:font="Symbol" w:char="F02D"/>
      </w:r>
      <w:r>
        <w:t xml:space="preserve"> </w:t>
      </w:r>
      <w:r>
        <w:sym w:font="Symbol" w:char="F061"/>
      </w:r>
      <w:r>
        <w:t xml:space="preserve">)100% for </w:t>
      </w:r>
      <w:r>
        <w:sym w:font="Symbol" w:char="F06D"/>
      </w:r>
      <w:r>
        <w:t xml:space="preserve"> is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accPr>
          <m:e>
            <m:r>
              <w:rPr>
                <w:rFonts w:ascii="Cambria Math" w:hAnsi="Cambria Math"/>
                <w:sz w:val="28"/>
                <w:highlight w:val="yellow"/>
              </w:rPr>
              <m:t>X</m:t>
            </m:r>
          </m:e>
        </m:acc>
        <m:r>
          <w:rPr>
            <w:rFonts w:ascii="Cambria Math" w:hAnsi="Cambria Math"/>
            <w:sz w:val="28"/>
            <w:highlight w:val="yellow"/>
          </w:rPr>
          <m:t>±</m:t>
        </m:r>
        <m:sSub>
          <m:sSub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highlight w:val="yellow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highlight w:val="yellow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8"/>
                    <w:highlight w:val="yellow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fPr>
          <m:num>
            <m:r>
              <w:rPr>
                <w:rFonts w:ascii="Cambria Math" w:hAnsi="Cambria Math"/>
                <w:sz w:val="28"/>
                <w:highlight w:val="yellow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highlight w:val="yellow"/>
                  </w:rPr>
                  <m:t>n</m:t>
                </m:r>
              </m:e>
            </m:rad>
          </m:den>
        </m:f>
      </m:oMath>
    </w:p>
    <w:p w14:paraId="17DF6ADC" w14:textId="71AC8ECB" w:rsidR="000A328D" w:rsidRDefault="000A328D" w:rsidP="000A328D">
      <w:pPr>
        <w:pStyle w:val="ListParagraph"/>
        <w:numPr>
          <w:ilvl w:val="3"/>
          <w:numId w:val="7"/>
        </w:numPr>
        <w:spacing w:line="276" w:lineRule="auto"/>
      </w:pPr>
      <w:r>
        <w:sym w:font="Symbol" w:char="F073"/>
      </w:r>
      <w:r>
        <w:t>/</w:t>
      </w:r>
      <w:r>
        <w:sym w:font="Symbol" w:char="F0D6"/>
      </w:r>
      <w:r>
        <w:t>n = standard error</w:t>
      </w:r>
    </w:p>
    <w:p w14:paraId="41EE652F" w14:textId="1C78C4B1" w:rsidR="000A328D" w:rsidRDefault="00801E44" w:rsidP="000A328D">
      <w:pPr>
        <w:pStyle w:val="ListParagraph"/>
        <w:numPr>
          <w:ilvl w:val="3"/>
          <w:numId w:val="7"/>
        </w:numPr>
        <w:spacing w:line="276" w:lineRule="auto"/>
      </w:pPr>
      <w:r w:rsidRPr="00770A37">
        <w:rPr>
          <w:highlight w:val="yellow"/>
        </w:rPr>
        <w:t xml:space="preserve">E = </w:t>
      </w:r>
      <w:r w:rsidR="000A328D" w:rsidRPr="00770A37">
        <w:rPr>
          <w:highlight w:val="yellow"/>
        </w:rPr>
        <w:t>Z_</w:t>
      </w:r>
      <w:r w:rsidR="000A328D" w:rsidRPr="00770A37">
        <w:rPr>
          <w:highlight w:val="yellow"/>
        </w:rPr>
        <w:sym w:font="Symbol" w:char="F061"/>
      </w:r>
      <w:r w:rsidR="000A328D" w:rsidRPr="00770A37">
        <w:rPr>
          <w:highlight w:val="yellow"/>
        </w:rPr>
        <w:t xml:space="preserve">/2 </w:t>
      </w:r>
      <w:r w:rsidR="000A328D" w:rsidRPr="00770A37">
        <w:rPr>
          <w:highlight w:val="yellow"/>
        </w:rPr>
        <w:sym w:font="Symbol" w:char="F0D7"/>
      </w:r>
      <w:r w:rsidR="000A328D" w:rsidRPr="00770A37">
        <w:rPr>
          <w:highlight w:val="yellow"/>
        </w:rPr>
        <w:t xml:space="preserve"> </w:t>
      </w:r>
      <w:r w:rsidR="000A328D" w:rsidRPr="00770A37">
        <w:rPr>
          <w:highlight w:val="yellow"/>
        </w:rPr>
        <w:sym w:font="Symbol" w:char="F073"/>
      </w:r>
      <w:r w:rsidR="000A328D" w:rsidRPr="00770A37">
        <w:rPr>
          <w:highlight w:val="yellow"/>
        </w:rPr>
        <w:t>/</w:t>
      </w:r>
      <w:r w:rsidR="000A328D" w:rsidRPr="00770A37">
        <w:rPr>
          <w:highlight w:val="yellow"/>
        </w:rPr>
        <w:sym w:font="Symbol" w:char="F0D6"/>
      </w:r>
      <w:r w:rsidR="000A328D" w:rsidRPr="00770A37">
        <w:rPr>
          <w:highlight w:val="yellow"/>
        </w:rPr>
        <w:t>n</w:t>
      </w:r>
      <w:r w:rsidR="000A328D">
        <w:t xml:space="preserve"> = marginal</w:t>
      </w:r>
      <w:r>
        <w:t>/maximum</w:t>
      </w:r>
      <w:r w:rsidR="000A328D">
        <w:t xml:space="preserve"> error</w:t>
      </w:r>
    </w:p>
    <w:p w14:paraId="32F5C88C" w14:textId="5116FA68" w:rsidR="004A0371" w:rsidRPr="001F07F6" w:rsidRDefault="004A0371" w:rsidP="004A0371">
      <w:pPr>
        <w:pStyle w:val="ListParagraph"/>
        <w:numPr>
          <w:ilvl w:val="1"/>
          <w:numId w:val="7"/>
        </w:numPr>
        <w:spacing w:line="276" w:lineRule="auto"/>
      </w:pPr>
      <w:r>
        <w:t xml:space="preserve">E.g. 96% CI </w:t>
      </w:r>
      <w:r>
        <w:sym w:font="Symbol" w:char="F0AE"/>
      </w:r>
      <w:r>
        <w:t xml:space="preserve"> (1 </w:t>
      </w:r>
      <w:r>
        <w:sym w:font="Symbol" w:char="F02D"/>
      </w:r>
      <w:r>
        <w:t xml:space="preserve"> </w:t>
      </w:r>
      <w:r>
        <w:sym w:font="Symbol" w:char="F061"/>
      </w:r>
      <w:r>
        <w:t xml:space="preserve">)100% = 96% </w:t>
      </w:r>
      <w:r>
        <w:sym w:font="Symbol" w:char="F0AE"/>
      </w:r>
      <w:r>
        <w:t xml:space="preserve"> </w:t>
      </w:r>
      <w:r>
        <w:sym w:font="Symbol" w:char="F061"/>
      </w:r>
      <w:r>
        <w:t xml:space="preserve"> = 0.04 </w:t>
      </w:r>
      <w:r>
        <w:sym w:font="Symbol" w:char="F0AE"/>
      </w:r>
      <w:r>
        <w:t xml:space="preserve"> </w:t>
      </w:r>
      <w:r>
        <w:sym w:font="Symbol" w:char="F061"/>
      </w:r>
      <w:r>
        <w:t xml:space="preserve">/2 = 0.02 </w:t>
      </w:r>
      <w:r>
        <w:sym w:font="Symbol" w:char="F0AE"/>
      </w:r>
      <w:r>
        <w:t xml:space="preserve"> Z</w:t>
      </w:r>
      <w:r>
        <w:rPr>
          <w:vertAlign w:val="subscript"/>
        </w:rPr>
        <w:t>0.02</w:t>
      </w:r>
    </w:p>
    <w:p w14:paraId="0D09EEB3" w14:textId="6B58667B" w:rsidR="001F07F6" w:rsidRPr="004B70AE" w:rsidRDefault="004B70AE" w:rsidP="004B70AE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lastRenderedPageBreak/>
        <w:t>Sample size estimation</w:t>
      </w:r>
    </w:p>
    <w:p w14:paraId="1965A42F" w14:textId="5EEEEFD8" w:rsidR="004B70AE" w:rsidRDefault="004B70AE" w:rsidP="004B70AE">
      <w:pPr>
        <w:pStyle w:val="ListParagraph"/>
        <w:numPr>
          <w:ilvl w:val="1"/>
          <w:numId w:val="7"/>
        </w:numPr>
        <w:spacing w:line="276" w:lineRule="auto"/>
      </w:pPr>
      <w:r>
        <w:t>Determining sample size based on max error</w:t>
      </w:r>
      <w:r w:rsidR="000E49B8">
        <w:t xml:space="preserve"> (E)</w:t>
      </w:r>
    </w:p>
    <w:p w14:paraId="57AE5A70" w14:textId="77777777" w:rsidR="00FE4B0E" w:rsidRDefault="00FE4B0E" w:rsidP="004B70AE">
      <w:pPr>
        <w:pStyle w:val="ListParagraph"/>
        <w:numPr>
          <w:ilvl w:val="1"/>
          <w:numId w:val="7"/>
        </w:numPr>
        <w:spacing w:line="276" w:lineRule="auto"/>
      </w:pPr>
      <w:r>
        <w:t xml:space="preserve">Given (1 </w:t>
      </w:r>
      <w:r>
        <w:sym w:font="Symbol" w:char="F02D"/>
      </w:r>
      <w:r>
        <w:t xml:space="preserve"> </w:t>
      </w:r>
      <w:r>
        <w:sym w:font="Symbol" w:char="F061"/>
      </w:r>
      <w:r>
        <w:t>)100% CI</w:t>
      </w:r>
    </w:p>
    <w:p w14:paraId="7FE636F6" w14:textId="56D07066" w:rsidR="004B70AE" w:rsidRDefault="00EA74F8" w:rsidP="00FE4B0E">
      <w:pPr>
        <w:pStyle w:val="ListParagraph"/>
        <w:numPr>
          <w:ilvl w:val="2"/>
          <w:numId w:val="7"/>
        </w:numPr>
        <w:spacing w:line="276" w:lineRule="auto"/>
      </w:pPr>
      <w:r>
        <w:t>|</w:t>
      </w:r>
      <w:r>
        <w:sym w:font="Symbol" w:char="F06D"/>
      </w:r>
      <w:r>
        <w:t xml:space="preserve"> </w:t>
      </w:r>
      <w:r>
        <w:sym w:font="Symbol" w:char="F02D"/>
      </w:r>
      <w:r>
        <w:t xml:space="preserve"> X-bar| &lt; E since X-bar – E &lt; </w:t>
      </w:r>
      <w:r>
        <w:sym w:font="Symbol" w:char="F06D"/>
      </w:r>
      <w:r>
        <w:t xml:space="preserve"> &lt; X-bar + E</w:t>
      </w:r>
    </w:p>
    <w:p w14:paraId="1574E09C" w14:textId="1354210F" w:rsidR="00FE4B0E" w:rsidRDefault="00344898" w:rsidP="00FE4B0E">
      <w:pPr>
        <w:pStyle w:val="ListParagraph"/>
        <w:numPr>
          <w:ilvl w:val="2"/>
          <w:numId w:val="7"/>
        </w:numPr>
        <w:spacing w:line="276" w:lineRule="auto"/>
      </w:pPr>
      <w:r>
        <w:rPr>
          <w:u w:val="single"/>
        </w:rPr>
        <w:t>Minimum sample size</w:t>
      </w:r>
      <w:r w:rsidR="00097B14">
        <w:t xml:space="preserve"> =</w:t>
      </w:r>
      <w:r>
        <w:t xml:space="preserve"> </w:t>
      </w:r>
      <m:oMath>
        <m:r>
          <w:rPr>
            <w:rFonts w:ascii="Cambria Math" w:hAnsi="Cambria Math"/>
            <w:sz w:val="28"/>
            <w:highlight w:val="yellow"/>
          </w:rPr>
          <m:t>n=</m:t>
        </m:r>
        <m:sSup>
          <m:sSup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highlight w:val="yellow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highlight w:val="yellow"/>
                          </w:rPr>
                          <m:t>Z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highlight w:val="yellow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highlight w:val="yellow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σ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E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highlight w:val="yellow"/>
              </w:rPr>
              <m:t>2</m:t>
            </m:r>
          </m:sup>
        </m:sSup>
      </m:oMath>
      <w:r w:rsidR="006A4D47">
        <w:t xml:space="preserve"> rounded up</w:t>
      </w:r>
    </w:p>
    <w:p w14:paraId="0F364FC7" w14:textId="595C29BA" w:rsidR="00FE4B0E" w:rsidRDefault="00BA1549" w:rsidP="00BA1549">
      <w:pPr>
        <w:pStyle w:val="ListParagraph"/>
        <w:numPr>
          <w:ilvl w:val="1"/>
          <w:numId w:val="7"/>
        </w:numPr>
        <w:spacing w:line="276" w:lineRule="auto"/>
      </w:pPr>
      <w:r>
        <w:t xml:space="preserve">Given (1 </w:t>
      </w:r>
      <w:r>
        <w:sym w:font="Symbol" w:char="F02D"/>
      </w:r>
      <w:r>
        <w:t xml:space="preserve"> </w:t>
      </w:r>
      <w:r>
        <w:sym w:font="Symbol" w:char="F061"/>
      </w:r>
      <w:r>
        <w:t xml:space="preserve">)100% CI for </w:t>
      </w:r>
      <w:r>
        <w:sym w:font="Symbol" w:char="F06D"/>
      </w:r>
      <w:r>
        <w:t xml:space="preserve">, unknown </w:t>
      </w:r>
      <w:r>
        <w:sym w:font="Symbol" w:char="F073"/>
      </w:r>
      <w:r>
        <w:t>, and n &lt; 30</w:t>
      </w:r>
    </w:p>
    <w:p w14:paraId="3FB9BB7B" w14:textId="144C7F63" w:rsidR="00BA1549" w:rsidRDefault="00BA1549" w:rsidP="00BA1549">
      <w:pPr>
        <w:pStyle w:val="ListParagraph"/>
        <w:numPr>
          <w:ilvl w:val="2"/>
          <w:numId w:val="7"/>
        </w:numPr>
        <w:spacing w:line="276" w:lineRule="auto"/>
      </w:pPr>
      <w:r>
        <w:t xml:space="preserve">Pivotal = t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  <m:r>
              <w:rPr>
                <w:rFonts w:ascii="Cambria Math" w:hAnsi="Cambria Math"/>
                <w:sz w:val="28"/>
              </w:rPr>
              <m:t>-μ</m:t>
            </m:r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</m:rad>
              </m:den>
            </m:f>
          </m:den>
        </m:f>
      </m:oMath>
      <w:r>
        <w:t xml:space="preserve"> </w:t>
      </w:r>
      <w:r w:rsidR="001F0F95">
        <w:t xml:space="preserve">~ t distribution with </w:t>
      </w:r>
      <w:r w:rsidR="001F0F95" w:rsidRPr="001F0F95">
        <w:rPr>
          <w:u w:val="single"/>
        </w:rPr>
        <w:t>degrees of freedom</w:t>
      </w:r>
      <w:r w:rsidR="001F0F95">
        <w:t xml:space="preserve"> n – 1</w:t>
      </w:r>
    </w:p>
    <w:p w14:paraId="5D4B7434" w14:textId="0DACE502" w:rsidR="001E206F" w:rsidRPr="00E701CA" w:rsidRDefault="007D6DDE" w:rsidP="00BA1549">
      <w:pPr>
        <w:pStyle w:val="ListParagraph"/>
        <w:numPr>
          <w:ilvl w:val="2"/>
          <w:numId w:val="7"/>
        </w:numPr>
        <w:spacing w:line="276" w:lineRule="auto"/>
      </w:pPr>
      <w:r>
        <w:t xml:space="preserve">(1 </w:t>
      </w:r>
      <w:r>
        <w:sym w:font="Symbol" w:char="F02D"/>
      </w:r>
      <w:r>
        <w:t xml:space="preserve"> </w:t>
      </w:r>
      <w:r>
        <w:sym w:font="Symbol" w:char="F061"/>
      </w:r>
      <w:r>
        <w:t xml:space="preserve">)100% CI for </w:t>
      </w:r>
      <w:r>
        <w:sym w:font="Symbol" w:char="F06D"/>
      </w:r>
      <w:r>
        <w:t xml:space="preserve"> is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accPr>
          <m:e>
            <m:r>
              <w:rPr>
                <w:rFonts w:ascii="Cambria Math" w:hAnsi="Cambria Math"/>
                <w:sz w:val="28"/>
                <w:highlight w:val="yellow"/>
              </w:rPr>
              <m:t>X</m:t>
            </m:r>
          </m:e>
        </m:acc>
        <m:r>
          <w:rPr>
            <w:rFonts w:ascii="Cambria Math" w:hAnsi="Cambria Math"/>
            <w:sz w:val="28"/>
            <w:highlight w:val="yellow"/>
          </w:rPr>
          <m:t>±</m:t>
        </m:r>
        <m:sSub>
          <m:sSub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highlight w:val="yellow"/>
              </w:rPr>
              <m:t>t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highlight w:val="yellow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8"/>
                    <w:highlight w:val="yellow"/>
                  </w:rPr>
                  <m:t>2</m:t>
                </m:r>
              </m:den>
            </m:f>
          </m:sub>
        </m:sSub>
        <m:f>
          <m:f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fPr>
          <m:num>
            <m:r>
              <w:rPr>
                <w:rFonts w:ascii="Cambria Math" w:hAnsi="Cambria Math"/>
                <w:sz w:val="28"/>
                <w:highlight w:val="yellow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highlight w:val="yellow"/>
                  </w:rPr>
                  <m:t>n</m:t>
                </m:r>
              </m:e>
            </m:rad>
          </m:den>
        </m:f>
      </m:oMath>
    </w:p>
    <w:p w14:paraId="4E6819DD" w14:textId="1BBBACAA" w:rsidR="00E701CA" w:rsidRDefault="00C522D3" w:rsidP="00C522D3">
      <w:pPr>
        <w:pStyle w:val="ListParagraph"/>
        <w:numPr>
          <w:ilvl w:val="1"/>
          <w:numId w:val="7"/>
        </w:numPr>
        <w:spacing w:line="276" w:lineRule="auto"/>
      </w:pPr>
      <w:r>
        <w:t xml:space="preserve">(1 </w:t>
      </w:r>
      <w:r>
        <w:sym w:font="Symbol" w:char="F02D"/>
      </w:r>
      <w:r>
        <w:t xml:space="preserve"> </w:t>
      </w:r>
      <w:r>
        <w:sym w:font="Symbol" w:char="F061"/>
      </w:r>
      <w:r>
        <w:t>)100% CI for population proportion (p)</w:t>
      </w:r>
    </w:p>
    <w:p w14:paraId="3B789367" w14:textId="4B5CCFF1" w:rsidR="00C522D3" w:rsidRDefault="00C522D3" w:rsidP="00C522D3">
      <w:pPr>
        <w:pStyle w:val="ListParagraph"/>
        <w:numPr>
          <w:ilvl w:val="2"/>
          <w:numId w:val="7"/>
        </w:numPr>
        <w:spacing w:line="276" w:lineRule="auto"/>
      </w:pPr>
      <w:r>
        <w:t>Population ~ Bin(n, p) where p = ?</w:t>
      </w:r>
    </w:p>
    <w:p w14:paraId="09DBABDC" w14:textId="41A83645" w:rsidR="00C522D3" w:rsidRDefault="00C522D3" w:rsidP="00C522D3">
      <w:pPr>
        <w:pStyle w:val="ListParagraph"/>
        <w:numPr>
          <w:ilvl w:val="2"/>
          <w:numId w:val="7"/>
        </w:numPr>
        <w:spacing w:line="276" w:lineRule="auto"/>
      </w:pPr>
      <w:r>
        <w:t xml:space="preserve">Sample – estimate p based on p^ </w:t>
      </w:r>
      <w:r w:rsidR="002E7301">
        <w:t>=</w:t>
      </w:r>
      <w:r>
        <w:t xml:space="preserve"> </w:t>
      </w:r>
      <w:r w:rsidRPr="00C0059C">
        <w:rPr>
          <w:u w:val="single"/>
        </w:rPr>
        <w:t>sample proportion</w:t>
      </w:r>
    </w:p>
    <w:p w14:paraId="1E949DF1" w14:textId="7C4C6FEE" w:rsidR="007613C5" w:rsidRDefault="000F1C04" w:rsidP="007613C5">
      <w:pPr>
        <w:pStyle w:val="ListParagraph"/>
        <w:numPr>
          <w:ilvl w:val="3"/>
          <w:numId w:val="7"/>
        </w:numPr>
        <w:spacing w:line="276" w:lineRule="auto"/>
      </w:pPr>
      <w:r>
        <w:t>p^ = X/n where X</w:t>
      </w:r>
      <w:r w:rsidR="007613C5">
        <w:t xml:space="preserve"> = # of positive outcomes</w:t>
      </w:r>
    </w:p>
    <w:p w14:paraId="0E71921E" w14:textId="35FF5447" w:rsidR="002B52D3" w:rsidRDefault="002B52D3" w:rsidP="007613C5">
      <w:pPr>
        <w:pStyle w:val="ListParagraph"/>
        <w:numPr>
          <w:ilvl w:val="3"/>
          <w:numId w:val="7"/>
        </w:numPr>
        <w:spacing w:line="276" w:lineRule="auto"/>
      </w:pPr>
      <w:r>
        <w:t>p^ is a point estimate of p</w:t>
      </w:r>
    </w:p>
    <w:p w14:paraId="6EA807A1" w14:textId="541D9889" w:rsidR="002E7301" w:rsidRDefault="002E7301" w:rsidP="007613C5">
      <w:pPr>
        <w:pStyle w:val="ListParagraph"/>
        <w:numPr>
          <w:ilvl w:val="3"/>
          <w:numId w:val="7"/>
        </w:numPr>
        <w:spacing w:line="276" w:lineRule="auto"/>
      </w:pPr>
      <w:r>
        <w:t xml:space="preserve">p~ </w:t>
      </w:r>
      <w:r w:rsidR="002B52D3">
        <w:t>is</w:t>
      </w:r>
      <w:r>
        <w:t xml:space="preserve"> an estimator for p</w:t>
      </w:r>
    </w:p>
    <w:p w14:paraId="6BAAC76B" w14:textId="467A9F58" w:rsidR="008C656A" w:rsidRDefault="00B158D8" w:rsidP="007613C5">
      <w:pPr>
        <w:pStyle w:val="ListParagraph"/>
        <w:numPr>
          <w:ilvl w:val="3"/>
          <w:numId w:val="7"/>
        </w:numPr>
        <w:spacing w:line="276" w:lineRule="auto"/>
      </w:pPr>
      <w:r>
        <w:t xml:space="preserve">We know that X ~ (approx.) N(np, </w:t>
      </w:r>
      <w:r>
        <w:sym w:font="Symbol" w:char="F0D6"/>
      </w:r>
      <w:r>
        <w:t>(npq))</w:t>
      </w:r>
    </w:p>
    <w:p w14:paraId="4C77A84C" w14:textId="01449F84" w:rsidR="00F25374" w:rsidRDefault="00F25374" w:rsidP="007613C5">
      <w:pPr>
        <w:pStyle w:val="ListParagraph"/>
        <w:numPr>
          <w:ilvl w:val="3"/>
          <w:numId w:val="7"/>
        </w:numPr>
        <w:spacing w:line="276" w:lineRule="auto"/>
      </w:pPr>
      <w:r>
        <w:sym w:font="Symbol" w:char="F0AE"/>
      </w:r>
      <w:r>
        <w:t xml:space="preserve"> p~ ~ N(p, </w:t>
      </w:r>
      <w:r>
        <w:sym w:font="Symbol" w:char="F0D6"/>
      </w:r>
      <w:r>
        <w:t>(pq/n))</w:t>
      </w:r>
    </w:p>
    <w:p w14:paraId="0F773281" w14:textId="5C26B6BD" w:rsidR="00FA07CE" w:rsidRPr="007C2BB5" w:rsidRDefault="00FA07CE" w:rsidP="007613C5">
      <w:pPr>
        <w:pStyle w:val="ListParagraph"/>
        <w:numPr>
          <w:ilvl w:val="3"/>
          <w:numId w:val="7"/>
        </w:numPr>
        <w:spacing w:line="276" w:lineRule="auto"/>
      </w:pPr>
      <w:r>
        <w:t xml:space="preserve">Pivotal = Z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</m:acc>
            <m:r>
              <w:rPr>
                <w:rFonts w:ascii="Cambria Math" w:hAnsi="Cambria Math"/>
                <w:sz w:val="28"/>
              </w:rPr>
              <m:t>-</m:t>
            </m:r>
            <m:acc>
              <m:accPr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/>
            </m:rad>
          </m:den>
        </m:f>
      </m:oMath>
    </w:p>
    <w:p w14:paraId="4BC39235" w14:textId="146FB5DE" w:rsidR="00102C20" w:rsidRDefault="00102C20" w:rsidP="00102C20">
      <w:pPr>
        <w:pStyle w:val="ListParagraph"/>
        <w:numPr>
          <w:ilvl w:val="3"/>
          <w:numId w:val="7"/>
        </w:numPr>
        <w:spacing w:line="276" w:lineRule="auto"/>
      </w:pPr>
      <w:r>
        <w:t xml:space="preserve">Interval </w:t>
      </w:r>
      <w:r w:rsidR="00514EEC">
        <w:t>estimate of p is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accPr>
          <m:e>
            <m:r>
              <w:rPr>
                <w:rFonts w:ascii="Cambria Math" w:hAnsi="Cambria Math"/>
                <w:sz w:val="28"/>
                <w:highlight w:val="yellow"/>
              </w:rPr>
              <m:t>p</m:t>
            </m:r>
          </m:e>
        </m:acc>
        <m:r>
          <w:rPr>
            <w:rFonts w:ascii="Cambria Math" w:hAnsi="Cambria Math"/>
            <w:sz w:val="28"/>
            <w:highlight w:val="yellow"/>
          </w:rPr>
          <m:t>±</m:t>
        </m:r>
        <m:sSub>
          <m:sSub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sSubPr>
          <m:e>
            <m:r>
              <w:rPr>
                <w:rFonts w:ascii="Cambria Math" w:hAnsi="Cambria Math"/>
                <w:sz w:val="28"/>
                <w:highlight w:val="yellow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highlight w:val="yellow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8"/>
                    <w:highlight w:val="yellow"/>
                  </w:rPr>
                  <m:t>2</m:t>
                </m:r>
              </m:den>
            </m:f>
          </m:sub>
        </m:sSub>
        <m:rad>
          <m:radPr>
            <m:degHide m:val="1"/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p</m:t>
                    </m:r>
                  </m:e>
                </m:acc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q</m:t>
                    </m:r>
                  </m:e>
                </m:acc>
              </m:num>
              <m:den>
                <m:r>
                  <w:rPr>
                    <w:rFonts w:ascii="Cambria Math" w:hAnsi="Cambria Math"/>
                    <w:sz w:val="28"/>
                    <w:highlight w:val="yellow"/>
                  </w:rPr>
                  <m:t>n</m:t>
                </m:r>
              </m:den>
            </m:f>
          </m:e>
        </m:rad>
      </m:oMath>
      <w:r w:rsidR="00640973">
        <w:rPr>
          <w:sz w:val="28"/>
        </w:rPr>
        <w:t xml:space="preserve"> </w:t>
      </w:r>
      <w:r w:rsidR="004B38DE">
        <w:t>for np ≥ 5 and</w:t>
      </w:r>
      <w:r w:rsidR="00640973">
        <w:t xml:space="preserve"> nq ≥ 5</w:t>
      </w:r>
    </w:p>
    <w:p w14:paraId="700FFB81" w14:textId="7B90CFAF" w:rsidR="00102C20" w:rsidRPr="00102C20" w:rsidRDefault="00DC2E02" w:rsidP="00102C20">
      <w:pPr>
        <w:pStyle w:val="ListParagraph"/>
        <w:numPr>
          <w:ilvl w:val="3"/>
          <w:numId w:val="7"/>
        </w:numPr>
        <w:spacing w:line="276" w:lineRule="auto"/>
      </w:pPr>
      <w:r>
        <w:t>Minimum sample size for proportions</w:t>
      </w:r>
      <w:r w:rsidR="009B4DDF">
        <w:t xml:space="preserve"> = </w:t>
      </w:r>
      <m:oMath>
        <m:r>
          <w:rPr>
            <w:rFonts w:ascii="Cambria Math" w:hAnsi="Cambria Math"/>
            <w:sz w:val="28"/>
            <w:highlight w:val="yellow"/>
          </w:rPr>
          <m:t>n=</m:t>
        </m:r>
        <m:acc>
          <m:acc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accPr>
          <m:e>
            <m:r>
              <w:rPr>
                <w:rFonts w:ascii="Cambria Math" w:hAnsi="Cambria Math"/>
                <w:sz w:val="28"/>
                <w:highlight w:val="yellow"/>
              </w:rPr>
              <m:t>p</m:t>
            </m:r>
          </m:e>
        </m:acc>
        <m:acc>
          <m:acc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accPr>
          <m:e>
            <m:r>
              <w:rPr>
                <w:rFonts w:ascii="Cambria Math" w:hAnsi="Cambria Math"/>
                <w:sz w:val="28"/>
                <w:highlight w:val="yellow"/>
              </w:rPr>
              <m:t>q</m:t>
            </m:r>
          </m:e>
        </m:acc>
        <m:sSup>
          <m:sSupPr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highlight w:val="yellow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highlight w:val="yellow"/>
                          </w:rPr>
                          <m:t>Z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highlight w:val="yellow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highlight w:val="yellow"/>
                              </w:rPr>
                              <m:t>2</m:t>
                            </m:r>
                          </m:den>
                        </m:f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E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highlight w:val="yellow"/>
              </w:rPr>
              <m:t>2</m:t>
            </m:r>
          </m:sup>
        </m:sSup>
      </m:oMath>
    </w:p>
    <w:p w14:paraId="4954F37D" w14:textId="5B0DDEF2" w:rsidR="008150CB" w:rsidRDefault="008150CB" w:rsidP="004F148B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CI for difference b/t two population means</w:t>
      </w:r>
    </w:p>
    <w:p w14:paraId="3E2ED044" w14:textId="35A0885D" w:rsidR="008150CB" w:rsidRDefault="008150CB" w:rsidP="008150CB">
      <w:pPr>
        <w:pStyle w:val="ListParagraph"/>
        <w:numPr>
          <w:ilvl w:val="1"/>
          <w:numId w:val="7"/>
        </w:numPr>
        <w:spacing w:line="276" w:lineRule="auto"/>
      </w:pPr>
      <w:r>
        <w:t>Population 1 = X ~ D(</w:t>
      </w:r>
      <w:r>
        <w:sym w:font="Symbol" w:char="F06D"/>
      </w:r>
      <w:r>
        <w:t xml:space="preserve">1, </w:t>
      </w:r>
      <w:r>
        <w:sym w:font="Symbol" w:char="F073"/>
      </w:r>
      <w:r>
        <w:t>1), population 2 = Y ~ D(</w:t>
      </w:r>
      <w:r>
        <w:sym w:font="Symbol" w:char="F06D"/>
      </w:r>
      <w:r>
        <w:t xml:space="preserve">2, </w:t>
      </w:r>
      <w:r>
        <w:sym w:font="Symbol" w:char="F073"/>
      </w:r>
      <w:r>
        <w:t>2)</w:t>
      </w:r>
    </w:p>
    <w:p w14:paraId="0B3CF78F" w14:textId="575585BC" w:rsidR="006C27D3" w:rsidRDefault="006C27D3" w:rsidP="008150CB">
      <w:pPr>
        <w:pStyle w:val="ListParagraph"/>
        <w:numPr>
          <w:ilvl w:val="1"/>
          <w:numId w:val="7"/>
        </w:numPr>
        <w:spacing w:line="276" w:lineRule="auto"/>
      </w:pPr>
      <w:r>
        <w:t>Samples x1 … xn1, y1 … yn2 are independent</w:t>
      </w:r>
      <w:bookmarkStart w:id="0" w:name="_GoBack"/>
      <w:bookmarkEnd w:id="0"/>
    </w:p>
    <w:p w14:paraId="198EDA6A" w14:textId="2626C623" w:rsidR="004F67A6" w:rsidRPr="008150CB" w:rsidRDefault="004F67A6" w:rsidP="008150CB">
      <w:pPr>
        <w:pStyle w:val="ListParagraph"/>
        <w:numPr>
          <w:ilvl w:val="1"/>
          <w:numId w:val="7"/>
        </w:numPr>
        <w:spacing w:line="276" w:lineRule="auto"/>
      </w:pPr>
      <w:r>
        <w:t xml:space="preserve">Parameter = </w:t>
      </w:r>
      <w:r>
        <w:sym w:font="Symbol" w:char="F06D"/>
      </w:r>
      <w:r w:rsidR="007C13FA">
        <w:t xml:space="preserve">1 </w:t>
      </w:r>
      <w:r w:rsidR="007C13FA">
        <w:sym w:font="Symbol" w:char="F02D"/>
      </w:r>
      <w:r>
        <w:t xml:space="preserve"> </w:t>
      </w:r>
      <w:r>
        <w:sym w:font="Symbol" w:char="F06D"/>
      </w:r>
      <w:r>
        <w:t>2</w:t>
      </w:r>
    </w:p>
    <w:p w14:paraId="63F9ADDA" w14:textId="2D087E0A" w:rsidR="00552804" w:rsidRPr="004F148B" w:rsidRDefault="00E16C30" w:rsidP="004F148B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Maximum likelihood estimation (MLE) for parameters of normal distr.</w:t>
      </w:r>
    </w:p>
    <w:p w14:paraId="39D81522" w14:textId="37ABE2F0" w:rsidR="004F148B" w:rsidRDefault="004F148B" w:rsidP="004F148B">
      <w:pPr>
        <w:pStyle w:val="ListParagraph"/>
        <w:numPr>
          <w:ilvl w:val="1"/>
          <w:numId w:val="7"/>
        </w:numPr>
        <w:spacing w:line="276" w:lineRule="auto"/>
      </w:pPr>
      <w:r>
        <w:t>See written note</w:t>
      </w:r>
    </w:p>
    <w:sectPr w:rsidR="004F148B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82F"/>
    <w:rsid w:val="00032F44"/>
    <w:rsid w:val="00042631"/>
    <w:rsid w:val="00094B60"/>
    <w:rsid w:val="00097B14"/>
    <w:rsid w:val="000A328D"/>
    <w:rsid w:val="000A7D56"/>
    <w:rsid w:val="000C4A5E"/>
    <w:rsid w:val="000E49B8"/>
    <w:rsid w:val="000F1C04"/>
    <w:rsid w:val="00102C20"/>
    <w:rsid w:val="0012674D"/>
    <w:rsid w:val="001B0974"/>
    <w:rsid w:val="001B0B39"/>
    <w:rsid w:val="001B3628"/>
    <w:rsid w:val="001B721F"/>
    <w:rsid w:val="001C7B5A"/>
    <w:rsid w:val="001E206F"/>
    <w:rsid w:val="001F07F6"/>
    <w:rsid w:val="001F0F95"/>
    <w:rsid w:val="00245A9E"/>
    <w:rsid w:val="002865D2"/>
    <w:rsid w:val="002B52D3"/>
    <w:rsid w:val="002E7301"/>
    <w:rsid w:val="00344898"/>
    <w:rsid w:val="00372682"/>
    <w:rsid w:val="003F35C0"/>
    <w:rsid w:val="003F5BAF"/>
    <w:rsid w:val="00416841"/>
    <w:rsid w:val="00436C5A"/>
    <w:rsid w:val="004551D0"/>
    <w:rsid w:val="004956AC"/>
    <w:rsid w:val="004A0371"/>
    <w:rsid w:val="004B38DE"/>
    <w:rsid w:val="004B70AE"/>
    <w:rsid w:val="004E691A"/>
    <w:rsid w:val="004F148B"/>
    <w:rsid w:val="004F4AE5"/>
    <w:rsid w:val="004F67A6"/>
    <w:rsid w:val="00514EEC"/>
    <w:rsid w:val="00541FBF"/>
    <w:rsid w:val="00552804"/>
    <w:rsid w:val="00562695"/>
    <w:rsid w:val="00574F08"/>
    <w:rsid w:val="00585407"/>
    <w:rsid w:val="005A6AEF"/>
    <w:rsid w:val="005D3969"/>
    <w:rsid w:val="005D67B9"/>
    <w:rsid w:val="0060699D"/>
    <w:rsid w:val="0062727E"/>
    <w:rsid w:val="00640973"/>
    <w:rsid w:val="006624B9"/>
    <w:rsid w:val="00680892"/>
    <w:rsid w:val="006A4D47"/>
    <w:rsid w:val="006C27D3"/>
    <w:rsid w:val="00756027"/>
    <w:rsid w:val="007613C5"/>
    <w:rsid w:val="00770A37"/>
    <w:rsid w:val="00771742"/>
    <w:rsid w:val="007A3856"/>
    <w:rsid w:val="007B310D"/>
    <w:rsid w:val="007C13FA"/>
    <w:rsid w:val="007C2BB5"/>
    <w:rsid w:val="007C44D8"/>
    <w:rsid w:val="007D0FAB"/>
    <w:rsid w:val="007D6DDE"/>
    <w:rsid w:val="00801E44"/>
    <w:rsid w:val="00814DBE"/>
    <w:rsid w:val="008150CB"/>
    <w:rsid w:val="00824868"/>
    <w:rsid w:val="0087001D"/>
    <w:rsid w:val="00875D61"/>
    <w:rsid w:val="0089204B"/>
    <w:rsid w:val="008C656A"/>
    <w:rsid w:val="008D4FE7"/>
    <w:rsid w:val="008E3AA0"/>
    <w:rsid w:val="00942AAC"/>
    <w:rsid w:val="00973A8F"/>
    <w:rsid w:val="009807AC"/>
    <w:rsid w:val="009926D0"/>
    <w:rsid w:val="009B4DDF"/>
    <w:rsid w:val="00A43722"/>
    <w:rsid w:val="00A77975"/>
    <w:rsid w:val="00A852C6"/>
    <w:rsid w:val="00AA4F08"/>
    <w:rsid w:val="00AC0E43"/>
    <w:rsid w:val="00B158D8"/>
    <w:rsid w:val="00B22E4D"/>
    <w:rsid w:val="00BA1549"/>
    <w:rsid w:val="00BD40DA"/>
    <w:rsid w:val="00C0059C"/>
    <w:rsid w:val="00C47C76"/>
    <w:rsid w:val="00C522D3"/>
    <w:rsid w:val="00CB300F"/>
    <w:rsid w:val="00D30DD9"/>
    <w:rsid w:val="00D65D8B"/>
    <w:rsid w:val="00D83944"/>
    <w:rsid w:val="00DB4F92"/>
    <w:rsid w:val="00DC2E02"/>
    <w:rsid w:val="00E16C30"/>
    <w:rsid w:val="00E269E5"/>
    <w:rsid w:val="00E701CA"/>
    <w:rsid w:val="00EA6E7C"/>
    <w:rsid w:val="00EA74F8"/>
    <w:rsid w:val="00EA75DF"/>
    <w:rsid w:val="00EF68A0"/>
    <w:rsid w:val="00F25374"/>
    <w:rsid w:val="00F86FD1"/>
    <w:rsid w:val="00FA07CE"/>
    <w:rsid w:val="00FA7664"/>
    <w:rsid w:val="00FC3BC9"/>
    <w:rsid w:val="00FE382F"/>
    <w:rsid w:val="00FE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5DB3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56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6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6AC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56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6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6AC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209120-8B68-0441-B787-007BF2F6D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103</TotalTime>
  <Pages>2</Pages>
  <Words>439</Words>
  <Characters>2506</Characters>
  <Application>Microsoft Macintosh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98</cp:revision>
  <dcterms:created xsi:type="dcterms:W3CDTF">2015-10-26T16:32:00Z</dcterms:created>
  <dcterms:modified xsi:type="dcterms:W3CDTF">2015-11-02T18:04:00Z</dcterms:modified>
</cp:coreProperties>
</file>
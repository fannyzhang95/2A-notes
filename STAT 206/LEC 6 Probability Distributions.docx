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14E6A" w14:textId="77777777" w:rsidR="00C47C76" w:rsidRDefault="00690537" w:rsidP="007C2BB5">
      <w:pPr>
        <w:spacing w:line="276" w:lineRule="auto"/>
      </w:pPr>
      <w:r>
        <w:rPr>
          <w:b/>
          <w:u w:val="single"/>
        </w:rPr>
        <w:t>Probability Distributions</w:t>
      </w:r>
    </w:p>
    <w:p w14:paraId="6F29F6FF" w14:textId="77777777" w:rsidR="007C2BB5" w:rsidRDefault="007C2BB5" w:rsidP="007C2BB5">
      <w:pPr>
        <w:spacing w:line="276" w:lineRule="auto"/>
      </w:pPr>
    </w:p>
    <w:p w14:paraId="37F58135" w14:textId="77777777" w:rsidR="007C2BB5" w:rsidRDefault="00E43732" w:rsidP="007C2BB5">
      <w:pPr>
        <w:pStyle w:val="ListParagraph"/>
        <w:numPr>
          <w:ilvl w:val="0"/>
          <w:numId w:val="7"/>
        </w:numPr>
        <w:spacing w:line="276" w:lineRule="auto"/>
      </w:pPr>
      <w:r>
        <w:t>Random variable – value is determined by chance</w:t>
      </w:r>
    </w:p>
    <w:p w14:paraId="606AAFBC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E.g. rolling a die:</w:t>
      </w:r>
    </w:p>
    <w:p w14:paraId="77E4A532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X</w:t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9A27091" w14:textId="77777777" w:rsidR="00E43732" w:rsidRDefault="00E43732" w:rsidP="00E43732">
      <w:pPr>
        <w:pStyle w:val="ListParagraph"/>
        <w:numPr>
          <w:ilvl w:val="1"/>
          <w:numId w:val="7"/>
        </w:numPr>
        <w:spacing w:line="276" w:lineRule="auto"/>
      </w:pPr>
      <w:r>
        <w:t>P(X)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  <w:r>
        <w:tab/>
        <w:t>1/6</w:t>
      </w:r>
    </w:p>
    <w:p w14:paraId="7DB0E130" w14:textId="05BBE7FA" w:rsidR="006E64B3" w:rsidRDefault="006E64B3" w:rsidP="00E43732">
      <w:pPr>
        <w:pStyle w:val="ListParagraph"/>
        <w:numPr>
          <w:ilvl w:val="1"/>
          <w:numId w:val="7"/>
        </w:numPr>
        <w:spacing w:line="276" w:lineRule="auto"/>
      </w:pPr>
      <w:r>
        <w:t>X is a discrete variable</w:t>
      </w:r>
    </w:p>
    <w:p w14:paraId="68C79EC4" w14:textId="7729F015" w:rsidR="00792AF3" w:rsidRDefault="00792AF3" w:rsidP="00792AF3">
      <w:pPr>
        <w:pStyle w:val="ListParagraph"/>
        <w:numPr>
          <w:ilvl w:val="0"/>
          <w:numId w:val="7"/>
        </w:numPr>
        <w:spacing w:line="276" w:lineRule="auto"/>
      </w:pPr>
      <w:r>
        <w:t>For a probability distribution</w:t>
      </w:r>
      <w:r w:rsidR="001472A8">
        <w:t>:</w:t>
      </w:r>
    </w:p>
    <w:p w14:paraId="525532F2" w14:textId="29EE9479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E5"/>
      </w:r>
      <w:r w:rsidRPr="00055C96">
        <w:t xml:space="preserve"> P(X) = 1</w:t>
      </w:r>
    </w:p>
    <w:p w14:paraId="4560B438" w14:textId="40C2AE6A" w:rsidR="00792AF3" w:rsidRPr="00055C96" w:rsidRDefault="00792AF3" w:rsidP="00792AF3">
      <w:pPr>
        <w:pStyle w:val="ListParagraph"/>
        <w:numPr>
          <w:ilvl w:val="1"/>
          <w:numId w:val="7"/>
        </w:numPr>
        <w:spacing w:line="276" w:lineRule="auto"/>
      </w:pPr>
      <w:r w:rsidRPr="00055C96">
        <w:t>0 ≤ P(X) ≤ 1</w:t>
      </w:r>
    </w:p>
    <w:p w14:paraId="32289DF2" w14:textId="7899B96B" w:rsidR="00523113" w:rsidRDefault="00E75AA5" w:rsidP="00523113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Mean</w:t>
      </w:r>
      <w:r>
        <w:t xml:space="preserve"> of a probability distribution</w:t>
      </w:r>
    </w:p>
    <w:p w14:paraId="7E78BA8D" w14:textId="5CC5F84D" w:rsidR="00E75AA5" w:rsidRPr="00055C96" w:rsidRDefault="006A754F" w:rsidP="00E75AA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6D"/>
      </w:r>
      <w:r w:rsidRPr="00055C96">
        <w:t xml:space="preserve"> = </w:t>
      </w:r>
      <w:r w:rsidRPr="00055C96">
        <w:sym w:font="Symbol" w:char="F0E5"/>
      </w:r>
      <w:r w:rsidRPr="00055C96">
        <w:t xml:space="preserve"> (X </w:t>
      </w:r>
      <w:r w:rsidRPr="00055C96">
        <w:sym w:font="Symbol" w:char="F0D7"/>
      </w:r>
      <w:r w:rsidRPr="00055C96">
        <w:t xml:space="preserve"> P(X))</w:t>
      </w:r>
    </w:p>
    <w:p w14:paraId="63D25540" w14:textId="18EB701E" w:rsidR="006A754F" w:rsidRDefault="006A754F" w:rsidP="006A754F">
      <w:pPr>
        <w:pStyle w:val="ListParagraph"/>
        <w:numPr>
          <w:ilvl w:val="0"/>
          <w:numId w:val="7"/>
        </w:numPr>
        <w:spacing w:line="276" w:lineRule="auto"/>
      </w:pPr>
      <w:r w:rsidRPr="00055C96">
        <w:rPr>
          <w:b/>
        </w:rPr>
        <w:t>Variance</w:t>
      </w:r>
      <w:r>
        <w:t xml:space="preserve"> of a probability distribution</w:t>
      </w:r>
    </w:p>
    <w:p w14:paraId="31D37991" w14:textId="13E5A5B7" w:rsidR="006A754F" w:rsidRPr="00055C96" w:rsidRDefault="00F24875" w:rsidP="006A754F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 xml:space="preserve"> = </w:t>
      </w:r>
      <w:r w:rsidRPr="00055C96">
        <w:sym w:font="Symbol" w:char="F0E5"/>
      </w:r>
      <w:r w:rsidRPr="00055C96">
        <w:t xml:space="preserve"> (X</w:t>
      </w:r>
      <w:r w:rsidRPr="00055C96">
        <w:rPr>
          <w:vertAlign w:val="superscript"/>
        </w:rPr>
        <w:t>2</w:t>
      </w:r>
      <w:r w:rsidRPr="00055C96">
        <w:t xml:space="preserve"> </w:t>
      </w:r>
      <w:r w:rsidRPr="00055C96">
        <w:sym w:font="Symbol" w:char="F0D7"/>
      </w:r>
      <w:r w:rsidRPr="00055C96">
        <w:t xml:space="preserve"> P(X)) – </w:t>
      </w:r>
      <w:r w:rsidRPr="00055C96">
        <w:sym w:font="Symbol" w:char="F06D"/>
      </w:r>
      <w:r w:rsidRPr="00055C96">
        <w:rPr>
          <w:vertAlign w:val="superscript"/>
        </w:rPr>
        <w:t>2</w:t>
      </w:r>
    </w:p>
    <w:p w14:paraId="6C1306D7" w14:textId="084C90C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Standard deviation</w:t>
      </w:r>
    </w:p>
    <w:p w14:paraId="107F8CE3" w14:textId="6D9B147E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sym w:font="Symbol" w:char="F073"/>
      </w:r>
      <w:r w:rsidRPr="00055C96">
        <w:t xml:space="preserve"> = sqrt(</w:t>
      </w:r>
      <w:r w:rsidRPr="00055C96">
        <w:sym w:font="Symbol" w:char="F073"/>
      </w:r>
      <w:r w:rsidRPr="00055C96">
        <w:rPr>
          <w:vertAlign w:val="superscript"/>
        </w:rPr>
        <w:t>2</w:t>
      </w:r>
      <w:r w:rsidRPr="00055C96">
        <w:t>)</w:t>
      </w:r>
    </w:p>
    <w:p w14:paraId="153356F1" w14:textId="5D7E181C" w:rsidR="00F24875" w:rsidRPr="00055C96" w:rsidRDefault="00F24875" w:rsidP="00F2487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55C96">
        <w:rPr>
          <w:b/>
        </w:rPr>
        <w:t>Expectation</w:t>
      </w:r>
    </w:p>
    <w:p w14:paraId="716E27C5" w14:textId="0A4AFBA5" w:rsidR="00F24875" w:rsidRPr="00055C96" w:rsidRDefault="00F24875" w:rsidP="00F24875">
      <w:pPr>
        <w:pStyle w:val="ListParagraph"/>
        <w:numPr>
          <w:ilvl w:val="1"/>
          <w:numId w:val="7"/>
        </w:numPr>
        <w:spacing w:line="276" w:lineRule="auto"/>
      </w:pPr>
      <w:r w:rsidRPr="00055C96">
        <w:t xml:space="preserve">E(X) = </w:t>
      </w:r>
      <w:r w:rsidRPr="00055C96">
        <w:sym w:font="Symbol" w:char="F06D"/>
      </w:r>
    </w:p>
    <w:p w14:paraId="20C76D79" w14:textId="734E47A7" w:rsidR="00B81C58" w:rsidRPr="00B81C58" w:rsidRDefault="00B81C58" w:rsidP="00F2487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For a game</w:t>
      </w:r>
    </w:p>
    <w:p w14:paraId="495033BF" w14:textId="2F635D00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&gt; 0 </w:t>
      </w:r>
      <w:r>
        <w:sym w:font="Symbol" w:char="F0AE"/>
      </w:r>
      <w:r>
        <w:t xml:space="preserve"> in favour of the player e.g. win money</w:t>
      </w:r>
    </w:p>
    <w:p w14:paraId="3F194716" w14:textId="5CB5C7AF" w:rsidR="00B81C58" w:rsidRPr="00B81C58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&lt; 0 </w:t>
      </w:r>
      <w:r>
        <w:sym w:font="Symbol" w:char="F0AE"/>
      </w:r>
      <w:r>
        <w:t xml:space="preserve"> not in favour of the player e.g. lose money</w:t>
      </w:r>
    </w:p>
    <w:p w14:paraId="4003613A" w14:textId="510E3A8B" w:rsidR="00B81C58" w:rsidRPr="00F24875" w:rsidRDefault="00B81C58" w:rsidP="00B81C58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E(X) = 0 </w:t>
      </w:r>
      <w:r>
        <w:sym w:font="Symbol" w:char="F0AE"/>
      </w:r>
      <w:r>
        <w:t xml:space="preserve"> fair game</w:t>
      </w:r>
    </w:p>
    <w:p w14:paraId="37721E67" w14:textId="6078DBA2" w:rsidR="00523113" w:rsidRPr="00794C39" w:rsidRDefault="00523113" w:rsidP="00175D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Binomial distribution</w:t>
      </w:r>
      <w:r w:rsidR="005313E8">
        <w:rPr>
          <w:b/>
        </w:rPr>
        <w:t xml:space="preserve"> &amp; </w:t>
      </w:r>
      <w:r w:rsidR="00175D71">
        <w:rPr>
          <w:b/>
        </w:rPr>
        <w:t>binomial</w:t>
      </w:r>
      <w:r w:rsidR="00794C39">
        <w:rPr>
          <w:b/>
        </w:rPr>
        <w:t xml:space="preserve"> experiment</w:t>
      </w:r>
    </w:p>
    <w:p w14:paraId="07DA6122" w14:textId="7FBD760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trial has 2 outcomes (success &amp; failure)</w:t>
      </w:r>
    </w:p>
    <w:p w14:paraId="4B33779C" w14:textId="34C4598A" w:rsidR="00794C39" w:rsidRDefault="00794C39" w:rsidP="0044056D">
      <w:pPr>
        <w:pStyle w:val="ListParagraph"/>
        <w:numPr>
          <w:ilvl w:val="1"/>
          <w:numId w:val="7"/>
        </w:numPr>
        <w:spacing w:line="276" w:lineRule="auto"/>
      </w:pPr>
      <w:r>
        <w:t>Each outcome has the same probability for every trial</w:t>
      </w:r>
    </w:p>
    <w:p w14:paraId="6BABC7C4" w14:textId="5501D361" w:rsidR="00794C39" w:rsidRDefault="00794C39" w:rsidP="0044056D">
      <w:pPr>
        <w:pStyle w:val="ListParagraph"/>
        <w:numPr>
          <w:ilvl w:val="2"/>
          <w:numId w:val="7"/>
        </w:numPr>
        <w:spacing w:line="276" w:lineRule="auto"/>
      </w:pPr>
      <w:r>
        <w:t>p = P(S); q = 1 – p = P(F); both are constant</w:t>
      </w:r>
    </w:p>
    <w:p w14:paraId="22665765" w14:textId="752A1482" w:rsidR="00794C39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There are a fixed number of trials (n)</w:t>
      </w:r>
    </w:p>
    <w:p w14:paraId="5E29658F" w14:textId="2D68F824" w:rsidR="00B1275F" w:rsidRDefault="00B1275F" w:rsidP="0044056D">
      <w:pPr>
        <w:pStyle w:val="ListParagraph"/>
        <w:numPr>
          <w:ilvl w:val="1"/>
          <w:numId w:val="7"/>
        </w:numPr>
        <w:spacing w:line="276" w:lineRule="auto"/>
      </w:pPr>
      <w:r>
        <w:t>All trials are independent</w:t>
      </w:r>
    </w:p>
    <w:p w14:paraId="65304735" w14:textId="5CC085B8" w:rsidR="00CF31D8" w:rsidRDefault="00CF31D8" w:rsidP="0044056D">
      <w:pPr>
        <w:pStyle w:val="ListParagraph"/>
        <w:numPr>
          <w:ilvl w:val="1"/>
          <w:numId w:val="7"/>
        </w:numPr>
        <w:spacing w:line="276" w:lineRule="auto"/>
      </w:pPr>
      <w:r>
        <w:t>X = # of successes in n trials</w:t>
      </w:r>
    </w:p>
    <w:p w14:paraId="5CD87667" w14:textId="68932622" w:rsidR="00D62A06" w:rsidRDefault="00D62A06" w:rsidP="0044056D">
      <w:pPr>
        <w:pStyle w:val="ListParagraph"/>
        <w:numPr>
          <w:ilvl w:val="2"/>
          <w:numId w:val="7"/>
        </w:numPr>
        <w:spacing w:line="276" w:lineRule="auto"/>
      </w:pPr>
      <w:r>
        <w:t>i.e. 0 ≤ X ≤ n</w:t>
      </w:r>
    </w:p>
    <w:p w14:paraId="7743369D" w14:textId="7934D966" w:rsidR="00D62A06" w:rsidRPr="009F3604" w:rsidRDefault="009F3604" w:rsidP="0044056D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9F3604">
        <w:rPr>
          <w:b/>
        </w:rPr>
        <w:t xml:space="preserve">P(X=k) = C(n, k)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p</w:t>
      </w:r>
      <w:r w:rsidRPr="009F3604">
        <w:rPr>
          <w:b/>
          <w:vertAlign w:val="superscript"/>
        </w:rPr>
        <w:t>k</w:t>
      </w:r>
      <w:r w:rsidRPr="009F3604">
        <w:rPr>
          <w:b/>
        </w:rPr>
        <w:t xml:space="preserve"> </w:t>
      </w:r>
      <w:r w:rsidRPr="009F3604">
        <w:rPr>
          <w:b/>
        </w:rPr>
        <w:sym w:font="Symbol" w:char="F0D7"/>
      </w:r>
      <w:r w:rsidRPr="009F3604">
        <w:rPr>
          <w:b/>
        </w:rPr>
        <w:t xml:space="preserve"> q</w:t>
      </w:r>
      <w:r w:rsidRPr="009F3604">
        <w:rPr>
          <w:b/>
          <w:vertAlign w:val="superscript"/>
        </w:rPr>
        <w:t>n-k</w:t>
      </w:r>
    </w:p>
    <w:p w14:paraId="7B850933" w14:textId="2C9B3D21" w:rsidR="009F3604" w:rsidRDefault="009C4EC0" w:rsidP="009C4EC0">
      <w:pPr>
        <w:pStyle w:val="ListParagraph"/>
        <w:numPr>
          <w:ilvl w:val="2"/>
          <w:numId w:val="7"/>
        </w:numPr>
        <w:spacing w:line="276" w:lineRule="auto"/>
      </w:pPr>
      <w:r>
        <w:t>P(0) + … P(n) = q</w:t>
      </w:r>
      <w:r>
        <w:rPr>
          <w:vertAlign w:val="superscript"/>
        </w:rPr>
        <w:t>n</w:t>
      </w:r>
      <w:r>
        <w:t xml:space="preserve"> + npq</w:t>
      </w:r>
      <w:r>
        <w:rPr>
          <w:vertAlign w:val="superscript"/>
        </w:rPr>
        <w:t>n-1</w:t>
      </w:r>
      <w:r>
        <w:t xml:space="preserve"> + … + np</w:t>
      </w:r>
      <w:r>
        <w:rPr>
          <w:vertAlign w:val="superscript"/>
        </w:rPr>
        <w:t>n-1</w:t>
      </w:r>
      <w:r>
        <w:t>q + p</w:t>
      </w:r>
      <w:r>
        <w:rPr>
          <w:vertAlign w:val="superscript"/>
        </w:rPr>
        <w:t>n</w:t>
      </w:r>
      <w:r>
        <w:t xml:space="preserve"> = (p + q)</w:t>
      </w:r>
      <w:r>
        <w:rPr>
          <w:vertAlign w:val="superscript"/>
        </w:rPr>
        <w:t>n</w:t>
      </w:r>
      <w:r>
        <w:t xml:space="preserve"> = 1 (Binomial expansion)</w:t>
      </w:r>
    </w:p>
    <w:p w14:paraId="58BCD1D1" w14:textId="7431D461" w:rsidR="00261ADA" w:rsidRDefault="00261ADA" w:rsidP="00261ADA">
      <w:pPr>
        <w:pStyle w:val="ListParagraph"/>
        <w:numPr>
          <w:ilvl w:val="1"/>
          <w:numId w:val="7"/>
        </w:numPr>
        <w:spacing w:line="276" w:lineRule="auto"/>
      </w:pPr>
      <w:r>
        <w:t>E.g. tossing a coin 3 times</w:t>
      </w:r>
    </w:p>
    <w:p w14:paraId="50AC11C0" w14:textId="41658037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P(X=0) = C(3, 0) </w:t>
      </w:r>
      <w:r>
        <w:sym w:font="Symbol" w:char="F0D7"/>
      </w:r>
      <w:r>
        <w:t xml:space="preserve"> (1/2)</w:t>
      </w:r>
      <w:r>
        <w:rPr>
          <w:vertAlign w:val="superscript"/>
        </w:rPr>
        <w:t>3</w:t>
      </w:r>
      <w:r>
        <w:t xml:space="preserve"> </w:t>
      </w:r>
      <w:r>
        <w:sym w:font="Symbol" w:char="F0D7"/>
      </w:r>
      <w:r>
        <w:t xml:space="preserve"> (1/2)</w:t>
      </w:r>
      <w:r>
        <w:rPr>
          <w:vertAlign w:val="superscript"/>
        </w:rPr>
        <w:t>0</w:t>
      </w:r>
      <w:r>
        <w:t xml:space="preserve"> = 1/8</w:t>
      </w:r>
    </w:p>
    <w:p w14:paraId="4CCBCC32" w14:textId="7A8A1AF3" w:rsidR="00261ADA" w:rsidRDefault="00261ADA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P(X=1) = C(3, 1) </w:t>
      </w:r>
      <w:r>
        <w:sym w:font="Symbol" w:char="F0D7"/>
      </w:r>
      <w:r>
        <w:t xml:space="preserve"> (1/2)</w:t>
      </w:r>
      <w:r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(1/2) = 3/8</w:t>
      </w:r>
    </w:p>
    <w:p w14:paraId="4E620C70" w14:textId="3C4138CB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P(X=2) = 3/8</w:t>
      </w:r>
    </w:p>
    <w:p w14:paraId="2283FB02" w14:textId="23DCF2B5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>P(X=3) = 1/8</w:t>
      </w:r>
    </w:p>
    <w:p w14:paraId="2D2C9F03" w14:textId="00D84C40" w:rsidR="00EE44D8" w:rsidRDefault="00EE44D8" w:rsidP="00261ADA">
      <w:pPr>
        <w:pStyle w:val="ListParagraph"/>
        <w:numPr>
          <w:ilvl w:val="2"/>
          <w:numId w:val="7"/>
        </w:numPr>
        <w:spacing w:line="276" w:lineRule="auto"/>
      </w:pPr>
      <w:r>
        <w:t xml:space="preserve">E(X) = </w:t>
      </w:r>
      <w:r>
        <w:sym w:font="Symbol" w:char="F06D"/>
      </w:r>
      <w:r>
        <w:t xml:space="preserve"> = 0(1/8) + 1(3/8) + 2(3/8) + 3(1/8) = 12/8 = 1.5 (heads out of 3 tosses)</w:t>
      </w:r>
    </w:p>
    <w:p w14:paraId="2075C46B" w14:textId="4FC22915" w:rsidR="00B04674" w:rsidRDefault="00B04674" w:rsidP="00261ADA">
      <w:pPr>
        <w:pStyle w:val="ListParagraph"/>
        <w:numPr>
          <w:ilvl w:val="2"/>
          <w:numId w:val="7"/>
        </w:numPr>
        <w:spacing w:line="276" w:lineRule="auto"/>
      </w:pPr>
      <w:r>
        <w:t>Var(X) = 0 + 1</w:t>
      </w:r>
      <w:r w:rsidR="00A65277">
        <w:rPr>
          <w:vertAlign w:val="superscript"/>
        </w:rPr>
        <w:t>2</w:t>
      </w:r>
      <w:r>
        <w:t xml:space="preserve"> </w:t>
      </w:r>
      <w:r>
        <w:sym w:font="Symbol" w:char="F0D7"/>
      </w:r>
      <w:r>
        <w:t xml:space="preserve"> </w:t>
      </w:r>
      <w:r w:rsidR="00A65277">
        <w:t>3/8 + 2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3/8 + 3</w:t>
      </w:r>
      <w:r w:rsidR="00A65277">
        <w:rPr>
          <w:vertAlign w:val="superscript"/>
        </w:rPr>
        <w:t>2</w:t>
      </w:r>
      <w:r w:rsidR="00A65277">
        <w:t xml:space="preserve"> </w:t>
      </w:r>
      <w:r w:rsidR="00A65277">
        <w:sym w:font="Symbol" w:char="F0D7"/>
      </w:r>
      <w:r w:rsidR="00A65277">
        <w:t xml:space="preserve"> 1/8 – 1.5</w:t>
      </w:r>
      <w:r w:rsidR="00A65277">
        <w:rPr>
          <w:vertAlign w:val="superscript"/>
        </w:rPr>
        <w:t>2</w:t>
      </w:r>
      <w:r w:rsidR="00A65277">
        <w:t xml:space="preserve"> = 0.75</w:t>
      </w:r>
    </w:p>
    <w:p w14:paraId="7C3BB6B7" w14:textId="23AFF247" w:rsidR="000B3990" w:rsidRDefault="000B3990" w:rsidP="00261ADA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t>(X) = sqrt(0.75)</w:t>
      </w:r>
    </w:p>
    <w:p w14:paraId="2F253ADF" w14:textId="225641AE" w:rsidR="000B1639" w:rsidRDefault="000B1639" w:rsidP="000B1639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If X ~ Bin(n, p)</w:t>
      </w:r>
      <w:r>
        <w:t xml:space="preserve"> – X has binomial distribution</w:t>
      </w:r>
    </w:p>
    <w:p w14:paraId="622280AF" w14:textId="3B3E90EB" w:rsidR="000B1639" w:rsidRDefault="000B1639" w:rsidP="000B163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Then </w:t>
      </w:r>
      <w:r w:rsidRPr="000B1639">
        <w:rPr>
          <w:b/>
        </w:rPr>
        <w:t>E(X) = np</w:t>
      </w:r>
      <w:r>
        <w:t xml:space="preserve"> and </w:t>
      </w:r>
      <w:r w:rsidRPr="000B1639">
        <w:rPr>
          <w:b/>
        </w:rPr>
        <w:t>var(X) = np(1 – p)</w:t>
      </w:r>
    </w:p>
    <w:p w14:paraId="6A4A64BB" w14:textId="317CA0F8" w:rsidR="000B1639" w:rsidRPr="006314B5" w:rsidRDefault="006314B5" w:rsidP="006314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lastRenderedPageBreak/>
        <w:t>Poisson distribution</w:t>
      </w:r>
    </w:p>
    <w:p w14:paraId="15380FC8" w14:textId="33A927A1" w:rsidR="006314B5" w:rsidRPr="008C7693" w:rsidRDefault="00246FFB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Useful for when n is large and p is small</w:t>
      </w:r>
    </w:p>
    <w:p w14:paraId="2D8BE892" w14:textId="1F854E6F" w:rsidR="008C7693" w:rsidRPr="008C7693" w:rsidRDefault="008C7693" w:rsidP="006314B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X has a Poisson distribution with parameter </w:t>
      </w:r>
      <w:r>
        <w:sym w:font="Symbol" w:char="F06C"/>
      </w:r>
      <w:r>
        <w:t xml:space="preserve"> &gt; 0 if its probability mass function (pmf) is given by</w:t>
      </w:r>
    </w:p>
    <w:p w14:paraId="581ECE7E" w14:textId="2305BC53" w:rsidR="008C7693" w:rsidRDefault="008C7693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rPr>
          <w:b/>
        </w:rPr>
        <w:t xml:space="preserve">P(X; </w:t>
      </w:r>
      <w:r>
        <w:rPr>
          <w:b/>
        </w:rPr>
        <w:sym w:font="Symbol" w:char="F06C"/>
      </w:r>
      <w:r>
        <w:rPr>
          <w:b/>
        </w:rPr>
        <w:t xml:space="preserve">) = P(X=x)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-λ</m:t>
            </m:r>
          </m:sup>
        </m:sSup>
      </m:oMath>
      <w:r w:rsidR="004A62D0">
        <w:rPr>
          <w:b/>
          <w:sz w:val="28"/>
        </w:rPr>
        <w:t xml:space="preserve"> </w:t>
      </w:r>
      <w:r w:rsidR="004A62D0">
        <w:rPr>
          <w:b/>
        </w:rPr>
        <w:t>where x = 0, 1, 2, 3…</w:t>
      </w:r>
    </w:p>
    <w:p w14:paraId="6BC0386F" w14:textId="009C567B" w:rsidR="004A62D0" w:rsidRPr="000D4151" w:rsidRDefault="004A62D0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sym w:font="Symbol" w:char="F06C"/>
      </w:r>
      <w:r>
        <w:t xml:space="preserve"> is </w:t>
      </w:r>
      <w:r w:rsidR="00303D6A">
        <w:t>a rate</w:t>
      </w:r>
    </w:p>
    <w:p w14:paraId="11523DDC" w14:textId="5CAA2CAC" w:rsidR="000D4151" w:rsidRPr="00055C96" w:rsidRDefault="000D4151" w:rsidP="008C7693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P(X=0) + P(X=1) + …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</w:t>
      </w:r>
      <w:r>
        <w:sym w:font="Symbol" w:char="F0E5"/>
      </w:r>
      <w:r>
        <w:t xml:space="preserve">(n = 0 </w:t>
      </w:r>
      <w:r>
        <w:sym w:font="Symbol" w:char="F0AE"/>
      </w:r>
      <w:r>
        <w:t xml:space="preserve"> </w:t>
      </w:r>
      <w:r>
        <w:sym w:font="Symbol" w:char="F0A5"/>
      </w:r>
      <w:r>
        <w:t xml:space="preserve">) </w:t>
      </w:r>
      <w:r>
        <w:sym w:font="Symbol" w:char="F06C"/>
      </w:r>
      <w:r>
        <w:rPr>
          <w:vertAlign w:val="superscript"/>
        </w:rPr>
        <w:t>n</w:t>
      </w:r>
      <w:r>
        <w:t>/n! = e^-</w:t>
      </w:r>
      <w:r>
        <w:sym w:font="Symbol" w:char="F06C"/>
      </w:r>
      <w:r>
        <w:t xml:space="preserve"> </w:t>
      </w:r>
      <w:r>
        <w:sym w:font="Symbol" w:char="F0D7"/>
      </w:r>
      <w:r>
        <w:t xml:space="preserve"> e^</w:t>
      </w:r>
      <w:r>
        <w:sym w:font="Symbol" w:char="F06C"/>
      </w:r>
      <w:r>
        <w:t xml:space="preserve"> = 1</w:t>
      </w:r>
      <w:r w:rsidR="003807E9">
        <w:t xml:space="preserve"> (Maclauren’s)</w:t>
      </w:r>
    </w:p>
    <w:p w14:paraId="2CDB85D4" w14:textId="7042CA44" w:rsidR="00055C96" w:rsidRPr="00055C96" w:rsidRDefault="00055C96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Mean/expectation</w:t>
      </w:r>
      <w:r>
        <w:t xml:space="preserve">: </w:t>
      </w:r>
      <w:r>
        <w:sym w:font="Symbol" w:char="F06D"/>
      </w:r>
      <w:r>
        <w:t xml:space="preserve"> = </w:t>
      </w:r>
      <w:r>
        <w:sym w:font="Symbol" w:char="F06C"/>
      </w:r>
      <w:r>
        <w:t xml:space="preserve"> = np</w:t>
      </w:r>
    </w:p>
    <w:p w14:paraId="41FBB45A" w14:textId="70143A7A" w:rsidR="00055C96" w:rsidRPr="002F2E04" w:rsidRDefault="00BA7D6B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Variance</w:t>
      </w:r>
      <w:r>
        <w:t xml:space="preserve">: </w:t>
      </w:r>
      <w:r>
        <w:sym w:font="Symbol" w:char="F073"/>
      </w:r>
      <w:r>
        <w:rPr>
          <w:vertAlign w:val="superscript"/>
        </w:rPr>
        <w:t>2</w:t>
      </w:r>
      <w:r>
        <w:t xml:space="preserve"> = </w:t>
      </w:r>
      <w:r>
        <w:sym w:font="Symbol" w:char="F06C"/>
      </w:r>
    </w:p>
    <w:p w14:paraId="7AADD659" w14:textId="2D35B0DA" w:rsidR="002F2E04" w:rsidRPr="002F2E04" w:rsidRDefault="002F2E04" w:rsidP="00055C9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</w:t>
      </w:r>
      <w:r>
        <w:sym w:font="Symbol" w:char="F06C"/>
      </w:r>
      <w:r w:rsidR="001D1B51">
        <w:t xml:space="preserve"> = 3 website visit per hour</w:t>
      </w:r>
    </w:p>
    <w:p w14:paraId="727640B3" w14:textId="77777777" w:rsidR="001D1B51" w:rsidRPr="001D1B51" w:rsidRDefault="002F2E04" w:rsidP="002F2E0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1D1B51">
        <w:t>at most 2 visit</w:t>
      </w:r>
      <w:r>
        <w:t>)</w:t>
      </w:r>
      <w:r w:rsidR="001D1B51">
        <w:t xml:space="preserve"> </w:t>
      </w:r>
    </w:p>
    <w:p w14:paraId="2981FF2F" w14:textId="3D9D02E5" w:rsidR="002F2E04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P(X=0) + P(X=1) + P(X=2)</w:t>
      </w:r>
    </w:p>
    <w:p w14:paraId="61356819" w14:textId="70132349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e</w:t>
      </w:r>
      <w:r>
        <w:rPr>
          <w:vertAlign w:val="superscript"/>
        </w:rPr>
        <w:t>-3</w:t>
      </w:r>
      <w:r>
        <w:t xml:space="preserve"> + 3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+ 9/2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  <w:r>
        <w:t xml:space="preserve"> = 17/2 </w:t>
      </w:r>
      <w:r>
        <w:sym w:font="Symbol" w:char="F0D7"/>
      </w:r>
      <w:r>
        <w:t xml:space="preserve"> e</w:t>
      </w:r>
      <w:r>
        <w:rPr>
          <w:vertAlign w:val="superscript"/>
        </w:rPr>
        <w:t>-3</w:t>
      </w:r>
    </w:p>
    <w:p w14:paraId="293D9F1B" w14:textId="2647B5FD" w:rsidR="001D1B51" w:rsidRPr="001D1B51" w:rsidRDefault="001D1B51" w:rsidP="001D1B51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P(exactly 7 visits in 5 hours) – </w:t>
      </w:r>
      <w:r>
        <w:sym w:font="Symbol" w:char="F06C"/>
      </w:r>
      <w:r>
        <w:t xml:space="preserve"> = 5*3 = 15</w:t>
      </w:r>
    </w:p>
    <w:p w14:paraId="06773562" w14:textId="34E5B31D" w:rsidR="001D1B51" w:rsidRPr="001D1B51" w:rsidRDefault="001D1B51" w:rsidP="00166E33">
      <w:pPr>
        <w:pStyle w:val="ListParagraph"/>
        <w:spacing w:line="276" w:lineRule="auto"/>
        <w:ind w:left="2160"/>
        <w:rPr>
          <w:b/>
        </w:rPr>
      </w:pPr>
      <w:r>
        <w:t>= P(X=7) = 15</w:t>
      </w:r>
      <w:r>
        <w:rPr>
          <w:vertAlign w:val="superscript"/>
        </w:rPr>
        <w:t>7</w:t>
      </w:r>
      <w:r>
        <w:t xml:space="preserve">/7! </w:t>
      </w:r>
      <w:r>
        <w:sym w:font="Symbol" w:char="F0D7"/>
      </w:r>
      <w:r>
        <w:t xml:space="preserve"> e</w:t>
      </w:r>
      <w:r>
        <w:rPr>
          <w:vertAlign w:val="superscript"/>
        </w:rPr>
        <w:t>-15</w:t>
      </w:r>
    </w:p>
    <w:p w14:paraId="6B153FAA" w14:textId="6255B05D" w:rsidR="001D1B51" w:rsidRDefault="00997C10" w:rsidP="00997C1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approximation for binomial distributions</w:t>
      </w:r>
    </w:p>
    <w:p w14:paraId="1AE4A280" w14:textId="183C01B9" w:rsidR="0082427E" w:rsidRPr="00184677" w:rsidRDefault="00184677" w:rsidP="00F4595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F</w:t>
      </w:r>
      <w:r w:rsidR="00F45959">
        <w:t>or</w:t>
      </w:r>
      <w:r>
        <w:t xml:space="preserve"> n &gt;&gt; </w:t>
      </w:r>
      <w:r w:rsidR="00014E43">
        <w:t xml:space="preserve">(very large) </w:t>
      </w:r>
      <w:r>
        <w:t xml:space="preserve">and p &lt;&lt; </w:t>
      </w:r>
      <w:r w:rsidR="00014E43">
        <w:t xml:space="preserve">(very small) </w:t>
      </w:r>
      <w:r>
        <w:t xml:space="preserve">such that np ~= </w:t>
      </w:r>
      <w:r>
        <w:sym w:font="Symbol" w:char="F06C"/>
      </w:r>
      <w:r>
        <w:t>, we</w:t>
      </w:r>
      <w:r w:rsidR="00FF6F12">
        <w:t xml:space="preserve"> can approximate</w:t>
      </w:r>
      <w:r>
        <w:t>:</w:t>
      </w:r>
    </w:p>
    <w:p w14:paraId="2C3AE218" w14:textId="6E547937" w:rsidR="00184677" w:rsidRPr="00A26A81" w:rsidRDefault="00184677" w:rsidP="00184677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A26A81">
        <w:rPr>
          <w:b/>
        </w:rPr>
        <w:t>Bin(n, p) ~= Poiss(</w:t>
      </w:r>
      <w:r w:rsidRPr="00A26A81">
        <w:rPr>
          <w:b/>
        </w:rPr>
        <w:sym w:font="Symbol" w:char="F06C"/>
      </w:r>
      <w:r w:rsidRPr="00A26A81">
        <w:rPr>
          <w:b/>
        </w:rPr>
        <w:t>)</w:t>
      </w:r>
    </w:p>
    <w:p w14:paraId="14D2CBBC" w14:textId="5823F6FE" w:rsidR="00A26A81" w:rsidRPr="00E05305" w:rsidRDefault="00E05305" w:rsidP="00E0530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Ex: P(any given page has at least 1 error) = 0.005; total of 400 pages in the book</w:t>
      </w:r>
    </w:p>
    <w:p w14:paraId="57FA0E73" w14:textId="77777777" w:rsidR="00F968C9" w:rsidRPr="00260798" w:rsidRDefault="00F968C9" w:rsidP="00F968C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Poisson approx. </w:t>
      </w:r>
      <w:r>
        <w:sym w:font="Symbol" w:char="F06C"/>
      </w:r>
      <w:r>
        <w:t xml:space="preserve"> = 400(0.005) = 2</w:t>
      </w:r>
    </w:p>
    <w:p w14:paraId="762C5B01" w14:textId="6436D748" w:rsidR="00260798" w:rsidRPr="00F968C9" w:rsidRDefault="00E05305" w:rsidP="00F968C9">
      <w:pPr>
        <w:pStyle w:val="ListParagraph"/>
        <w:numPr>
          <w:ilvl w:val="2"/>
          <w:numId w:val="7"/>
        </w:numPr>
        <w:spacing w:line="276" w:lineRule="auto"/>
      </w:pPr>
      <w:r>
        <w:t xml:space="preserve">P(exactly one page with errors) </w:t>
      </w:r>
      <w:r w:rsidR="00260798">
        <w:t>= 2</w:t>
      </w:r>
      <w:r w:rsidR="00F968C9">
        <w:t>e</w:t>
      </w:r>
      <w:r w:rsidR="00F968C9" w:rsidRPr="00F968C9">
        <w:rPr>
          <w:vertAlign w:val="superscript"/>
        </w:rPr>
        <w:t>-2</w:t>
      </w:r>
    </w:p>
    <w:p w14:paraId="76C7432A" w14:textId="26EDBFF9" w:rsidR="00E05305" w:rsidRPr="00F968C9" w:rsidRDefault="00E05305" w:rsidP="00E05305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F968C9">
        <w:t>at most 3 pages with errors) = P(X=0) + P(X=1) + P(X=2) + P(X=3)</w:t>
      </w:r>
    </w:p>
    <w:p w14:paraId="65D14503" w14:textId="343CE8C5" w:rsidR="00F968C9" w:rsidRPr="00856589" w:rsidRDefault="00F968C9" w:rsidP="00F968C9">
      <w:pPr>
        <w:pStyle w:val="ListParagraph"/>
        <w:numPr>
          <w:ilvl w:val="3"/>
          <w:numId w:val="7"/>
        </w:numPr>
        <w:spacing w:line="276" w:lineRule="auto"/>
        <w:rPr>
          <w:b/>
        </w:rPr>
      </w:pPr>
      <w:r>
        <w:t>= e</w:t>
      </w:r>
      <w:r>
        <w:rPr>
          <w:vertAlign w:val="superscript"/>
        </w:rPr>
        <w:t>-2</w:t>
      </w:r>
      <w:r>
        <w:t xml:space="preserve"> + 2e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2</w:t>
      </w:r>
      <w:r>
        <w:t xml:space="preserve">/2!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  <w:r>
        <w:t xml:space="preserve"> + 2</w:t>
      </w:r>
      <w:r>
        <w:rPr>
          <w:vertAlign w:val="superscript"/>
        </w:rPr>
        <w:t>3</w:t>
      </w:r>
      <w:r>
        <w:t xml:space="preserve">/3! </w:t>
      </w:r>
      <w:r>
        <w:sym w:font="Symbol" w:char="F0D7"/>
      </w:r>
      <w:r>
        <w:t xml:space="preserve"> e</w:t>
      </w:r>
      <w:r>
        <w:rPr>
          <w:vertAlign w:val="superscript"/>
        </w:rPr>
        <w:t>-2</w:t>
      </w:r>
    </w:p>
    <w:p w14:paraId="5D19E621" w14:textId="459E6E35" w:rsidR="006D563D" w:rsidRPr="006D563D" w:rsidRDefault="006D563D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Poisson process</w:t>
      </w:r>
    </w:p>
    <w:p w14:paraId="6AD2AF62" w14:textId="77777777" w:rsidR="00766343" w:rsidRPr="00766343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C"/>
      </w:r>
      <w:r>
        <w:t xml:space="preserve"> = average rate (per unit time) </w:t>
      </w:r>
    </w:p>
    <w:p w14:paraId="69F6C882" w14:textId="0BAE1DCC" w:rsidR="006D563D" w:rsidRPr="00973376" w:rsidRDefault="00766343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events that occur in t units of time</w:t>
      </w:r>
    </w:p>
    <w:p w14:paraId="003DAE25" w14:textId="4C23FEC3" w:rsidR="00973376" w:rsidRPr="004C7A44" w:rsidRDefault="00973376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Then X has a Poisson distribution i.e. X ~ Poiss(</w:t>
      </w:r>
      <w:r>
        <w:sym w:font="Symbol" w:char="F06C"/>
      </w:r>
      <w:r>
        <w:t xml:space="preserve"> </w:t>
      </w:r>
      <w:r>
        <w:sym w:font="Symbol" w:char="F0D7"/>
      </w:r>
      <w:r>
        <w:t xml:space="preserve"> t)</w:t>
      </w:r>
    </w:p>
    <w:p w14:paraId="662245E6" w14:textId="0E16C99A" w:rsidR="004C7A44" w:rsidRPr="005E5908" w:rsidRDefault="004C7A44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5E5908">
        <w:rPr>
          <w:b/>
        </w:rPr>
        <w:t xml:space="preserve">Pmf of x = f(x)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(λt)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x!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-λt</m:t>
            </m:r>
          </m:sup>
        </m:sSup>
      </m:oMath>
    </w:p>
    <w:p w14:paraId="6A09F5DF" w14:textId="66D8F567" w:rsidR="004C7A44" w:rsidRPr="00F73FC2" w:rsidRDefault="003B53B2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F73FC2">
        <w:rPr>
          <w:b/>
        </w:rPr>
        <w:t xml:space="preserve">E(x) </w:t>
      </w:r>
      <w:r w:rsidR="00965E6C" w:rsidRPr="00F73FC2">
        <w:rPr>
          <w:b/>
        </w:rPr>
        <w:t>= v</w:t>
      </w:r>
      <w:r w:rsidRPr="00F73FC2">
        <w:rPr>
          <w:b/>
        </w:rPr>
        <w:t xml:space="preserve">ar(x) = </w:t>
      </w:r>
      <w:r w:rsidRPr="00F73FC2">
        <w:rPr>
          <w:b/>
        </w:rPr>
        <w:sym w:font="Symbol" w:char="F06C"/>
      </w:r>
      <w:r w:rsidRPr="00F73FC2">
        <w:rPr>
          <w:b/>
        </w:rPr>
        <w:t>t</w:t>
      </w:r>
    </w:p>
    <w:p w14:paraId="7CDF60EF" w14:textId="735210AB" w:rsidR="00F42F62" w:rsidRPr="00F42F62" w:rsidRDefault="00F42F62" w:rsidP="0076634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Ex: calls to 911 ~ a Poisson process with </w:t>
      </w:r>
      <w:r>
        <w:sym w:font="Symbol" w:char="F06C"/>
      </w:r>
      <w:r>
        <w:t xml:space="preserve"> = 3 calls/minute</w:t>
      </w:r>
    </w:p>
    <w:p w14:paraId="1E5E58F0" w14:textId="77777777" w:rsidR="00A73416" w:rsidRPr="00A73416" w:rsidRDefault="00F42F62" w:rsidP="00F42F62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P(6 calls in the next 2.5 min) </w:t>
      </w:r>
    </w:p>
    <w:p w14:paraId="2E56659C" w14:textId="2486B074" w:rsidR="00F42F62" w:rsidRPr="005E5908" w:rsidRDefault="00F42F62" w:rsidP="00166E33">
      <w:pPr>
        <w:pStyle w:val="ListParagraph"/>
        <w:spacing w:line="276" w:lineRule="auto"/>
        <w:ind w:left="1800"/>
        <w:rPr>
          <w:b/>
        </w:rPr>
      </w:pPr>
      <w:r>
        <w:t>= f(6)|</w:t>
      </w:r>
      <w:r>
        <w:rPr>
          <w:vertAlign w:val="subscript"/>
        </w:rPr>
        <w:t>t=2.5</w:t>
      </w:r>
      <w:r>
        <w:t xml:space="preserve"> = (3*2.5)</w:t>
      </w:r>
      <w:r>
        <w:rPr>
          <w:vertAlign w:val="superscript"/>
        </w:rPr>
        <w:t>6</w:t>
      </w:r>
      <w:r>
        <w:t xml:space="preserve">/6! </w:t>
      </w:r>
      <w:r>
        <w:sym w:font="Symbol" w:char="F0D7"/>
      </w:r>
      <w:r>
        <w:t xml:space="preserve"> e</w:t>
      </w:r>
      <w:r>
        <w:rPr>
          <w:vertAlign w:val="superscript"/>
        </w:rPr>
        <w:t>-3(2.5)</w:t>
      </w:r>
      <w:r>
        <w:t xml:space="preserve"> = 0.137</w:t>
      </w:r>
    </w:p>
    <w:p w14:paraId="51E49DEA" w14:textId="795D086E" w:rsidR="005E5908" w:rsidRPr="00A73416" w:rsidRDefault="00097459" w:rsidP="0009745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</w:t>
      </w:r>
      <w:r w:rsidR="00A73416">
        <w:t>2 calls in the first min (A) | 6 calls in the next 2.5 min (B))</w:t>
      </w:r>
    </w:p>
    <w:p w14:paraId="5E2C0DA2" w14:textId="6FD4503C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 xml:space="preserve">= P(A </w:t>
      </w:r>
      <w:r>
        <w:sym w:font="Symbol" w:char="F0C7"/>
      </w:r>
      <w:r>
        <w:t xml:space="preserve"> B)/P(B)</w:t>
      </w:r>
    </w:p>
    <w:p w14:paraId="701073BE" w14:textId="6FB278F0" w:rsidR="00A73416" w:rsidRP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P(2 calls in 1 min &amp; 4 calls in 1.5 min)/P(B)</w:t>
      </w:r>
    </w:p>
    <w:p w14:paraId="5FA7D200" w14:textId="3C9D0BB6" w:rsidR="00A73416" w:rsidRDefault="00A73416" w:rsidP="00166E33">
      <w:pPr>
        <w:pStyle w:val="ListParagraph"/>
        <w:spacing w:line="276" w:lineRule="auto"/>
        <w:ind w:left="1800"/>
        <w:rPr>
          <w:b/>
        </w:rPr>
      </w:pPr>
      <w:r>
        <w:t>= f(2)|</w:t>
      </w:r>
      <w:r>
        <w:rPr>
          <w:vertAlign w:val="subscript"/>
        </w:rPr>
        <w:t>t=1</w:t>
      </w:r>
      <w:r>
        <w:t xml:space="preserve"> </w:t>
      </w:r>
      <w:r>
        <w:sym w:font="Symbol" w:char="F0D7"/>
      </w:r>
      <w:r>
        <w:t xml:space="preserve"> f(4)|</w:t>
      </w:r>
      <w:r>
        <w:rPr>
          <w:vertAlign w:val="subscript"/>
        </w:rPr>
        <w:t>t=1.5</w:t>
      </w:r>
      <w:r>
        <w:t xml:space="preserve"> / 0.137 = 0.311</w:t>
      </w:r>
    </w:p>
    <w:p w14:paraId="0BA444C5" w14:textId="7E65C504" w:rsidR="00856589" w:rsidRPr="00856589" w:rsidRDefault="00856589" w:rsidP="00856589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Cumulative distribution function (CDF)</w:t>
      </w:r>
    </w:p>
    <w:p w14:paraId="2144190D" w14:textId="288CDE7A" w:rsidR="00856589" w:rsidRPr="00856589" w:rsidRDefault="00856589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CDF of a discrete random variable X is given by:</w:t>
      </w:r>
    </w:p>
    <w:p w14:paraId="4C81BF18" w14:textId="691B6785" w:rsidR="00856589" w:rsidRPr="00856589" w:rsidRDefault="00856589" w:rsidP="00856589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 w:rsidRPr="00856589">
        <w:t>F(x) = P(X ≤ x)</w:t>
      </w:r>
      <w:r>
        <w:t xml:space="preserve"> for any x</w:t>
      </w:r>
    </w:p>
    <w:p w14:paraId="097F0625" w14:textId="4EA13A25" w:rsidR="00856589" w:rsidRPr="0008362D" w:rsidRDefault="0008362D" w:rsidP="00856589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P(X=0) = 0.1, P(X=1) = 0.2, P(X=3) = 0.4, P(X=5) = 0.3</w:t>
      </w:r>
    </w:p>
    <w:p w14:paraId="3013DD5D" w14:textId="5E028C83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F(0) = 0.1</w:t>
      </w:r>
    </w:p>
    <w:p w14:paraId="39D93CE9" w14:textId="435095AF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F(1) = 0.3</w:t>
      </w:r>
    </w:p>
    <w:p w14:paraId="22D55D93" w14:textId="367D5335" w:rsidR="0008362D" w:rsidRPr="0008362D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F(3) = 0.7</w:t>
      </w:r>
    </w:p>
    <w:p w14:paraId="64825346" w14:textId="058B36D1" w:rsidR="0008362D" w:rsidRPr="00D41795" w:rsidRDefault="0008362D" w:rsidP="0008362D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F(5) = 1</w:t>
      </w:r>
    </w:p>
    <w:p w14:paraId="1BEB384B" w14:textId="0D73E3A8" w:rsidR="00D41795" w:rsidRPr="00D41795" w:rsidRDefault="00D41795" w:rsidP="00D4179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Geometric distribution</w:t>
      </w:r>
    </w:p>
    <w:p w14:paraId="31F15602" w14:textId="1F076515" w:rsidR="00D41795" w:rsidRPr="00D41795" w:rsidRDefault="007074DD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>Bernoulli trial</w:t>
      </w:r>
      <w:r>
        <w:t xml:space="preserve"> – t</w:t>
      </w:r>
      <w:r w:rsidR="00D41795">
        <w:t xml:space="preserve">rials w/ 2 </w:t>
      </w:r>
      <w:r>
        <w:t xml:space="preserve">independent </w:t>
      </w:r>
      <w:r w:rsidR="00D41795">
        <w:t xml:space="preserve">outcomes and w/ </w:t>
      </w:r>
      <w:r>
        <w:t xml:space="preserve">constant </w:t>
      </w:r>
      <w:r w:rsidR="00D41795">
        <w:t xml:space="preserve">probability of success </w:t>
      </w:r>
      <w:r>
        <w:t>(p) for all trials</w:t>
      </w:r>
    </w:p>
    <w:p w14:paraId="542E0971" w14:textId="32972E21" w:rsidR="00D41795" w:rsidRPr="007032A6" w:rsidRDefault="00D41795" w:rsidP="007032A6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Let X = # of trials until (and including) the first success</w:t>
      </w:r>
      <w:r w:rsidR="007032A6">
        <w:t>, t</w:t>
      </w:r>
      <w:r>
        <w:t>hen X follows a geometric distribution</w:t>
      </w:r>
    </w:p>
    <w:p w14:paraId="30D5A396" w14:textId="390A71BF" w:rsidR="00D41795" w:rsidRPr="00D41795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i.e. </w:t>
      </w:r>
      <w:r w:rsidR="00D41795">
        <w:t xml:space="preserve">X ~ Geom(p) and its pmf is given by </w:t>
      </w:r>
      <w:r w:rsidR="00D41795" w:rsidRPr="007032A6">
        <w:rPr>
          <w:highlight w:val="yellow"/>
        </w:rPr>
        <w:t>f(x) = P(X=x) = p(1 – p)</w:t>
      </w:r>
      <w:r w:rsidR="00D41795" w:rsidRPr="007032A6">
        <w:rPr>
          <w:highlight w:val="yellow"/>
          <w:vertAlign w:val="superscript"/>
        </w:rPr>
        <w:t>x – 1</w:t>
      </w:r>
    </w:p>
    <w:p w14:paraId="1629908A" w14:textId="747C32B9" w:rsidR="00D41795" w:rsidRPr="00D41795" w:rsidRDefault="00D41795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7032A6">
        <w:rPr>
          <w:highlight w:val="yellow"/>
        </w:rPr>
        <w:t>E(X) = 1/p</w:t>
      </w:r>
    </w:p>
    <w:p w14:paraId="539ACB75" w14:textId="01DE75EB" w:rsidR="00D41795" w:rsidRPr="007032A6" w:rsidRDefault="00D41795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7032A6">
        <w:rPr>
          <w:highlight w:val="yellow"/>
        </w:rPr>
        <w:t>Var(X) = (1 – p)/x</w:t>
      </w:r>
      <w:r w:rsidRPr="007032A6">
        <w:rPr>
          <w:highlight w:val="yellow"/>
          <w:vertAlign w:val="superscript"/>
        </w:rPr>
        <w:t>2</w:t>
      </w:r>
    </w:p>
    <w:p w14:paraId="186979D9" w14:textId="19604655" w:rsidR="0027164C" w:rsidRPr="0027164C" w:rsidRDefault="0027164C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p = 1/6 chance of winning every cup</w:t>
      </w:r>
    </w:p>
    <w:p w14:paraId="19D19C27" w14:textId="182B750E" w:rsidR="0027164C" w:rsidRDefault="0027164C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Chance of winning on the 10</w:t>
      </w:r>
      <w:r w:rsidRPr="0027164C">
        <w:rPr>
          <w:vertAlign w:val="superscript"/>
        </w:rPr>
        <w:t>th</w:t>
      </w:r>
      <w:r>
        <w:t xml:space="preserve"> cup = P(X=10) = (1/6)(5/6)</w:t>
      </w:r>
      <w:r>
        <w:rPr>
          <w:vertAlign w:val="superscript"/>
        </w:rPr>
        <w:t>9</w:t>
      </w:r>
      <w:r>
        <w:t xml:space="preserve"> = 0.0323</w:t>
      </w:r>
    </w:p>
    <w:p w14:paraId="35446B56" w14:textId="6CD16B33" w:rsidR="007032A6" w:rsidRPr="0027164C" w:rsidRDefault="007032A6" w:rsidP="00D41795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27164C">
        <w:rPr>
          <w:b/>
        </w:rPr>
        <w:t>Memory-less property of geometric random variable</w:t>
      </w:r>
    </w:p>
    <w:p w14:paraId="75E35EFC" w14:textId="26ABD7DA" w:rsidR="007032A6" w:rsidRPr="007032A6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Let x be a geometric random variable and t1, t2 </w:t>
      </w:r>
      <w:r>
        <w:sym w:font="Symbol" w:char="F0CE"/>
      </w:r>
      <w:r>
        <w:t xml:space="preserve"> R</w:t>
      </w:r>
    </w:p>
    <w:p w14:paraId="46041BD0" w14:textId="6E58DAC2" w:rsidR="007032A6" w:rsidRPr="0044348F" w:rsidRDefault="007032A6" w:rsidP="002716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Then P(X ≥ t1 + t2 | X ≥ t1) = P(X ≥ t2)</w:t>
      </w:r>
    </w:p>
    <w:p w14:paraId="02A81C35" w14:textId="528B1B79" w:rsidR="0044348F" w:rsidRPr="000E134E" w:rsidRDefault="0044348F" w:rsidP="000E134E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E.g. chance of winning after 30 cups given </w:t>
      </w:r>
      <w:r w:rsidR="000E134E">
        <w:t xml:space="preserve">having </w:t>
      </w:r>
      <w:r>
        <w:t>failed 20 cups = chance of winning after 10 cups</w:t>
      </w:r>
    </w:p>
    <w:p w14:paraId="3DA9C8C6" w14:textId="03598104" w:rsidR="000E134E" w:rsidRPr="00057513" w:rsidRDefault="00057513" w:rsidP="000E134E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rPr>
          <w:b/>
        </w:rPr>
        <w:t>Chebyshev’s Theorem</w:t>
      </w:r>
      <w:r>
        <w:t xml:space="preserve"> – revisited</w:t>
      </w:r>
    </w:p>
    <w:p w14:paraId="417FD625" w14:textId="00A6E1E9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X be a r. v. w/ E(X) = Var(X) = </w:t>
      </w:r>
      <w:r>
        <w:sym w:font="Symbol" w:char="F073"/>
      </w:r>
      <w:r>
        <w:rPr>
          <w:vertAlign w:val="superscript"/>
        </w:rPr>
        <w:t>2</w:t>
      </w:r>
      <w:r>
        <w:t>; t</w:t>
      </w:r>
      <w:r w:rsidRPr="00057513">
        <w:t>hen</w:t>
      </w:r>
      <w:r>
        <w:t xml:space="preserve"> for any </w:t>
      </w:r>
      <w:r>
        <w:sym w:font="Symbol" w:char="F065"/>
      </w:r>
      <w:r>
        <w:t xml:space="preserve"> &gt; 0</w:t>
      </w:r>
    </w:p>
    <w:p w14:paraId="2942BF05" w14:textId="32F73076" w:rsidR="00057513" w:rsidRPr="00057513" w:rsidRDefault="00057513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≤ </w:t>
      </w:r>
      <w:r>
        <w:sym w:font="Symbol" w:char="F065"/>
      </w:r>
      <w:r>
        <w:t>) ≥ Var(X)/</w:t>
      </w:r>
      <w:r>
        <w:sym w:font="Symbol" w:char="F065"/>
      </w:r>
      <w:r>
        <w:rPr>
          <w:vertAlign w:val="superscript"/>
        </w:rPr>
        <w:t>2</w:t>
      </w:r>
      <w:r w:rsidR="00726BA4">
        <w:t xml:space="preserve"> for any </w:t>
      </w:r>
      <w:r w:rsidR="00726BA4">
        <w:sym w:font="Symbol" w:char="F065"/>
      </w:r>
      <w:r w:rsidR="00726BA4">
        <w:t xml:space="preserve"> &gt; 0</w:t>
      </w:r>
    </w:p>
    <w:p w14:paraId="21A09EC0" w14:textId="11BC95DD" w:rsidR="00057513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P(|X – E(X)| &lt; </w:t>
      </w:r>
      <w:r>
        <w:sym w:font="Symbol" w:char="F065"/>
      </w:r>
      <w:r>
        <w:t>) = 1 – P(|X – E(X)| ≥ e) ≥ 1 – Var(X)/</w:t>
      </w:r>
      <w:r>
        <w:sym w:font="Symbol" w:char="F065"/>
      </w:r>
      <w:r>
        <w:rPr>
          <w:vertAlign w:val="superscript"/>
        </w:rPr>
        <w:t>2</w:t>
      </w:r>
    </w:p>
    <w:p w14:paraId="0ACDEC52" w14:textId="5FA1DC93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Let </w:t>
      </w:r>
      <w:r>
        <w:sym w:font="Symbol" w:char="F065"/>
      </w:r>
      <w:r>
        <w:t xml:space="preserve"> = k</w:t>
      </w:r>
      <w:r>
        <w:sym w:font="Symbol" w:char="F073"/>
      </w:r>
      <w:r>
        <w:t xml:space="preserve"> where k &gt; 0, standard deviation </w:t>
      </w:r>
      <w:r>
        <w:sym w:font="Symbol" w:char="F073"/>
      </w:r>
      <w:r>
        <w:t xml:space="preserve"> &gt; 0; then</w:t>
      </w:r>
    </w:p>
    <w:p w14:paraId="59F25F85" w14:textId="1A2F2BF0" w:rsidR="00726BA4" w:rsidRDefault="00726BA4" w:rsidP="00057513">
      <w:pPr>
        <w:pStyle w:val="ListParagraph"/>
        <w:numPr>
          <w:ilvl w:val="1"/>
          <w:numId w:val="7"/>
        </w:numPr>
        <w:spacing w:line="276" w:lineRule="auto"/>
      </w:pPr>
      <w:r w:rsidRPr="00726BA4">
        <w:rPr>
          <w:highlight w:val="yellow"/>
        </w:rPr>
        <w:t>P(|X – E(X)| &lt; k</w:t>
      </w:r>
      <w:r w:rsidRPr="00726BA4">
        <w:rPr>
          <w:highlight w:val="yellow"/>
        </w:rPr>
        <w:sym w:font="Symbol" w:char="F073"/>
      </w:r>
      <w:r w:rsidRPr="00726BA4">
        <w:rPr>
          <w:highlight w:val="yellow"/>
        </w:rPr>
        <w:t>) ≥ 1 – 1/k</w:t>
      </w:r>
      <w:r w:rsidRPr="00726BA4">
        <w:rPr>
          <w:highlight w:val="yellow"/>
          <w:vertAlign w:val="superscript"/>
        </w:rPr>
        <w:t>2</w:t>
      </w:r>
    </w:p>
    <w:p w14:paraId="26C37785" w14:textId="317B50D7" w:rsidR="000854B7" w:rsidRPr="000854B7" w:rsidRDefault="000854B7" w:rsidP="00057513">
      <w:pPr>
        <w:pStyle w:val="ListParagraph"/>
        <w:numPr>
          <w:ilvl w:val="1"/>
          <w:numId w:val="7"/>
        </w:numPr>
        <w:spacing w:line="276" w:lineRule="auto"/>
      </w:pPr>
      <w:r w:rsidRPr="000854B7">
        <w:t>Note that |X – E(X)| &lt; k</w:t>
      </w:r>
      <w:r w:rsidRPr="000854B7">
        <w:sym w:font="Symbol" w:char="F073"/>
      </w:r>
      <w:r w:rsidRPr="000854B7">
        <w:t xml:space="preserve"> </w:t>
      </w:r>
      <w:r w:rsidRPr="000854B7">
        <w:sym w:font="Symbol" w:char="F0DB"/>
      </w:r>
      <w:r w:rsidRPr="000854B7">
        <w:t xml:space="preserve"> -k</w:t>
      </w:r>
      <w:r w:rsidRPr="000854B7">
        <w:sym w:font="Symbol" w:char="F073"/>
      </w:r>
      <w:r w:rsidRPr="000854B7">
        <w:t xml:space="preserve"> &lt; X – E(X) &lt; k</w:t>
      </w:r>
      <w:r w:rsidRPr="000854B7">
        <w:sym w:font="Symbol" w:char="F073"/>
      </w:r>
    </w:p>
    <w:p w14:paraId="1EB568C3" w14:textId="0DF40171" w:rsidR="00726BA4" w:rsidRPr="00726BA4" w:rsidRDefault="00726BA4" w:rsidP="00057513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E.g. # of students who miss class is r. v. X with mean = 15 and </w:t>
      </w:r>
      <w:r>
        <w:sym w:font="Symbol" w:char="F073"/>
      </w:r>
      <w:r>
        <w:t xml:space="preserve"> = 2</w:t>
      </w:r>
    </w:p>
    <w:p w14:paraId="3B56D9F3" w14:textId="5CF2A757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P(9 &lt; X &lt; 21) = P(-6 &lt; X – 15 &lt; 6)</w:t>
      </w:r>
    </w:p>
    <w:p w14:paraId="0EEE0997" w14:textId="06EBA778" w:rsidR="00726BA4" w:rsidRPr="00726BA4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 xml:space="preserve">= P(|X – 15| ≤ 6) </w:t>
      </w:r>
      <w:r>
        <w:sym w:font="Symbol" w:char="F0AC"/>
      </w:r>
      <w:r>
        <w:t xml:space="preserve"> k</w:t>
      </w:r>
      <w:r>
        <w:sym w:font="Symbol" w:char="F073"/>
      </w:r>
      <w:r>
        <w:t xml:space="preserve"> = 6, k = 3</w:t>
      </w:r>
    </w:p>
    <w:p w14:paraId="4207345A" w14:textId="166BA008" w:rsidR="00726BA4" w:rsidRPr="000854B7" w:rsidRDefault="00726BA4" w:rsidP="00726BA4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≥ 1 – 1/3</w:t>
      </w:r>
      <w:r>
        <w:rPr>
          <w:vertAlign w:val="superscript"/>
        </w:rPr>
        <w:t>2</w:t>
      </w:r>
    </w:p>
    <w:p w14:paraId="3FE3F1E3" w14:textId="5247A096" w:rsidR="000854B7" w:rsidRPr="0078304C" w:rsidRDefault="0078304C" w:rsidP="0078304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E.g. X ~ Bin(5, ½)</w:t>
      </w:r>
    </w:p>
    <w:p w14:paraId="4738E56D" w14:textId="1209BED8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E(X) = np = 2.5</w:t>
      </w:r>
    </w:p>
    <w:p w14:paraId="6CC6647B" w14:textId="7AF4A14C" w:rsidR="0078304C" w:rsidRPr="0078304C" w:rsidRDefault="0078304C" w:rsidP="0078304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Var(X) = np(1 – p) = 1.25</w:t>
      </w:r>
    </w:p>
    <w:p w14:paraId="034FB75F" w14:textId="11AC7634" w:rsidR="0078304C" w:rsidRPr="00ED64CC" w:rsidRDefault="0078304C" w:rsidP="00ED64CC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P(|X – E(X)| &lt; 2</w:t>
      </w:r>
      <w:r>
        <w:sym w:font="Symbol" w:char="F073"/>
      </w:r>
      <w:r>
        <w:t>) = P(|X – 2.5| &lt; 2sqrt(1.25)) ≥ 1/2</w:t>
      </w:r>
      <w:r>
        <w:rPr>
          <w:vertAlign w:val="superscript"/>
        </w:rPr>
        <w:t>2</w:t>
      </w:r>
      <w:bookmarkStart w:id="0" w:name="_GoBack"/>
      <w:bookmarkEnd w:id="0"/>
    </w:p>
    <w:sectPr w:rsidR="0078304C" w:rsidRPr="00ED64CC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37"/>
    <w:rsid w:val="00014E43"/>
    <w:rsid w:val="00055C96"/>
    <w:rsid w:val="00057513"/>
    <w:rsid w:val="0008362D"/>
    <w:rsid w:val="000854B7"/>
    <w:rsid w:val="00097459"/>
    <w:rsid w:val="000B1639"/>
    <w:rsid w:val="000B3990"/>
    <w:rsid w:val="000C4A5E"/>
    <w:rsid w:val="000D4151"/>
    <w:rsid w:val="000E134E"/>
    <w:rsid w:val="001472A8"/>
    <w:rsid w:val="00166E33"/>
    <w:rsid w:val="00175D71"/>
    <w:rsid w:val="00184677"/>
    <w:rsid w:val="001B0B39"/>
    <w:rsid w:val="001D1B51"/>
    <w:rsid w:val="00246FFB"/>
    <w:rsid w:val="00260798"/>
    <w:rsid w:val="00261ADA"/>
    <w:rsid w:val="0027164C"/>
    <w:rsid w:val="002F2E04"/>
    <w:rsid w:val="00303D6A"/>
    <w:rsid w:val="00352B2C"/>
    <w:rsid w:val="003807E9"/>
    <w:rsid w:val="003B53B2"/>
    <w:rsid w:val="0044056D"/>
    <w:rsid w:val="0044348F"/>
    <w:rsid w:val="004A62D0"/>
    <w:rsid w:val="004C7A44"/>
    <w:rsid w:val="00523113"/>
    <w:rsid w:val="005313E8"/>
    <w:rsid w:val="005E5908"/>
    <w:rsid w:val="005F2A31"/>
    <w:rsid w:val="006314B5"/>
    <w:rsid w:val="00690537"/>
    <w:rsid w:val="006A754F"/>
    <w:rsid w:val="006D563D"/>
    <w:rsid w:val="006E64B3"/>
    <w:rsid w:val="007032A6"/>
    <w:rsid w:val="007074DD"/>
    <w:rsid w:val="00725762"/>
    <w:rsid w:val="00726BA4"/>
    <w:rsid w:val="00766343"/>
    <w:rsid w:val="0078304C"/>
    <w:rsid w:val="00792AF3"/>
    <w:rsid w:val="00794C39"/>
    <w:rsid w:val="007C2BB5"/>
    <w:rsid w:val="007D0FAB"/>
    <w:rsid w:val="0082427E"/>
    <w:rsid w:val="00856589"/>
    <w:rsid w:val="00875D61"/>
    <w:rsid w:val="008C7693"/>
    <w:rsid w:val="009134C8"/>
    <w:rsid w:val="00965E6C"/>
    <w:rsid w:val="00973376"/>
    <w:rsid w:val="00997C10"/>
    <w:rsid w:val="009C4EC0"/>
    <w:rsid w:val="009F3604"/>
    <w:rsid w:val="00A26A81"/>
    <w:rsid w:val="00A65277"/>
    <w:rsid w:val="00A73416"/>
    <w:rsid w:val="00B04674"/>
    <w:rsid w:val="00B1275F"/>
    <w:rsid w:val="00B81C58"/>
    <w:rsid w:val="00BA7D6B"/>
    <w:rsid w:val="00C47C76"/>
    <w:rsid w:val="00CF31D8"/>
    <w:rsid w:val="00D41795"/>
    <w:rsid w:val="00D62A06"/>
    <w:rsid w:val="00D83944"/>
    <w:rsid w:val="00E05305"/>
    <w:rsid w:val="00E43732"/>
    <w:rsid w:val="00E75AA5"/>
    <w:rsid w:val="00ED64CC"/>
    <w:rsid w:val="00EE44D8"/>
    <w:rsid w:val="00F24875"/>
    <w:rsid w:val="00F42F62"/>
    <w:rsid w:val="00F45959"/>
    <w:rsid w:val="00F73FC2"/>
    <w:rsid w:val="00F968C9"/>
    <w:rsid w:val="00FA7664"/>
    <w:rsid w:val="00FF5B2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1E1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7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3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80435-36D9-8441-B314-E6A0D320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154</TotalTime>
  <Pages>3</Pages>
  <Words>644</Words>
  <Characters>3674</Characters>
  <Application>Microsoft Macintosh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69</cp:revision>
  <dcterms:created xsi:type="dcterms:W3CDTF">2015-09-28T16:54:00Z</dcterms:created>
  <dcterms:modified xsi:type="dcterms:W3CDTF">2015-10-12T17:04:00Z</dcterms:modified>
</cp:coreProperties>
</file>
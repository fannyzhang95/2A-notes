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8B59D" w14:textId="77777777" w:rsidR="00C47C76" w:rsidRDefault="00295D8C" w:rsidP="007C2BB5">
      <w:pPr>
        <w:spacing w:line="276" w:lineRule="auto"/>
      </w:pPr>
      <w:r>
        <w:rPr>
          <w:b/>
          <w:u w:val="single"/>
        </w:rPr>
        <w:t>Hypothesis Testing for Population Variance</w:t>
      </w:r>
    </w:p>
    <w:p w14:paraId="058C0A6D" w14:textId="77777777" w:rsidR="007C2BB5" w:rsidRDefault="007C2BB5" w:rsidP="007C2BB5">
      <w:pPr>
        <w:spacing w:line="276" w:lineRule="auto"/>
      </w:pPr>
    </w:p>
    <w:p w14:paraId="6878A886" w14:textId="77777777" w:rsidR="007C2BB5" w:rsidRDefault="00295D8C" w:rsidP="007C2BB5">
      <w:pPr>
        <w:pStyle w:val="ListParagraph"/>
        <w:numPr>
          <w:ilvl w:val="0"/>
          <w:numId w:val="7"/>
        </w:numPr>
        <w:spacing w:line="276" w:lineRule="auto"/>
      </w:pPr>
      <w:r>
        <w:t>Consider population ~ X ~ N(</w:t>
      </w:r>
      <w:r>
        <w:sym w:font="Symbol" w:char="F06D"/>
      </w:r>
      <w:r>
        <w:t xml:space="preserve">, </w:t>
      </w:r>
      <w:r>
        <w:sym w:font="Symbol" w:char="F073"/>
      </w:r>
      <w:r>
        <w:t>)</w:t>
      </w:r>
    </w:p>
    <w:p w14:paraId="77E60DF8" w14:textId="399170E0" w:rsidR="00295D8C" w:rsidRDefault="00295D8C" w:rsidP="00295D8C">
      <w:pPr>
        <w:pStyle w:val="ListParagraph"/>
        <w:numPr>
          <w:ilvl w:val="1"/>
          <w:numId w:val="7"/>
        </w:numPr>
        <w:spacing w:line="276" w:lineRule="auto"/>
      </w:pPr>
      <w:r>
        <w:t xml:space="preserve">Test H0: </w:t>
      </w:r>
      <w:r>
        <w:sym w:font="Symbol" w:char="F073"/>
      </w:r>
      <w:r>
        <w:t xml:space="preserve"> = </w:t>
      </w:r>
      <w:r>
        <w:sym w:font="Symbol" w:char="F073"/>
      </w:r>
      <w:r>
        <w:rPr>
          <w:vertAlign w:val="subscript"/>
        </w:rPr>
        <w:t>0</w:t>
      </w:r>
      <w:r>
        <w:t xml:space="preserve"> vs. </w:t>
      </w:r>
      <w:r>
        <w:sym w:font="Symbol" w:char="F073"/>
      </w:r>
      <w:r w:rsidR="0073458B">
        <w:t xml:space="preserve"> </w:t>
      </w:r>
      <w:r w:rsidR="0073458B">
        <w:sym w:font="Symbol" w:char="F0B9"/>
      </w:r>
      <w:r>
        <w:t xml:space="preserve"> </w:t>
      </w:r>
      <w:r>
        <w:sym w:font="Symbol" w:char="F073"/>
      </w:r>
      <w:r>
        <w:rPr>
          <w:vertAlign w:val="subscript"/>
        </w:rPr>
        <w:t>0</w:t>
      </w:r>
    </w:p>
    <w:p w14:paraId="4FB2D582" w14:textId="77777777" w:rsidR="00295D8C" w:rsidRDefault="00295D8C" w:rsidP="00295D8C">
      <w:pPr>
        <w:pStyle w:val="ListParagraph"/>
        <w:numPr>
          <w:ilvl w:val="1"/>
          <w:numId w:val="7"/>
        </w:numPr>
        <w:spacing w:line="276" w:lineRule="auto"/>
      </w:pPr>
      <w:r>
        <w:t>What is the test statistic?</w:t>
      </w:r>
    </w:p>
    <w:p w14:paraId="1AB5C428" w14:textId="77777777" w:rsidR="00295D8C" w:rsidRDefault="00295D8C" w:rsidP="00295D8C">
      <w:pPr>
        <w:pStyle w:val="ListParagraph"/>
        <w:numPr>
          <w:ilvl w:val="0"/>
          <w:numId w:val="7"/>
        </w:numPr>
        <w:spacing w:line="276" w:lineRule="auto"/>
      </w:pPr>
      <w:r>
        <w:rPr>
          <w:u w:val="single"/>
        </w:rPr>
        <w:t>Chi-square distribution</w:t>
      </w:r>
    </w:p>
    <w:p w14:paraId="4A32E389" w14:textId="4B37B2E7" w:rsidR="00295D8C" w:rsidRDefault="00295D8C" w:rsidP="00295D8C">
      <w:pPr>
        <w:pStyle w:val="ListParagraph"/>
        <w:numPr>
          <w:ilvl w:val="1"/>
          <w:numId w:val="7"/>
        </w:numPr>
        <w:spacing w:line="276" w:lineRule="auto"/>
      </w:pPr>
      <w:r>
        <w:t xml:space="preserve">Let X1 … </w:t>
      </w:r>
      <w:proofErr w:type="spellStart"/>
      <w:r>
        <w:t>Xn</w:t>
      </w:r>
      <w:proofErr w:type="spellEnd"/>
      <w:r>
        <w:t xml:space="preserve"> be</w:t>
      </w:r>
      <w:r w:rsidR="0073458B">
        <w:t xml:space="preserve"> independent</w:t>
      </w:r>
      <w:r>
        <w:t xml:space="preserve"> r. v. that ~ N(0, 1)</w:t>
      </w:r>
    </w:p>
    <w:p w14:paraId="1D4FD0AB" w14:textId="26B39297" w:rsidR="00295D8C" w:rsidRDefault="00295D8C" w:rsidP="00295D8C">
      <w:pPr>
        <w:pStyle w:val="ListParagraph"/>
        <w:numPr>
          <w:ilvl w:val="1"/>
          <w:numId w:val="7"/>
        </w:numPr>
        <w:spacing w:line="276" w:lineRule="auto"/>
      </w:pPr>
      <w:r>
        <w:t xml:space="preserve">Then </w:t>
      </w:r>
      <w:r w:rsidR="00B2659A">
        <w:t>S</w:t>
      </w:r>
      <w:r w:rsidR="00AB52DD">
        <w:t xml:space="preserve"> = X</w:t>
      </w:r>
      <w:r w:rsidR="00AB52DD">
        <w:rPr>
          <w:vertAlign w:val="subscript"/>
        </w:rPr>
        <w:t>1</w:t>
      </w:r>
      <w:r w:rsidR="00AB52DD">
        <w:rPr>
          <w:vertAlign w:val="superscript"/>
        </w:rPr>
        <w:t>2</w:t>
      </w:r>
      <w:r w:rsidR="00AB52DD">
        <w:t xml:space="preserve"> + … + X</w:t>
      </w:r>
      <w:r w:rsidR="00AB52DD">
        <w:rPr>
          <w:vertAlign w:val="subscript"/>
        </w:rPr>
        <w:t>n</w:t>
      </w:r>
      <w:r w:rsidR="00AB52DD">
        <w:rPr>
          <w:vertAlign w:val="superscript"/>
        </w:rPr>
        <w:t>2</w:t>
      </w:r>
      <w:r>
        <w:t xml:space="preserve"> has a </w:t>
      </w:r>
      <w:r w:rsidRPr="00295D8C">
        <w:rPr>
          <w:u w:val="single"/>
        </w:rPr>
        <w:t>X</w:t>
      </w:r>
      <w:r w:rsidRPr="00295D8C">
        <w:rPr>
          <w:u w:val="single"/>
          <w:vertAlign w:val="superscript"/>
        </w:rPr>
        <w:t>2</w:t>
      </w:r>
      <w:r w:rsidRPr="00295D8C">
        <w:rPr>
          <w:u w:val="single"/>
        </w:rPr>
        <w:t>-distribution</w:t>
      </w:r>
      <w:r>
        <w:t xml:space="preserve"> with degrees of freedom = n</w:t>
      </w:r>
    </w:p>
    <w:p w14:paraId="460E5FA8" w14:textId="776E7DF5" w:rsidR="00B2659A" w:rsidRPr="00DC59AB" w:rsidRDefault="00B2659A" w:rsidP="00B2659A">
      <w:pPr>
        <w:pStyle w:val="ListParagraph"/>
        <w:numPr>
          <w:ilvl w:val="2"/>
          <w:numId w:val="7"/>
        </w:numPr>
        <w:spacing w:line="276" w:lineRule="auto"/>
      </w:pPr>
      <w:r>
        <w:t>i.e. S ~ X</w:t>
      </w:r>
      <w:r>
        <w:rPr>
          <w:vertAlign w:val="superscript"/>
        </w:rPr>
        <w:t>2</w:t>
      </w:r>
      <w:r>
        <w:rPr>
          <w:vertAlign w:val="subscript"/>
        </w:rPr>
        <w:t>n</w:t>
      </w:r>
      <w:bookmarkStart w:id="0" w:name="_GoBack"/>
      <w:bookmarkEnd w:id="0"/>
    </w:p>
    <w:p w14:paraId="3FEA49C0" w14:textId="1C1FE5F3" w:rsidR="00DC59AB" w:rsidRPr="00B2659A" w:rsidRDefault="00DC59AB" w:rsidP="00B2659A">
      <w:pPr>
        <w:pStyle w:val="ListParagraph"/>
        <w:numPr>
          <w:ilvl w:val="2"/>
          <w:numId w:val="7"/>
        </w:numPr>
        <w:spacing w:line="276" w:lineRule="auto"/>
      </w:pPr>
      <w:r>
        <w:t>i.e. if r. v. Y ~ N(0, 1), Y</w:t>
      </w:r>
      <w:r>
        <w:rPr>
          <w:vertAlign w:val="superscript"/>
        </w:rPr>
        <w:t>2</w:t>
      </w:r>
      <w:r>
        <w:t xml:space="preserve"> ~ X</w:t>
      </w:r>
      <w:r>
        <w:rPr>
          <w:vertAlign w:val="superscript"/>
        </w:rPr>
        <w:t>2</w:t>
      </w:r>
      <w:r>
        <w:rPr>
          <w:vertAlign w:val="subscript"/>
        </w:rPr>
        <w:t>1</w:t>
      </w:r>
    </w:p>
    <w:p w14:paraId="64E30B00" w14:textId="22189B68" w:rsidR="00B2659A" w:rsidRDefault="00B2659A" w:rsidP="00B2659A">
      <w:pPr>
        <w:pStyle w:val="ListParagraph"/>
        <w:numPr>
          <w:ilvl w:val="1"/>
          <w:numId w:val="7"/>
        </w:numPr>
        <w:spacing w:line="276" w:lineRule="auto"/>
      </w:pPr>
      <w:r>
        <w:t>For X ~ X</w:t>
      </w:r>
      <w:r>
        <w:rPr>
          <w:vertAlign w:val="superscript"/>
        </w:rPr>
        <w:t>2</w:t>
      </w:r>
      <w:r>
        <w:t>, x ≥ 0</w:t>
      </w:r>
    </w:p>
    <w:p w14:paraId="43963ADC" w14:textId="437F2785" w:rsidR="005C61EE" w:rsidRDefault="005C61EE" w:rsidP="00B2659A">
      <w:pPr>
        <w:pStyle w:val="ListParagraph"/>
        <w:numPr>
          <w:ilvl w:val="1"/>
          <w:numId w:val="7"/>
        </w:numPr>
        <w:spacing w:line="276" w:lineRule="auto"/>
      </w:pPr>
      <w:r w:rsidRPr="00784B9E">
        <w:rPr>
          <w:highlight w:val="yellow"/>
        </w:rPr>
        <w:t>E(X)</w:t>
      </w:r>
      <w:r w:rsidR="00784B9E" w:rsidRPr="00784B9E">
        <w:rPr>
          <w:highlight w:val="yellow"/>
        </w:rPr>
        <w:t xml:space="preserve"> = n</w:t>
      </w:r>
    </w:p>
    <w:p w14:paraId="438E41CD" w14:textId="4AB3BE0F" w:rsidR="00784B9E" w:rsidRDefault="00784B9E" w:rsidP="00B2659A">
      <w:pPr>
        <w:pStyle w:val="ListParagraph"/>
        <w:numPr>
          <w:ilvl w:val="1"/>
          <w:numId w:val="7"/>
        </w:numPr>
        <w:spacing w:line="276" w:lineRule="auto"/>
      </w:pPr>
      <w:r w:rsidRPr="00784B9E">
        <w:rPr>
          <w:highlight w:val="yellow"/>
        </w:rPr>
        <w:t>Var(X) = 2n</w:t>
      </w:r>
    </w:p>
    <w:p w14:paraId="6C8F1313" w14:textId="494D4818" w:rsidR="00784B9E" w:rsidRDefault="00784B9E" w:rsidP="00B2659A">
      <w:pPr>
        <w:pStyle w:val="ListParagraph"/>
        <w:numPr>
          <w:ilvl w:val="1"/>
          <w:numId w:val="7"/>
        </w:numPr>
        <w:spacing w:line="276" w:lineRule="auto"/>
      </w:pPr>
      <w:r w:rsidRPr="00771F57">
        <w:rPr>
          <w:highlight w:val="yellow"/>
        </w:rPr>
        <w:t>X1 + X2 ~ X</w:t>
      </w:r>
      <w:r w:rsidRPr="00771F57">
        <w:rPr>
          <w:highlight w:val="yellow"/>
          <w:vertAlign w:val="superscript"/>
        </w:rPr>
        <w:t>2</w:t>
      </w:r>
      <w:r w:rsidRPr="00771F57">
        <w:rPr>
          <w:highlight w:val="yellow"/>
          <w:vertAlign w:val="subscript"/>
        </w:rPr>
        <w:t>n1 + n2</w:t>
      </w:r>
      <w:r>
        <w:t xml:space="preserve"> for independent distributions X1, X2</w:t>
      </w:r>
    </w:p>
    <w:p w14:paraId="1A04F80E" w14:textId="19E3DAC9" w:rsidR="006F76B4" w:rsidRDefault="006F76B4" w:rsidP="00295D8C">
      <w:pPr>
        <w:pStyle w:val="ListParagraph"/>
        <w:numPr>
          <w:ilvl w:val="1"/>
          <w:numId w:val="7"/>
        </w:numPr>
        <w:spacing w:line="276" w:lineRule="auto"/>
      </w:pPr>
      <w:r>
        <w:t xml:space="preserve">Pivotal </w:t>
      </w:r>
      <w:r w:rsidR="006225C1" w:rsidRPr="005C2EA6">
        <w:t xml:space="preserve">U </w:t>
      </w:r>
      <w:r w:rsidRPr="005C2EA6">
        <w:t>= (n – 1)S</w:t>
      </w:r>
      <w:r w:rsidRPr="005C2EA6">
        <w:rPr>
          <w:vertAlign w:val="superscript"/>
        </w:rPr>
        <w:t>2</w:t>
      </w:r>
      <w:r w:rsidRPr="005C2EA6">
        <w:t>/</w:t>
      </w:r>
      <w:r w:rsidRPr="005C2EA6">
        <w:sym w:font="Symbol" w:char="F073"/>
      </w:r>
      <w:r w:rsidRPr="005C2EA6">
        <w:rPr>
          <w:vertAlign w:val="superscript"/>
        </w:rPr>
        <w:t>2</w:t>
      </w:r>
      <w:r w:rsidRPr="005C2EA6">
        <w:t xml:space="preserve"> ~ X</w:t>
      </w:r>
      <w:r w:rsidRPr="005C2EA6">
        <w:rPr>
          <w:vertAlign w:val="superscript"/>
        </w:rPr>
        <w:t>2</w:t>
      </w:r>
      <w:r w:rsidRPr="005C2EA6">
        <w:rPr>
          <w:vertAlign w:val="subscript"/>
        </w:rPr>
        <w:t>n-1</w:t>
      </w:r>
    </w:p>
    <w:p w14:paraId="4BACF2F3" w14:textId="11A2208B" w:rsidR="006F76B4" w:rsidRDefault="006225C1" w:rsidP="00295D8C">
      <w:pPr>
        <w:pStyle w:val="ListParagraph"/>
        <w:numPr>
          <w:ilvl w:val="1"/>
          <w:numId w:val="7"/>
        </w:numPr>
        <w:spacing w:line="276" w:lineRule="auto"/>
      </w:pPr>
      <w:r>
        <w:t xml:space="preserve">(1 </w:t>
      </w:r>
      <w:r>
        <w:sym w:font="Symbol" w:char="F02D"/>
      </w:r>
      <w:r>
        <w:t xml:space="preserve"> </w:t>
      </w:r>
      <w:r>
        <w:sym w:font="Symbol" w:char="F061"/>
      </w:r>
      <w:r>
        <w:t xml:space="preserve">)100% CI for </w:t>
      </w:r>
      <w:r>
        <w:sym w:font="Symbol" w:char="F073"/>
      </w:r>
      <w:r w:rsidR="005C2EA6">
        <w:rPr>
          <w:vertAlign w:val="superscript"/>
        </w:rPr>
        <w:t>2</w:t>
      </w:r>
      <w:r>
        <w:t>:</w:t>
      </w:r>
    </w:p>
    <w:p w14:paraId="0165E6EC" w14:textId="5FC1A254" w:rsidR="006225C1" w:rsidRDefault="005C2EA6" w:rsidP="006225C1">
      <w:pPr>
        <w:pStyle w:val="ListParagraph"/>
        <w:numPr>
          <w:ilvl w:val="2"/>
          <w:numId w:val="7"/>
        </w:numPr>
        <w:spacing w:line="276" w:lineRule="auto"/>
      </w:pP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(n-1)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  <m:sub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sub>
                </m:sSub>
              </m:den>
            </m:f>
          </m:e>
        </m:rad>
        <m:r>
          <w:rPr>
            <w:rFonts w:ascii="Cambria Math" w:hAnsi="Cambria Math"/>
            <w:sz w:val="28"/>
            <w:highlight w:val="yellow"/>
          </w:rPr>
          <m:t>&lt;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  <w:highlight w:val="yellow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highlight w:val="yellow"/>
                  </w:rPr>
                  <m:t>(n-1)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highlight w:val="yellow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sub>
                </m:sSub>
              </m:den>
            </m:f>
          </m:e>
        </m:rad>
      </m:oMath>
      <w:r w:rsidR="004512DE">
        <w:rPr>
          <w:sz w:val="28"/>
        </w:rPr>
        <w:t xml:space="preserve"> </w:t>
      </w:r>
      <w:r w:rsidR="004512DE" w:rsidRPr="004512DE">
        <w:t xml:space="preserve">, </w:t>
      </w:r>
      <w:r w:rsidR="004512DE">
        <w:t xml:space="preserve">degrees of freedom = n </w:t>
      </w:r>
      <w:r w:rsidR="002D6467">
        <w:t>–</w:t>
      </w:r>
      <w:r w:rsidR="004512DE">
        <w:t xml:space="preserve"> 1</w:t>
      </w:r>
    </w:p>
    <w:p w14:paraId="4F84C071" w14:textId="19B44492" w:rsidR="006225C1" w:rsidRDefault="00E376F0" w:rsidP="00E376F0">
      <w:pPr>
        <w:pStyle w:val="ListParagraph"/>
        <w:numPr>
          <w:ilvl w:val="1"/>
          <w:numId w:val="7"/>
        </w:numPr>
        <w:spacing w:line="276" w:lineRule="auto"/>
      </w:pPr>
      <w:r>
        <w:t>Ex: n = 50; S</w:t>
      </w:r>
      <w:r>
        <w:rPr>
          <w:vertAlign w:val="superscript"/>
        </w:rPr>
        <w:t>2</w:t>
      </w:r>
      <w:r>
        <w:t xml:space="preserve"> = 25</w:t>
      </w:r>
    </w:p>
    <w:p w14:paraId="33B758ED" w14:textId="4AF8BF09" w:rsidR="00E376F0" w:rsidRDefault="00E376F0" w:rsidP="00E376F0">
      <w:pPr>
        <w:pStyle w:val="ListParagraph"/>
        <w:numPr>
          <w:ilvl w:val="2"/>
          <w:numId w:val="7"/>
        </w:numPr>
        <w:spacing w:line="276" w:lineRule="auto"/>
      </w:pPr>
      <w:r>
        <w:t xml:space="preserve">Find 90% CI for </w:t>
      </w:r>
      <w:r>
        <w:sym w:font="Symbol" w:char="F073"/>
      </w:r>
    </w:p>
    <w:p w14:paraId="43C5AA44" w14:textId="009E016C" w:rsidR="00E376F0" w:rsidRDefault="00E376F0" w:rsidP="00E376F0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D.f.</w:t>
      </w:r>
      <w:proofErr w:type="spellEnd"/>
      <w:r>
        <w:t xml:space="preserve"> = 49 </w:t>
      </w:r>
      <w:r>
        <w:sym w:font="Symbol" w:char="F0AE"/>
      </w:r>
      <w:r>
        <w:t xml:space="preserve"> approx. to 50</w:t>
      </w:r>
    </w:p>
    <w:p w14:paraId="08D12353" w14:textId="49CE9A9B" w:rsidR="00E05F9B" w:rsidRDefault="00E05F9B" w:rsidP="00E376F0">
      <w:pPr>
        <w:pStyle w:val="ListParagraph"/>
        <w:numPr>
          <w:ilvl w:val="2"/>
          <w:numId w:val="7"/>
        </w:numPr>
        <w:spacing w:line="276" w:lineRule="auto"/>
      </w:pPr>
      <w:r>
        <w:t>i.e. U ~ X</w:t>
      </w:r>
      <w:r>
        <w:rPr>
          <w:vertAlign w:val="superscript"/>
        </w:rPr>
        <w:t>2</w:t>
      </w:r>
      <w:r>
        <w:rPr>
          <w:vertAlign w:val="subscript"/>
        </w:rPr>
        <w:t>50</w:t>
      </w:r>
    </w:p>
    <w:p w14:paraId="5BF8FF69" w14:textId="77777777" w:rsidR="00E07E26" w:rsidRDefault="00E05F9B" w:rsidP="00E376F0">
      <w:pPr>
        <w:pStyle w:val="ListParagraph"/>
        <w:numPr>
          <w:ilvl w:val="2"/>
          <w:numId w:val="7"/>
        </w:numPr>
        <w:spacing w:line="276" w:lineRule="auto"/>
      </w:pPr>
      <w:r>
        <w:t xml:space="preserve">Select a, </w:t>
      </w:r>
      <w:r w:rsidR="00E07E26">
        <w:t>b such that P(a ≤ U ≤ b) = 0.90</w:t>
      </w:r>
    </w:p>
    <w:p w14:paraId="6000E9B2" w14:textId="7464BDFD" w:rsidR="00E07E26" w:rsidRDefault="00E07E26" w:rsidP="00E07E26">
      <w:pPr>
        <w:pStyle w:val="ListParagraph"/>
        <w:numPr>
          <w:ilvl w:val="3"/>
          <w:numId w:val="7"/>
        </w:numPr>
        <w:spacing w:line="276" w:lineRule="auto"/>
      </w:pPr>
      <w:r>
        <w:t>P(a ≤ U ≤ b) = P(U ≥ a) – P(U &gt; b)</w:t>
      </w:r>
    </w:p>
    <w:p w14:paraId="160E11C4" w14:textId="12F2E875" w:rsidR="00E05F9B" w:rsidRDefault="00E07E26" w:rsidP="00E07E26">
      <w:pPr>
        <w:pStyle w:val="ListParagraph"/>
        <w:numPr>
          <w:ilvl w:val="3"/>
          <w:numId w:val="7"/>
        </w:numPr>
        <w:spacing w:line="276" w:lineRule="auto"/>
      </w:pPr>
      <w:r>
        <w:t>Find a such that P(U ≥ a) = 0.95 &amp; b such that P(U &gt; b) = 0.05</w:t>
      </w:r>
    </w:p>
    <w:p w14:paraId="697F1C90" w14:textId="7365D3C4" w:rsidR="00E07E26" w:rsidRDefault="00E07E26" w:rsidP="00E07E26">
      <w:pPr>
        <w:pStyle w:val="ListParagraph"/>
        <w:numPr>
          <w:ilvl w:val="3"/>
          <w:numId w:val="7"/>
        </w:numPr>
        <w:spacing w:line="276" w:lineRule="auto"/>
      </w:pPr>
      <w:r>
        <w:t xml:space="preserve">From table: a = 34.8, b = </w:t>
      </w:r>
      <w:r w:rsidR="00475173">
        <w:t>67.5</w:t>
      </w:r>
    </w:p>
    <w:p w14:paraId="2CC90470" w14:textId="619098A6" w:rsidR="003A00CF" w:rsidRPr="007C2BB5" w:rsidRDefault="003A00CF" w:rsidP="00E07E26">
      <w:pPr>
        <w:pStyle w:val="ListParagraph"/>
        <w:numPr>
          <w:ilvl w:val="3"/>
          <w:numId w:val="7"/>
        </w:numPr>
        <w:spacing w:line="276" w:lineRule="auto"/>
      </w:pPr>
      <w:r>
        <w:sym w:font="Symbol" w:char="F05C"/>
      </w:r>
      <w:r>
        <w:t xml:space="preserve"> CI is [4.26, 5.93]</w:t>
      </w:r>
    </w:p>
    <w:sectPr w:rsidR="003A00CF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8C"/>
    <w:rsid w:val="000C4A5E"/>
    <w:rsid w:val="001B0B39"/>
    <w:rsid w:val="00295D8C"/>
    <w:rsid w:val="002D6467"/>
    <w:rsid w:val="003A00CF"/>
    <w:rsid w:val="004512DE"/>
    <w:rsid w:val="00475173"/>
    <w:rsid w:val="005C2EA6"/>
    <w:rsid w:val="005C61EE"/>
    <w:rsid w:val="006225C1"/>
    <w:rsid w:val="006A53DE"/>
    <w:rsid w:val="006F76B4"/>
    <w:rsid w:val="0073458B"/>
    <w:rsid w:val="00771F57"/>
    <w:rsid w:val="00784B9E"/>
    <w:rsid w:val="007A3856"/>
    <w:rsid w:val="007C2BB5"/>
    <w:rsid w:val="007D0FAB"/>
    <w:rsid w:val="0087001D"/>
    <w:rsid w:val="00875D61"/>
    <w:rsid w:val="00AB52DD"/>
    <w:rsid w:val="00B2659A"/>
    <w:rsid w:val="00C47C76"/>
    <w:rsid w:val="00D83944"/>
    <w:rsid w:val="00DC59AB"/>
    <w:rsid w:val="00E05F9B"/>
    <w:rsid w:val="00E07E26"/>
    <w:rsid w:val="00E376F0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91B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25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5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5C1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25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5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5C1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94D7A7-B395-EB41-B2EA-B9E4D984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24</TotalTime>
  <Pages>1</Pages>
  <Words>127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17</cp:revision>
  <dcterms:created xsi:type="dcterms:W3CDTF">2015-11-18T18:11:00Z</dcterms:created>
  <dcterms:modified xsi:type="dcterms:W3CDTF">2015-12-15T06:18:00Z</dcterms:modified>
</cp:coreProperties>
</file>
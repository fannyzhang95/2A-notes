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F1B0C" w14:textId="77777777" w:rsidR="00C47C76" w:rsidRDefault="001D6891" w:rsidP="007C2BB5">
      <w:pPr>
        <w:spacing w:line="276" w:lineRule="auto"/>
      </w:pPr>
      <w:r>
        <w:rPr>
          <w:b/>
          <w:u w:val="single"/>
        </w:rPr>
        <w:t>Normal Distributions</w:t>
      </w:r>
    </w:p>
    <w:p w14:paraId="2B8D646B" w14:textId="77777777" w:rsidR="007C2BB5" w:rsidRDefault="007C2BB5" w:rsidP="007C2BB5">
      <w:pPr>
        <w:spacing w:line="276" w:lineRule="auto"/>
      </w:pPr>
    </w:p>
    <w:p w14:paraId="6A52142A" w14:textId="77777777" w:rsidR="001D6891" w:rsidRDefault="001D6891" w:rsidP="001D689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Normal (Gaussian) distribution</w:t>
      </w:r>
    </w:p>
    <w:p w14:paraId="69DC9168" w14:textId="77777777" w:rsidR="001D6891" w:rsidRDefault="001D6891" w:rsidP="001D6891">
      <w:pPr>
        <w:pStyle w:val="ListParagraph"/>
        <w:numPr>
          <w:ilvl w:val="1"/>
          <w:numId w:val="7"/>
        </w:numPr>
        <w:spacing w:line="276" w:lineRule="auto"/>
      </w:pPr>
      <w:r>
        <w:t xml:space="preserve">R. v. X has a normal distribution with parameters </w:t>
      </w:r>
      <w:r>
        <w:sym w:font="Symbol" w:char="F06D"/>
      </w:r>
      <w:r>
        <w:t xml:space="preserve"> and </w:t>
      </w:r>
      <w:r>
        <w:sym w:font="Symbol" w:char="F073"/>
      </w:r>
      <w:r>
        <w:t xml:space="preserve"> </w:t>
      </w:r>
      <w:r>
        <w:sym w:font="Symbol" w:char="F02D"/>
      </w:r>
      <w:r>
        <w:t xml:space="preserve"> i.e. X ~ N(</w:t>
      </w:r>
      <w:r>
        <w:sym w:font="Symbol" w:char="F06D"/>
      </w:r>
      <w:r>
        <w:t xml:space="preserve">, </w:t>
      </w:r>
      <w:r>
        <w:sym w:font="Symbol" w:char="F073"/>
      </w:r>
      <w:r>
        <w:t xml:space="preserve">) </w:t>
      </w:r>
      <w:r>
        <w:sym w:font="Symbol" w:char="F02D"/>
      </w:r>
      <w:r>
        <w:t xml:space="preserve"> if its PDF is given by </w:t>
      </w:r>
    </w:p>
    <w:p w14:paraId="4DC3302D" w14:textId="77777777" w:rsidR="001D6891" w:rsidRDefault="001D6891" w:rsidP="001D6891">
      <w:pPr>
        <w:pStyle w:val="ListParagraph"/>
        <w:numPr>
          <w:ilvl w:val="2"/>
          <w:numId w:val="7"/>
        </w:numPr>
        <w:spacing w:line="276" w:lineRule="auto"/>
      </w:pPr>
      <w:r w:rsidRPr="00C84C69">
        <w:rPr>
          <w:highlight w:val="yellow"/>
        </w:rPr>
        <w:t xml:space="preserve">f(x) = f(x, </w:t>
      </w:r>
      <w:r w:rsidRPr="00C84C69">
        <w:rPr>
          <w:highlight w:val="yellow"/>
        </w:rPr>
        <w:sym w:font="Symbol" w:char="F06D"/>
      </w:r>
      <w:r w:rsidRPr="00C84C69">
        <w:rPr>
          <w:highlight w:val="yellow"/>
        </w:rPr>
        <w:t xml:space="preserve">, </w:t>
      </w:r>
      <w:r w:rsidRPr="00C84C69">
        <w:rPr>
          <w:highlight w:val="yellow"/>
        </w:rPr>
        <w:sym w:font="Symbol" w:char="F073"/>
      </w:r>
      <w:r w:rsidRPr="00C84C69">
        <w:rPr>
          <w:highlight w:val="yellow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32"/>
                <w:highlight w:val="yellow"/>
              </w:rPr>
            </m:ctrlPr>
          </m:fPr>
          <m:num>
            <m:r>
              <w:rPr>
                <w:rFonts w:ascii="Cambria Math" w:hAnsi="Cambria Math"/>
                <w:sz w:val="32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sz w:val="32"/>
                <w:highlight w:val="yellow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  <w:highlight w:val="yellow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 w:val="32"/>
                <w:highlight w:val="yellow"/>
              </w:rPr>
            </m:ctrlPr>
          </m:sSupPr>
          <m:e>
            <m:r>
              <w:rPr>
                <w:rFonts w:ascii="Cambria Math" w:hAnsi="Cambria Math"/>
                <w:sz w:val="32"/>
                <w:highlight w:val="yellow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highlight w:val="yellow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highlight w:val="yellow"/>
                      </w:rPr>
                      <m:t>(x-μ)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highlight w:val="yellow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highlight w:val="yellow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highlight w:val="yellow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highlight w:val="yellow"/>
                      </w:rPr>
                      <m:t>2</m:t>
                    </m:r>
                  </m:sup>
                </m:sSup>
              </m:den>
            </m:f>
          </m:sup>
        </m:sSup>
      </m:oMath>
    </w:p>
    <w:p w14:paraId="541C0FAE" w14:textId="77777777" w:rsidR="001D6891" w:rsidRDefault="001D6891" w:rsidP="001D6891">
      <w:pPr>
        <w:pStyle w:val="ListParagraph"/>
        <w:numPr>
          <w:ilvl w:val="2"/>
          <w:numId w:val="7"/>
        </w:numPr>
        <w:spacing w:line="276" w:lineRule="auto"/>
      </w:pPr>
      <w:r>
        <w:t xml:space="preserve">Where </w:t>
      </w:r>
      <w:r>
        <w:sym w:font="Symbol" w:char="F06D"/>
      </w:r>
      <w:r>
        <w:t xml:space="preserve"> = mean and </w:t>
      </w:r>
      <w:r>
        <w:sym w:font="Symbol" w:char="F073"/>
      </w:r>
      <w:r>
        <w:t xml:space="preserve"> = standard deviation</w:t>
      </w:r>
    </w:p>
    <w:p w14:paraId="53925E2D" w14:textId="77777777" w:rsidR="000E7ACE" w:rsidRDefault="000E7ACE" w:rsidP="001D6891">
      <w:pPr>
        <w:pStyle w:val="ListParagraph"/>
        <w:numPr>
          <w:ilvl w:val="2"/>
          <w:numId w:val="7"/>
        </w:numPr>
        <w:spacing w:line="276" w:lineRule="auto"/>
      </w:pPr>
      <w:r>
        <w:t>Notation can also be X ~ N(</w:t>
      </w:r>
      <w:r>
        <w:sym w:font="Symbol" w:char="F06D"/>
      </w:r>
      <w:r>
        <w:t xml:space="preserve">, </w:t>
      </w:r>
      <w:r>
        <w:sym w:font="Symbol" w:char="F073"/>
      </w:r>
      <w:r>
        <w:rPr>
          <w:vertAlign w:val="superscript"/>
        </w:rPr>
        <w:t>2</w:t>
      </w:r>
      <w:r>
        <w:t>) – mean &amp; variance as parameters</w:t>
      </w:r>
    </w:p>
    <w:p w14:paraId="3133C7A1" w14:textId="77777777" w:rsidR="001D6891" w:rsidRDefault="001D6891" w:rsidP="001D6891">
      <w:pPr>
        <w:pStyle w:val="ListParagraph"/>
        <w:numPr>
          <w:ilvl w:val="2"/>
          <w:numId w:val="7"/>
        </w:numPr>
        <w:spacing w:line="276" w:lineRule="auto"/>
      </w:pPr>
      <w:r w:rsidRPr="00C84C69">
        <w:rPr>
          <w:highlight w:val="yellow"/>
        </w:rPr>
        <w:t xml:space="preserve">E(X) = </w:t>
      </w:r>
      <w:r w:rsidRPr="00C84C69">
        <w:rPr>
          <w:highlight w:val="yellow"/>
        </w:rPr>
        <w:sym w:font="Symbol" w:char="F06D"/>
      </w:r>
    </w:p>
    <w:p w14:paraId="2A7E38D1" w14:textId="77777777" w:rsidR="001D6891" w:rsidRPr="00E07CD8" w:rsidRDefault="001D6891" w:rsidP="001D6891">
      <w:pPr>
        <w:pStyle w:val="ListParagraph"/>
        <w:numPr>
          <w:ilvl w:val="2"/>
          <w:numId w:val="7"/>
        </w:numPr>
        <w:spacing w:line="276" w:lineRule="auto"/>
      </w:pPr>
      <w:r w:rsidRPr="00C84C69">
        <w:rPr>
          <w:highlight w:val="yellow"/>
        </w:rPr>
        <w:t xml:space="preserve">Var(X) = </w:t>
      </w:r>
      <w:r w:rsidRPr="00C84C69">
        <w:rPr>
          <w:highlight w:val="yellow"/>
        </w:rPr>
        <w:sym w:font="Symbol" w:char="F073"/>
      </w:r>
      <w:r w:rsidRPr="00C84C69">
        <w:rPr>
          <w:highlight w:val="yellow"/>
          <w:vertAlign w:val="superscript"/>
        </w:rPr>
        <w:t>2</w:t>
      </w:r>
    </w:p>
    <w:p w14:paraId="47566EC9" w14:textId="77777777" w:rsidR="001D6891" w:rsidRDefault="001D6891" w:rsidP="001D6891">
      <w:pPr>
        <w:pStyle w:val="ListParagraph"/>
        <w:numPr>
          <w:ilvl w:val="1"/>
          <w:numId w:val="7"/>
        </w:numPr>
        <w:spacing w:line="276" w:lineRule="auto"/>
      </w:pPr>
      <w:r>
        <w:t>If X ~ N(</w:t>
      </w:r>
      <w:r>
        <w:sym w:font="Symbol" w:char="F06D"/>
      </w:r>
      <w:r>
        <w:t xml:space="preserve">1, </w:t>
      </w:r>
      <w:r>
        <w:sym w:font="Symbol" w:char="F073"/>
      </w:r>
      <w:r>
        <w:t>1) and Y ~ N(</w:t>
      </w:r>
      <w:r>
        <w:sym w:font="Symbol" w:char="F06D"/>
      </w:r>
      <w:r>
        <w:t xml:space="preserve">2, </w:t>
      </w:r>
      <w:r>
        <w:sym w:font="Symbol" w:char="F073"/>
      </w:r>
      <w:r>
        <w:t>2)</w:t>
      </w:r>
    </w:p>
    <w:p w14:paraId="59E4EC16" w14:textId="77777777" w:rsidR="001D6891" w:rsidRDefault="001D6891" w:rsidP="001D6891">
      <w:pPr>
        <w:pStyle w:val="ListParagraph"/>
        <w:numPr>
          <w:ilvl w:val="2"/>
          <w:numId w:val="7"/>
        </w:numPr>
        <w:spacing w:line="276" w:lineRule="auto"/>
      </w:pPr>
      <w:r>
        <w:t>Then X + Y ~ N(</w:t>
      </w:r>
      <w:r>
        <w:sym w:font="Symbol" w:char="F06D"/>
      </w:r>
      <w:r>
        <w:t xml:space="preserve">1 + </w:t>
      </w:r>
      <w:r>
        <w:sym w:font="Symbol" w:char="F06D"/>
      </w:r>
      <w:r w:rsidR="00C84C69">
        <w:t xml:space="preserve">2, </w:t>
      </w:r>
      <w:r w:rsidR="00C84C69">
        <w:sym w:font="Symbol" w:char="F0D6"/>
      </w:r>
      <w:r>
        <w:t>(</w:t>
      </w:r>
      <w:r>
        <w:sym w:font="Symbol" w:char="F073"/>
      </w:r>
      <w:r>
        <w:t>1</w:t>
      </w:r>
      <w:r>
        <w:rPr>
          <w:vertAlign w:val="superscript"/>
        </w:rPr>
        <w:t>2</w:t>
      </w:r>
      <w:r w:rsidR="00C84C69">
        <w:t xml:space="preserve"> +</w:t>
      </w:r>
      <w:r>
        <w:t xml:space="preserve"> </w:t>
      </w:r>
      <w:r>
        <w:sym w:font="Symbol" w:char="F073"/>
      </w:r>
      <w:r>
        <w:t>2</w:t>
      </w:r>
      <w:r>
        <w:rPr>
          <w:vertAlign w:val="superscript"/>
        </w:rPr>
        <w:t>2</w:t>
      </w:r>
      <w:r>
        <w:t>))</w:t>
      </w:r>
    </w:p>
    <w:p w14:paraId="3E41E461" w14:textId="295F89B2" w:rsidR="00C84C69" w:rsidRDefault="00C84C69" w:rsidP="001D6891">
      <w:pPr>
        <w:pStyle w:val="ListParagraph"/>
        <w:numPr>
          <w:ilvl w:val="2"/>
          <w:numId w:val="7"/>
        </w:numPr>
        <w:spacing w:line="276" w:lineRule="auto"/>
      </w:pPr>
      <w:r>
        <w:t xml:space="preserve">Any linear combination: </w:t>
      </w:r>
      <w:proofErr w:type="spellStart"/>
      <w:r>
        <w:t>aX</w:t>
      </w:r>
      <w:proofErr w:type="spellEnd"/>
      <w:r>
        <w:t xml:space="preserve"> + </w:t>
      </w:r>
      <w:proofErr w:type="spellStart"/>
      <w:r>
        <w:t>bY</w:t>
      </w:r>
      <w:proofErr w:type="spellEnd"/>
      <w:r>
        <w:t xml:space="preserve"> + c ~ N(a</w:t>
      </w:r>
      <w:r>
        <w:sym w:font="Symbol" w:char="F06D"/>
      </w:r>
      <w:r>
        <w:t>1 + b</w:t>
      </w:r>
      <w:r>
        <w:sym w:font="Symbol" w:char="F06D"/>
      </w:r>
      <w:r>
        <w:t xml:space="preserve">2 + c, </w:t>
      </w:r>
      <w:r>
        <w:sym w:font="Symbol" w:char="F0D6"/>
      </w:r>
      <w:r>
        <w:t>(a</w:t>
      </w:r>
      <w:r>
        <w:rPr>
          <w:vertAlign w:val="superscript"/>
        </w:rPr>
        <w:t>2</w:t>
      </w:r>
      <w:r>
        <w:sym w:font="Symbol" w:char="F073"/>
      </w:r>
      <w:r>
        <w:t>1</w:t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>2</w:t>
      </w:r>
      <w:r>
        <w:sym w:font="Symbol" w:char="F073"/>
      </w:r>
      <w:r>
        <w:t>2</w:t>
      </w:r>
      <w:r>
        <w:rPr>
          <w:vertAlign w:val="superscript"/>
        </w:rPr>
        <w:t>2</w:t>
      </w:r>
      <w:r>
        <w:t>)</w:t>
      </w:r>
      <w:r w:rsidR="008B70D8">
        <w:t>)</w:t>
      </w:r>
    </w:p>
    <w:p w14:paraId="17B93E76" w14:textId="552938F4" w:rsidR="00D2145F" w:rsidRPr="00DB47C3" w:rsidRDefault="00D2145F" w:rsidP="00D2145F">
      <w:pPr>
        <w:pStyle w:val="ListParagraph"/>
        <w:numPr>
          <w:ilvl w:val="1"/>
          <w:numId w:val="7"/>
        </w:numPr>
        <w:spacing w:line="276" w:lineRule="auto"/>
      </w:pPr>
      <w:r>
        <w:t>The PDF f(x) is not integrable, hence the normal distribution table is used</w:t>
      </w:r>
    </w:p>
    <w:p w14:paraId="00E335A8" w14:textId="6B2A65E5" w:rsidR="007C2BB5" w:rsidRDefault="004F230F" w:rsidP="004F230F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Standard normal distribution</w:t>
      </w:r>
      <w:r>
        <w:t xml:space="preserve"> </w:t>
      </w:r>
    </w:p>
    <w:p w14:paraId="25A2A1EA" w14:textId="0D412871" w:rsidR="004F230F" w:rsidRDefault="00D2145F" w:rsidP="004F230F">
      <w:pPr>
        <w:pStyle w:val="ListParagraph"/>
        <w:numPr>
          <w:ilvl w:val="2"/>
          <w:numId w:val="7"/>
        </w:numPr>
        <w:spacing w:line="276" w:lineRule="auto"/>
      </w:pPr>
      <w:r>
        <w:t>If X ~ N(</w:t>
      </w:r>
      <w:r>
        <w:sym w:font="Symbol" w:char="F06D"/>
      </w:r>
      <w:r>
        <w:t xml:space="preserve">, </w:t>
      </w:r>
      <w:r>
        <w:sym w:font="Symbol" w:char="F073"/>
      </w:r>
      <w:r>
        <w:t xml:space="preserve">), </w:t>
      </w:r>
      <w:r w:rsidRPr="00A6783A">
        <w:rPr>
          <w:highlight w:val="yellow"/>
        </w:rPr>
        <w:t xml:space="preserve">Z = (X </w:t>
      </w:r>
      <w:r w:rsidRPr="00A6783A">
        <w:rPr>
          <w:highlight w:val="yellow"/>
        </w:rPr>
        <w:sym w:font="Symbol" w:char="F02D"/>
      </w:r>
      <w:r w:rsidR="004F230F" w:rsidRPr="00A6783A">
        <w:rPr>
          <w:highlight w:val="yellow"/>
        </w:rPr>
        <w:t xml:space="preserve"> </w:t>
      </w:r>
      <w:r w:rsidR="004F230F" w:rsidRPr="00A6783A">
        <w:rPr>
          <w:highlight w:val="yellow"/>
        </w:rPr>
        <w:sym w:font="Symbol" w:char="F06D"/>
      </w:r>
      <w:r w:rsidR="004F230F" w:rsidRPr="00A6783A">
        <w:rPr>
          <w:highlight w:val="yellow"/>
        </w:rPr>
        <w:t>)/</w:t>
      </w:r>
      <w:r w:rsidR="004F230F" w:rsidRPr="00A6783A">
        <w:rPr>
          <w:highlight w:val="yellow"/>
        </w:rPr>
        <w:sym w:font="Symbol" w:char="F073"/>
      </w:r>
      <w:r w:rsidR="004F230F">
        <w:t xml:space="preserve"> ~ N(0, 1)</w:t>
      </w:r>
    </w:p>
    <w:p w14:paraId="2155DE1B" w14:textId="3D4D6D5D" w:rsidR="0066793B" w:rsidRDefault="0066793B" w:rsidP="0066793B">
      <w:pPr>
        <w:pStyle w:val="ListParagraph"/>
        <w:numPr>
          <w:ilvl w:val="2"/>
          <w:numId w:val="7"/>
        </w:numPr>
        <w:spacing w:line="276" w:lineRule="auto"/>
      </w:pPr>
      <w:r>
        <w:t>P(a &lt; Z &lt; b) = F(b) – F(a)</w:t>
      </w:r>
      <w:r w:rsidR="00797806">
        <w:t xml:space="preserve"> where F(x) is obtained from the table</w:t>
      </w:r>
    </w:p>
    <w:p w14:paraId="763663DC" w14:textId="77777777" w:rsidR="0066793B" w:rsidRDefault="0066793B" w:rsidP="0066793B">
      <w:pPr>
        <w:pStyle w:val="ListParagraph"/>
        <w:numPr>
          <w:ilvl w:val="2"/>
          <w:numId w:val="7"/>
        </w:numPr>
        <w:spacing w:line="276" w:lineRule="auto"/>
      </w:pPr>
      <w:r>
        <w:t>P(a &lt; Z) = 1 – F(a)</w:t>
      </w:r>
    </w:p>
    <w:p w14:paraId="1FA1D5A7" w14:textId="77777777" w:rsidR="0066793B" w:rsidRDefault="0066793B" w:rsidP="0066793B">
      <w:pPr>
        <w:pStyle w:val="ListParagraph"/>
        <w:numPr>
          <w:ilvl w:val="2"/>
          <w:numId w:val="7"/>
        </w:numPr>
        <w:spacing w:line="276" w:lineRule="auto"/>
      </w:pPr>
      <w:r>
        <w:t>P(Z &lt; b) = F(b)</w:t>
      </w:r>
    </w:p>
    <w:p w14:paraId="3BDFD483" w14:textId="35595C27" w:rsidR="004F230F" w:rsidRDefault="004F230F" w:rsidP="004F230F">
      <w:pPr>
        <w:pStyle w:val="ListParagraph"/>
        <w:numPr>
          <w:ilvl w:val="2"/>
          <w:numId w:val="7"/>
        </w:numPr>
        <w:spacing w:line="276" w:lineRule="auto"/>
      </w:pPr>
      <w:r>
        <w:t xml:space="preserve">Because the PDF is symmetric, </w:t>
      </w:r>
      <w:r w:rsidRPr="00B671AC">
        <w:rPr>
          <w:highlight w:val="yellow"/>
        </w:rPr>
        <w:t>P(Z &gt; z) = P(Z &lt; -z)</w:t>
      </w:r>
      <w:r>
        <w:t xml:space="preserve"> for any z </w:t>
      </w:r>
      <w:r>
        <w:sym w:font="Symbol" w:char="F0CE"/>
      </w:r>
      <w:r>
        <w:t xml:space="preserve"> R</w:t>
      </w:r>
    </w:p>
    <w:p w14:paraId="6CE801AD" w14:textId="4D838A6C" w:rsidR="00DA4C7C" w:rsidRDefault="00557109" w:rsidP="004F230F">
      <w:pPr>
        <w:pStyle w:val="ListParagraph"/>
        <w:numPr>
          <w:ilvl w:val="2"/>
          <w:numId w:val="7"/>
        </w:numPr>
        <w:spacing w:line="276" w:lineRule="auto"/>
      </w:pPr>
      <w:r w:rsidRPr="00684313">
        <w:rPr>
          <w:highlight w:val="yellow"/>
        </w:rPr>
        <w:t xml:space="preserve">P(a </w:t>
      </w:r>
      <w:r w:rsidR="00C83A99">
        <w:rPr>
          <w:highlight w:val="yellow"/>
        </w:rPr>
        <w:t xml:space="preserve">&lt; X &lt; b) = P((a </w:t>
      </w:r>
      <w:r w:rsidR="00C83A99">
        <w:rPr>
          <w:highlight w:val="yellow"/>
        </w:rPr>
        <w:sym w:font="Symbol" w:char="F02D"/>
      </w:r>
      <w:r w:rsidR="00C83A99">
        <w:rPr>
          <w:highlight w:val="yellow"/>
        </w:rPr>
        <w:t xml:space="preserve"> </w:t>
      </w:r>
      <w:r w:rsidR="00C83A99">
        <w:rPr>
          <w:highlight w:val="yellow"/>
        </w:rPr>
        <w:sym w:font="Symbol" w:char="F06D"/>
      </w:r>
      <w:r w:rsidR="00C83A99">
        <w:rPr>
          <w:highlight w:val="yellow"/>
        </w:rPr>
        <w:t>)/</w:t>
      </w:r>
      <w:r w:rsidR="00C83A99">
        <w:rPr>
          <w:highlight w:val="yellow"/>
        </w:rPr>
        <w:sym w:font="Symbol" w:char="F073"/>
      </w:r>
      <w:r w:rsidR="00C83A99">
        <w:rPr>
          <w:highlight w:val="yellow"/>
        </w:rPr>
        <w:t xml:space="preserve"> &lt; Z &lt; (b </w:t>
      </w:r>
      <w:r w:rsidR="00C83A99">
        <w:rPr>
          <w:highlight w:val="yellow"/>
        </w:rPr>
        <w:sym w:font="Symbol" w:char="F02D"/>
      </w:r>
      <w:r w:rsidR="00C83A99">
        <w:rPr>
          <w:highlight w:val="yellow"/>
        </w:rPr>
        <w:t xml:space="preserve"> </w:t>
      </w:r>
      <w:r w:rsidR="00C83A99">
        <w:rPr>
          <w:highlight w:val="yellow"/>
        </w:rPr>
        <w:sym w:font="Symbol" w:char="F06D"/>
      </w:r>
      <w:r w:rsidR="00C83A99">
        <w:rPr>
          <w:highlight w:val="yellow"/>
        </w:rPr>
        <w:t>)</w:t>
      </w:r>
      <w:r w:rsidR="009B0725">
        <w:rPr>
          <w:highlight w:val="yellow"/>
        </w:rPr>
        <w:t>/</w:t>
      </w:r>
      <w:r w:rsidR="00C83A99">
        <w:rPr>
          <w:highlight w:val="yellow"/>
        </w:rPr>
        <w:sym w:font="Symbol" w:char="F073"/>
      </w:r>
      <w:r w:rsidR="00C83A99">
        <w:rPr>
          <w:highlight w:val="yellow"/>
        </w:rPr>
        <w:t>)</w:t>
      </w:r>
    </w:p>
    <w:p w14:paraId="2C480D7E" w14:textId="0A14784F" w:rsidR="00B671AC" w:rsidRDefault="006438BB" w:rsidP="006438BB">
      <w:pPr>
        <w:pStyle w:val="ListParagraph"/>
        <w:numPr>
          <w:ilvl w:val="1"/>
          <w:numId w:val="7"/>
        </w:numPr>
        <w:spacing w:line="276" w:lineRule="auto"/>
      </w:pPr>
      <w:r>
        <w:t>Ex: bolts produced have diameters Y ~ N(10, 1)</w:t>
      </w:r>
    </w:p>
    <w:p w14:paraId="6697343E" w14:textId="27127F4A" w:rsidR="006438BB" w:rsidRDefault="006438BB" w:rsidP="006438BB">
      <w:pPr>
        <w:pStyle w:val="ListParagraph"/>
        <w:numPr>
          <w:ilvl w:val="2"/>
          <w:numId w:val="7"/>
        </w:numPr>
        <w:spacing w:line="276" w:lineRule="auto"/>
      </w:pPr>
      <w:r>
        <w:t>Washers produced have inner diameters X ~ (11, 0.5)</w:t>
      </w:r>
    </w:p>
    <w:p w14:paraId="0BA9F022" w14:textId="4B11BC05" w:rsidR="006438BB" w:rsidRDefault="006438BB" w:rsidP="006438BB">
      <w:pPr>
        <w:pStyle w:val="ListParagraph"/>
        <w:numPr>
          <w:ilvl w:val="2"/>
          <w:numId w:val="7"/>
        </w:numPr>
        <w:spacing w:line="276" w:lineRule="auto"/>
      </w:pPr>
      <w:r>
        <w:t>P(bolt fits inside washer) = P(X &gt; Y) = P(X – Y &gt; 0) = ?</w:t>
      </w:r>
    </w:p>
    <w:p w14:paraId="40DE4BB2" w14:textId="3121C09E" w:rsidR="006438BB" w:rsidRDefault="006438BB" w:rsidP="006438BB">
      <w:pPr>
        <w:pStyle w:val="ListParagraph"/>
        <w:numPr>
          <w:ilvl w:val="2"/>
          <w:numId w:val="7"/>
        </w:numPr>
        <w:spacing w:line="276" w:lineRule="auto"/>
      </w:pPr>
      <w:r>
        <w:t xml:space="preserve">X – Y ~ </w:t>
      </w:r>
      <w:r w:rsidR="004378BE">
        <w:t>N</w:t>
      </w:r>
      <w:r>
        <w:t xml:space="preserve">(11 – 10, </w:t>
      </w:r>
      <w:r>
        <w:sym w:font="Symbol" w:char="F0D6"/>
      </w:r>
      <w:r>
        <w:t>(0.5</w:t>
      </w:r>
      <w:r>
        <w:rPr>
          <w:vertAlign w:val="superscript"/>
        </w:rPr>
        <w:t>2</w:t>
      </w:r>
      <w:r>
        <w:t xml:space="preserve"> + (-1)</w:t>
      </w:r>
      <w:r>
        <w:rPr>
          <w:vertAlign w:val="superscript"/>
        </w:rPr>
        <w:t>2</w:t>
      </w:r>
      <w:r>
        <w:t>1</w:t>
      </w:r>
      <w:r>
        <w:rPr>
          <w:vertAlign w:val="superscript"/>
        </w:rPr>
        <w:t>2</w:t>
      </w:r>
      <w:r>
        <w:t>)</w:t>
      </w:r>
      <w:r w:rsidR="00557109">
        <w:t>) ~</w:t>
      </w:r>
      <w:r w:rsidR="004378BE">
        <w:t xml:space="preserve"> N(1, 1.118)</w:t>
      </w:r>
    </w:p>
    <w:p w14:paraId="05751F0A" w14:textId="6A6710E1" w:rsidR="004378BE" w:rsidRDefault="004378BE" w:rsidP="006438BB">
      <w:pPr>
        <w:pStyle w:val="ListParagraph"/>
        <w:numPr>
          <w:ilvl w:val="2"/>
          <w:numId w:val="7"/>
        </w:numPr>
        <w:spacing w:line="276" w:lineRule="auto"/>
      </w:pPr>
      <w:r>
        <w:t>Z = (X – Y – 1)/1.118 ~ N(0, 1)</w:t>
      </w:r>
    </w:p>
    <w:p w14:paraId="0EFF76A3" w14:textId="549D20FE" w:rsidR="004378BE" w:rsidRDefault="004378BE" w:rsidP="006438BB">
      <w:pPr>
        <w:pStyle w:val="ListParagraph"/>
        <w:numPr>
          <w:ilvl w:val="2"/>
          <w:numId w:val="7"/>
        </w:numPr>
        <w:spacing w:line="276" w:lineRule="auto"/>
      </w:pPr>
      <w:r>
        <w:t>P(X – Y &gt; 0) = P((X – Y – 1)/1.118 &gt; (0 – 1)/1.118))</w:t>
      </w:r>
    </w:p>
    <w:p w14:paraId="2B079487" w14:textId="6D82ABA9" w:rsidR="004378BE" w:rsidRDefault="004378BE" w:rsidP="004378BE">
      <w:pPr>
        <w:pStyle w:val="ListParagraph"/>
        <w:spacing w:line="276" w:lineRule="auto"/>
        <w:ind w:left="2880"/>
      </w:pPr>
      <w:r>
        <w:t>= P(Z &gt; -0.89)</w:t>
      </w:r>
    </w:p>
    <w:p w14:paraId="490071D9" w14:textId="2071531F" w:rsidR="004378BE" w:rsidRDefault="004378BE" w:rsidP="004378BE">
      <w:pPr>
        <w:pStyle w:val="ListParagraph"/>
        <w:spacing w:line="276" w:lineRule="auto"/>
        <w:ind w:left="2880"/>
      </w:pPr>
      <w:r>
        <w:t>= P(Z &lt; 0.89) by symmetry</w:t>
      </w:r>
    </w:p>
    <w:p w14:paraId="63692AD5" w14:textId="544EC9E1" w:rsidR="004378BE" w:rsidRDefault="004378BE" w:rsidP="004378BE">
      <w:pPr>
        <w:pStyle w:val="ListParagraph"/>
        <w:spacing w:line="276" w:lineRule="auto"/>
        <w:ind w:left="2880"/>
      </w:pPr>
      <w:r>
        <w:t>= 0.8133 from table</w:t>
      </w:r>
    </w:p>
    <w:p w14:paraId="446CAE91" w14:textId="7AB35558" w:rsidR="0066793B" w:rsidRDefault="0066793B" w:rsidP="0066793B">
      <w:pPr>
        <w:pStyle w:val="ListParagraph"/>
        <w:numPr>
          <w:ilvl w:val="1"/>
          <w:numId w:val="7"/>
        </w:numPr>
        <w:spacing w:line="276" w:lineRule="auto"/>
      </w:pPr>
      <w:r w:rsidRPr="0066793B">
        <w:rPr>
          <w:highlight w:val="yellow"/>
        </w:rPr>
        <w:sym w:font="Symbol" w:char="F061"/>
      </w:r>
      <w:r w:rsidRPr="0066793B">
        <w:rPr>
          <w:highlight w:val="yellow"/>
        </w:rPr>
        <w:t xml:space="preserve"> = P(Z &gt; z_</w:t>
      </w:r>
      <w:r w:rsidRPr="0066793B">
        <w:rPr>
          <w:highlight w:val="yellow"/>
        </w:rPr>
        <w:sym w:font="Symbol" w:char="F061"/>
      </w:r>
      <w:r w:rsidRPr="0066793B">
        <w:rPr>
          <w:highlight w:val="yellow"/>
        </w:rPr>
        <w:t>)</w:t>
      </w:r>
    </w:p>
    <w:p w14:paraId="41274384" w14:textId="3D293FDD" w:rsidR="00C8191E" w:rsidRPr="0066793B" w:rsidRDefault="0066793B" w:rsidP="0066793B">
      <w:pPr>
        <w:pStyle w:val="ListParagraph"/>
        <w:numPr>
          <w:ilvl w:val="2"/>
          <w:numId w:val="7"/>
        </w:numPr>
        <w:spacing w:line="276" w:lineRule="auto"/>
      </w:pPr>
      <w:r>
        <w:t>i.e. z_</w:t>
      </w:r>
      <w:r>
        <w:sym w:font="Symbol" w:char="F061"/>
      </w:r>
      <w:r>
        <w:t xml:space="preserve"> is the z-score such that the probability of the value of the r. v. exceeding it is </w:t>
      </w:r>
      <w:r>
        <w:sym w:font="Symbol" w:char="F061"/>
      </w:r>
    </w:p>
    <w:p w14:paraId="0266E7FB" w14:textId="5965BF1A" w:rsidR="006438BB" w:rsidRDefault="004B38D3" w:rsidP="004B38D3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Central Limit Theorem</w:t>
      </w:r>
    </w:p>
    <w:p w14:paraId="79FBC5D2" w14:textId="79AFF789" w:rsidR="00D82C5C" w:rsidRDefault="00D82C5C" w:rsidP="004B38D3">
      <w:pPr>
        <w:pStyle w:val="ListParagraph"/>
        <w:numPr>
          <w:ilvl w:val="1"/>
          <w:numId w:val="7"/>
        </w:numPr>
        <w:spacing w:line="276" w:lineRule="auto"/>
      </w:pPr>
      <w:r>
        <w:rPr>
          <w:u w:val="single"/>
        </w:rPr>
        <w:t>Independent random variables</w:t>
      </w:r>
      <w:r>
        <w:t xml:space="preserve"> – they have no influence on each other’s values</w:t>
      </w:r>
    </w:p>
    <w:p w14:paraId="15C3471C" w14:textId="4ABE3986" w:rsidR="00647BB5" w:rsidRDefault="00647BB5" w:rsidP="00647BB5">
      <w:pPr>
        <w:pStyle w:val="ListParagraph"/>
        <w:numPr>
          <w:ilvl w:val="2"/>
          <w:numId w:val="7"/>
        </w:numPr>
        <w:spacing w:line="276" w:lineRule="auto"/>
      </w:pPr>
      <w:r>
        <w:t xml:space="preserve">Given </w:t>
      </w:r>
      <w:r w:rsidR="00F54A9D">
        <w:t xml:space="preserve">discrete r. v. X &amp; </w:t>
      </w:r>
      <w:r>
        <w:t xml:space="preserve">Y, their </w:t>
      </w:r>
      <w:r w:rsidRPr="00647BB5">
        <w:rPr>
          <w:u w:val="single"/>
        </w:rPr>
        <w:t>joint probability</w:t>
      </w:r>
      <w:r>
        <w:rPr>
          <w:u w:val="single"/>
        </w:rPr>
        <w:t xml:space="preserve"> function</w:t>
      </w:r>
      <w:r>
        <w:t xml:space="preserve"> is</w:t>
      </w:r>
    </w:p>
    <w:p w14:paraId="54E76A38" w14:textId="308032DC" w:rsidR="00647BB5" w:rsidRDefault="00647BB5" w:rsidP="00647BB5">
      <w:pPr>
        <w:pStyle w:val="ListParagraph"/>
        <w:numPr>
          <w:ilvl w:val="3"/>
          <w:numId w:val="7"/>
        </w:numPr>
        <w:spacing w:line="276" w:lineRule="auto"/>
      </w:pPr>
      <w:r>
        <w:t>f(x,</w:t>
      </w:r>
      <w:r w:rsidR="00F54A9D">
        <w:t xml:space="preserve"> </w:t>
      </w:r>
      <w:r>
        <w:t xml:space="preserve">y) = P(X = x </w:t>
      </w:r>
      <w:r>
        <w:sym w:font="Symbol" w:char="F0C7"/>
      </w:r>
      <w:r>
        <w:t xml:space="preserve"> Y = y)</w:t>
      </w:r>
    </w:p>
    <w:p w14:paraId="412BF40B" w14:textId="2E714E32" w:rsidR="00F54A9D" w:rsidRDefault="00F54A9D" w:rsidP="00F54A9D">
      <w:pPr>
        <w:pStyle w:val="ListParagraph"/>
        <w:numPr>
          <w:ilvl w:val="2"/>
          <w:numId w:val="7"/>
        </w:numPr>
        <w:spacing w:line="276" w:lineRule="auto"/>
      </w:pPr>
      <w:r>
        <w:t xml:space="preserve">X &amp; Y are </w:t>
      </w:r>
      <w:r w:rsidRPr="00F54A9D">
        <w:rPr>
          <w:u w:val="single"/>
        </w:rPr>
        <w:t>independent</w:t>
      </w:r>
      <w:r>
        <w:t xml:space="preserve"> if</w:t>
      </w:r>
    </w:p>
    <w:p w14:paraId="70A2BE74" w14:textId="2796835A" w:rsidR="00F54A9D" w:rsidRDefault="00F54A9D" w:rsidP="00F54A9D">
      <w:pPr>
        <w:pStyle w:val="ListParagraph"/>
        <w:numPr>
          <w:ilvl w:val="3"/>
          <w:numId w:val="7"/>
        </w:numPr>
        <w:spacing w:line="276" w:lineRule="auto"/>
      </w:pPr>
      <w:r w:rsidRPr="00AB4645">
        <w:rPr>
          <w:highlight w:val="yellow"/>
        </w:rPr>
        <w:t xml:space="preserve">f(x, y) = P(X = x) </w:t>
      </w:r>
      <w:r w:rsidRPr="00AB4645">
        <w:rPr>
          <w:highlight w:val="yellow"/>
        </w:rPr>
        <w:sym w:font="Symbol" w:char="F0D7"/>
      </w:r>
      <w:r w:rsidRPr="00AB4645">
        <w:rPr>
          <w:highlight w:val="yellow"/>
        </w:rPr>
        <w:t xml:space="preserve"> P (Y = y) = </w:t>
      </w:r>
      <w:proofErr w:type="spellStart"/>
      <w:r w:rsidRPr="00AB4645">
        <w:rPr>
          <w:highlight w:val="yellow"/>
        </w:rPr>
        <w:t>f</w:t>
      </w:r>
      <w:r w:rsidRPr="00AB4645">
        <w:rPr>
          <w:highlight w:val="yellow"/>
          <w:vertAlign w:val="subscript"/>
        </w:rPr>
        <w:t>x</w:t>
      </w:r>
      <w:proofErr w:type="spellEnd"/>
      <w:r w:rsidRPr="00AB4645">
        <w:rPr>
          <w:highlight w:val="yellow"/>
        </w:rPr>
        <w:t>(x)</w:t>
      </w:r>
      <w:proofErr w:type="spellStart"/>
      <w:r w:rsidRPr="00AB4645">
        <w:rPr>
          <w:highlight w:val="yellow"/>
        </w:rPr>
        <w:t>f</w:t>
      </w:r>
      <w:r w:rsidRPr="00AB4645">
        <w:rPr>
          <w:highlight w:val="yellow"/>
          <w:vertAlign w:val="subscript"/>
        </w:rPr>
        <w:t>y</w:t>
      </w:r>
      <w:proofErr w:type="spellEnd"/>
      <w:r w:rsidRPr="00AB4645">
        <w:rPr>
          <w:highlight w:val="yellow"/>
        </w:rPr>
        <w:t>(y)</w:t>
      </w:r>
      <w:r w:rsidR="00906F61">
        <w:t xml:space="preserve"> for all x, y</w:t>
      </w:r>
    </w:p>
    <w:p w14:paraId="46B0183B" w14:textId="77777777" w:rsidR="003152FE" w:rsidRDefault="00AB51EF" w:rsidP="001A07B2">
      <w:pPr>
        <w:pStyle w:val="ListParagraph"/>
        <w:numPr>
          <w:ilvl w:val="1"/>
          <w:numId w:val="7"/>
        </w:numPr>
        <w:spacing w:line="276" w:lineRule="auto"/>
      </w:pPr>
      <w:r>
        <w:t xml:space="preserve">Consider </w:t>
      </w:r>
      <w:r w:rsidR="00EC6831">
        <w:t xml:space="preserve">independent </w:t>
      </w:r>
      <w:r w:rsidR="003C7E0D">
        <w:t xml:space="preserve">&amp; identically distributed </w:t>
      </w:r>
      <w:r>
        <w:t>r. v. X1</w:t>
      </w:r>
      <w:r w:rsidR="00FF3B75">
        <w:t xml:space="preserve"> </w:t>
      </w:r>
      <w:r w:rsidR="001A07B2">
        <w:t xml:space="preserve">… </w:t>
      </w:r>
      <w:proofErr w:type="spellStart"/>
      <w:r w:rsidR="001A07B2">
        <w:t>Xn</w:t>
      </w:r>
      <w:proofErr w:type="spellEnd"/>
      <w:r w:rsidR="00FF3B75">
        <w:t xml:space="preserve"> </w:t>
      </w:r>
      <w:r w:rsidR="00351957">
        <w:t xml:space="preserve">all </w:t>
      </w:r>
      <w:r w:rsidR="003152FE">
        <w:t>having:</w:t>
      </w:r>
    </w:p>
    <w:p w14:paraId="3AC20772" w14:textId="6C9E7170" w:rsidR="00FF3B75" w:rsidRDefault="00351957" w:rsidP="003152FE">
      <w:pPr>
        <w:pStyle w:val="ListParagraph"/>
        <w:numPr>
          <w:ilvl w:val="2"/>
          <w:numId w:val="7"/>
        </w:numPr>
        <w:spacing w:line="276" w:lineRule="auto"/>
      </w:pPr>
      <w:r>
        <w:t xml:space="preserve">E(Xi) = </w:t>
      </w:r>
      <w:r>
        <w:sym w:font="Symbol" w:char="F06D"/>
      </w:r>
      <w:r w:rsidR="00A86304">
        <w:t xml:space="preserve"> and </w:t>
      </w:r>
      <w:r w:rsidR="00C04203">
        <w:t>Var</w:t>
      </w:r>
      <w:r>
        <w:t xml:space="preserve">(Xi) = </w:t>
      </w:r>
      <w:r>
        <w:sym w:font="Symbol" w:char="F073"/>
      </w:r>
      <w:r>
        <w:rPr>
          <w:vertAlign w:val="superscript"/>
        </w:rPr>
        <w:t>2</w:t>
      </w:r>
    </w:p>
    <w:p w14:paraId="56D8BEED" w14:textId="400A07A3" w:rsidR="001A07B2" w:rsidRPr="001870A2" w:rsidRDefault="001A07B2" w:rsidP="001A07B2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CLT – Sum:</w:t>
      </w:r>
    </w:p>
    <w:p w14:paraId="51A2F698" w14:textId="6AEB319B" w:rsidR="001870A2" w:rsidRDefault="001870A2" w:rsidP="001870A2">
      <w:pPr>
        <w:pStyle w:val="ListParagraph"/>
        <w:numPr>
          <w:ilvl w:val="2"/>
          <w:numId w:val="7"/>
        </w:numPr>
        <w:spacing w:line="276" w:lineRule="auto"/>
      </w:pPr>
      <w:r>
        <w:lastRenderedPageBreak/>
        <w:t>Consider</w:t>
      </w:r>
      <w:r w:rsidR="00123CD4">
        <w:t xml:space="preserve"> the cumulative distribution function</w:t>
      </w:r>
      <w:r w:rsidR="00AB18F9">
        <w:t xml:space="preserve"> S</w:t>
      </w:r>
      <w:r>
        <w:t xml:space="preserve"> = X1 + … </w:t>
      </w:r>
      <w:proofErr w:type="spellStart"/>
      <w:r>
        <w:t>Xn</w:t>
      </w:r>
      <w:proofErr w:type="spellEnd"/>
    </w:p>
    <w:p w14:paraId="6BCEE55E" w14:textId="78695033" w:rsidR="001870A2" w:rsidRPr="0000211B" w:rsidRDefault="001870A2" w:rsidP="001870A2">
      <w:pPr>
        <w:pStyle w:val="ListParagraph"/>
        <w:numPr>
          <w:ilvl w:val="2"/>
          <w:numId w:val="7"/>
        </w:numPr>
        <w:spacing w:line="276" w:lineRule="auto"/>
      </w:pPr>
      <w:r>
        <w:t xml:space="preserve">As n </w:t>
      </w:r>
      <w:r>
        <w:sym w:font="Symbol" w:char="F0AE"/>
      </w:r>
      <w:r>
        <w:t xml:space="preserve"> </w:t>
      </w:r>
      <w:r>
        <w:sym w:font="Symbol" w:char="F0A5"/>
      </w:r>
      <w:r w:rsidR="00AB18F9">
        <w:t xml:space="preserve">, </w:t>
      </w:r>
      <w:r w:rsidR="00AB18F9" w:rsidRPr="00CF3CC3">
        <w:rPr>
          <w:highlight w:val="yellow"/>
        </w:rPr>
        <w:t>S</w:t>
      </w:r>
      <w:r w:rsidR="00B26947" w:rsidRPr="00CF3CC3">
        <w:rPr>
          <w:highlight w:val="yellow"/>
        </w:rPr>
        <w:t xml:space="preserve"> approaches ~ N(n</w:t>
      </w:r>
      <w:r w:rsidR="00B26947" w:rsidRPr="00CF3CC3">
        <w:rPr>
          <w:highlight w:val="yellow"/>
        </w:rPr>
        <w:sym w:font="Symbol" w:char="F06D"/>
      </w:r>
      <w:r w:rsidR="00B26947" w:rsidRPr="00CF3CC3">
        <w:rPr>
          <w:highlight w:val="yellow"/>
        </w:rPr>
        <w:t xml:space="preserve">, </w:t>
      </w:r>
      <w:r w:rsidR="00B26947" w:rsidRPr="00CF3CC3">
        <w:rPr>
          <w:highlight w:val="yellow"/>
        </w:rPr>
        <w:sym w:font="Symbol" w:char="F073"/>
      </w:r>
      <w:r w:rsidR="00B26947" w:rsidRPr="00CF3CC3">
        <w:rPr>
          <w:highlight w:val="yellow"/>
        </w:rPr>
        <w:sym w:font="Symbol" w:char="F0D6"/>
      </w:r>
      <w:r w:rsidR="00B26947" w:rsidRPr="00CF3CC3">
        <w:rPr>
          <w:highlight w:val="yellow"/>
        </w:rPr>
        <w:t>n)</w:t>
      </w:r>
    </w:p>
    <w:p w14:paraId="2E4287E2" w14:textId="7B13EF06" w:rsidR="00A832BD" w:rsidRDefault="00AB18F9" w:rsidP="00A832BD">
      <w:pPr>
        <w:pStyle w:val="ListParagraph"/>
        <w:numPr>
          <w:ilvl w:val="2"/>
          <w:numId w:val="7"/>
        </w:numPr>
        <w:spacing w:line="276" w:lineRule="auto"/>
      </w:pPr>
      <w:r>
        <w:t>E(S</w:t>
      </w:r>
      <w:r w:rsidR="00A832BD">
        <w:t xml:space="preserve">) = E(X1 + … + </w:t>
      </w:r>
      <w:proofErr w:type="spellStart"/>
      <w:r w:rsidR="00A832BD">
        <w:t>Xn</w:t>
      </w:r>
      <w:proofErr w:type="spellEnd"/>
      <w:r w:rsidR="00A832BD">
        <w:t xml:space="preserve">) = </w:t>
      </w:r>
      <w:r w:rsidR="00A832BD">
        <w:sym w:font="Symbol" w:char="F06D"/>
      </w:r>
      <w:r w:rsidR="00A832BD">
        <w:t xml:space="preserve"> + … + </w:t>
      </w:r>
      <w:r w:rsidR="00A832BD">
        <w:sym w:font="Symbol" w:char="F06D"/>
      </w:r>
      <w:r w:rsidR="00A832BD">
        <w:t xml:space="preserve"> = n</w:t>
      </w:r>
      <w:r w:rsidR="00A832BD">
        <w:sym w:font="Symbol" w:char="F06D"/>
      </w:r>
    </w:p>
    <w:p w14:paraId="4963A678" w14:textId="07108D5F" w:rsidR="00A832BD" w:rsidRDefault="00AB18F9" w:rsidP="00A832BD">
      <w:pPr>
        <w:pStyle w:val="ListParagraph"/>
        <w:numPr>
          <w:ilvl w:val="2"/>
          <w:numId w:val="7"/>
        </w:numPr>
        <w:spacing w:line="276" w:lineRule="auto"/>
      </w:pPr>
      <w:r>
        <w:t>Var(S</w:t>
      </w:r>
      <w:r w:rsidR="00CF3CC3">
        <w:t>) = Var(X1</w:t>
      </w:r>
      <w:r w:rsidR="00A832BD">
        <w:t xml:space="preserve"> + … + </w:t>
      </w:r>
      <w:proofErr w:type="spellStart"/>
      <w:r w:rsidR="00A832BD">
        <w:t>Xn</w:t>
      </w:r>
      <w:proofErr w:type="spellEnd"/>
      <w:r w:rsidR="00A832BD">
        <w:t xml:space="preserve">) = </w:t>
      </w:r>
      <w:r w:rsidR="00A832BD">
        <w:sym w:font="Symbol" w:char="F073"/>
      </w:r>
      <w:r w:rsidR="00A832BD">
        <w:rPr>
          <w:vertAlign w:val="superscript"/>
        </w:rPr>
        <w:t>2</w:t>
      </w:r>
      <w:r w:rsidR="00A832BD">
        <w:t xml:space="preserve"> + … </w:t>
      </w:r>
      <w:r w:rsidR="00A832BD">
        <w:sym w:font="Symbol" w:char="F073"/>
      </w:r>
      <w:r w:rsidR="00A832BD">
        <w:rPr>
          <w:vertAlign w:val="superscript"/>
        </w:rPr>
        <w:t>2</w:t>
      </w:r>
      <w:r w:rsidR="00A832BD">
        <w:t xml:space="preserve"> = n</w:t>
      </w:r>
      <w:r w:rsidR="00A832BD">
        <w:sym w:font="Symbol" w:char="F073"/>
      </w:r>
      <w:r w:rsidR="00A832BD">
        <w:rPr>
          <w:vertAlign w:val="superscript"/>
        </w:rPr>
        <w:t>2</w:t>
      </w:r>
    </w:p>
    <w:p w14:paraId="25588866" w14:textId="40309C90" w:rsidR="0000211B" w:rsidRPr="00951A70" w:rsidRDefault="0000211B" w:rsidP="001A07B2">
      <w:pPr>
        <w:pStyle w:val="ListParagraph"/>
        <w:numPr>
          <w:ilvl w:val="1"/>
          <w:numId w:val="7"/>
        </w:numPr>
        <w:spacing w:line="276" w:lineRule="auto"/>
      </w:pPr>
      <w:r>
        <w:rPr>
          <w:b/>
        </w:rPr>
        <w:t>CLT – average:</w:t>
      </w:r>
    </w:p>
    <w:p w14:paraId="6F91106C" w14:textId="294C29AB" w:rsidR="00951A70" w:rsidRDefault="00951A70" w:rsidP="00951A70">
      <w:pPr>
        <w:pStyle w:val="ListParagraph"/>
        <w:numPr>
          <w:ilvl w:val="2"/>
          <w:numId w:val="7"/>
        </w:numPr>
        <w:spacing w:line="276" w:lineRule="auto"/>
      </w:pPr>
      <w:r>
        <w:t xml:space="preserve">Consider </w:t>
      </w:r>
      <w:r w:rsidR="00946C33">
        <w:t>the cum</w:t>
      </w:r>
      <w:r w:rsidR="00AB18F9">
        <w:t>ulative distribution function X</w:t>
      </w:r>
      <w:r w:rsidR="00946C33">
        <w:t xml:space="preserve">-bar = (X1 + … </w:t>
      </w:r>
      <w:proofErr w:type="spellStart"/>
      <w:r w:rsidR="00946C33">
        <w:t>Xn</w:t>
      </w:r>
      <w:proofErr w:type="spellEnd"/>
      <w:r w:rsidR="00946C33">
        <w:t>)/n</w:t>
      </w:r>
    </w:p>
    <w:p w14:paraId="0EF61A5F" w14:textId="59A3E7E2" w:rsidR="00A832BD" w:rsidRDefault="00A832BD" w:rsidP="00951A70">
      <w:pPr>
        <w:pStyle w:val="ListParagraph"/>
        <w:numPr>
          <w:ilvl w:val="2"/>
          <w:numId w:val="7"/>
        </w:numPr>
        <w:spacing w:line="276" w:lineRule="auto"/>
      </w:pPr>
      <w:r>
        <w:t xml:space="preserve">As n </w:t>
      </w:r>
      <w:r>
        <w:sym w:font="Symbol" w:char="F0AE"/>
      </w:r>
      <w:r>
        <w:t xml:space="preserve"> </w:t>
      </w:r>
      <w:r>
        <w:sym w:font="Symbol" w:char="F0A5"/>
      </w:r>
      <w:r w:rsidR="00AB18F9">
        <w:t xml:space="preserve">, </w:t>
      </w:r>
      <w:r w:rsidR="00AB18F9" w:rsidRPr="00CF3CC3">
        <w:rPr>
          <w:highlight w:val="yellow"/>
        </w:rPr>
        <w:t>X</w:t>
      </w:r>
      <w:r w:rsidRPr="00CF3CC3">
        <w:rPr>
          <w:highlight w:val="yellow"/>
        </w:rPr>
        <w:t xml:space="preserve">-bar approaches ~ N(µ, </w:t>
      </w:r>
      <w:r w:rsidRPr="00CF3CC3">
        <w:rPr>
          <w:highlight w:val="yellow"/>
        </w:rPr>
        <w:sym w:font="Symbol" w:char="F073"/>
      </w:r>
      <w:r w:rsidRPr="00CF3CC3">
        <w:rPr>
          <w:highlight w:val="yellow"/>
        </w:rPr>
        <w:t>/</w:t>
      </w:r>
      <w:r w:rsidRPr="00CF3CC3">
        <w:rPr>
          <w:highlight w:val="yellow"/>
        </w:rPr>
        <w:sym w:font="Symbol" w:char="F0D6"/>
      </w:r>
      <w:r w:rsidRPr="00CF3CC3">
        <w:rPr>
          <w:highlight w:val="yellow"/>
        </w:rPr>
        <w:t>n)</w:t>
      </w:r>
    </w:p>
    <w:p w14:paraId="397BD310" w14:textId="36E32DA2" w:rsidR="00CF3CC3" w:rsidRDefault="00CF3CC3" w:rsidP="00951A70">
      <w:pPr>
        <w:pStyle w:val="ListParagraph"/>
        <w:numPr>
          <w:ilvl w:val="2"/>
          <w:numId w:val="7"/>
        </w:numPr>
        <w:spacing w:line="276" w:lineRule="auto"/>
      </w:pPr>
      <w:r>
        <w:t xml:space="preserve">E(X-bar) = E(X1 + … + </w:t>
      </w:r>
      <w:proofErr w:type="spellStart"/>
      <w:r>
        <w:t>Xn</w:t>
      </w:r>
      <w:proofErr w:type="spellEnd"/>
      <w:r>
        <w:t xml:space="preserve">)/n = </w:t>
      </w:r>
      <w:r>
        <w:sym w:font="Symbol" w:char="F06D"/>
      </w:r>
    </w:p>
    <w:p w14:paraId="1D423E0B" w14:textId="2C7F93D8" w:rsidR="00CF3CC3" w:rsidRDefault="00CF3CC3" w:rsidP="00951A70">
      <w:pPr>
        <w:pStyle w:val="ListParagraph"/>
        <w:numPr>
          <w:ilvl w:val="2"/>
          <w:numId w:val="7"/>
        </w:numPr>
        <w:spacing w:line="276" w:lineRule="auto"/>
      </w:pPr>
      <w:r>
        <w:t xml:space="preserve">Var(X-bar) = Var(X1 + … + </w:t>
      </w:r>
      <w:proofErr w:type="spellStart"/>
      <w:r>
        <w:t>Xn</w:t>
      </w:r>
      <w:proofErr w:type="spellEnd"/>
      <w:r>
        <w:t>)/n</w:t>
      </w:r>
      <w:r>
        <w:rPr>
          <w:vertAlign w:val="superscript"/>
        </w:rPr>
        <w:t>2</w:t>
      </w:r>
      <w:r>
        <w:t xml:space="preserve"> = </w:t>
      </w:r>
      <w:r>
        <w:sym w:font="Symbol" w:char="F073"/>
      </w:r>
      <w:r>
        <w:rPr>
          <w:vertAlign w:val="superscript"/>
        </w:rPr>
        <w:t>2</w:t>
      </w:r>
      <w:r>
        <w:t>/n</w:t>
      </w:r>
    </w:p>
    <w:p w14:paraId="1312F68E" w14:textId="0DAC594E" w:rsidR="00D247D6" w:rsidRDefault="00D247D6" w:rsidP="009E0C3E">
      <w:pPr>
        <w:pStyle w:val="ListParagraph"/>
        <w:numPr>
          <w:ilvl w:val="1"/>
          <w:numId w:val="7"/>
        </w:numPr>
        <w:spacing w:line="276" w:lineRule="auto"/>
      </w:pPr>
      <w:r>
        <w:t>In general, CLT can be applied for n ≥ 30</w:t>
      </w:r>
    </w:p>
    <w:p w14:paraId="66509B5E" w14:textId="51A458E6" w:rsidR="00485DC4" w:rsidRDefault="00485DC4" w:rsidP="009E0C3E">
      <w:pPr>
        <w:pStyle w:val="ListParagraph"/>
        <w:numPr>
          <w:ilvl w:val="1"/>
          <w:numId w:val="7"/>
        </w:numPr>
        <w:spacing w:line="276" w:lineRule="auto"/>
      </w:pPr>
      <w:r>
        <w:t>If Xi are normally distributed, S and X-bar are exactly normal distributions</w:t>
      </w:r>
    </w:p>
    <w:p w14:paraId="40AD4106" w14:textId="0E97E53E" w:rsidR="00485DC4" w:rsidRDefault="00485DC4" w:rsidP="009E0C3E">
      <w:pPr>
        <w:pStyle w:val="ListParagraph"/>
        <w:numPr>
          <w:ilvl w:val="1"/>
          <w:numId w:val="7"/>
        </w:numPr>
        <w:spacing w:line="276" w:lineRule="auto"/>
      </w:pPr>
      <w:r>
        <w:t>If Xi are not normally distributed, S and X-bar are approximately normal distributions</w:t>
      </w:r>
    </w:p>
    <w:p w14:paraId="6EBA816E" w14:textId="4101741F" w:rsidR="007E18FA" w:rsidRDefault="007E18FA" w:rsidP="007E18F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Continuity correction</w:t>
      </w:r>
    </w:p>
    <w:p w14:paraId="2DDA2796" w14:textId="23C17C79" w:rsidR="00583F48" w:rsidRDefault="00B40B3A" w:rsidP="009E0C3E">
      <w:pPr>
        <w:pStyle w:val="ListParagraph"/>
        <w:numPr>
          <w:ilvl w:val="1"/>
          <w:numId w:val="7"/>
        </w:numPr>
        <w:spacing w:line="276" w:lineRule="auto"/>
      </w:pPr>
      <w:r>
        <w:t xml:space="preserve">X ~ Bin(n, p) can be thought of as X = </w:t>
      </w:r>
      <w:r>
        <w:sym w:font="Symbol" w:char="F0E5"/>
      </w:r>
      <w:r>
        <w:t xml:space="preserve">(1 </w:t>
      </w:r>
      <w:r>
        <w:sym w:font="Symbol" w:char="F0AE"/>
      </w:r>
      <w:r>
        <w:t xml:space="preserve"> n) Xi</w:t>
      </w:r>
      <w:r w:rsidR="00C60B21">
        <w:t xml:space="preserve"> where Xi is a binary variable</w:t>
      </w:r>
    </w:p>
    <w:p w14:paraId="26C6629A" w14:textId="7E5CBC4E" w:rsidR="00C60B21" w:rsidRDefault="00B17BB6" w:rsidP="00C60B21">
      <w:pPr>
        <w:pStyle w:val="ListParagraph"/>
        <w:numPr>
          <w:ilvl w:val="2"/>
          <w:numId w:val="7"/>
        </w:numPr>
        <w:spacing w:line="276" w:lineRule="auto"/>
      </w:pPr>
      <w:r>
        <w:t xml:space="preserve">CLT states that as n </w:t>
      </w:r>
      <w:r>
        <w:sym w:font="Symbol" w:char="F0AE"/>
      </w:r>
      <w:r>
        <w:t xml:space="preserve"> </w:t>
      </w:r>
      <w:r>
        <w:sym w:font="Symbol" w:char="F0A5"/>
      </w:r>
      <w:r>
        <w:t xml:space="preserve">, X </w:t>
      </w:r>
      <w:r>
        <w:sym w:font="Symbol" w:char="F0AE"/>
      </w:r>
      <w:r>
        <w:t xml:space="preserve"> a normal distr.</w:t>
      </w:r>
    </w:p>
    <w:p w14:paraId="5065F5D8" w14:textId="3711A939" w:rsidR="003C7C24" w:rsidRDefault="003C7C24" w:rsidP="003C7C24">
      <w:pPr>
        <w:pStyle w:val="ListParagraph"/>
        <w:numPr>
          <w:ilvl w:val="1"/>
          <w:numId w:val="7"/>
        </w:numPr>
        <w:spacing w:line="276" w:lineRule="auto"/>
      </w:pPr>
      <w:r>
        <w:t>Continuity correction – improves the approximation of discrete probabilities</w:t>
      </w:r>
    </w:p>
    <w:p w14:paraId="3B95BC22" w14:textId="1AF73CD4" w:rsidR="003C7C24" w:rsidRDefault="003C7C24" w:rsidP="003C7C24">
      <w:pPr>
        <w:pStyle w:val="ListParagraph"/>
        <w:numPr>
          <w:ilvl w:val="2"/>
          <w:numId w:val="7"/>
        </w:numPr>
        <w:spacing w:line="276" w:lineRule="auto"/>
      </w:pPr>
      <w:r>
        <w:t xml:space="preserve">i.e. approximate the probability histogram </w:t>
      </w:r>
      <w:r w:rsidR="00C34D3D">
        <w:t>using a continuous probability distribution with CDF F(x)</w:t>
      </w:r>
    </w:p>
    <w:p w14:paraId="4D2F78DD" w14:textId="67257F01" w:rsidR="00375255" w:rsidRDefault="00375255" w:rsidP="003C7C24">
      <w:pPr>
        <w:pStyle w:val="ListParagraph"/>
        <w:numPr>
          <w:ilvl w:val="2"/>
          <w:numId w:val="7"/>
        </w:numPr>
        <w:spacing w:line="276" w:lineRule="auto"/>
      </w:pPr>
      <w:r>
        <w:t xml:space="preserve">For a discrete distribution with width = w, the </w:t>
      </w:r>
      <w:r w:rsidRPr="00BE4564">
        <w:rPr>
          <w:u w:val="single"/>
        </w:rPr>
        <w:t>value k is represented by the interval k – w/2 and k + w/2</w:t>
      </w:r>
    </w:p>
    <w:p w14:paraId="0B99C06C" w14:textId="780EFC23" w:rsidR="00BE4564" w:rsidRDefault="00BE4564" w:rsidP="00BE4564">
      <w:pPr>
        <w:pStyle w:val="ListParagraph"/>
        <w:numPr>
          <w:ilvl w:val="3"/>
          <w:numId w:val="7"/>
        </w:numPr>
        <w:spacing w:line="276" w:lineRule="auto"/>
      </w:pPr>
      <w:r>
        <w:t xml:space="preserve">E.g. 7 people </w:t>
      </w:r>
      <w:r>
        <w:sym w:font="Symbol" w:char="F0AE"/>
      </w:r>
      <w:r>
        <w:t xml:space="preserve"> (6.5, 7.5)</w:t>
      </w:r>
    </w:p>
    <w:p w14:paraId="44E3F3DB" w14:textId="59A11291" w:rsidR="00BE4564" w:rsidRDefault="00BE4564" w:rsidP="00BE4564">
      <w:pPr>
        <w:pStyle w:val="ListParagraph"/>
        <w:numPr>
          <w:ilvl w:val="3"/>
          <w:numId w:val="7"/>
        </w:numPr>
        <w:spacing w:line="276" w:lineRule="auto"/>
      </w:pPr>
      <w:r>
        <w:t xml:space="preserve">E.g. at least 3 people </w:t>
      </w:r>
      <w:r>
        <w:sym w:font="Symbol" w:char="F0AE"/>
      </w:r>
      <w:r>
        <w:t xml:space="preserve"> (2.5, </w:t>
      </w:r>
      <w:r>
        <w:sym w:font="Symbol" w:char="F0A5"/>
      </w:r>
      <w:r>
        <w:t>)</w:t>
      </w:r>
    </w:p>
    <w:p w14:paraId="4CC51633" w14:textId="22820FCF" w:rsidR="005532ED" w:rsidRDefault="005532ED" w:rsidP="005532ED">
      <w:pPr>
        <w:pStyle w:val="ListParagraph"/>
        <w:numPr>
          <w:ilvl w:val="1"/>
          <w:numId w:val="7"/>
        </w:numPr>
        <w:spacing w:line="276" w:lineRule="auto"/>
      </w:pPr>
      <w:r>
        <w:t xml:space="preserve">For Bin. distribution, use </w:t>
      </w:r>
      <w:r>
        <w:sym w:font="Symbol" w:char="F06D"/>
      </w:r>
      <w:r>
        <w:t xml:space="preserve"> = </w:t>
      </w:r>
      <w:proofErr w:type="spellStart"/>
      <w:r>
        <w:t>np</w:t>
      </w:r>
      <w:proofErr w:type="spellEnd"/>
      <w:r>
        <w:t xml:space="preserve"> and </w:t>
      </w:r>
      <w:r>
        <w:sym w:font="Symbol" w:char="F073"/>
      </w:r>
      <w:r>
        <w:rPr>
          <w:vertAlign w:val="superscript"/>
        </w:rPr>
        <w:t>2</w:t>
      </w:r>
      <w:r>
        <w:t xml:space="preserve"> = </w:t>
      </w:r>
      <w:proofErr w:type="spellStart"/>
      <w:r>
        <w:t>npq</w:t>
      </w:r>
      <w:proofErr w:type="spellEnd"/>
    </w:p>
    <w:p w14:paraId="663536BE" w14:textId="3298691C" w:rsidR="005532ED" w:rsidRDefault="005532ED" w:rsidP="005532ED">
      <w:pPr>
        <w:pStyle w:val="ListParagraph"/>
        <w:numPr>
          <w:ilvl w:val="2"/>
          <w:numId w:val="7"/>
        </w:numPr>
        <w:spacing w:line="276" w:lineRule="auto"/>
      </w:pPr>
      <w:r>
        <w:t xml:space="preserve">i.e. </w:t>
      </w:r>
      <w:r w:rsidRPr="001522DE">
        <w:rPr>
          <w:highlight w:val="yellow"/>
        </w:rPr>
        <w:t>X ~ Bin(n, p) ~ (approx.) N(</w:t>
      </w:r>
      <w:proofErr w:type="spellStart"/>
      <w:r w:rsidRPr="001522DE">
        <w:rPr>
          <w:highlight w:val="yellow"/>
        </w:rPr>
        <w:t>np</w:t>
      </w:r>
      <w:proofErr w:type="spellEnd"/>
      <w:r w:rsidRPr="001522DE">
        <w:rPr>
          <w:highlight w:val="yellow"/>
        </w:rPr>
        <w:t xml:space="preserve">, </w:t>
      </w:r>
      <w:r w:rsidRPr="001522DE">
        <w:rPr>
          <w:highlight w:val="yellow"/>
        </w:rPr>
        <w:sym w:font="Symbol" w:char="F0D6"/>
      </w:r>
      <w:r w:rsidRPr="001522DE">
        <w:rPr>
          <w:highlight w:val="yellow"/>
        </w:rPr>
        <w:t>(</w:t>
      </w:r>
      <w:proofErr w:type="spellStart"/>
      <w:r w:rsidRPr="001522DE">
        <w:rPr>
          <w:highlight w:val="yellow"/>
        </w:rPr>
        <w:t>npq</w:t>
      </w:r>
      <w:proofErr w:type="spellEnd"/>
      <w:r w:rsidRPr="001522DE">
        <w:rPr>
          <w:highlight w:val="yellow"/>
        </w:rPr>
        <w:t>))</w:t>
      </w:r>
    </w:p>
    <w:p w14:paraId="1E917A65" w14:textId="70066217" w:rsidR="00C54CEB" w:rsidRDefault="009D5BCD" w:rsidP="00C54CEB">
      <w:pPr>
        <w:pStyle w:val="ListParagraph"/>
        <w:numPr>
          <w:ilvl w:val="1"/>
          <w:numId w:val="7"/>
        </w:numPr>
        <w:spacing w:line="276" w:lineRule="auto"/>
      </w:pPr>
      <w:r>
        <w:t>Ex: histogram on 0 ≤ X ≤ 10</w:t>
      </w:r>
      <w:r w:rsidR="00C54CEB">
        <w:t xml:space="preserve"> with bar width = 1</w:t>
      </w:r>
      <w:r w:rsidR="005E6969">
        <w:t xml:space="preserve"> and integer value centere</w:t>
      </w:r>
      <w:bookmarkStart w:id="0" w:name="_GoBack"/>
      <w:bookmarkEnd w:id="0"/>
      <w:r w:rsidR="005E6969">
        <w:t>d in the bar</w:t>
      </w:r>
    </w:p>
    <w:p w14:paraId="29CD2828" w14:textId="03540D0D" w:rsidR="0022750C" w:rsidRDefault="0022750C" w:rsidP="0022750C">
      <w:pPr>
        <w:pStyle w:val="ListParagraph"/>
        <w:numPr>
          <w:ilvl w:val="2"/>
          <w:numId w:val="7"/>
        </w:numPr>
        <w:spacing w:line="276" w:lineRule="auto"/>
      </w:pPr>
      <w:r>
        <w:t xml:space="preserve">Approximate </w:t>
      </w:r>
      <w:r w:rsidR="008E4CA2">
        <w:t>by integrating on (-0.5, 10</w:t>
      </w:r>
      <w:r>
        <w:t>.5) instead</w:t>
      </w:r>
      <w:r w:rsidR="008E4CA2">
        <w:t xml:space="preserve"> of (0, 10</w:t>
      </w:r>
      <w:r>
        <w:t>)</w:t>
      </w:r>
    </w:p>
    <w:p w14:paraId="7C928D1B" w14:textId="7A31F1ED" w:rsidR="00804738" w:rsidRDefault="00804738" w:rsidP="0022750C">
      <w:pPr>
        <w:pStyle w:val="ListParagraph"/>
        <w:numPr>
          <w:ilvl w:val="2"/>
          <w:numId w:val="7"/>
        </w:numPr>
        <w:spacing w:line="276" w:lineRule="auto"/>
      </w:pPr>
      <w:r>
        <w:t>Suppose X ~ Bin(10, ½)</w:t>
      </w:r>
    </w:p>
    <w:p w14:paraId="4CFD37A5" w14:textId="3D810D4E" w:rsidR="00430D67" w:rsidRDefault="00430D67" w:rsidP="0022750C">
      <w:pPr>
        <w:pStyle w:val="ListParagraph"/>
        <w:numPr>
          <w:ilvl w:val="2"/>
          <w:numId w:val="7"/>
        </w:numPr>
        <w:spacing w:line="276" w:lineRule="auto"/>
      </w:pPr>
      <w:r>
        <w:t>Then P(X=0) = 1/1024, P(</w:t>
      </w:r>
      <w:r w:rsidR="00D86F19">
        <w:t>X=1) = 10/1024, P(X=2) = 45/1024</w:t>
      </w:r>
      <w:r>
        <w:t>, …</w:t>
      </w:r>
    </w:p>
    <w:p w14:paraId="19F26D1E" w14:textId="1D6EEA2F" w:rsidR="00430D67" w:rsidRDefault="00BE4564" w:rsidP="0022750C">
      <w:pPr>
        <w:pStyle w:val="ListParagraph"/>
        <w:numPr>
          <w:ilvl w:val="2"/>
          <w:numId w:val="7"/>
        </w:numPr>
        <w:spacing w:line="276" w:lineRule="auto"/>
      </w:pPr>
      <w:r>
        <w:sym w:font="Symbol" w:char="F06D"/>
      </w:r>
      <w:r w:rsidR="00341BFB">
        <w:t xml:space="preserve"> = </w:t>
      </w:r>
      <w:proofErr w:type="spellStart"/>
      <w:r w:rsidR="00341BFB">
        <w:t>np</w:t>
      </w:r>
      <w:proofErr w:type="spellEnd"/>
      <w:r w:rsidR="00341BFB">
        <w:t xml:space="preserve"> = 5</w:t>
      </w:r>
    </w:p>
    <w:p w14:paraId="56FEB640" w14:textId="62DB214F" w:rsidR="00341BFB" w:rsidRDefault="00BE4564" w:rsidP="0022750C">
      <w:pPr>
        <w:pStyle w:val="ListParagraph"/>
        <w:numPr>
          <w:ilvl w:val="2"/>
          <w:numId w:val="7"/>
        </w:numPr>
        <w:spacing w:line="276" w:lineRule="auto"/>
      </w:pPr>
      <w:r>
        <w:sym w:font="Symbol" w:char="F073"/>
      </w:r>
      <w:r>
        <w:rPr>
          <w:vertAlign w:val="superscript"/>
        </w:rPr>
        <w:t>2</w:t>
      </w:r>
      <w:r w:rsidR="00341BFB">
        <w:t xml:space="preserve"> = </w:t>
      </w:r>
      <w:proofErr w:type="spellStart"/>
      <w:r w:rsidR="00341BFB">
        <w:t>np</w:t>
      </w:r>
      <w:proofErr w:type="spellEnd"/>
      <w:r w:rsidR="00341BFB">
        <w:t>(1 – p)</w:t>
      </w:r>
      <w:r w:rsidR="00E558F2">
        <w:t xml:space="preserve"> = 2.5</w:t>
      </w:r>
    </w:p>
    <w:p w14:paraId="0FB0BD97" w14:textId="1ED3D1D6" w:rsidR="00A07EB7" w:rsidRDefault="00A07EB7" w:rsidP="0022750C">
      <w:pPr>
        <w:pStyle w:val="ListParagraph"/>
        <w:numPr>
          <w:ilvl w:val="2"/>
          <w:numId w:val="7"/>
        </w:numPr>
        <w:spacing w:line="276" w:lineRule="auto"/>
      </w:pPr>
      <w:r>
        <w:t xml:space="preserve">Approximate X by Y ~ </w:t>
      </w:r>
      <w:r w:rsidR="00D46724">
        <w:t>N</w:t>
      </w:r>
      <w:r>
        <w:t xml:space="preserve">(5, </w:t>
      </w:r>
      <w:r>
        <w:sym w:font="Symbol" w:char="F0D6"/>
      </w:r>
      <w:r w:rsidR="00E558F2">
        <w:t>2.5)</w:t>
      </w:r>
    </w:p>
    <w:p w14:paraId="17E3F251" w14:textId="6E8D12C1" w:rsidR="00D46724" w:rsidRDefault="00D46724" w:rsidP="0022750C">
      <w:pPr>
        <w:pStyle w:val="ListParagraph"/>
        <w:numPr>
          <w:ilvl w:val="2"/>
          <w:numId w:val="7"/>
        </w:numPr>
        <w:spacing w:line="276" w:lineRule="auto"/>
      </w:pPr>
      <w:r>
        <w:t>Z = (Y – 5)/</w:t>
      </w:r>
      <w:r>
        <w:sym w:font="Symbol" w:char="F0D6"/>
      </w:r>
      <w:r>
        <w:t>2.5</w:t>
      </w:r>
      <w:r w:rsidR="001703D7">
        <w:t xml:space="preserve"> ~ N(0, 1)</w:t>
      </w:r>
    </w:p>
    <w:sectPr w:rsidR="00D46724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62298D" w14:textId="77777777" w:rsidR="00557109" w:rsidRDefault="00557109" w:rsidP="001D6891">
      <w:r>
        <w:separator/>
      </w:r>
    </w:p>
  </w:endnote>
  <w:endnote w:type="continuationSeparator" w:id="0">
    <w:p w14:paraId="66FD6097" w14:textId="77777777" w:rsidR="00557109" w:rsidRDefault="00557109" w:rsidP="001D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8E2E65" w14:textId="77777777" w:rsidR="00557109" w:rsidRDefault="00557109" w:rsidP="001D6891">
      <w:r>
        <w:separator/>
      </w:r>
    </w:p>
  </w:footnote>
  <w:footnote w:type="continuationSeparator" w:id="0">
    <w:p w14:paraId="747706A3" w14:textId="77777777" w:rsidR="00557109" w:rsidRDefault="00557109" w:rsidP="001D6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891"/>
    <w:rsid w:val="0000211B"/>
    <w:rsid w:val="00076A09"/>
    <w:rsid w:val="000C4A5E"/>
    <w:rsid w:val="000E7ACE"/>
    <w:rsid w:val="000F6F9F"/>
    <w:rsid w:val="00123CD4"/>
    <w:rsid w:val="001522DE"/>
    <w:rsid w:val="001703D7"/>
    <w:rsid w:val="001870A2"/>
    <w:rsid w:val="001A07B2"/>
    <w:rsid w:val="001B0B39"/>
    <w:rsid w:val="001D6891"/>
    <w:rsid w:val="0022750C"/>
    <w:rsid w:val="003152FE"/>
    <w:rsid w:val="00341BFB"/>
    <w:rsid w:val="00351957"/>
    <w:rsid w:val="00375255"/>
    <w:rsid w:val="003C7C24"/>
    <w:rsid w:val="003C7E0D"/>
    <w:rsid w:val="00430D67"/>
    <w:rsid w:val="004378BE"/>
    <w:rsid w:val="00485DC4"/>
    <w:rsid w:val="004875B2"/>
    <w:rsid w:val="004B38D3"/>
    <w:rsid w:val="004F230F"/>
    <w:rsid w:val="005532ED"/>
    <w:rsid w:val="00557109"/>
    <w:rsid w:val="00583F48"/>
    <w:rsid w:val="005E6969"/>
    <w:rsid w:val="006438BB"/>
    <w:rsid w:val="00647BB5"/>
    <w:rsid w:val="0066793B"/>
    <w:rsid w:val="00684313"/>
    <w:rsid w:val="00795273"/>
    <w:rsid w:val="00797806"/>
    <w:rsid w:val="007A3856"/>
    <w:rsid w:val="007C2BB5"/>
    <w:rsid w:val="007D0FAB"/>
    <w:rsid w:val="007E18FA"/>
    <w:rsid w:val="00804738"/>
    <w:rsid w:val="0087001D"/>
    <w:rsid w:val="00875D61"/>
    <w:rsid w:val="008B0BBC"/>
    <w:rsid w:val="008B70D8"/>
    <w:rsid w:val="008C6B6A"/>
    <w:rsid w:val="008E4CA2"/>
    <w:rsid w:val="00906F61"/>
    <w:rsid w:val="00946C33"/>
    <w:rsid w:val="00951A70"/>
    <w:rsid w:val="009A4735"/>
    <w:rsid w:val="009B0725"/>
    <w:rsid w:val="009D5BCD"/>
    <w:rsid w:val="009E0C3E"/>
    <w:rsid w:val="00A07EB7"/>
    <w:rsid w:val="00A6783A"/>
    <w:rsid w:val="00A832BD"/>
    <w:rsid w:val="00A86304"/>
    <w:rsid w:val="00AB18F9"/>
    <w:rsid w:val="00AB4645"/>
    <w:rsid w:val="00AB51EF"/>
    <w:rsid w:val="00B17BB6"/>
    <w:rsid w:val="00B26947"/>
    <w:rsid w:val="00B40B3A"/>
    <w:rsid w:val="00B671AC"/>
    <w:rsid w:val="00BE4564"/>
    <w:rsid w:val="00C04203"/>
    <w:rsid w:val="00C34D3D"/>
    <w:rsid w:val="00C47C76"/>
    <w:rsid w:val="00C54CEB"/>
    <w:rsid w:val="00C60B21"/>
    <w:rsid w:val="00C8191E"/>
    <w:rsid w:val="00C83A99"/>
    <w:rsid w:val="00C84C69"/>
    <w:rsid w:val="00CA6155"/>
    <w:rsid w:val="00CF3CC3"/>
    <w:rsid w:val="00D2145F"/>
    <w:rsid w:val="00D247D6"/>
    <w:rsid w:val="00D46724"/>
    <w:rsid w:val="00D82C5C"/>
    <w:rsid w:val="00D83944"/>
    <w:rsid w:val="00D86F19"/>
    <w:rsid w:val="00DA4C7C"/>
    <w:rsid w:val="00DD2E23"/>
    <w:rsid w:val="00DF19FB"/>
    <w:rsid w:val="00E558F2"/>
    <w:rsid w:val="00E62DE0"/>
    <w:rsid w:val="00EC6831"/>
    <w:rsid w:val="00F54A9D"/>
    <w:rsid w:val="00FA7664"/>
    <w:rsid w:val="00FF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AB66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8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891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D68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891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8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91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8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891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1D68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891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8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891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652</TotalTime>
  <Pages>2</Pages>
  <Words>474</Words>
  <Characters>2706</Characters>
  <Application>Microsoft Macintosh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74</cp:revision>
  <dcterms:created xsi:type="dcterms:W3CDTF">2015-10-21T16:36:00Z</dcterms:created>
  <dcterms:modified xsi:type="dcterms:W3CDTF">2015-11-04T23:04:00Z</dcterms:modified>
</cp:coreProperties>
</file>
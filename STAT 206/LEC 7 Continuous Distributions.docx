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E4585" w14:textId="77777777" w:rsidR="00C47C76" w:rsidRDefault="007240CC" w:rsidP="002B4FAD">
      <w:pPr>
        <w:spacing w:line="276" w:lineRule="auto"/>
        <w:ind w:firstLine="360"/>
      </w:pPr>
      <w:r>
        <w:rPr>
          <w:b/>
          <w:u w:val="single"/>
        </w:rPr>
        <w:t>Continuous Distributions</w:t>
      </w:r>
    </w:p>
    <w:p w14:paraId="3E0DA648" w14:textId="77777777" w:rsidR="007C2BB5" w:rsidRDefault="007C2BB5" w:rsidP="007C2BB5">
      <w:pPr>
        <w:spacing w:line="276" w:lineRule="auto"/>
      </w:pPr>
    </w:p>
    <w:p w14:paraId="0D1CF650" w14:textId="39D0CFC8" w:rsidR="005C6131" w:rsidRDefault="005C6131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Continuous random variable</w:t>
      </w:r>
      <w:r>
        <w:t xml:space="preserve"> – takes values in some interval (a, b) </w:t>
      </w:r>
      <w:r>
        <w:sym w:font="Symbol" w:char="F0CD"/>
      </w:r>
      <w:r>
        <w:t xml:space="preserve"> R</w:t>
      </w:r>
    </w:p>
    <w:p w14:paraId="1AC007F8" w14:textId="21DB4A63" w:rsidR="005C6131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>A r. v. X is a function from the sample space to the real numbers</w:t>
      </w:r>
    </w:p>
    <w:p w14:paraId="2CB0DD04" w14:textId="74C18177" w:rsidR="007C2BB5" w:rsidRDefault="005C6131" w:rsidP="005C6131">
      <w:pPr>
        <w:pStyle w:val="ListParagraph"/>
        <w:numPr>
          <w:ilvl w:val="1"/>
          <w:numId w:val="7"/>
        </w:numPr>
        <w:spacing w:line="276" w:lineRule="auto"/>
      </w:pPr>
      <w:r>
        <w:t xml:space="preserve">i.e. </w:t>
      </w:r>
      <w:r w:rsidR="007240CC">
        <w:t xml:space="preserve">X : S </w:t>
      </w:r>
      <w:r w:rsidR="007240CC">
        <w:sym w:font="Symbol" w:char="F0AE"/>
      </w:r>
      <w:r w:rsidR="007240CC">
        <w:t xml:space="preserve"> R</w:t>
      </w:r>
    </w:p>
    <w:p w14:paraId="5DABB86B" w14:textId="1FCED370" w:rsidR="00905130" w:rsidRDefault="00905130" w:rsidP="005C6131">
      <w:pPr>
        <w:pStyle w:val="ListParagraph"/>
        <w:numPr>
          <w:ilvl w:val="1"/>
          <w:numId w:val="7"/>
        </w:numPr>
        <w:spacing w:line="276" w:lineRule="auto"/>
      </w:pPr>
      <w:r>
        <w:t>The range R(X) is continuous</w:t>
      </w:r>
    </w:p>
    <w:p w14:paraId="45748364" w14:textId="77777777" w:rsidR="00520267" w:rsidRDefault="00520267" w:rsidP="00520267">
      <w:pPr>
        <w:pStyle w:val="ListParagraph"/>
        <w:numPr>
          <w:ilvl w:val="0"/>
          <w:numId w:val="7"/>
        </w:numPr>
        <w:spacing w:line="276" w:lineRule="auto"/>
      </w:pPr>
      <w:r>
        <w:t>Individual points are intervals of length 0 – must have 0 probability; i.e.:</w:t>
      </w:r>
    </w:p>
    <w:p w14:paraId="21E172A4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P(X=a) = 0 </w:t>
      </w:r>
      <w:r>
        <w:sym w:font="Symbol" w:char="F022"/>
      </w:r>
      <w:r>
        <w:t xml:space="preserve"> a </w:t>
      </w:r>
      <w:r>
        <w:sym w:font="Symbol" w:char="F0CE"/>
      </w:r>
      <w:r>
        <w:t xml:space="preserve"> R(X)</w:t>
      </w:r>
    </w:p>
    <w:p w14:paraId="60F7B2DA" w14:textId="77777777" w:rsidR="00520267" w:rsidRDefault="00520267" w:rsidP="00520267">
      <w:pPr>
        <w:pStyle w:val="ListParagraph"/>
        <w:numPr>
          <w:ilvl w:val="1"/>
          <w:numId w:val="7"/>
        </w:numPr>
        <w:spacing w:line="276" w:lineRule="auto"/>
      </w:pPr>
      <w:r>
        <w:t xml:space="preserve">P(a &lt; X &lt; b) = P(a ≤ X ≤ b) </w:t>
      </w:r>
      <w:bookmarkStart w:id="0" w:name="_GoBack"/>
      <w:bookmarkEnd w:id="0"/>
    </w:p>
    <w:p w14:paraId="181BB986" w14:textId="6C905F55" w:rsidR="00485F46" w:rsidRPr="005D6FC7" w:rsidRDefault="00485F46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070A9C">
        <w:rPr>
          <w:b/>
        </w:rPr>
        <w:t>P</w:t>
      </w:r>
      <w:r w:rsidR="00BD13E2" w:rsidRPr="00070A9C">
        <w:rPr>
          <w:b/>
        </w:rPr>
        <w:t>robability density function (PDF</w:t>
      </w:r>
      <w:r w:rsidRPr="00070A9C">
        <w:rPr>
          <w:b/>
        </w:rPr>
        <w:t>)</w:t>
      </w:r>
    </w:p>
    <w:p w14:paraId="78E543EB" w14:textId="2805A1F3" w:rsidR="005D6FC7" w:rsidRPr="00070A9C" w:rsidRDefault="005D6FC7" w:rsidP="005D6FC7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Assigns a probability to an x </w:t>
      </w:r>
      <w:r>
        <w:sym w:font="Symbol" w:char="F0CE"/>
      </w:r>
      <w:r>
        <w:t xml:space="preserve"> R(X)</w:t>
      </w:r>
      <w:r>
        <w:tab/>
      </w:r>
    </w:p>
    <w:p w14:paraId="7AA8FFB3" w14:textId="6607D184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 w:rsidRPr="00776B80">
        <w:rPr>
          <w:highlight w:val="yellow"/>
        </w:rPr>
        <w:t>f</w:t>
      </w:r>
      <w:r w:rsidR="005D6FC7" w:rsidRPr="00776B80">
        <w:rPr>
          <w:highlight w:val="yellow"/>
        </w:rPr>
        <w:t xml:space="preserve">(x) ≥ 0 </w:t>
      </w:r>
      <w:r w:rsidR="005D6FC7" w:rsidRPr="00776B80">
        <w:rPr>
          <w:highlight w:val="yellow"/>
        </w:rPr>
        <w:sym w:font="Symbol" w:char="F022"/>
      </w:r>
      <w:r w:rsidR="005D6FC7" w:rsidRPr="00776B80">
        <w:rPr>
          <w:highlight w:val="yellow"/>
        </w:rPr>
        <w:t xml:space="preserve"> x</w:t>
      </w:r>
      <w:r w:rsidR="005D6FC7">
        <w:t xml:space="preserve"> </w:t>
      </w:r>
      <w:r w:rsidR="005D6FC7">
        <w:sym w:font="Symbol" w:char="F0CE"/>
      </w:r>
      <w:r w:rsidR="005D6FC7">
        <w:t xml:space="preserve"> R(X)</w:t>
      </w:r>
    </w:p>
    <w:p w14:paraId="406674CE" w14:textId="0D543985" w:rsidR="00485F46" w:rsidRDefault="00485F46" w:rsidP="00485F46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>) f(x)dx = 1</w:t>
      </w:r>
      <w:r w:rsidR="00D7187B">
        <w:t xml:space="preserve"> or ∫(x </w:t>
      </w:r>
      <w:r w:rsidR="00D7187B">
        <w:sym w:font="Symbol" w:char="F0CE"/>
      </w:r>
      <w:r w:rsidR="00D7187B">
        <w:t xml:space="preserve"> R(X)) f(x)dx = 1</w:t>
      </w:r>
    </w:p>
    <w:p w14:paraId="2A1C9F22" w14:textId="711E47F3" w:rsidR="008D0401" w:rsidRDefault="008D0401" w:rsidP="00FC04A0">
      <w:pPr>
        <w:pStyle w:val="ListParagraph"/>
        <w:numPr>
          <w:ilvl w:val="1"/>
          <w:numId w:val="7"/>
        </w:numPr>
        <w:spacing w:line="276" w:lineRule="auto"/>
      </w:pPr>
      <w:r>
        <w:t>If X ~ f(x) and a &lt; b then</w:t>
      </w:r>
    </w:p>
    <w:p w14:paraId="4D34794C" w14:textId="71796800" w:rsidR="008D0401" w:rsidRDefault="008D0401" w:rsidP="00FC04A0">
      <w:pPr>
        <w:pStyle w:val="ListParagraph"/>
        <w:numPr>
          <w:ilvl w:val="2"/>
          <w:numId w:val="7"/>
        </w:numPr>
        <w:spacing w:line="276" w:lineRule="auto"/>
      </w:pPr>
      <w:r w:rsidRPr="00FC04A0">
        <w:rPr>
          <w:highlight w:val="yellow"/>
        </w:rPr>
        <w:t xml:space="preserve">P(a &lt; X &lt; b) = ∫(a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b) f(x)dx</w:t>
      </w:r>
    </w:p>
    <w:p w14:paraId="69FEAE34" w14:textId="3C499A8C" w:rsidR="00BD13E2" w:rsidRDefault="006E120D" w:rsidP="00BD13E2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Cumulative distribution function (CDF) for continuous distr.</w:t>
      </w:r>
    </w:p>
    <w:p w14:paraId="0A870389" w14:textId="19DC4EDD" w:rsidR="00BD13E2" w:rsidRDefault="00BD13E2" w:rsidP="006E120D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>F(X) = P(X &lt; x) = ∫(-</w:t>
      </w:r>
      <w:r w:rsidRPr="00FC04A0">
        <w:rPr>
          <w:highlight w:val="yellow"/>
        </w:rPr>
        <w:sym w:font="Symbol" w:char="F0A5"/>
      </w:r>
      <w:r w:rsidRPr="00FC04A0">
        <w:rPr>
          <w:highlight w:val="yellow"/>
        </w:rPr>
        <w:t xml:space="preserve"> </w:t>
      </w:r>
      <w:r w:rsidRPr="00FC04A0">
        <w:rPr>
          <w:highlight w:val="yellow"/>
        </w:rPr>
        <w:sym w:font="Symbol" w:char="F0AE"/>
      </w:r>
      <w:r w:rsidRPr="00FC04A0">
        <w:rPr>
          <w:highlight w:val="yellow"/>
        </w:rPr>
        <w:t xml:space="preserve"> x) f(x)dx</w:t>
      </w:r>
    </w:p>
    <w:p w14:paraId="369705F5" w14:textId="73AE88E8" w:rsidR="005339BE" w:rsidRPr="007C2BB5" w:rsidRDefault="005339BE" w:rsidP="005339BE">
      <w:pPr>
        <w:pStyle w:val="ListParagraph"/>
        <w:numPr>
          <w:ilvl w:val="1"/>
          <w:numId w:val="7"/>
        </w:numPr>
        <w:spacing w:line="276" w:lineRule="auto"/>
      </w:pPr>
      <w:r>
        <w:t>i.e. f(x) = d/dx F(x)</w:t>
      </w:r>
      <w:r w:rsidR="00D8606D">
        <w:t xml:space="preserve"> – </w:t>
      </w:r>
      <w:r w:rsidR="00D8606D" w:rsidRPr="00D8606D">
        <w:rPr>
          <w:u w:val="single"/>
        </w:rPr>
        <w:t>PDF is the derivative of the CDF</w:t>
      </w:r>
    </w:p>
    <w:p w14:paraId="0F8225E6" w14:textId="3C280663" w:rsidR="006E120D" w:rsidRDefault="006E120D" w:rsidP="006E120D">
      <w:pPr>
        <w:pStyle w:val="ListParagraph"/>
        <w:numPr>
          <w:ilvl w:val="1"/>
          <w:numId w:val="7"/>
        </w:numPr>
        <w:spacing w:line="276" w:lineRule="auto"/>
      </w:pPr>
      <w:r>
        <w:t>F(-</w:t>
      </w:r>
      <w:r>
        <w:sym w:font="Symbol" w:char="F0A5"/>
      </w:r>
      <w:r>
        <w:t>) = 0</w:t>
      </w:r>
    </w:p>
    <w:p w14:paraId="671516D7" w14:textId="525793ED" w:rsidR="005339BE" w:rsidRDefault="006E120D" w:rsidP="00DB47C3">
      <w:pPr>
        <w:pStyle w:val="ListParagraph"/>
        <w:numPr>
          <w:ilvl w:val="1"/>
          <w:numId w:val="7"/>
        </w:numPr>
        <w:spacing w:line="276" w:lineRule="auto"/>
      </w:pPr>
      <w:r>
        <w:t>F(</w:t>
      </w:r>
      <w:r>
        <w:sym w:font="Symbol" w:char="F0A5"/>
      </w:r>
      <w:r>
        <w:t>) = 1</w:t>
      </w:r>
    </w:p>
    <w:p w14:paraId="04D2D161" w14:textId="51D1984B" w:rsidR="00DB47C3" w:rsidRDefault="00DB47C3" w:rsidP="00DB47C3">
      <w:pPr>
        <w:pStyle w:val="ListParagraph"/>
        <w:numPr>
          <w:ilvl w:val="0"/>
          <w:numId w:val="7"/>
        </w:numPr>
        <w:spacing w:line="276" w:lineRule="auto"/>
      </w:pPr>
      <w:r>
        <w:t>Ex. For what values of k1, k2 does the function define a PDF?</w:t>
      </w:r>
    </w:p>
    <w:p w14:paraId="08CD94C9" w14:textId="2DCFD146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X ~ f(x) = {k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(0, 1)</w:t>
      </w:r>
    </w:p>
    <w:p w14:paraId="6925CFAD" w14:textId="3C2AD14D" w:rsidR="00DB47C3" w:rsidRDefault="00DB47C3" w:rsidP="00DB47C3">
      <w:pPr>
        <w:pStyle w:val="ListParagraph"/>
        <w:spacing w:line="276" w:lineRule="auto"/>
        <w:ind w:left="2160"/>
      </w:pPr>
      <w:r>
        <w:t>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rPr>
          <w:vertAlign w:val="superscript"/>
        </w:rPr>
        <w:tab/>
      </w:r>
      <w:r>
        <w:t xml:space="preserve">, x </w:t>
      </w:r>
      <w:r>
        <w:sym w:font="Symbol" w:char="F0CE"/>
      </w:r>
      <w:r>
        <w:t xml:space="preserve"> (3, </w:t>
      </w:r>
      <w:r>
        <w:sym w:font="Symbol" w:char="F0A5"/>
      </w:r>
      <w:r>
        <w:t>)</w:t>
      </w:r>
    </w:p>
    <w:p w14:paraId="5DA486E1" w14:textId="21ADA31D" w:rsidR="00DB47C3" w:rsidRDefault="00DB47C3" w:rsidP="00DB47C3">
      <w:pPr>
        <w:pStyle w:val="ListParagraph"/>
        <w:numPr>
          <w:ilvl w:val="0"/>
          <w:numId w:val="10"/>
        </w:numPr>
        <w:spacing w:line="276" w:lineRule="auto"/>
      </w:pPr>
      <w:r>
        <w:t>, otherwise</w:t>
      </w:r>
      <w:r w:rsidR="00E1781D">
        <w:t>}</w:t>
      </w:r>
    </w:p>
    <w:p w14:paraId="2D77D4A7" w14:textId="5F2D14DF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 xml:space="preserve">k1, k2 ≥ 0 because f(x) ≥ 0 </w:t>
      </w:r>
      <w:r>
        <w:sym w:font="Symbol" w:char="F022"/>
      </w:r>
      <w:r>
        <w:t xml:space="preserve"> x</w:t>
      </w:r>
    </w:p>
    <w:p w14:paraId="22E8FC8B" w14:textId="646C1220" w:rsidR="00DB47C3" w:rsidRDefault="00DB47C3" w:rsidP="00DB47C3">
      <w:pPr>
        <w:pStyle w:val="ListParagraph"/>
        <w:numPr>
          <w:ilvl w:val="1"/>
          <w:numId w:val="7"/>
        </w:numPr>
        <w:spacing w:line="276" w:lineRule="auto"/>
      </w:pPr>
      <w:r>
        <w:t>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</w:t>
      </w:r>
      <w:r>
        <w:sym w:font="Symbol" w:char="F0A5"/>
      </w:r>
      <w:r>
        <w:t>) f(x)dx = 1 = ∫(-</w:t>
      </w:r>
      <w:r>
        <w:sym w:font="Symbol" w:char="F0A5"/>
      </w:r>
      <w:r>
        <w:t xml:space="preserve"> </w:t>
      </w:r>
      <w:r>
        <w:sym w:font="Symbol" w:char="F0AE"/>
      </w:r>
      <w:r>
        <w:t xml:space="preserve"> 0) + ∫(0 </w:t>
      </w:r>
      <w:r>
        <w:sym w:font="Symbol" w:char="F0AE"/>
      </w:r>
      <w:r>
        <w:t xml:space="preserve"> 1) + ∫(1 </w:t>
      </w:r>
      <w:r>
        <w:sym w:font="Symbol" w:char="F0AE"/>
      </w:r>
      <w:r>
        <w:t xml:space="preserve"> 3) + ∫(3 </w:t>
      </w:r>
      <w:r>
        <w:sym w:font="Symbol" w:char="F0AE"/>
      </w:r>
      <w:r>
        <w:t xml:space="preserve"> </w:t>
      </w:r>
      <w:r>
        <w:sym w:font="Symbol" w:char="F0A5"/>
      </w:r>
      <w:r>
        <w:t>)</w:t>
      </w:r>
    </w:p>
    <w:p w14:paraId="48FED7AB" w14:textId="547DE6F2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 xml:space="preserve">= 0 + ∫(0 </w:t>
      </w:r>
      <w:r>
        <w:sym w:font="Symbol" w:char="F0AE"/>
      </w:r>
      <w:r>
        <w:t xml:space="preserve"> 1) k</w:t>
      </w:r>
      <w:r>
        <w:rPr>
          <w:vertAlign w:val="subscript"/>
        </w:rPr>
        <w:t>1</w:t>
      </w:r>
      <w:r>
        <w:t>x</w:t>
      </w:r>
      <w:r>
        <w:rPr>
          <w:vertAlign w:val="superscript"/>
        </w:rPr>
        <w:t>2</w:t>
      </w:r>
      <w:r>
        <w:t xml:space="preserve">dx + 0 + ∫(3 </w:t>
      </w:r>
      <w:r>
        <w:sym w:font="Symbol" w:char="F0AE"/>
      </w:r>
      <w:r>
        <w:t xml:space="preserve"> </w:t>
      </w:r>
      <w:r>
        <w:sym w:font="Symbol" w:char="F0A5"/>
      </w:r>
      <w:r>
        <w:t>) k</w:t>
      </w:r>
      <w:r>
        <w:rPr>
          <w:vertAlign w:val="subscript"/>
        </w:rPr>
        <w:t>2</w:t>
      </w:r>
      <w:r>
        <w:t>x</w:t>
      </w:r>
      <w:r>
        <w:rPr>
          <w:vertAlign w:val="superscript"/>
        </w:rPr>
        <w:t>-4</w:t>
      </w:r>
      <w:r>
        <w:t>dx</w:t>
      </w:r>
    </w:p>
    <w:p w14:paraId="5001148B" w14:textId="0C5FC385" w:rsidR="00D47B8B" w:rsidRDefault="00D47B8B" w:rsidP="00D47B8B">
      <w:pPr>
        <w:pStyle w:val="ListParagraph"/>
        <w:numPr>
          <w:ilvl w:val="2"/>
          <w:numId w:val="7"/>
        </w:numPr>
        <w:spacing w:line="276" w:lineRule="auto"/>
      </w:pPr>
      <w:r>
        <w:t>= k</w:t>
      </w:r>
      <w:r>
        <w:rPr>
          <w:vertAlign w:val="subscript"/>
        </w:rPr>
        <w:t>1</w:t>
      </w:r>
      <w:r>
        <w:t>/3 + k</w:t>
      </w:r>
      <w:r>
        <w:rPr>
          <w:vertAlign w:val="subscript"/>
        </w:rPr>
        <w:t>2</w:t>
      </w:r>
      <w:r>
        <w:t>/81</w:t>
      </w:r>
    </w:p>
    <w:p w14:paraId="50DC8E25" w14:textId="083DAFD9" w:rsidR="00D47B8B" w:rsidRDefault="00D47B8B" w:rsidP="00D47B8B">
      <w:pPr>
        <w:pStyle w:val="ListParagraph"/>
        <w:numPr>
          <w:ilvl w:val="1"/>
          <w:numId w:val="7"/>
        </w:numPr>
        <w:spacing w:line="276" w:lineRule="auto"/>
      </w:pPr>
      <w:r>
        <w:t>1 = k1/3 + k2/81</w:t>
      </w:r>
    </w:p>
    <w:p w14:paraId="018C8E59" w14:textId="4C54EED9" w:rsidR="00D47B8B" w:rsidRDefault="00471B45" w:rsidP="00D47B8B">
      <w:pPr>
        <w:pStyle w:val="ListParagraph"/>
        <w:numPr>
          <w:ilvl w:val="1"/>
          <w:numId w:val="7"/>
        </w:numPr>
        <w:spacing w:line="276" w:lineRule="auto"/>
      </w:pPr>
      <w:r>
        <w:t xml:space="preserve">Thus </w:t>
      </w:r>
      <w:r w:rsidR="00D47B8B">
        <w:t>81 = 27k1 + k2</w:t>
      </w:r>
    </w:p>
    <w:p w14:paraId="458B41C1" w14:textId="5E73A786" w:rsidR="005724AA" w:rsidRDefault="005724AA" w:rsidP="00D47B8B">
      <w:pPr>
        <w:pStyle w:val="ListParagraph"/>
        <w:numPr>
          <w:ilvl w:val="1"/>
          <w:numId w:val="7"/>
        </w:numPr>
        <w:spacing w:line="276" w:lineRule="auto"/>
      </w:pPr>
      <w:r>
        <w:t>0 ≤ k1 ≤ 3, 0 ≤ k2 ≤ 81</w:t>
      </w:r>
      <w:r w:rsidR="0092276E">
        <w:t xml:space="preserve"> by setting k1 &amp; k2 </w:t>
      </w:r>
      <w:r w:rsidR="00D0157D">
        <w:t>each to 0</w:t>
      </w:r>
    </w:p>
    <w:p w14:paraId="7B1D2A77" w14:textId="66F0B104" w:rsidR="005F5EC2" w:rsidRPr="00C34726" w:rsidRDefault="00F210C8" w:rsidP="00F210C8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 xml:space="preserve">Mean/expected value </w:t>
      </w:r>
    </w:p>
    <w:p w14:paraId="0B556AD9" w14:textId="00A1F3E1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 w:rsidRPr="00FC04A0">
        <w:rPr>
          <w:highlight w:val="yellow"/>
        </w:rPr>
        <w:t xml:space="preserve">E(X) </w:t>
      </w:r>
      <w:r w:rsidR="00F72F0E">
        <w:rPr>
          <w:highlight w:val="yellow"/>
        </w:rPr>
        <w:t xml:space="preserve">= </w:t>
      </w:r>
      <w:r w:rsidR="00F72F0E">
        <w:rPr>
          <w:highlight w:val="yellow"/>
        </w:rPr>
        <w:sym w:font="Symbol" w:char="F06D"/>
      </w:r>
      <w:r w:rsidR="00F72F0E">
        <w:rPr>
          <w:highlight w:val="yellow"/>
        </w:rPr>
        <w:t xml:space="preserve"> </w:t>
      </w:r>
      <w:r w:rsidRPr="00FC04A0">
        <w:rPr>
          <w:highlight w:val="yellow"/>
        </w:rPr>
        <w:t>= ∫ x</w:t>
      </w:r>
      <w:r w:rsidR="00485865">
        <w:rPr>
          <w:highlight w:val="yellow"/>
        </w:rPr>
        <w:t xml:space="preserve"> </w:t>
      </w:r>
      <w:r w:rsidR="00485865">
        <w:rPr>
          <w:highlight w:val="yellow"/>
        </w:rPr>
        <w:sym w:font="Symbol" w:char="F0D7"/>
      </w:r>
      <w:r w:rsidR="00485865">
        <w:rPr>
          <w:highlight w:val="yellow"/>
        </w:rPr>
        <w:t xml:space="preserve"> </w:t>
      </w:r>
      <w:r w:rsidR="00F72F0E">
        <w:rPr>
          <w:highlight w:val="yellow"/>
        </w:rPr>
        <w:t xml:space="preserve">f(x)dx </w:t>
      </w:r>
    </w:p>
    <w:p w14:paraId="521A492D" w14:textId="4DCB30F6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>For a fu</w:t>
      </w:r>
      <w:r w:rsidR="00FC04A0">
        <w:t>nction: E(g(x)) = ∫ g(x)f(x)dx</w:t>
      </w:r>
    </w:p>
    <w:p w14:paraId="7863ABAC" w14:textId="2A803B4E" w:rsidR="00F210C8" w:rsidRDefault="00F210C8" w:rsidP="00F210C8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E(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) = </w:t>
      </w:r>
      <w:proofErr w:type="spellStart"/>
      <w:r>
        <w:t>aE</w:t>
      </w:r>
      <w:proofErr w:type="spellEnd"/>
      <w:r>
        <w:t xml:space="preserve">(X) + </w:t>
      </w:r>
      <w:proofErr w:type="spellStart"/>
      <w:r>
        <w:t>bE</w:t>
      </w:r>
      <w:proofErr w:type="spellEnd"/>
      <w:r>
        <w:t>(Y)</w:t>
      </w:r>
    </w:p>
    <w:p w14:paraId="12D380B5" w14:textId="5CCCFBE6" w:rsidR="001619B3" w:rsidRPr="00C34726" w:rsidRDefault="001619B3" w:rsidP="001619B3">
      <w:pPr>
        <w:pStyle w:val="ListParagraph"/>
        <w:numPr>
          <w:ilvl w:val="0"/>
          <w:numId w:val="7"/>
        </w:numPr>
        <w:spacing w:line="276" w:lineRule="auto"/>
        <w:rPr>
          <w:u w:val="single"/>
        </w:rPr>
      </w:pPr>
      <w:r w:rsidRPr="00C34726">
        <w:rPr>
          <w:u w:val="single"/>
        </w:rPr>
        <w:t>Variance</w:t>
      </w:r>
    </w:p>
    <w:p w14:paraId="51A7F680" w14:textId="12ED47AD" w:rsidR="001619B3" w:rsidRDefault="001619B3" w:rsidP="001619B3">
      <w:pPr>
        <w:pStyle w:val="ListParagraph"/>
        <w:numPr>
          <w:ilvl w:val="1"/>
          <w:numId w:val="7"/>
        </w:numPr>
        <w:spacing w:line="276" w:lineRule="auto"/>
      </w:pPr>
      <w:r w:rsidRPr="00F103F3">
        <w:rPr>
          <w:highlight w:val="yellow"/>
        </w:rPr>
        <w:t>Var(X) = E(X</w:t>
      </w:r>
      <w:r w:rsidRPr="00F103F3">
        <w:rPr>
          <w:highlight w:val="yellow"/>
          <w:vertAlign w:val="superscript"/>
        </w:rPr>
        <w:t>2</w:t>
      </w:r>
      <w:r w:rsidRPr="00F103F3">
        <w:rPr>
          <w:highlight w:val="yellow"/>
        </w:rPr>
        <w:t>) – (E(X))</w:t>
      </w:r>
      <w:r w:rsidRPr="00F103F3">
        <w:rPr>
          <w:highlight w:val="yellow"/>
          <w:vertAlign w:val="superscript"/>
        </w:rPr>
        <w:t>2</w:t>
      </w:r>
      <w:r w:rsidR="00CC1EF6" w:rsidRPr="00F103F3">
        <w:rPr>
          <w:highlight w:val="yellow"/>
        </w:rPr>
        <w:t xml:space="preserve"> = ∫ x</w:t>
      </w:r>
      <w:r w:rsidR="00CC1EF6" w:rsidRPr="00F103F3">
        <w:rPr>
          <w:highlight w:val="yellow"/>
          <w:vertAlign w:val="superscript"/>
        </w:rPr>
        <w:t>2</w:t>
      </w:r>
      <w:r w:rsidR="00CC1EF6" w:rsidRPr="00F103F3">
        <w:rPr>
          <w:highlight w:val="yellow"/>
        </w:rPr>
        <w:t xml:space="preserve">f(x)dx – (∫ </w:t>
      </w:r>
      <w:proofErr w:type="spellStart"/>
      <w:r w:rsidR="00CC1EF6" w:rsidRPr="00F103F3">
        <w:rPr>
          <w:highlight w:val="yellow"/>
        </w:rPr>
        <w:t>xf</w:t>
      </w:r>
      <w:proofErr w:type="spellEnd"/>
      <w:r w:rsidR="00CC1EF6" w:rsidRPr="00F103F3">
        <w:rPr>
          <w:highlight w:val="yellow"/>
        </w:rPr>
        <w:t>(x)dx)</w:t>
      </w:r>
      <w:r w:rsidR="00CC1EF6" w:rsidRPr="00F103F3">
        <w:rPr>
          <w:highlight w:val="yellow"/>
          <w:vertAlign w:val="superscript"/>
        </w:rPr>
        <w:t>2</w:t>
      </w:r>
    </w:p>
    <w:p w14:paraId="691A328F" w14:textId="1E289743" w:rsidR="00EE522C" w:rsidRPr="00EE522C" w:rsidRDefault="00EE522C" w:rsidP="00EE522C">
      <w:pPr>
        <w:pStyle w:val="ListParagraph"/>
        <w:numPr>
          <w:ilvl w:val="1"/>
          <w:numId w:val="7"/>
        </w:numPr>
        <w:spacing w:line="276" w:lineRule="auto"/>
      </w:pPr>
      <w:r>
        <w:t xml:space="preserve">For a, b </w:t>
      </w:r>
      <w:r>
        <w:sym w:font="Symbol" w:char="F0CE"/>
      </w:r>
      <w:r>
        <w:t xml:space="preserve"> R and r. v. X, Y: Var(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>) = a</w:t>
      </w:r>
      <w:r>
        <w:rPr>
          <w:vertAlign w:val="superscript"/>
        </w:rPr>
        <w:t>2</w:t>
      </w:r>
      <w:r>
        <w:t>Var(X) + b</w:t>
      </w:r>
      <w:r>
        <w:rPr>
          <w:vertAlign w:val="superscript"/>
        </w:rPr>
        <w:t>2</w:t>
      </w:r>
      <w:r>
        <w:t>Var(Y)</w:t>
      </w:r>
    </w:p>
    <w:p w14:paraId="4828E811" w14:textId="7DCEF207" w:rsidR="00CC5064" w:rsidRDefault="00D64888" w:rsidP="00D64888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Uniform distribution</w:t>
      </w:r>
    </w:p>
    <w:p w14:paraId="0727E4C4" w14:textId="2FFFFE8C" w:rsidR="00D64888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t>Let X be a r. v. with PDF:</w:t>
      </w:r>
    </w:p>
    <w:p w14:paraId="685265E7" w14:textId="63DAD8D9" w:rsidR="00C54CB3" w:rsidRPr="00C54CB3" w:rsidRDefault="00223F7A" w:rsidP="00223F7A">
      <w:pPr>
        <w:pStyle w:val="ListParagraph"/>
        <w:numPr>
          <w:ilvl w:val="2"/>
          <w:numId w:val="7"/>
        </w:numPr>
        <w:spacing w:line="276" w:lineRule="auto"/>
      </w:pPr>
      <w:r>
        <w:rPr>
          <w:highlight w:val="yellow"/>
        </w:rPr>
        <w:t xml:space="preserve">f(x) = {1/(b-a) </w:t>
      </w:r>
      <w:r w:rsidR="0090219A">
        <w:rPr>
          <w:highlight w:val="yellow"/>
        </w:rPr>
        <w:t>for</w:t>
      </w:r>
      <w:r w:rsidR="00E1781D" w:rsidRPr="00223F7A">
        <w:rPr>
          <w:highlight w:val="yellow"/>
        </w:rPr>
        <w:t xml:space="preserve"> a ≤ x ≤ b</w:t>
      </w:r>
    </w:p>
    <w:p w14:paraId="69B9EBDF" w14:textId="572932EC" w:rsidR="00E1781D" w:rsidRDefault="00C61C2F" w:rsidP="00C54CB3">
      <w:pPr>
        <w:pStyle w:val="ListParagraph"/>
        <w:spacing w:line="276" w:lineRule="auto"/>
        <w:ind w:left="2520"/>
      </w:pPr>
      <w:r w:rsidRPr="00223F7A">
        <w:rPr>
          <w:highlight w:val="yellow"/>
        </w:rPr>
        <w:t>0</w:t>
      </w:r>
      <w:r w:rsidR="00065DE2">
        <w:rPr>
          <w:highlight w:val="yellow"/>
        </w:rPr>
        <w:t xml:space="preserve"> </w:t>
      </w:r>
      <w:r w:rsidR="00E1781D" w:rsidRPr="00223F7A">
        <w:rPr>
          <w:highlight w:val="yellow"/>
        </w:rPr>
        <w:t>otherwise}</w:t>
      </w:r>
    </w:p>
    <w:p w14:paraId="1D5741BD" w14:textId="7CAF20DA" w:rsidR="00E1781D" w:rsidRDefault="00E1781D" w:rsidP="00E1781D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Then X ~ U(a, b)</w:t>
      </w:r>
    </w:p>
    <w:p w14:paraId="211F1699" w14:textId="67E4D35D" w:rsidR="00B51A25" w:rsidRPr="00EE522C" w:rsidRDefault="00B51A25" w:rsidP="00E1781D">
      <w:pPr>
        <w:pStyle w:val="ListParagraph"/>
        <w:numPr>
          <w:ilvl w:val="1"/>
          <w:numId w:val="7"/>
        </w:numPr>
        <w:spacing w:line="276" w:lineRule="auto"/>
        <w:rPr>
          <w:highlight w:val="yellow"/>
        </w:rPr>
      </w:pPr>
      <w:r w:rsidRPr="00EE522C">
        <w:rPr>
          <w:highlight w:val="yellow"/>
        </w:rPr>
        <w:t>F(x) = ∫(-</w:t>
      </w:r>
      <w:r w:rsidRPr="00EE522C">
        <w:rPr>
          <w:highlight w:val="yellow"/>
        </w:rPr>
        <w:sym w:font="Symbol" w:char="F0A5"/>
      </w:r>
      <w:r w:rsidRPr="00EE522C">
        <w:rPr>
          <w:highlight w:val="yellow"/>
        </w:rPr>
        <w:t xml:space="preserve">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x) f(t)</w:t>
      </w:r>
      <w:proofErr w:type="spellStart"/>
      <w:r w:rsidRPr="00EE522C">
        <w:rPr>
          <w:highlight w:val="yellow"/>
        </w:rPr>
        <w:t>dt</w:t>
      </w:r>
      <w:proofErr w:type="spellEnd"/>
    </w:p>
    <w:p w14:paraId="7B7B7B17" w14:textId="1B5F7AF2" w:rsidR="00C54CB3" w:rsidRDefault="00065DE2" w:rsidP="00065DE2">
      <w:pPr>
        <w:spacing w:line="276" w:lineRule="auto"/>
        <w:ind w:left="1080" w:firstLine="720"/>
        <w:rPr>
          <w:highlight w:val="yellow"/>
        </w:rPr>
      </w:pPr>
      <w:r>
        <w:rPr>
          <w:highlight w:val="yellow"/>
        </w:rPr>
        <w:t>= {0</w:t>
      </w:r>
      <w:r w:rsidR="0090219A">
        <w:rPr>
          <w:highlight w:val="yellow"/>
        </w:rPr>
        <w:t xml:space="preserve"> for</w:t>
      </w:r>
      <w:r w:rsidR="008C613C" w:rsidRPr="00EE522C">
        <w:rPr>
          <w:highlight w:val="yellow"/>
        </w:rPr>
        <w:t xml:space="preserve"> x &lt; a</w:t>
      </w:r>
    </w:p>
    <w:p w14:paraId="0CFD767F" w14:textId="4452D393" w:rsidR="00C54CB3" w:rsidRDefault="00065DE2" w:rsidP="00065DE2">
      <w:pPr>
        <w:spacing w:line="276" w:lineRule="auto"/>
        <w:ind w:left="1080" w:firstLine="720"/>
        <w:rPr>
          <w:highlight w:val="yellow"/>
        </w:rPr>
      </w:pPr>
      <w:r>
        <w:rPr>
          <w:highlight w:val="yellow"/>
        </w:rPr>
        <w:t xml:space="preserve">(x – a)/(b – a) </w:t>
      </w:r>
      <w:r w:rsidR="0090219A">
        <w:rPr>
          <w:highlight w:val="yellow"/>
        </w:rPr>
        <w:t>for</w:t>
      </w:r>
      <w:r>
        <w:rPr>
          <w:highlight w:val="yellow"/>
        </w:rPr>
        <w:t xml:space="preserve"> </w:t>
      </w:r>
      <w:r w:rsidR="008C613C" w:rsidRPr="00EE522C">
        <w:rPr>
          <w:highlight w:val="yellow"/>
        </w:rPr>
        <w:t>a ≤ x ≤ b</w:t>
      </w:r>
    </w:p>
    <w:p w14:paraId="3CD4CE08" w14:textId="5B4CEBD3" w:rsidR="008C613C" w:rsidRDefault="00065DE2" w:rsidP="00065DE2">
      <w:pPr>
        <w:spacing w:line="276" w:lineRule="auto"/>
        <w:ind w:left="1080" w:firstLine="720"/>
      </w:pPr>
      <w:r>
        <w:rPr>
          <w:highlight w:val="yellow"/>
        </w:rPr>
        <w:t xml:space="preserve">1 </w:t>
      </w:r>
      <w:r w:rsidR="0090219A">
        <w:rPr>
          <w:highlight w:val="yellow"/>
        </w:rPr>
        <w:t>for</w:t>
      </w:r>
      <w:r w:rsidR="008C613C" w:rsidRPr="00EE522C">
        <w:rPr>
          <w:highlight w:val="yellow"/>
        </w:rPr>
        <w:t xml:space="preserve"> x &gt; b</w:t>
      </w:r>
      <w:r w:rsidR="00CA1436" w:rsidRPr="00CA1436">
        <w:rPr>
          <w:highlight w:val="yellow"/>
        </w:rPr>
        <w:t>}</w:t>
      </w:r>
    </w:p>
    <w:p w14:paraId="7486AAB3" w14:textId="3A2A4255" w:rsidR="008C613C" w:rsidRDefault="000D2D5D" w:rsidP="00E1781D">
      <w:pPr>
        <w:pStyle w:val="ListParagraph"/>
        <w:numPr>
          <w:ilvl w:val="1"/>
          <w:numId w:val="7"/>
        </w:numPr>
        <w:spacing w:line="276" w:lineRule="auto"/>
      </w:pPr>
      <w:r w:rsidRPr="00EE522C">
        <w:rPr>
          <w:highlight w:val="yellow"/>
        </w:rPr>
        <w:t xml:space="preserve">E(X) = ∫(a </w:t>
      </w:r>
      <w:r w:rsidRPr="00EE522C">
        <w:rPr>
          <w:highlight w:val="yellow"/>
        </w:rPr>
        <w:sym w:font="Symbol" w:char="F0AE"/>
      </w:r>
      <w:r w:rsidRPr="00EE522C">
        <w:rPr>
          <w:highlight w:val="yellow"/>
        </w:rPr>
        <w:t xml:space="preserve"> b) x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1/(b-a</w:t>
      </w:r>
      <w:r w:rsidR="0090219A">
        <w:rPr>
          <w:highlight w:val="yellow"/>
        </w:rPr>
        <w:t>)</w:t>
      </w:r>
      <w:r w:rsidRPr="00EE522C">
        <w:rPr>
          <w:highlight w:val="yellow"/>
        </w:rPr>
        <w:t xml:space="preserve"> </w:t>
      </w:r>
      <w:r w:rsidRPr="00EE522C">
        <w:rPr>
          <w:highlight w:val="yellow"/>
        </w:rPr>
        <w:sym w:font="Symbol" w:char="F0D7"/>
      </w:r>
      <w:r w:rsidRPr="00EE522C">
        <w:rPr>
          <w:highlight w:val="yellow"/>
        </w:rPr>
        <w:t xml:space="preserve"> dx = (a + b)/2</w:t>
      </w:r>
      <w:r w:rsidR="00EE522C" w:rsidRPr="00EE522C">
        <w:rPr>
          <w:highlight w:val="yellow"/>
        </w:rPr>
        <w:t xml:space="preserve"> = </w:t>
      </w:r>
      <w:r w:rsidR="00EE522C" w:rsidRPr="00EE522C">
        <w:rPr>
          <w:highlight w:val="yellow"/>
        </w:rPr>
        <w:sym w:font="Symbol" w:char="F06D"/>
      </w:r>
    </w:p>
    <w:p w14:paraId="5D9EED34" w14:textId="47ACA87D" w:rsidR="000D2D5D" w:rsidRDefault="000D2D5D" w:rsidP="00E1781D">
      <w:pPr>
        <w:pStyle w:val="ListParagraph"/>
        <w:numPr>
          <w:ilvl w:val="1"/>
          <w:numId w:val="7"/>
        </w:numPr>
        <w:spacing w:line="276" w:lineRule="auto"/>
      </w:pPr>
      <w:r w:rsidRPr="00EE522C">
        <w:rPr>
          <w:highlight w:val="yellow"/>
        </w:rPr>
        <w:t>Var(X) = (b – a)</w:t>
      </w:r>
      <w:r w:rsidRPr="00EE522C">
        <w:rPr>
          <w:highlight w:val="yellow"/>
          <w:vertAlign w:val="superscript"/>
        </w:rPr>
        <w:t>2</w:t>
      </w:r>
      <w:r w:rsidRPr="00EE522C">
        <w:rPr>
          <w:highlight w:val="yellow"/>
        </w:rPr>
        <w:t>/12</w:t>
      </w:r>
    </w:p>
    <w:p w14:paraId="710D2F22" w14:textId="03835008" w:rsidR="007D3532" w:rsidRDefault="00E4458E" w:rsidP="00E353E7">
      <w:pPr>
        <w:pStyle w:val="ListParagraph"/>
        <w:numPr>
          <w:ilvl w:val="1"/>
          <w:numId w:val="7"/>
        </w:numPr>
        <w:spacing w:line="276" w:lineRule="auto"/>
      </w:pPr>
      <w:r>
        <w:t>Ex: if X</w:t>
      </w:r>
      <w:r w:rsidR="00E353E7">
        <w:t xml:space="preserve"> = max {X1 … </w:t>
      </w:r>
      <w:proofErr w:type="spellStart"/>
      <w:r w:rsidR="00E353E7">
        <w:t>Xn</w:t>
      </w:r>
      <w:proofErr w:type="spellEnd"/>
      <w:r w:rsidR="00E353E7">
        <w:t>}, Xi ~ U(0, 1)</w:t>
      </w:r>
    </w:p>
    <w:p w14:paraId="6EB25C78" w14:textId="088D23F8" w:rsidR="00E353E7" w:rsidRDefault="00E353E7" w:rsidP="00E353E7">
      <w:pPr>
        <w:pStyle w:val="ListParagraph"/>
        <w:numPr>
          <w:ilvl w:val="2"/>
          <w:numId w:val="7"/>
        </w:numPr>
        <w:spacing w:line="276" w:lineRule="auto"/>
      </w:pPr>
      <w:r>
        <w:t>Then F</w:t>
      </w:r>
      <w:r w:rsidR="00E4458E">
        <w:rPr>
          <w:vertAlign w:val="subscript"/>
        </w:rPr>
        <w:t>X</w:t>
      </w:r>
      <w:r w:rsidR="00E4458E">
        <w:t>(X) = 0</w:t>
      </w:r>
      <w:r w:rsidR="00E4458E">
        <w:tab/>
        <w:t>, X</w:t>
      </w:r>
      <w:r>
        <w:t xml:space="preserve"> &lt; 0</w:t>
      </w:r>
    </w:p>
    <w:p w14:paraId="138398BC" w14:textId="68486722" w:rsidR="00E353E7" w:rsidRDefault="00E353E7" w:rsidP="00E353E7">
      <w:pPr>
        <w:pStyle w:val="ListParagraph"/>
        <w:spacing w:line="276" w:lineRule="auto"/>
        <w:ind w:left="2880"/>
      </w:pPr>
      <w:r>
        <w:t xml:space="preserve">= </w:t>
      </w:r>
      <w:proofErr w:type="spellStart"/>
      <w:r w:rsidR="00E4458E">
        <w:t>x</w:t>
      </w:r>
      <w:r>
        <w:rPr>
          <w:vertAlign w:val="superscript"/>
        </w:rPr>
        <w:t>n</w:t>
      </w:r>
      <w:proofErr w:type="spellEnd"/>
      <w:r w:rsidR="00E4458E">
        <w:tab/>
        <w:t>, 0 ≤ X</w:t>
      </w:r>
      <w:r>
        <w:t xml:space="preserve"> ≤ 1</w:t>
      </w:r>
    </w:p>
    <w:p w14:paraId="161D8FDB" w14:textId="4C0968B3" w:rsidR="00E353E7" w:rsidRDefault="00E4458E" w:rsidP="00E353E7">
      <w:pPr>
        <w:pStyle w:val="ListParagraph"/>
        <w:spacing w:line="276" w:lineRule="auto"/>
        <w:ind w:left="2880"/>
      </w:pPr>
      <w:r>
        <w:t>= 1</w:t>
      </w:r>
      <w:r>
        <w:tab/>
        <w:t>, X</w:t>
      </w:r>
      <w:r w:rsidR="00E353E7">
        <w:t xml:space="preserve"> &gt; 1</w:t>
      </w:r>
    </w:p>
    <w:p w14:paraId="1176320C" w14:textId="50681123" w:rsidR="00E353E7" w:rsidRDefault="00E4458E" w:rsidP="00E353E7">
      <w:pPr>
        <w:pStyle w:val="ListParagraph"/>
        <w:numPr>
          <w:ilvl w:val="2"/>
          <w:numId w:val="7"/>
        </w:numPr>
        <w:spacing w:line="276" w:lineRule="auto"/>
      </w:pPr>
      <w:r>
        <w:t>f(x</w:t>
      </w:r>
      <w:r w:rsidR="00E353E7">
        <w:t>) = F</w:t>
      </w:r>
      <w:r>
        <w:rPr>
          <w:vertAlign w:val="subscript"/>
        </w:rPr>
        <w:t>X</w:t>
      </w:r>
      <w:r>
        <w:t>’(X) = 0</w:t>
      </w:r>
      <w:r>
        <w:tab/>
        <w:t>, x &lt; 0 and x</w:t>
      </w:r>
      <w:r w:rsidR="00E353E7">
        <w:t xml:space="preserve"> &gt; 1</w:t>
      </w:r>
    </w:p>
    <w:p w14:paraId="28FF7169" w14:textId="08C216CE" w:rsidR="00E353E7" w:rsidRDefault="00E4458E" w:rsidP="00E353E7">
      <w:pPr>
        <w:pStyle w:val="ListParagraph"/>
        <w:spacing w:line="276" w:lineRule="auto"/>
        <w:ind w:left="2880"/>
      </w:pPr>
      <w:r>
        <w:t>= nx</w:t>
      </w:r>
      <w:r w:rsidR="00E353E7">
        <w:rPr>
          <w:vertAlign w:val="superscript"/>
        </w:rPr>
        <w:t>n-1</w:t>
      </w:r>
      <w:r>
        <w:tab/>
        <w:t>, 0 ≤ x</w:t>
      </w:r>
      <w:r w:rsidR="00E353E7">
        <w:t xml:space="preserve"> ≤ 1</w:t>
      </w:r>
    </w:p>
    <w:p w14:paraId="6A5489AC" w14:textId="356D8EC0" w:rsidR="00E353E7" w:rsidRDefault="00E336A6" w:rsidP="00E353E7">
      <w:pPr>
        <w:pStyle w:val="ListParagraph"/>
        <w:numPr>
          <w:ilvl w:val="2"/>
          <w:numId w:val="7"/>
        </w:numPr>
        <w:spacing w:line="276" w:lineRule="auto"/>
      </w:pPr>
      <w:r>
        <w:t>E(</w:t>
      </w:r>
      <w:r w:rsidR="00E4458E">
        <w:t>X</w:t>
      </w:r>
      <w:r>
        <w:t>)</w:t>
      </w:r>
      <w:r w:rsidR="00A32236">
        <w:t xml:space="preserve"> = ∫(0 </w:t>
      </w:r>
      <w:r w:rsidR="00A32236">
        <w:sym w:font="Symbol" w:char="F0AE"/>
      </w:r>
      <w:r w:rsidR="00A32236">
        <w:t xml:space="preserve"> 1) y </w:t>
      </w:r>
      <w:r w:rsidR="00A32236">
        <w:sym w:font="Symbol" w:char="F0D7"/>
      </w:r>
      <w:r w:rsidR="00A32236">
        <w:t xml:space="preserve"> ny</w:t>
      </w:r>
      <w:r w:rsidR="00A32236">
        <w:rPr>
          <w:vertAlign w:val="superscript"/>
        </w:rPr>
        <w:t>n-1</w:t>
      </w:r>
      <w:r w:rsidR="00A32236">
        <w:t xml:space="preserve"> </w:t>
      </w:r>
      <w:proofErr w:type="spellStart"/>
      <w:r w:rsidR="00A32236">
        <w:t>dy</w:t>
      </w:r>
      <w:proofErr w:type="spellEnd"/>
      <w:r w:rsidR="00A32236">
        <w:t xml:space="preserve"> = n/(n + 1)</w:t>
      </w:r>
    </w:p>
    <w:p w14:paraId="36B25FDA" w14:textId="7413F659" w:rsidR="00A32236" w:rsidRDefault="00A32236" w:rsidP="00A32236">
      <w:pPr>
        <w:pStyle w:val="ListParagraph"/>
        <w:numPr>
          <w:ilvl w:val="2"/>
          <w:numId w:val="7"/>
        </w:numPr>
        <w:spacing w:line="276" w:lineRule="auto"/>
      </w:pPr>
      <w:r>
        <w:t>i.e. for large n, the maximum of a distribution in (0, 1) will be close to 1</w:t>
      </w:r>
    </w:p>
    <w:p w14:paraId="5A2FB9BA" w14:textId="3C7742BB" w:rsidR="004D3E36" w:rsidRDefault="00126594" w:rsidP="0012659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Exponential distribution</w:t>
      </w:r>
    </w:p>
    <w:p w14:paraId="4647DB1F" w14:textId="5D437728" w:rsidR="00126594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Let X ~ </w:t>
      </w:r>
      <w:proofErr w:type="spellStart"/>
      <w:r>
        <w:t>Poiss</w:t>
      </w:r>
      <w:proofErr w:type="spellEnd"/>
      <w:r>
        <w:t>(</w:t>
      </w:r>
      <w:r>
        <w:sym w:font="Symbol" w:char="F06C"/>
      </w:r>
      <w:r>
        <w:t xml:space="preserve">t); then the distribution of </w:t>
      </w:r>
      <w:r w:rsidRPr="00BA0476">
        <w:rPr>
          <w:u w:val="single"/>
        </w:rPr>
        <w:t>time elapsed between the occurrence of successive events</w:t>
      </w:r>
      <w:r>
        <w:t xml:space="preserve"> is exponential</w:t>
      </w:r>
    </w:p>
    <w:p w14:paraId="003F2FEC" w14:textId="0D4189A3" w:rsidR="00460CAA" w:rsidRDefault="00460CAA" w:rsidP="00126594">
      <w:pPr>
        <w:pStyle w:val="ListParagraph"/>
        <w:numPr>
          <w:ilvl w:val="1"/>
          <w:numId w:val="7"/>
        </w:numPr>
        <w:spacing w:line="276" w:lineRule="auto"/>
      </w:pPr>
      <w:r>
        <w:t xml:space="preserve">i.e. X ~ </w:t>
      </w:r>
      <w:proofErr w:type="spellStart"/>
      <w:r>
        <w:t>Exp</w:t>
      </w:r>
      <w:proofErr w:type="spellEnd"/>
      <w:r>
        <w:t>(</w:t>
      </w:r>
      <w:r>
        <w:sym w:font="Symbol" w:char="F071"/>
      </w:r>
      <w:r>
        <w:t xml:space="preserve">), where </w:t>
      </w:r>
      <w:r>
        <w:sym w:font="Symbol" w:char="F071"/>
      </w:r>
      <w:r>
        <w:t xml:space="preserve"> = 1/</w:t>
      </w:r>
      <w:r>
        <w:sym w:font="Symbol" w:char="F06C"/>
      </w:r>
      <w:r w:rsidR="00276858">
        <w:t xml:space="preserve">, </w:t>
      </w:r>
      <w:r w:rsidR="00276858">
        <w:sym w:font="Symbol" w:char="F071"/>
      </w:r>
      <w:r w:rsidR="00276858">
        <w:t xml:space="preserve"> &gt; 0</w:t>
      </w:r>
    </w:p>
    <w:p w14:paraId="4CFCDDA2" w14:textId="1BCF7DB3" w:rsidR="00FB49FE" w:rsidRDefault="00FB49FE" w:rsidP="00126594">
      <w:pPr>
        <w:pStyle w:val="ListParagraph"/>
        <w:numPr>
          <w:ilvl w:val="1"/>
          <w:numId w:val="7"/>
        </w:numPr>
        <w:spacing w:line="276" w:lineRule="auto"/>
      </w:pPr>
      <w:r>
        <w:t>Let X1 = time until the first event occurs</w:t>
      </w:r>
    </w:p>
    <w:p w14:paraId="13B9EAC6" w14:textId="347695D2" w:rsidR="0046588F" w:rsidRDefault="0046588F" w:rsidP="00B65294">
      <w:pPr>
        <w:pStyle w:val="ListParagraph"/>
        <w:numPr>
          <w:ilvl w:val="2"/>
          <w:numId w:val="7"/>
        </w:numPr>
        <w:spacing w:line="276" w:lineRule="auto"/>
      </w:pPr>
      <w:r>
        <w:t>P(X1 ≤ t) = 1 – P(X1 &gt; t) = 1 – P(no events until t)</w:t>
      </w:r>
      <w:r w:rsidR="00B65294">
        <w:t xml:space="preserve"> </w:t>
      </w:r>
      <w:r>
        <w:t>= 1 – e^(-</w:t>
      </w:r>
      <w:r>
        <w:sym w:font="Symbol" w:char="F06C"/>
      </w:r>
      <w:r>
        <w:t>t)</w:t>
      </w:r>
    </w:p>
    <w:p w14:paraId="4846F3CC" w14:textId="77777777" w:rsidR="00BA0476" w:rsidRDefault="000821BB" w:rsidP="000821BB">
      <w:pPr>
        <w:pStyle w:val="ListParagraph"/>
        <w:numPr>
          <w:ilvl w:val="1"/>
          <w:numId w:val="7"/>
        </w:numPr>
        <w:spacing w:line="276" w:lineRule="auto"/>
      </w:pPr>
      <w:r>
        <w:t xml:space="preserve">X ~ </w:t>
      </w:r>
      <w:proofErr w:type="spellStart"/>
      <w:r>
        <w:t>Exp</w:t>
      </w:r>
      <w:proofErr w:type="spellEnd"/>
      <w:r>
        <w:t>(</w:t>
      </w:r>
      <w:r>
        <w:sym w:font="Symbol" w:char="F06C"/>
      </w:r>
      <w:r>
        <w:t xml:space="preserve">) if </w:t>
      </w:r>
    </w:p>
    <w:p w14:paraId="05532144" w14:textId="03510D33" w:rsidR="00D72DA3" w:rsidRDefault="000821BB" w:rsidP="00BA0476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>F(x) = 1 – e^(-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</w:t>
      </w:r>
      <w:r w:rsidR="00BA0476" w:rsidRPr="00BA0476">
        <w:rPr>
          <w:highlight w:val="yellow"/>
        </w:rPr>
        <w:t xml:space="preserve"> = 1 – e^(-x/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</w:rPr>
        <w:t>)</w:t>
      </w:r>
      <w:r w:rsidR="00BA0476">
        <w:t xml:space="preserve"> </w:t>
      </w:r>
      <w:r>
        <w:t xml:space="preserve">, x &gt; 0, </w:t>
      </w:r>
      <w:r>
        <w:sym w:font="Symbol" w:char="F06C"/>
      </w:r>
      <w:r>
        <w:t xml:space="preserve"> &gt; 0</w:t>
      </w:r>
    </w:p>
    <w:p w14:paraId="02A01907" w14:textId="59C18E68" w:rsidR="000821BB" w:rsidRDefault="000821BB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 xml:space="preserve">f(x) = 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e^(-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</w:t>
      </w:r>
      <w:r w:rsidR="00BA0476" w:rsidRPr="00BA0476">
        <w:rPr>
          <w:highlight w:val="yellow"/>
        </w:rPr>
        <w:t xml:space="preserve"> = e^(-x/</w:t>
      </w:r>
      <w:r w:rsidR="00BA0476" w:rsidRPr="00BA0476">
        <w:rPr>
          <w:highlight w:val="yellow"/>
        </w:rPr>
        <w:sym w:font="Symbol" w:char="F071"/>
      </w:r>
      <w:r w:rsidR="00BA0476" w:rsidRPr="00831627">
        <w:rPr>
          <w:highlight w:val="yellow"/>
        </w:rPr>
        <w:t>)</w:t>
      </w:r>
      <w:r w:rsidR="00831627" w:rsidRPr="00831627">
        <w:rPr>
          <w:highlight w:val="yellow"/>
        </w:rPr>
        <w:t>/</w:t>
      </w:r>
      <w:r w:rsidR="00831627" w:rsidRPr="00831627">
        <w:rPr>
          <w:highlight w:val="yellow"/>
        </w:rPr>
        <w:sym w:font="Symbol" w:char="F071"/>
      </w:r>
    </w:p>
    <w:p w14:paraId="575DC17A" w14:textId="2CBF0FF0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 xml:space="preserve">E(X) = ∫(0 </w:t>
      </w:r>
      <w:r w:rsidRPr="00BA0476">
        <w:rPr>
          <w:highlight w:val="yellow"/>
        </w:rPr>
        <w:sym w:font="Symbol" w:char="F0AE"/>
      </w:r>
      <w:r w:rsidRPr="00BA0476">
        <w:rPr>
          <w:highlight w:val="yellow"/>
        </w:rPr>
        <w:t xml:space="preserve"> </w:t>
      </w:r>
      <w:r w:rsidRPr="00BA0476">
        <w:rPr>
          <w:highlight w:val="yellow"/>
        </w:rPr>
        <w:sym w:font="Symbol" w:char="F0A5"/>
      </w:r>
      <w:r w:rsidRPr="00BA0476">
        <w:rPr>
          <w:highlight w:val="yellow"/>
        </w:rPr>
        <w:t xml:space="preserve">) x </w:t>
      </w:r>
      <w:r w:rsidRPr="00BA0476">
        <w:rPr>
          <w:highlight w:val="yellow"/>
        </w:rPr>
        <w:sym w:font="Symbol" w:char="F0D7"/>
      </w:r>
      <w:r w:rsidRPr="00BA0476">
        <w:rPr>
          <w:highlight w:val="yellow"/>
        </w:rPr>
        <w:t xml:space="preserve"> 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x^(-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</w:rPr>
        <w:t>x) = 1/</w:t>
      </w:r>
      <w:r w:rsidRPr="00BA0476">
        <w:rPr>
          <w:highlight w:val="yellow"/>
        </w:rPr>
        <w:sym w:font="Symbol" w:char="F06C"/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71"/>
      </w:r>
    </w:p>
    <w:p w14:paraId="0A71A48D" w14:textId="53C8B413" w:rsidR="00EC7C39" w:rsidRDefault="00EC7C39" w:rsidP="000821BB">
      <w:pPr>
        <w:pStyle w:val="ListParagraph"/>
        <w:numPr>
          <w:ilvl w:val="2"/>
          <w:numId w:val="7"/>
        </w:numPr>
        <w:spacing w:line="276" w:lineRule="auto"/>
      </w:pPr>
      <w:r w:rsidRPr="00BA0476">
        <w:rPr>
          <w:highlight w:val="yellow"/>
        </w:rPr>
        <w:t>Var(X) = 1/</w:t>
      </w:r>
      <w:r w:rsidRPr="00BA0476">
        <w:rPr>
          <w:highlight w:val="yellow"/>
        </w:rPr>
        <w:sym w:font="Symbol" w:char="F06C"/>
      </w:r>
      <w:r w:rsidRPr="00BA0476">
        <w:rPr>
          <w:highlight w:val="yellow"/>
          <w:vertAlign w:val="superscript"/>
        </w:rPr>
        <w:t>2</w:t>
      </w:r>
      <w:r w:rsidR="00BA0476" w:rsidRPr="00BA0476">
        <w:rPr>
          <w:highlight w:val="yellow"/>
        </w:rPr>
        <w:t xml:space="preserve"> = </w:t>
      </w:r>
      <w:r w:rsidR="00BA0476" w:rsidRPr="00BA0476">
        <w:rPr>
          <w:highlight w:val="yellow"/>
        </w:rPr>
        <w:sym w:font="Symbol" w:char="F071"/>
      </w:r>
      <w:r w:rsidR="00BA0476" w:rsidRPr="00BA0476">
        <w:rPr>
          <w:highlight w:val="yellow"/>
          <w:vertAlign w:val="superscript"/>
        </w:rPr>
        <w:t>2</w:t>
      </w:r>
    </w:p>
    <w:p w14:paraId="55B11FF5" w14:textId="67268ACE" w:rsidR="00BA0476" w:rsidRDefault="00195C6E" w:rsidP="00195C6E">
      <w:pPr>
        <w:pStyle w:val="ListParagraph"/>
        <w:numPr>
          <w:ilvl w:val="1"/>
          <w:numId w:val="7"/>
        </w:numPr>
        <w:spacing w:line="276" w:lineRule="auto"/>
      </w:pPr>
      <w:r>
        <w:t>Ex: patients at a doctor’s office is seen at a rate of 4/hour</w:t>
      </w:r>
    </w:p>
    <w:p w14:paraId="1D07DC8B" w14:textId="5F4D313F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sym w:font="Symbol" w:char="F06C"/>
      </w:r>
      <w:r>
        <w:t xml:space="preserve"> = 4, </w:t>
      </w:r>
      <w:r>
        <w:sym w:font="Symbol" w:char="F071"/>
      </w:r>
      <w:r>
        <w:t xml:space="preserve"> = ¼</w:t>
      </w:r>
    </w:p>
    <w:p w14:paraId="216AC621" w14:textId="1F0BA2E6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F(x) = 1 – e</w:t>
      </w:r>
      <w:r>
        <w:rPr>
          <w:vertAlign w:val="superscript"/>
        </w:rPr>
        <w:t>-4x</w:t>
      </w:r>
    </w:p>
    <w:p w14:paraId="1521C7EC" w14:textId="74C0A1B0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P(wait for more than 30 minutes) = ?</w:t>
      </w:r>
    </w:p>
    <w:p w14:paraId="7A67A20C" w14:textId="69C62855" w:rsidR="00A761F4" w:rsidRDefault="00A761F4" w:rsidP="00A761F4">
      <w:pPr>
        <w:pStyle w:val="ListParagraph"/>
        <w:numPr>
          <w:ilvl w:val="2"/>
          <w:numId w:val="7"/>
        </w:numPr>
        <w:spacing w:line="276" w:lineRule="auto"/>
      </w:pPr>
      <w:r>
        <w:t>P(X &gt; 0.5) = 1 – P(X ≤ 0.5)</w:t>
      </w:r>
    </w:p>
    <w:p w14:paraId="0733DA9E" w14:textId="21F1885E" w:rsidR="00A761F4" w:rsidRDefault="00A761F4" w:rsidP="00A761F4">
      <w:pPr>
        <w:pStyle w:val="ListParagraph"/>
        <w:spacing w:line="276" w:lineRule="auto"/>
        <w:ind w:left="2880"/>
      </w:pPr>
      <w:r>
        <w:t>= 1 – F(0.5)</w:t>
      </w:r>
    </w:p>
    <w:p w14:paraId="2AA54916" w14:textId="78885C51" w:rsidR="00A761F4" w:rsidRDefault="00A761F4" w:rsidP="00A761F4">
      <w:pPr>
        <w:pStyle w:val="ListParagraph"/>
        <w:spacing w:line="276" w:lineRule="auto"/>
        <w:ind w:left="2880"/>
      </w:pPr>
      <w:r>
        <w:t>= 1 – (1 – e</w:t>
      </w:r>
      <w:r>
        <w:rPr>
          <w:vertAlign w:val="superscript"/>
        </w:rPr>
        <w:t>-4(0.5)</w:t>
      </w:r>
      <w:r>
        <w:t>)</w:t>
      </w:r>
    </w:p>
    <w:p w14:paraId="5DFE1C16" w14:textId="22B3F6F5" w:rsidR="00A761F4" w:rsidRPr="00A761F4" w:rsidRDefault="00A761F4" w:rsidP="00A761F4">
      <w:pPr>
        <w:pStyle w:val="ListParagraph"/>
        <w:spacing w:line="276" w:lineRule="auto"/>
        <w:ind w:left="2880"/>
      </w:pPr>
      <w:r>
        <w:t>= e</w:t>
      </w:r>
      <w:r>
        <w:rPr>
          <w:vertAlign w:val="superscript"/>
        </w:rPr>
        <w:t>-2</w:t>
      </w:r>
    </w:p>
    <w:p w14:paraId="72064621" w14:textId="7B879CED" w:rsidR="00A761F4" w:rsidRDefault="00F24FE6" w:rsidP="00A761F4">
      <w:pPr>
        <w:pStyle w:val="ListParagraph"/>
        <w:numPr>
          <w:ilvl w:val="2"/>
          <w:numId w:val="7"/>
        </w:numPr>
        <w:spacing w:line="276" w:lineRule="auto"/>
      </w:pPr>
      <w:r>
        <w:t>P(wait for more than 1 hour given having already waited for 30 min) = ?</w:t>
      </w:r>
    </w:p>
    <w:p w14:paraId="066C15A9" w14:textId="54E4A723" w:rsidR="00F24FE6" w:rsidRDefault="00F24FE6" w:rsidP="00A761F4">
      <w:pPr>
        <w:pStyle w:val="ListParagraph"/>
        <w:numPr>
          <w:ilvl w:val="2"/>
          <w:numId w:val="7"/>
        </w:numPr>
        <w:spacing w:line="276" w:lineRule="auto"/>
      </w:pPr>
      <w:r>
        <w:t xml:space="preserve">P(X ≥ 1 | X ≥ 0.5) = P(X ≥ 1 </w:t>
      </w:r>
      <w:r>
        <w:sym w:font="Symbol" w:char="F0C7"/>
      </w:r>
      <w:r>
        <w:t xml:space="preserve"> X ≥ 0.5) / P(X ≥ 0.5)</w:t>
      </w:r>
    </w:p>
    <w:p w14:paraId="05BF0F69" w14:textId="32B1D241" w:rsidR="00F24FE6" w:rsidRDefault="00F24FE6" w:rsidP="00F24FE6">
      <w:pPr>
        <w:pStyle w:val="ListParagraph"/>
        <w:spacing w:line="276" w:lineRule="auto"/>
        <w:ind w:left="3600"/>
      </w:pPr>
      <w:r>
        <w:t>= P(X ≥ 1) / P(X ≥ 0.5)</w:t>
      </w:r>
    </w:p>
    <w:p w14:paraId="30D1453C" w14:textId="0A20A5CA" w:rsidR="00F24FE6" w:rsidRDefault="00F24FE6" w:rsidP="00F24FE6">
      <w:pPr>
        <w:pStyle w:val="ListParagraph"/>
        <w:spacing w:line="276" w:lineRule="auto"/>
        <w:ind w:left="3600"/>
      </w:pPr>
      <w:r>
        <w:t>= (1 – P(X &lt; 1)) / (1 – P(X &lt; 0.5)</w:t>
      </w:r>
    </w:p>
    <w:p w14:paraId="3BFC60AA" w14:textId="73F91204" w:rsidR="00F24FE6" w:rsidRDefault="00143271" w:rsidP="00F24FE6">
      <w:pPr>
        <w:pStyle w:val="ListParagraph"/>
        <w:spacing w:line="276" w:lineRule="auto"/>
        <w:ind w:left="3600"/>
      </w:pPr>
      <w:r>
        <w:t>= (1 – (1 – e</w:t>
      </w:r>
      <w:r>
        <w:rPr>
          <w:vertAlign w:val="superscript"/>
        </w:rPr>
        <w:t>-4(1)</w:t>
      </w:r>
      <w:r>
        <w:t>)) / (1 – (1 – e</w:t>
      </w:r>
      <w:r>
        <w:rPr>
          <w:vertAlign w:val="superscript"/>
        </w:rPr>
        <w:t>-4(0.5)</w:t>
      </w:r>
      <w:r>
        <w:t>))</w:t>
      </w:r>
    </w:p>
    <w:p w14:paraId="34E2984A" w14:textId="170681A6" w:rsidR="00143271" w:rsidRPr="00143271" w:rsidRDefault="00143271" w:rsidP="00F24FE6">
      <w:pPr>
        <w:pStyle w:val="ListParagraph"/>
        <w:spacing w:line="276" w:lineRule="auto"/>
        <w:ind w:left="3600"/>
      </w:pPr>
      <w:r>
        <w:t>= e</w:t>
      </w:r>
      <w:r>
        <w:rPr>
          <w:vertAlign w:val="superscript"/>
        </w:rPr>
        <w:t>-2</w:t>
      </w:r>
      <w:r>
        <w:t xml:space="preserve"> = P(X &gt; 0.5)</w:t>
      </w:r>
    </w:p>
    <w:p w14:paraId="0C8B7131" w14:textId="549D320D" w:rsidR="00F24FE6" w:rsidRDefault="00143271" w:rsidP="00A761F4">
      <w:pPr>
        <w:pStyle w:val="ListParagraph"/>
        <w:numPr>
          <w:ilvl w:val="2"/>
          <w:numId w:val="7"/>
        </w:numPr>
        <w:spacing w:line="276" w:lineRule="auto"/>
      </w:pPr>
      <w:r>
        <w:t>i.e. memory</w:t>
      </w:r>
      <w:r w:rsidR="00642A09">
        <w:t>-</w:t>
      </w:r>
      <w:r>
        <w:t>less property</w:t>
      </w:r>
    </w:p>
    <w:sectPr w:rsidR="00F24FE6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2896"/>
    <w:multiLevelType w:val="hybridMultilevel"/>
    <w:tmpl w:val="E9142A7E"/>
    <w:lvl w:ilvl="0" w:tplc="99365672">
      <w:numFmt w:val="decimal"/>
      <w:lvlText w:val="%1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C23518"/>
    <w:multiLevelType w:val="multilevel"/>
    <w:tmpl w:val="1BDC1D10"/>
    <w:numStyleLink w:val="Jerry"/>
  </w:abstractNum>
  <w:abstractNum w:abstractNumId="5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CC"/>
    <w:rsid w:val="00065DE2"/>
    <w:rsid w:val="00070A9C"/>
    <w:rsid w:val="000821BB"/>
    <w:rsid w:val="000C4A5E"/>
    <w:rsid w:val="000D2D5D"/>
    <w:rsid w:val="00126594"/>
    <w:rsid w:val="00143271"/>
    <w:rsid w:val="001619B3"/>
    <w:rsid w:val="00191BE1"/>
    <w:rsid w:val="00195C6E"/>
    <w:rsid w:val="001B0B39"/>
    <w:rsid w:val="001F465A"/>
    <w:rsid w:val="0020508E"/>
    <w:rsid w:val="00223F7A"/>
    <w:rsid w:val="00260484"/>
    <w:rsid w:val="00276858"/>
    <w:rsid w:val="002B4FAD"/>
    <w:rsid w:val="0036769F"/>
    <w:rsid w:val="003E05AA"/>
    <w:rsid w:val="00460CAA"/>
    <w:rsid w:val="0046588F"/>
    <w:rsid w:val="00471B45"/>
    <w:rsid w:val="00485865"/>
    <w:rsid w:val="00485F46"/>
    <w:rsid w:val="004D3E36"/>
    <w:rsid w:val="00520267"/>
    <w:rsid w:val="005339BE"/>
    <w:rsid w:val="005724AA"/>
    <w:rsid w:val="005C6131"/>
    <w:rsid w:val="005D6FC7"/>
    <w:rsid w:val="005F5EC2"/>
    <w:rsid w:val="00642A09"/>
    <w:rsid w:val="006E120D"/>
    <w:rsid w:val="007240CC"/>
    <w:rsid w:val="0076124F"/>
    <w:rsid w:val="00776B80"/>
    <w:rsid w:val="00791AE6"/>
    <w:rsid w:val="007A3856"/>
    <w:rsid w:val="007C2BB5"/>
    <w:rsid w:val="007D0FAB"/>
    <w:rsid w:val="007D3532"/>
    <w:rsid w:val="00831627"/>
    <w:rsid w:val="00854096"/>
    <w:rsid w:val="0087001D"/>
    <w:rsid w:val="00875D61"/>
    <w:rsid w:val="008C613C"/>
    <w:rsid w:val="008D0401"/>
    <w:rsid w:val="0090219A"/>
    <w:rsid w:val="00905130"/>
    <w:rsid w:val="0092276E"/>
    <w:rsid w:val="00A32236"/>
    <w:rsid w:val="00A761F4"/>
    <w:rsid w:val="00B51A25"/>
    <w:rsid w:val="00B65294"/>
    <w:rsid w:val="00BA0476"/>
    <w:rsid w:val="00BB390A"/>
    <w:rsid w:val="00BD13E2"/>
    <w:rsid w:val="00C34726"/>
    <w:rsid w:val="00C47C76"/>
    <w:rsid w:val="00C54CB3"/>
    <w:rsid w:val="00C61C2F"/>
    <w:rsid w:val="00CA1436"/>
    <w:rsid w:val="00CC1EF6"/>
    <w:rsid w:val="00CC5064"/>
    <w:rsid w:val="00D0157D"/>
    <w:rsid w:val="00D47B8B"/>
    <w:rsid w:val="00D64888"/>
    <w:rsid w:val="00D7187B"/>
    <w:rsid w:val="00D72DA3"/>
    <w:rsid w:val="00D83944"/>
    <w:rsid w:val="00D8606D"/>
    <w:rsid w:val="00DB47C3"/>
    <w:rsid w:val="00E07CD8"/>
    <w:rsid w:val="00E1781D"/>
    <w:rsid w:val="00E336A6"/>
    <w:rsid w:val="00E353E7"/>
    <w:rsid w:val="00E4458E"/>
    <w:rsid w:val="00EC7C39"/>
    <w:rsid w:val="00EE11D0"/>
    <w:rsid w:val="00EE522C"/>
    <w:rsid w:val="00F103F3"/>
    <w:rsid w:val="00F210C8"/>
    <w:rsid w:val="00F24FE6"/>
    <w:rsid w:val="00F72F0E"/>
    <w:rsid w:val="00FA7664"/>
    <w:rsid w:val="00FB49FE"/>
    <w:rsid w:val="00FC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5C1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39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90A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61B61-EB2D-304A-B67C-3F28BCC99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119</TotalTime>
  <Pages>2</Pages>
  <Words>414</Words>
  <Characters>2363</Characters>
  <Application>Microsoft Macintosh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72</cp:revision>
  <dcterms:created xsi:type="dcterms:W3CDTF">2015-10-09T17:06:00Z</dcterms:created>
  <dcterms:modified xsi:type="dcterms:W3CDTF">2015-11-04T19:01:00Z</dcterms:modified>
</cp:coreProperties>
</file>
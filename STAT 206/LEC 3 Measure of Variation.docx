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0E498" w14:textId="77777777" w:rsidR="00C47C76" w:rsidRDefault="000433A8" w:rsidP="007C2BB5">
      <w:pPr>
        <w:spacing w:line="276" w:lineRule="auto"/>
      </w:pPr>
      <w:r>
        <w:rPr>
          <w:b/>
          <w:u w:val="single"/>
        </w:rPr>
        <w:t>Measure of Variation</w:t>
      </w:r>
    </w:p>
    <w:p w14:paraId="216E97AD" w14:textId="77777777" w:rsidR="007C2BB5" w:rsidRDefault="007C2BB5" w:rsidP="007C2BB5">
      <w:pPr>
        <w:spacing w:line="276" w:lineRule="auto"/>
      </w:pPr>
    </w:p>
    <w:p w14:paraId="2ABD9673" w14:textId="77777777" w:rsidR="007C2BB5" w:rsidRPr="000433A8" w:rsidRDefault="000433A8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Range</w:t>
      </w:r>
    </w:p>
    <w:p w14:paraId="46418202" w14:textId="77777777" w:rsidR="000433A8" w:rsidRP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 w:rsidRPr="00A551F8">
        <w:rPr>
          <w:highlight w:val="yellow"/>
        </w:rPr>
        <w:t xml:space="preserve">R = </w:t>
      </w:r>
      <w:proofErr w:type="spellStart"/>
      <w:r w:rsidRPr="00A551F8">
        <w:rPr>
          <w:highlight w:val="yellow"/>
        </w:rPr>
        <w:t>X</w:t>
      </w:r>
      <w:r w:rsidRPr="00A551F8">
        <w:rPr>
          <w:highlight w:val="yellow"/>
          <w:vertAlign w:val="subscript"/>
        </w:rPr>
        <w:t>highest</w:t>
      </w:r>
      <w:proofErr w:type="spellEnd"/>
      <w:r w:rsidRPr="00A551F8">
        <w:rPr>
          <w:highlight w:val="yellow"/>
        </w:rPr>
        <w:t xml:space="preserve"> – </w:t>
      </w:r>
      <w:proofErr w:type="spellStart"/>
      <w:r w:rsidRPr="00A551F8">
        <w:rPr>
          <w:highlight w:val="yellow"/>
        </w:rPr>
        <w:t>X</w:t>
      </w:r>
      <w:r w:rsidRPr="00A551F8">
        <w:rPr>
          <w:highlight w:val="yellow"/>
          <w:vertAlign w:val="subscript"/>
        </w:rPr>
        <w:t>lowest</w:t>
      </w:r>
      <w:proofErr w:type="spellEnd"/>
    </w:p>
    <w:p w14:paraId="5A256476" w14:textId="2743523C" w:rsidR="000433A8" w:rsidRDefault="000433A8" w:rsidP="000433A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Variance</w:t>
      </w:r>
      <w:r w:rsidR="00B837C1">
        <w:t xml:space="preserve"> – measures average deviation of data values from their mean</w:t>
      </w:r>
    </w:p>
    <w:p w14:paraId="678BE59F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Sample variance:</w:t>
      </w:r>
    </w:p>
    <w:p w14:paraId="7CF4EE08" w14:textId="6EAFD694" w:rsidR="000433A8" w:rsidRPr="00E90D3A" w:rsidRDefault="00063C1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</m:oMath>
    </w:p>
    <w:p w14:paraId="78669F67" w14:textId="0BDBD7E7" w:rsidR="008C227B" w:rsidRDefault="00063C1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highlight w:val="yellow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  <w:sz w:val="28"/>
                <w:highlight w:val="yellow"/>
              </w:rPr>
              <m:t>n-1</m:t>
            </m:r>
          </m:den>
        </m:f>
      </m:oMath>
      <w:r w:rsidR="008C227B">
        <w:rPr>
          <w:sz w:val="28"/>
        </w:rPr>
        <w:t xml:space="preserve"> </w:t>
      </w:r>
      <w:r w:rsidR="008C227B" w:rsidRPr="008C227B">
        <w:sym w:font="Symbol" w:char="F0AC"/>
      </w:r>
      <w:r w:rsidR="008C227B" w:rsidRPr="008C227B">
        <w:t xml:space="preserve"> shortcut formula; does not need x-bar</w:t>
      </w:r>
    </w:p>
    <w:p w14:paraId="60C0B5FA" w14:textId="6EF6BF75" w:rsidR="00E27B00" w:rsidRDefault="00E27B00" w:rsidP="000433A8">
      <w:pPr>
        <w:pStyle w:val="ListParagraph"/>
        <w:numPr>
          <w:ilvl w:val="2"/>
          <w:numId w:val="7"/>
        </w:numPr>
        <w:spacing w:line="276" w:lineRule="auto"/>
      </w:pPr>
      <w:r>
        <w:t xml:space="preserve">For grouped frequency data, replace </w:t>
      </w:r>
      <w:r w:rsidR="001D3D75">
        <w:t>(</w:t>
      </w:r>
      <w:r w:rsidR="001D3D75">
        <w:sym w:font="Symbol" w:char="F0E5"/>
      </w:r>
      <w:r w:rsidR="001D3D75">
        <w:t xml:space="preserve"> </w:t>
      </w:r>
      <w:r>
        <w:t>X</w:t>
      </w:r>
      <w:r w:rsidR="00CE47C4">
        <w:t>i</w:t>
      </w:r>
      <w:r w:rsidR="001D3D75">
        <w:t>)</w:t>
      </w:r>
      <w:r w:rsidR="001D3D75">
        <w:rPr>
          <w:vertAlign w:val="superscript"/>
        </w:rPr>
        <w:t>2</w:t>
      </w:r>
      <w:r w:rsidR="00CE47C4">
        <w:t xml:space="preserve"> with </w:t>
      </w:r>
      <w:r w:rsidR="001D3D75">
        <w:t>(</w:t>
      </w:r>
      <w:r w:rsidR="001D3D75">
        <w:sym w:font="Symbol" w:char="F0E5"/>
      </w:r>
      <w:r w:rsidR="001D3D75">
        <w:t xml:space="preserve"> </w:t>
      </w:r>
      <w:r w:rsidR="00CE47C4">
        <w:t xml:space="preserve">f </w:t>
      </w:r>
      <w:r w:rsidR="00CE47C4">
        <w:sym w:font="Symbol" w:char="F0D7"/>
      </w:r>
      <w:r w:rsidR="00CE47C4">
        <w:t xml:space="preserve"> </w:t>
      </w:r>
      <w:proofErr w:type="spellStart"/>
      <w:r w:rsidR="00CE47C4">
        <w:t>Xm</w:t>
      </w:r>
      <w:proofErr w:type="spellEnd"/>
      <w:r w:rsidR="001D3D75">
        <w:t>)</w:t>
      </w:r>
      <w:r w:rsidR="001D3D75">
        <w:rPr>
          <w:vertAlign w:val="superscript"/>
        </w:rPr>
        <w:t>2</w:t>
      </w:r>
      <w:r w:rsidR="00CE47C4">
        <w:t xml:space="preserve"> and </w:t>
      </w:r>
      <w:r w:rsidR="00A13B7E">
        <w:sym w:font="Symbol" w:char="F0E5"/>
      </w:r>
      <w:r w:rsidR="00A13B7E">
        <w:t xml:space="preserve"> </w:t>
      </w:r>
      <w:r w:rsidR="00CE47C4">
        <w:t>Xi</w:t>
      </w:r>
      <w:r w:rsidR="00CE47C4">
        <w:rPr>
          <w:vertAlign w:val="superscript"/>
        </w:rPr>
        <w:t>2</w:t>
      </w:r>
      <w:r w:rsidR="00CE47C4">
        <w:t xml:space="preserve"> with </w:t>
      </w:r>
      <w:r w:rsidR="00A13B7E">
        <w:sym w:font="Symbol" w:char="F0E5"/>
      </w:r>
      <w:r w:rsidR="00A13B7E">
        <w:t xml:space="preserve"> </w:t>
      </w:r>
      <w:r w:rsidR="00CE47C4">
        <w:t xml:space="preserve">f </w:t>
      </w:r>
      <w:r w:rsidR="00CE47C4">
        <w:sym w:font="Symbol" w:char="F0D7"/>
      </w:r>
      <w:r w:rsidR="00CE47C4">
        <w:t xml:space="preserve"> Xm</w:t>
      </w:r>
      <w:r w:rsidR="00CE47C4">
        <w:rPr>
          <w:vertAlign w:val="superscript"/>
        </w:rPr>
        <w:t>2</w:t>
      </w:r>
    </w:p>
    <w:p w14:paraId="5B5CB0FA" w14:textId="77777777" w:rsidR="000433A8" w:rsidRDefault="000433A8" w:rsidP="000433A8">
      <w:pPr>
        <w:pStyle w:val="ListParagraph"/>
        <w:numPr>
          <w:ilvl w:val="1"/>
          <w:numId w:val="7"/>
        </w:numPr>
        <w:spacing w:line="276" w:lineRule="auto"/>
      </w:pPr>
      <w:r>
        <w:t>Population variance:</w:t>
      </w:r>
    </w:p>
    <w:p w14:paraId="0DFE3B45" w14:textId="77777777" w:rsidR="000433A8" w:rsidRDefault="00063C16" w:rsidP="000433A8">
      <w:pPr>
        <w:pStyle w:val="ListParagraph"/>
        <w:numPr>
          <w:ilvl w:val="2"/>
          <w:numId w:val="7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-μ)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highlight w:val="yellow"/>
              </w:rPr>
              <m:t>N</m:t>
            </m:r>
          </m:den>
        </m:f>
      </m:oMath>
    </w:p>
    <w:p w14:paraId="6FDB8009" w14:textId="30BB0D60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>Sample variance is used to estimate population variable</w:t>
      </w:r>
      <w:bookmarkStart w:id="0" w:name="_GoBack"/>
      <w:bookmarkEnd w:id="0"/>
    </w:p>
    <w:p w14:paraId="71D5C387" w14:textId="3BBDB8C8" w:rsidR="008C227B" w:rsidRDefault="008C227B" w:rsidP="008C227B">
      <w:pPr>
        <w:pStyle w:val="ListParagraph"/>
        <w:numPr>
          <w:ilvl w:val="1"/>
          <w:numId w:val="7"/>
        </w:numPr>
        <w:spacing w:line="276" w:lineRule="auto"/>
      </w:pPr>
      <w:r>
        <w:t xml:space="preserve">Dividing by (n – 1) gives an </w:t>
      </w:r>
      <w:r>
        <w:rPr>
          <w:u w:val="single"/>
        </w:rPr>
        <w:t>unbiased estimate</w:t>
      </w:r>
      <w:r>
        <w:t xml:space="preserve"> of </w:t>
      </w:r>
      <w:r>
        <w:sym w:font="Symbol" w:char="F073"/>
      </w:r>
      <w:r>
        <w:rPr>
          <w:vertAlign w:val="superscript"/>
        </w:rPr>
        <w:t>2</w:t>
      </w:r>
    </w:p>
    <w:p w14:paraId="6D346E60" w14:textId="77777777" w:rsidR="000433A8" w:rsidRDefault="00485D4A" w:rsidP="00485D4A">
      <w:pPr>
        <w:pStyle w:val="ListParagraph"/>
        <w:numPr>
          <w:ilvl w:val="0"/>
          <w:numId w:val="7"/>
        </w:numPr>
        <w:spacing w:line="276" w:lineRule="auto"/>
      </w:pPr>
      <w:r>
        <w:t>Standard deviation = square root of variance</w:t>
      </w:r>
    </w:p>
    <w:p w14:paraId="0F7B4E7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>Sample standard deviation = s</w:t>
      </w:r>
    </w:p>
    <w:p w14:paraId="087CF861" w14:textId="77777777" w:rsidR="00485D4A" w:rsidRDefault="00485D4A" w:rsidP="000433A8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 standard deviation = </w:t>
      </w:r>
      <w:r>
        <w:sym w:font="Symbol" w:char="F073"/>
      </w:r>
    </w:p>
    <w:p w14:paraId="1D806979" w14:textId="42A21CDE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Variance/standard deviation is always positive (or zero)</w:t>
      </w:r>
    </w:p>
    <w:p w14:paraId="2FA75CDB" w14:textId="07EF613B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 xml:space="preserve">The sum of variations (x – </w:t>
      </w:r>
      <w:r w:rsidR="00A46B06">
        <w:t>mean</w:t>
      </w:r>
      <w:r>
        <w:t>) is always zero</w:t>
      </w:r>
    </w:p>
    <w:p w14:paraId="148C1960" w14:textId="5CD7E032" w:rsidR="00E27B00" w:rsidRDefault="00E27B00" w:rsidP="00E27B00">
      <w:pPr>
        <w:pStyle w:val="ListParagraph"/>
        <w:numPr>
          <w:ilvl w:val="0"/>
          <w:numId w:val="7"/>
        </w:numPr>
        <w:spacing w:line="276" w:lineRule="auto"/>
      </w:pPr>
      <w:r>
        <w:t>The larger the value of s or s</w:t>
      </w:r>
      <w:r>
        <w:rPr>
          <w:vertAlign w:val="superscript"/>
        </w:rPr>
        <w:t>2</w:t>
      </w:r>
      <w:r>
        <w:t>, the larger the variability</w:t>
      </w:r>
    </w:p>
    <w:p w14:paraId="63401AE7" w14:textId="50378263" w:rsidR="003155A5" w:rsidRDefault="003155A5" w:rsidP="00E27B00">
      <w:pPr>
        <w:pStyle w:val="ListParagraph"/>
        <w:numPr>
          <w:ilvl w:val="0"/>
          <w:numId w:val="7"/>
        </w:numPr>
        <w:spacing w:line="276" w:lineRule="auto"/>
      </w:pPr>
      <w:r>
        <w:t xml:space="preserve">When calculating mean, variance, and standard deviation, final answer should be </w:t>
      </w:r>
      <w:r>
        <w:rPr>
          <w:u w:val="single"/>
        </w:rPr>
        <w:t>rounded to one more decimal place than original data</w:t>
      </w:r>
    </w:p>
    <w:p w14:paraId="116264FC" w14:textId="2D84A6BD" w:rsidR="003A70B5" w:rsidRDefault="003A70B5" w:rsidP="00E27B0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(normal) rule</w:t>
      </w:r>
    </w:p>
    <w:p w14:paraId="54FD5FAD" w14:textId="4AA1A319" w:rsidR="003A70B5" w:rsidRDefault="003A70B5" w:rsidP="003A70B5">
      <w:pPr>
        <w:pStyle w:val="ListParagraph"/>
        <w:numPr>
          <w:ilvl w:val="0"/>
          <w:numId w:val="7"/>
        </w:numPr>
        <w:spacing w:line="276" w:lineRule="auto"/>
      </w:pPr>
      <w:r>
        <w:t>For a normal distribution:</w:t>
      </w:r>
    </w:p>
    <w:p w14:paraId="35FACD00" w14:textId="4932ABF7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68% of data values are within (X-bar – s, X-bar + s)</w:t>
      </w:r>
    </w:p>
    <w:p w14:paraId="5ECE7E12" w14:textId="3929E8EB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95% of data values are within (X-bar – 2s, X-bar + 2s)</w:t>
      </w:r>
    </w:p>
    <w:p w14:paraId="0DE584F2" w14:textId="427B29F8" w:rsidR="003A70B5" w:rsidRDefault="003A70B5" w:rsidP="003A70B5">
      <w:pPr>
        <w:pStyle w:val="ListParagraph"/>
        <w:numPr>
          <w:ilvl w:val="1"/>
          <w:numId w:val="7"/>
        </w:numPr>
        <w:spacing w:line="276" w:lineRule="auto"/>
      </w:pPr>
      <w:r>
        <w:t>Approx. 99.7% of data values are within (X-bar – 3s, X-bar + 3s)</w:t>
      </w:r>
    </w:p>
    <w:p w14:paraId="09A68792" w14:textId="612994C1" w:rsidR="00B71B6F" w:rsidRPr="00B71B6F" w:rsidRDefault="00B71B6F" w:rsidP="00B71B6F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rPr>
          <w:b/>
        </w:rPr>
        <w:t>Chebyshev’s</w:t>
      </w:r>
      <w:proofErr w:type="spellEnd"/>
      <w:r>
        <w:rPr>
          <w:b/>
        </w:rPr>
        <w:t xml:space="preserve"> Theorem</w:t>
      </w:r>
      <w:r w:rsidR="002167B9">
        <w:rPr>
          <w:b/>
        </w:rPr>
        <w:t>:</w:t>
      </w:r>
    </w:p>
    <w:p w14:paraId="3A4AC98B" w14:textId="33AA95CF" w:rsidR="00B71B6F" w:rsidRPr="007C2BB5" w:rsidRDefault="002167B9" w:rsidP="002167B9">
      <w:pPr>
        <w:pStyle w:val="ListParagraph"/>
        <w:numPr>
          <w:ilvl w:val="1"/>
          <w:numId w:val="7"/>
        </w:numPr>
        <w:spacing w:line="276" w:lineRule="auto"/>
      </w:pPr>
      <w:r>
        <w:t xml:space="preserve">In any distribution (regardless of shape), the proportions of values that fall within k standard deviations of the mean is at least </w:t>
      </w:r>
      <w:r>
        <w:rPr>
          <w:b/>
        </w:rPr>
        <w:t xml:space="preserve"> 1 – 1/k</w:t>
      </w:r>
      <w:r>
        <w:rPr>
          <w:b/>
          <w:vertAlign w:val="superscript"/>
        </w:rPr>
        <w:t>2</w:t>
      </w:r>
      <w:r>
        <w:t>, where k &gt; 1 and is not necessarily an integer</w:t>
      </w:r>
    </w:p>
    <w:sectPr w:rsidR="00B71B6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8"/>
    <w:rsid w:val="000433A8"/>
    <w:rsid w:val="00063C16"/>
    <w:rsid w:val="000C4A5E"/>
    <w:rsid w:val="001B0B39"/>
    <w:rsid w:val="001D3D75"/>
    <w:rsid w:val="002167B9"/>
    <w:rsid w:val="003155A5"/>
    <w:rsid w:val="003A70B5"/>
    <w:rsid w:val="00485D4A"/>
    <w:rsid w:val="007C2BB5"/>
    <w:rsid w:val="007D0FAB"/>
    <w:rsid w:val="00875D61"/>
    <w:rsid w:val="008C227B"/>
    <w:rsid w:val="00A13B7E"/>
    <w:rsid w:val="00A46B06"/>
    <w:rsid w:val="00A551F8"/>
    <w:rsid w:val="00B71B6F"/>
    <w:rsid w:val="00B837C1"/>
    <w:rsid w:val="00C47C76"/>
    <w:rsid w:val="00CE47C4"/>
    <w:rsid w:val="00D83944"/>
    <w:rsid w:val="00E27B00"/>
    <w:rsid w:val="00E90D3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B8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3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3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A8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545A61-D700-CE43-B2C6-4E10CA9F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25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15</cp:revision>
  <dcterms:created xsi:type="dcterms:W3CDTF">2015-09-18T16:42:00Z</dcterms:created>
  <dcterms:modified xsi:type="dcterms:W3CDTF">2015-12-14T20:13:00Z</dcterms:modified>
</cp:coreProperties>
</file>
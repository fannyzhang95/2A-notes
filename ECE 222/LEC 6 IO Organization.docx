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82E59" w14:textId="77777777" w:rsidR="00C47C76" w:rsidRDefault="00F7315C" w:rsidP="007C2BB5">
      <w:pPr>
        <w:spacing w:line="276" w:lineRule="auto"/>
      </w:pPr>
      <w:r>
        <w:rPr>
          <w:b/>
          <w:u w:val="single"/>
        </w:rPr>
        <w:t>I/O Organization</w:t>
      </w:r>
    </w:p>
    <w:p w14:paraId="2AA6F502" w14:textId="77777777" w:rsidR="007C2BB5" w:rsidRDefault="007C2BB5" w:rsidP="007C2BB5">
      <w:pPr>
        <w:spacing w:line="276" w:lineRule="auto"/>
      </w:pPr>
    </w:p>
    <w:p w14:paraId="62121E0C" w14:textId="77777777" w:rsidR="007C2BB5" w:rsidRDefault="002607A8" w:rsidP="007C2BB5">
      <w:pPr>
        <w:pStyle w:val="ListParagraph"/>
        <w:numPr>
          <w:ilvl w:val="0"/>
          <w:numId w:val="7"/>
        </w:numPr>
        <w:spacing w:line="276" w:lineRule="auto"/>
      </w:pPr>
      <w:r>
        <w:t>Recall – circuit hardware</w:t>
      </w:r>
    </w:p>
    <w:p w14:paraId="6C17A7C5" w14:textId="77777777" w:rsidR="002607A8" w:rsidRDefault="002607A8" w:rsidP="002607A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Propagation delay</w:t>
      </w:r>
      <w:r>
        <w:t xml:space="preserve"> – delay between change in input &amp; change in output</w:t>
      </w:r>
    </w:p>
    <w:p w14:paraId="37F7841B" w14:textId="4BFB27CB" w:rsidR="0060519D" w:rsidRDefault="0060519D" w:rsidP="002607A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SR latch</w:t>
      </w:r>
      <w:r>
        <w:t xml:space="preserve"> – most basic memory component</w:t>
      </w:r>
    </w:p>
    <w:p w14:paraId="081C97E0" w14:textId="490612A9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00 </w:t>
      </w:r>
      <w:r>
        <w:sym w:font="Symbol" w:char="F0AE"/>
      </w:r>
      <w:r>
        <w:t xml:space="preserve"> no change</w:t>
      </w:r>
    </w:p>
    <w:p w14:paraId="593E606D" w14:textId="71812600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10 </w:t>
      </w:r>
      <w:r>
        <w:sym w:font="Symbol" w:char="F0AE"/>
      </w:r>
      <w:r>
        <w:t xml:space="preserve"> set (Q = 1)</w:t>
      </w:r>
    </w:p>
    <w:p w14:paraId="067C8183" w14:textId="6BB2140F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01 </w:t>
      </w:r>
      <w:r>
        <w:sym w:font="Symbol" w:char="F0AE"/>
      </w:r>
      <w:r>
        <w:t xml:space="preserve"> reset (Q = 0)</w:t>
      </w:r>
    </w:p>
    <w:p w14:paraId="79D7ED28" w14:textId="2E1AEBFD" w:rsidR="0060519D" w:rsidRDefault="0060519D" w:rsidP="0060519D">
      <w:pPr>
        <w:pStyle w:val="ListParagraph"/>
        <w:numPr>
          <w:ilvl w:val="2"/>
          <w:numId w:val="7"/>
        </w:numPr>
        <w:spacing w:line="276" w:lineRule="auto"/>
      </w:pPr>
      <w:r>
        <w:t xml:space="preserve">SR = 11 </w:t>
      </w:r>
      <w:r>
        <w:sym w:font="Symbol" w:char="F0AE"/>
      </w:r>
      <w:r>
        <w:t xml:space="preserve"> undefined</w:t>
      </w:r>
    </w:p>
    <w:p w14:paraId="58DD4F6F" w14:textId="7DAC6CEB" w:rsidR="00A07F6D" w:rsidRDefault="00A07F6D" w:rsidP="00A07F6D">
      <w:pPr>
        <w:pStyle w:val="ListParagraph"/>
        <w:numPr>
          <w:ilvl w:val="1"/>
          <w:numId w:val="7"/>
        </w:numPr>
        <w:spacing w:line="276" w:lineRule="auto"/>
      </w:pPr>
      <w:r>
        <w:t>Gated latch – change in input only propagates to output during a clock pulse</w:t>
      </w:r>
    </w:p>
    <w:p w14:paraId="121CEF5E" w14:textId="067F6B24" w:rsidR="004F2EF1" w:rsidRDefault="00193E74" w:rsidP="00A07F6D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 xml:space="preserve">Gated </w:t>
      </w:r>
      <w:r w:rsidR="004F2EF1">
        <w:rPr>
          <w:u w:val="single"/>
        </w:rPr>
        <w:t>D latch</w:t>
      </w:r>
    </w:p>
    <w:p w14:paraId="613DEB1D" w14:textId="43BB08FF" w:rsidR="00193E74" w:rsidRDefault="00193E74" w:rsidP="004F2EF1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Clk</w:t>
      </w:r>
      <w:proofErr w:type="spellEnd"/>
      <w:r>
        <w:t xml:space="preserve"> = 0 </w:t>
      </w:r>
      <w:r>
        <w:sym w:font="Symbol" w:char="F0AE"/>
      </w:r>
      <w:r>
        <w:t xml:space="preserve"> no change</w:t>
      </w:r>
    </w:p>
    <w:p w14:paraId="52878751" w14:textId="22490D9F" w:rsidR="004F2EF1" w:rsidRDefault="004F2EF1" w:rsidP="004F2EF1">
      <w:pPr>
        <w:pStyle w:val="ListParagraph"/>
        <w:numPr>
          <w:ilvl w:val="2"/>
          <w:numId w:val="7"/>
        </w:numPr>
        <w:spacing w:line="276" w:lineRule="auto"/>
      </w:pPr>
      <w:r>
        <w:t xml:space="preserve">D = 0 </w:t>
      </w:r>
      <w:r>
        <w:sym w:font="Symbol" w:char="F0AE"/>
      </w:r>
      <w:r>
        <w:t xml:space="preserve"> reset (Q = 0)</w:t>
      </w:r>
    </w:p>
    <w:p w14:paraId="0DA8DD93" w14:textId="77D5D15A" w:rsidR="004F2EF1" w:rsidRDefault="004F2EF1" w:rsidP="004F2EF1">
      <w:pPr>
        <w:pStyle w:val="ListParagraph"/>
        <w:numPr>
          <w:ilvl w:val="2"/>
          <w:numId w:val="7"/>
        </w:numPr>
        <w:spacing w:line="276" w:lineRule="auto"/>
      </w:pPr>
      <w:r>
        <w:t xml:space="preserve">D = 1 </w:t>
      </w:r>
      <w:r>
        <w:sym w:font="Symbol" w:char="F0AE"/>
      </w:r>
      <w:r>
        <w:t xml:space="preserve"> set (Q = 1)</w:t>
      </w:r>
    </w:p>
    <w:p w14:paraId="009ABAD8" w14:textId="5AC287B5" w:rsidR="00031F75" w:rsidRDefault="00031F75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Flip-flop</w:t>
      </w:r>
      <w:r>
        <w:t xml:space="preserve"> – output changes at an edge (positive/negative) of the clock signal</w:t>
      </w:r>
    </w:p>
    <w:p w14:paraId="0DE370A2" w14:textId="6964B75D" w:rsidR="00312786" w:rsidRDefault="00312786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DFF</w:t>
      </w:r>
    </w:p>
    <w:p w14:paraId="57DB53AF" w14:textId="2B3CCE7E" w:rsidR="00312786" w:rsidRDefault="00312786" w:rsidP="00312786">
      <w:pPr>
        <w:pStyle w:val="ListParagraph"/>
        <w:numPr>
          <w:ilvl w:val="2"/>
          <w:numId w:val="7"/>
        </w:numPr>
        <w:spacing w:line="276" w:lineRule="auto"/>
      </w:pPr>
      <w:r>
        <w:t xml:space="preserve">D = 0 </w:t>
      </w:r>
      <w:r>
        <w:sym w:font="Symbol" w:char="F0AE"/>
      </w:r>
      <w:r>
        <w:t xml:space="preserve"> Q(t + 1) = 0</w:t>
      </w:r>
    </w:p>
    <w:p w14:paraId="01DD8B7C" w14:textId="1BDB6C60" w:rsidR="00312786" w:rsidRDefault="00312786" w:rsidP="00312786">
      <w:pPr>
        <w:pStyle w:val="ListParagraph"/>
        <w:numPr>
          <w:ilvl w:val="2"/>
          <w:numId w:val="7"/>
        </w:numPr>
        <w:spacing w:line="276" w:lineRule="auto"/>
      </w:pPr>
      <w:r>
        <w:t xml:space="preserve">D = 1 </w:t>
      </w:r>
      <w:r>
        <w:sym w:font="Symbol" w:char="F0AE"/>
      </w:r>
      <w:r>
        <w:t xml:space="preserve"> Q(t + 1) = 1</w:t>
      </w:r>
    </w:p>
    <w:p w14:paraId="72D81A2F" w14:textId="6771629A" w:rsidR="00E877D2" w:rsidRDefault="00E877D2" w:rsidP="00E877D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TFF</w:t>
      </w:r>
    </w:p>
    <w:p w14:paraId="03E08C95" w14:textId="4520002C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T = 0 </w:t>
      </w:r>
      <w:r>
        <w:sym w:font="Symbol" w:char="F0AE"/>
      </w:r>
      <w:r>
        <w:t xml:space="preserve"> Q(t + 1) = Q(t)</w:t>
      </w:r>
    </w:p>
    <w:p w14:paraId="7F1AE068" w14:textId="25226B84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T = 1 </w:t>
      </w:r>
      <w:r>
        <w:sym w:font="Symbol" w:char="F0AE"/>
      </w:r>
      <w:r>
        <w:t xml:space="preserve"> Q(t + 1) = !Q(t)</w:t>
      </w:r>
    </w:p>
    <w:p w14:paraId="31BFC62D" w14:textId="34835F26" w:rsidR="00E877D2" w:rsidRDefault="00E877D2" w:rsidP="00E877D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JKFF</w:t>
      </w:r>
    </w:p>
    <w:p w14:paraId="2EE6177D" w14:textId="73674675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00 </w:t>
      </w:r>
      <w:r>
        <w:sym w:font="Symbol" w:char="F0AE"/>
      </w:r>
      <w:r>
        <w:t xml:space="preserve"> Q(t)</w:t>
      </w:r>
    </w:p>
    <w:p w14:paraId="274DEC19" w14:textId="28FEC2C0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01 </w:t>
      </w:r>
      <w:r>
        <w:sym w:font="Symbol" w:char="F0AE"/>
      </w:r>
      <w:r>
        <w:t xml:space="preserve"> 0</w:t>
      </w:r>
    </w:p>
    <w:p w14:paraId="0D5FA30C" w14:textId="077D7115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10 </w:t>
      </w:r>
      <w:r>
        <w:sym w:font="Symbol" w:char="F0AE"/>
      </w:r>
      <w:r>
        <w:t xml:space="preserve"> 1</w:t>
      </w:r>
    </w:p>
    <w:p w14:paraId="68C5CE04" w14:textId="20FD9DBC" w:rsidR="00E877D2" w:rsidRDefault="00E877D2" w:rsidP="00E877D2">
      <w:pPr>
        <w:pStyle w:val="ListParagraph"/>
        <w:numPr>
          <w:ilvl w:val="2"/>
          <w:numId w:val="7"/>
        </w:numPr>
        <w:spacing w:line="276" w:lineRule="auto"/>
      </w:pPr>
      <w:r>
        <w:t xml:space="preserve">JK = 11 </w:t>
      </w:r>
      <w:r>
        <w:sym w:font="Symbol" w:char="F0AE"/>
      </w:r>
      <w:r>
        <w:t xml:space="preserve"> !Q(t)</w:t>
      </w:r>
    </w:p>
    <w:p w14:paraId="6F7F9DE8" w14:textId="56DCF451" w:rsidR="00DC0387" w:rsidRPr="00312786" w:rsidRDefault="00DC0387" w:rsidP="00031F75">
      <w:pPr>
        <w:pStyle w:val="ListParagraph"/>
        <w:numPr>
          <w:ilvl w:val="1"/>
          <w:numId w:val="7"/>
        </w:numPr>
        <w:spacing w:line="276" w:lineRule="auto"/>
      </w:pPr>
      <w:r w:rsidRPr="00312786">
        <w:t>Setup time</w:t>
      </w:r>
      <w:r>
        <w:t xml:space="preserve"> – interval for which the input should be stable </w:t>
      </w:r>
      <w:r w:rsidRPr="00312786">
        <w:rPr>
          <w:u w:val="single"/>
        </w:rPr>
        <w:t>before the clock edge</w:t>
      </w:r>
    </w:p>
    <w:p w14:paraId="7DAB68D6" w14:textId="398A5F2D" w:rsidR="00312786" w:rsidRDefault="00312786" w:rsidP="00031F75">
      <w:pPr>
        <w:pStyle w:val="ListParagraph"/>
        <w:numPr>
          <w:ilvl w:val="1"/>
          <w:numId w:val="7"/>
        </w:numPr>
        <w:spacing w:line="276" w:lineRule="auto"/>
      </w:pPr>
      <w:r>
        <w:t xml:space="preserve">Hold time – interval for which the input should be stable </w:t>
      </w:r>
      <w:r>
        <w:rPr>
          <w:u w:val="single"/>
        </w:rPr>
        <w:t>after the clock edge</w:t>
      </w:r>
    </w:p>
    <w:p w14:paraId="0C720982" w14:textId="2C5F9D72" w:rsidR="00312786" w:rsidRDefault="009D7AD8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Multiplexer</w:t>
      </w:r>
      <w:r>
        <w:t xml:space="preserve"> – n select inputs, select one signal from 2</w:t>
      </w:r>
      <w:r>
        <w:rPr>
          <w:vertAlign w:val="superscript"/>
        </w:rPr>
        <w:t>n</w:t>
      </w:r>
      <w:r>
        <w:t xml:space="preserve"> data signal</w:t>
      </w:r>
      <w:r w:rsidR="00E2727B">
        <w:t>s</w:t>
      </w:r>
    </w:p>
    <w:p w14:paraId="57C20182" w14:textId="55E03956" w:rsidR="0041668F" w:rsidRDefault="0041668F" w:rsidP="0041668F">
      <w:pPr>
        <w:pStyle w:val="ListParagraph"/>
        <w:numPr>
          <w:ilvl w:val="2"/>
          <w:numId w:val="7"/>
        </w:numPr>
        <w:spacing w:line="276" w:lineRule="auto"/>
      </w:pPr>
      <w:r>
        <w:t xml:space="preserve">E.g. 4 data inputs, use 2 select inputs to choose </w:t>
      </w:r>
      <w:r w:rsidR="00290509">
        <w:t>1</w:t>
      </w:r>
      <w:r>
        <w:t xml:space="preserve"> </w:t>
      </w:r>
      <w:r w:rsidR="00E82981">
        <w:t xml:space="preserve">of the 4 </w:t>
      </w:r>
      <w:r w:rsidR="00BC0F8B">
        <w:t>signal</w:t>
      </w:r>
      <w:r w:rsidR="00E82981">
        <w:t>s</w:t>
      </w:r>
      <w:r>
        <w:t xml:space="preserve"> to pass to output</w:t>
      </w:r>
    </w:p>
    <w:p w14:paraId="688B33E4" w14:textId="45E0ABB5" w:rsidR="00165EB1" w:rsidRDefault="00165EB1" w:rsidP="00031F7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Decoder</w:t>
      </w:r>
      <w:r>
        <w:t xml:space="preserve"> – n inputs, 2</w:t>
      </w:r>
      <w:r>
        <w:rPr>
          <w:vertAlign w:val="superscript"/>
        </w:rPr>
        <w:t>n</w:t>
      </w:r>
      <w:r>
        <w:t xml:space="preserve"> outputs</w:t>
      </w:r>
      <w:r w:rsidR="00175C63">
        <w:t xml:space="preserve"> (max)</w:t>
      </w:r>
    </w:p>
    <w:p w14:paraId="073EAD2A" w14:textId="7035E74D" w:rsidR="00E82981" w:rsidRDefault="00E82981" w:rsidP="00E82981">
      <w:pPr>
        <w:pStyle w:val="ListParagraph"/>
        <w:numPr>
          <w:ilvl w:val="2"/>
          <w:numId w:val="7"/>
        </w:numPr>
        <w:spacing w:line="276" w:lineRule="auto"/>
      </w:pPr>
      <w:r>
        <w:t>E.g. 2 inputs, decode into 4 outputs with only one active (i.e. one-hot)</w:t>
      </w:r>
    </w:p>
    <w:p w14:paraId="01628B0A" w14:textId="2B29EEDA" w:rsidR="004C10B7" w:rsidRDefault="007C185B" w:rsidP="007C185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 bus</w:t>
      </w:r>
    </w:p>
    <w:p w14:paraId="02BCFA10" w14:textId="60FB86B6" w:rsidR="007C185B" w:rsidRDefault="007C185B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The bus carries 3 signals – </w:t>
      </w:r>
      <w:r w:rsidRPr="00290509">
        <w:rPr>
          <w:u w:val="single"/>
        </w:rPr>
        <w:t>address</w:t>
      </w:r>
      <w:r>
        <w:t xml:space="preserve">, </w:t>
      </w:r>
      <w:r w:rsidRPr="00290509">
        <w:rPr>
          <w:u w:val="single"/>
        </w:rPr>
        <w:t>data</w:t>
      </w:r>
      <w:r>
        <w:t xml:space="preserve">, </w:t>
      </w:r>
      <w:r w:rsidRPr="00290509">
        <w:rPr>
          <w:u w:val="single"/>
        </w:rPr>
        <w:t>control</w:t>
      </w:r>
    </w:p>
    <w:p w14:paraId="52919949" w14:textId="72EBA4F2" w:rsidR="001F1795" w:rsidRDefault="001F1795" w:rsidP="007C185B">
      <w:pPr>
        <w:pStyle w:val="ListParagraph"/>
        <w:numPr>
          <w:ilvl w:val="1"/>
          <w:numId w:val="7"/>
        </w:numPr>
        <w:spacing w:line="276" w:lineRule="auto"/>
      </w:pPr>
      <w:r>
        <w:t>I/O devices connect to the bus via I/O interfaces</w:t>
      </w:r>
    </w:p>
    <w:p w14:paraId="0817BB21" w14:textId="63C5FFC5" w:rsidR="00292C81" w:rsidRDefault="00292C81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Bus address signal </w:t>
      </w:r>
      <w:r>
        <w:sym w:font="Symbol" w:char="F0AE"/>
      </w:r>
      <w:r>
        <w:t xml:space="preserve"> address decoder</w:t>
      </w:r>
    </w:p>
    <w:p w14:paraId="31B774A7" w14:textId="6F6297E5" w:rsidR="00292C81" w:rsidRDefault="00292C81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Bus control signal </w:t>
      </w:r>
      <w:r>
        <w:sym w:font="Symbol" w:char="F0AB"/>
      </w:r>
      <w:r>
        <w:t xml:space="preserve"> control circuitry</w:t>
      </w:r>
    </w:p>
    <w:p w14:paraId="3DF21E34" w14:textId="670AFDE3" w:rsidR="00292C81" w:rsidRDefault="00292C81" w:rsidP="007C185B">
      <w:pPr>
        <w:pStyle w:val="ListParagraph"/>
        <w:numPr>
          <w:ilvl w:val="1"/>
          <w:numId w:val="7"/>
        </w:numPr>
        <w:spacing w:line="276" w:lineRule="auto"/>
      </w:pPr>
      <w:r>
        <w:t xml:space="preserve">Bus data signal </w:t>
      </w:r>
      <w:r>
        <w:sym w:font="Symbol" w:char="F0AB"/>
      </w:r>
      <w:r>
        <w:t xml:space="preserve"> data, status, control registers</w:t>
      </w:r>
    </w:p>
    <w:p w14:paraId="62B4A0F3" w14:textId="5AC2BCF5" w:rsidR="00F34AFC" w:rsidRPr="00F34AFC" w:rsidRDefault="00F34AFC" w:rsidP="00F34AFC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34AFC">
        <w:rPr>
          <w:u w:val="single"/>
        </w:rPr>
        <w:t>Address decoder</w:t>
      </w:r>
    </w:p>
    <w:p w14:paraId="6A4B0319" w14:textId="19F4D7E2" w:rsidR="00F34AFC" w:rsidRDefault="00D62581" w:rsidP="00F34AFC">
      <w:pPr>
        <w:pStyle w:val="ListParagraph"/>
        <w:numPr>
          <w:ilvl w:val="1"/>
          <w:numId w:val="7"/>
        </w:numPr>
        <w:spacing w:line="276" w:lineRule="auto"/>
      </w:pPr>
      <w:r>
        <w:t>Determines when a device should respond to a request from the processor</w:t>
      </w:r>
    </w:p>
    <w:p w14:paraId="30ED4821" w14:textId="10C653A6" w:rsidR="00D62581" w:rsidRDefault="00D62581" w:rsidP="00F34AFC">
      <w:pPr>
        <w:pStyle w:val="ListParagraph"/>
        <w:numPr>
          <w:ilvl w:val="1"/>
          <w:numId w:val="7"/>
        </w:numPr>
        <w:spacing w:line="276" w:lineRule="auto"/>
      </w:pPr>
      <w:r>
        <w:t>Produces a device enable signal when an address in the device’</w:t>
      </w:r>
      <w:r w:rsidR="004F5083">
        <w:t>s range in provided on the address bus</w:t>
      </w:r>
    </w:p>
    <w:p w14:paraId="3B784A47" w14:textId="7055939E" w:rsidR="004F5083" w:rsidRDefault="00830E0B" w:rsidP="00F34AFC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Given a memory map, one can determine:</w:t>
      </w:r>
    </w:p>
    <w:p w14:paraId="393639D6" w14:textId="39ACC372" w:rsidR="00830E0B" w:rsidRDefault="00830E0B" w:rsidP="00830E0B">
      <w:pPr>
        <w:pStyle w:val="ListParagraph"/>
        <w:numPr>
          <w:ilvl w:val="2"/>
          <w:numId w:val="7"/>
        </w:numPr>
        <w:spacing w:line="276" w:lineRule="auto"/>
      </w:pPr>
      <w:r>
        <w:t>Which address signals uniquely identify a device</w:t>
      </w:r>
    </w:p>
    <w:p w14:paraId="17CD69EA" w14:textId="4D566D74" w:rsidR="003679F1" w:rsidRDefault="003679F1" w:rsidP="00830E0B">
      <w:pPr>
        <w:pStyle w:val="ListParagraph"/>
        <w:numPr>
          <w:ilvl w:val="2"/>
          <w:numId w:val="7"/>
        </w:numPr>
        <w:spacing w:line="276" w:lineRule="auto"/>
      </w:pPr>
      <w:r>
        <w:t>Which address signals are used by a device</w:t>
      </w:r>
    </w:p>
    <w:p w14:paraId="5591EDE6" w14:textId="77331174" w:rsidR="00A66545" w:rsidRDefault="00A66545" w:rsidP="00830E0B">
      <w:pPr>
        <w:pStyle w:val="ListParagraph"/>
        <w:numPr>
          <w:ilvl w:val="2"/>
          <w:numId w:val="7"/>
        </w:numPr>
        <w:spacing w:line="276" w:lineRule="auto"/>
      </w:pPr>
      <w:r>
        <w:t>The size of address range used by device</w:t>
      </w:r>
    </w:p>
    <w:p w14:paraId="7C6045F0" w14:textId="2D0301B1" w:rsidR="00830E0B" w:rsidRDefault="00830E0B" w:rsidP="00830E0B">
      <w:pPr>
        <w:pStyle w:val="ListParagraph"/>
        <w:numPr>
          <w:ilvl w:val="2"/>
          <w:numId w:val="7"/>
        </w:numPr>
        <w:spacing w:line="276" w:lineRule="auto"/>
      </w:pPr>
      <w:r>
        <w:t>E.g. device start address = 0x8020</w:t>
      </w:r>
    </w:p>
    <w:p w14:paraId="5792924A" w14:textId="5F42F41A" w:rsidR="00830E0B" w:rsidRDefault="00830E0B" w:rsidP="00A51C13">
      <w:pPr>
        <w:pStyle w:val="ListParagraph"/>
        <w:numPr>
          <w:ilvl w:val="3"/>
          <w:numId w:val="7"/>
        </w:numPr>
        <w:spacing w:line="276" w:lineRule="auto"/>
      </w:pPr>
      <w:r>
        <w:t>Ending address = 0x803F</w:t>
      </w:r>
    </w:p>
    <w:p w14:paraId="7F4D9B12" w14:textId="3E2FDF62" w:rsidR="00830E0B" w:rsidRDefault="00830E0B" w:rsidP="00780F0F">
      <w:pPr>
        <w:pStyle w:val="ListParagraph"/>
        <w:numPr>
          <w:ilvl w:val="3"/>
          <w:numId w:val="7"/>
        </w:numPr>
        <w:spacing w:line="276" w:lineRule="auto"/>
      </w:pPr>
      <w:r>
        <w:t>Address range = 1000 0000 001X XXXX</w:t>
      </w:r>
    </w:p>
    <w:p w14:paraId="51A22A58" w14:textId="77777777" w:rsidR="00691DA5" w:rsidRDefault="00830E0B" w:rsidP="00A66545">
      <w:pPr>
        <w:pStyle w:val="ListParagraph"/>
        <w:numPr>
          <w:ilvl w:val="3"/>
          <w:numId w:val="7"/>
        </w:numPr>
        <w:spacing w:line="276" w:lineRule="auto"/>
      </w:pPr>
      <w:r>
        <w:t>Device</w:t>
      </w:r>
      <w:r w:rsidR="00691DA5">
        <w:t xml:space="preserve"> enable (identifies the device)</w:t>
      </w:r>
    </w:p>
    <w:p w14:paraId="51E44B76" w14:textId="7AE6F7DD" w:rsidR="00830E0B" w:rsidRDefault="00830E0B" w:rsidP="00691DA5">
      <w:pPr>
        <w:pStyle w:val="ListParagraph"/>
        <w:spacing w:line="276" w:lineRule="auto"/>
        <w:ind w:left="2520"/>
      </w:pPr>
      <w:r>
        <w:t>=</w:t>
      </w:r>
      <w:r w:rsidR="00691DA5">
        <w:t xml:space="preserve"> 1000 0000 001 =</w:t>
      </w:r>
      <w:r>
        <w:t xml:space="preserve"> b15*(!b14)*…*(!b6)*b5</w:t>
      </w:r>
    </w:p>
    <w:p w14:paraId="7BDEB3C8" w14:textId="77777777" w:rsidR="00A66545" w:rsidRDefault="00C73B00" w:rsidP="00A66545">
      <w:pPr>
        <w:pStyle w:val="ListParagraph"/>
        <w:numPr>
          <w:ilvl w:val="3"/>
          <w:numId w:val="7"/>
        </w:numPr>
        <w:spacing w:line="276" w:lineRule="auto"/>
      </w:pPr>
      <w:r>
        <w:t xml:space="preserve">Address </w:t>
      </w:r>
      <w:r w:rsidR="00A66545">
        <w:t>signals used</w:t>
      </w:r>
    </w:p>
    <w:p w14:paraId="0305B3A8" w14:textId="320A70B0" w:rsidR="007626CF" w:rsidRDefault="00C73B00" w:rsidP="00A66545">
      <w:pPr>
        <w:pStyle w:val="ListParagraph"/>
        <w:spacing w:line="276" w:lineRule="auto"/>
        <w:ind w:left="2520"/>
      </w:pPr>
      <w:r>
        <w:t xml:space="preserve">= </w:t>
      </w:r>
      <w:r w:rsidR="00A66545">
        <w:t xml:space="preserve">X XXXX = </w:t>
      </w:r>
      <w:r>
        <w:t>b4, b3, … b0</w:t>
      </w:r>
    </w:p>
    <w:p w14:paraId="14C09F7B" w14:textId="1F469A4E" w:rsidR="00A66545" w:rsidRDefault="00497C80" w:rsidP="00497C80">
      <w:pPr>
        <w:pStyle w:val="ListParagraph"/>
        <w:numPr>
          <w:ilvl w:val="3"/>
          <w:numId w:val="7"/>
        </w:numPr>
        <w:spacing w:line="276" w:lineRule="auto"/>
      </w:pPr>
      <w:r>
        <w:t>Address range size</w:t>
      </w:r>
    </w:p>
    <w:p w14:paraId="729A77FA" w14:textId="2FC4E033" w:rsidR="00497C80" w:rsidRPr="00497C80" w:rsidRDefault="00497C80" w:rsidP="00497C80">
      <w:pPr>
        <w:pStyle w:val="ListParagraph"/>
        <w:spacing w:line="276" w:lineRule="auto"/>
        <w:ind w:left="2520"/>
      </w:pPr>
      <w:r>
        <w:t>= 0x20 addresses = 2</w:t>
      </w:r>
      <w:r>
        <w:rPr>
          <w:vertAlign w:val="superscript"/>
        </w:rPr>
        <w:t>5</w:t>
      </w:r>
      <w:r w:rsidR="00780F0F">
        <w:t xml:space="preserve"> bytes</w:t>
      </w:r>
    </w:p>
    <w:p w14:paraId="6BB1CE5C" w14:textId="3E3FE97B" w:rsidR="00497C80" w:rsidRDefault="008212BE" w:rsidP="008212BE">
      <w:pPr>
        <w:pStyle w:val="ListParagraph"/>
        <w:numPr>
          <w:ilvl w:val="0"/>
          <w:numId w:val="7"/>
        </w:numPr>
        <w:spacing w:line="276" w:lineRule="auto"/>
      </w:pPr>
      <w:r>
        <w:t>Bus operation</w:t>
      </w:r>
    </w:p>
    <w:p w14:paraId="34ECEC40" w14:textId="7DFE1D58" w:rsidR="008212BE" w:rsidRDefault="008212BE" w:rsidP="008212BE">
      <w:pPr>
        <w:pStyle w:val="ListParagraph"/>
        <w:numPr>
          <w:ilvl w:val="1"/>
          <w:numId w:val="7"/>
        </w:numPr>
        <w:spacing w:line="276" w:lineRule="auto"/>
      </w:pPr>
      <w:r>
        <w:t>Bus protocol – set of rules that governs how the bus is used by devices</w:t>
      </w:r>
    </w:p>
    <w:p w14:paraId="18B8C490" w14:textId="15A9F75C" w:rsidR="008212BE" w:rsidRDefault="008212BE" w:rsidP="008212BE">
      <w:pPr>
        <w:pStyle w:val="ListParagraph"/>
        <w:numPr>
          <w:ilvl w:val="1"/>
          <w:numId w:val="7"/>
        </w:numPr>
        <w:spacing w:line="276" w:lineRule="auto"/>
      </w:pPr>
      <w:r>
        <w:t xml:space="preserve">Bus control lines </w:t>
      </w:r>
      <w:r w:rsidR="003D7194">
        <w:t>contain</w:t>
      </w:r>
      <w:r>
        <w:t>:</w:t>
      </w:r>
    </w:p>
    <w:p w14:paraId="5A5BE554" w14:textId="2B912D28" w:rsidR="008212BE" w:rsidRDefault="00D807BF" w:rsidP="008212BE">
      <w:pPr>
        <w:pStyle w:val="ListParagraph"/>
        <w:numPr>
          <w:ilvl w:val="2"/>
          <w:numId w:val="7"/>
        </w:numPr>
        <w:spacing w:line="276" w:lineRule="auto"/>
      </w:pPr>
      <w:r>
        <w:t>Read/write command</w:t>
      </w:r>
    </w:p>
    <w:p w14:paraId="572158B7" w14:textId="400A4270" w:rsidR="008212BE" w:rsidRDefault="008212BE" w:rsidP="008212BE">
      <w:pPr>
        <w:pStyle w:val="ListParagraph"/>
        <w:numPr>
          <w:ilvl w:val="2"/>
          <w:numId w:val="7"/>
        </w:numPr>
        <w:spacing w:line="276" w:lineRule="auto"/>
      </w:pPr>
      <w:r>
        <w:t xml:space="preserve">Data size of operation </w:t>
      </w:r>
    </w:p>
    <w:p w14:paraId="64A38F6A" w14:textId="1253F015" w:rsidR="008212BE" w:rsidRDefault="008212BE" w:rsidP="008212BE">
      <w:pPr>
        <w:pStyle w:val="ListParagraph"/>
        <w:numPr>
          <w:ilvl w:val="2"/>
          <w:numId w:val="7"/>
        </w:numPr>
        <w:spacing w:line="276" w:lineRule="auto"/>
      </w:pPr>
      <w:r>
        <w:t>Information about timing</w:t>
      </w:r>
    </w:p>
    <w:p w14:paraId="38B426AD" w14:textId="0C050BB8" w:rsidR="002D3886" w:rsidRDefault="002D3886" w:rsidP="002D3886">
      <w:pPr>
        <w:pStyle w:val="ListParagraph"/>
        <w:numPr>
          <w:ilvl w:val="1"/>
          <w:numId w:val="7"/>
        </w:numPr>
        <w:spacing w:line="276" w:lineRule="auto"/>
      </w:pPr>
      <w:r>
        <w:t>Master – device initiating data transfers by issuing r/w commands to the bus</w:t>
      </w:r>
    </w:p>
    <w:p w14:paraId="389F5728" w14:textId="2AB93A42" w:rsidR="002D3886" w:rsidRDefault="002D3886" w:rsidP="002D3886">
      <w:pPr>
        <w:pStyle w:val="ListParagraph"/>
        <w:numPr>
          <w:ilvl w:val="1"/>
          <w:numId w:val="7"/>
        </w:numPr>
        <w:spacing w:line="276" w:lineRule="auto"/>
      </w:pPr>
      <w:r>
        <w:t>Slave – device addressed by the master</w:t>
      </w:r>
      <w:r w:rsidR="006D39E8">
        <w:t xml:space="preserve"> (i.e. the device I/O interface)</w:t>
      </w:r>
    </w:p>
    <w:p w14:paraId="085F855B" w14:textId="197F91E0" w:rsidR="007875AC" w:rsidRDefault="007875AC" w:rsidP="002D3886">
      <w:pPr>
        <w:pStyle w:val="ListParagraph"/>
        <w:numPr>
          <w:ilvl w:val="1"/>
          <w:numId w:val="7"/>
        </w:numPr>
        <w:spacing w:line="276" w:lineRule="auto"/>
      </w:pPr>
      <w:r w:rsidRPr="00D807BF">
        <w:rPr>
          <w:u w:val="single"/>
        </w:rPr>
        <w:t xml:space="preserve">Synchronous bus </w:t>
      </w:r>
      <w:r>
        <w:t>– all devices get timing information from the bus clock</w:t>
      </w:r>
    </w:p>
    <w:p w14:paraId="0F8A72A1" w14:textId="26CD303D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>E.g. read command:</w:t>
      </w:r>
    </w:p>
    <w:p w14:paraId="4E0BFAC4" w14:textId="36459573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 xml:space="preserve">t0 – master places device address </w:t>
      </w:r>
      <w:r>
        <w:sym w:font="Symbol" w:char="F0AE"/>
      </w:r>
      <w:r>
        <w:t xml:space="preserve"> address lines &amp; read command </w:t>
      </w:r>
      <w:r>
        <w:sym w:font="Symbol" w:char="F0AE"/>
      </w:r>
      <w:r>
        <w:t xml:space="preserve"> control lines</w:t>
      </w:r>
    </w:p>
    <w:p w14:paraId="268329F5" w14:textId="52D641F6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>t1 – slave returns data on data lines</w:t>
      </w:r>
    </w:p>
    <w:p w14:paraId="6EFF4A67" w14:textId="0BDC66FB" w:rsidR="007875AC" w:rsidRDefault="007875AC" w:rsidP="007875AC">
      <w:pPr>
        <w:pStyle w:val="ListParagraph"/>
        <w:numPr>
          <w:ilvl w:val="2"/>
          <w:numId w:val="7"/>
        </w:numPr>
        <w:spacing w:line="276" w:lineRule="auto"/>
      </w:pPr>
      <w:r>
        <w:t>t2 – master reads data on data lines and stores into registers</w:t>
      </w:r>
      <w:r w:rsidR="007600E9">
        <w:t>; slave removes data from data lines</w:t>
      </w:r>
    </w:p>
    <w:p w14:paraId="17D65AA8" w14:textId="055ABB72" w:rsidR="009754F6" w:rsidRDefault="009754F6" w:rsidP="007875AC">
      <w:pPr>
        <w:pStyle w:val="ListParagraph"/>
        <w:numPr>
          <w:ilvl w:val="2"/>
          <w:numId w:val="7"/>
        </w:numPr>
        <w:spacing w:line="276" w:lineRule="auto"/>
      </w:pPr>
      <w:r>
        <w:t>t1 – t0 = clock high pulse</w:t>
      </w:r>
    </w:p>
    <w:p w14:paraId="4E68B294" w14:textId="51C205F8" w:rsidR="00D516D6" w:rsidRDefault="00D516D6" w:rsidP="00D516D6">
      <w:pPr>
        <w:pStyle w:val="ListParagraph"/>
        <w:numPr>
          <w:ilvl w:val="3"/>
          <w:numId w:val="7"/>
        </w:numPr>
        <w:spacing w:line="276" w:lineRule="auto"/>
      </w:pPr>
      <w:r>
        <w:t>Must be &gt; propagation delay over bus</w:t>
      </w:r>
      <w:r w:rsidR="002A48E9">
        <w:t xml:space="preserve"> +</w:t>
      </w:r>
      <w:r>
        <w:t xml:space="preserve"> time for slave to decode address &amp; control signals</w:t>
      </w:r>
    </w:p>
    <w:p w14:paraId="2AB53336" w14:textId="2F98E413" w:rsidR="00D516D6" w:rsidRDefault="00D516D6" w:rsidP="00D516D6">
      <w:pPr>
        <w:pStyle w:val="ListParagraph"/>
        <w:numPr>
          <w:ilvl w:val="2"/>
          <w:numId w:val="7"/>
        </w:numPr>
        <w:spacing w:line="276" w:lineRule="auto"/>
      </w:pPr>
      <w:r>
        <w:t>t2 – t1 = clock low pulse</w:t>
      </w:r>
    </w:p>
    <w:p w14:paraId="357A4AEB" w14:textId="1B6BDFF3" w:rsidR="00D516D6" w:rsidRDefault="00D516D6" w:rsidP="00D516D6">
      <w:pPr>
        <w:pStyle w:val="ListParagraph"/>
        <w:numPr>
          <w:ilvl w:val="3"/>
          <w:numId w:val="7"/>
        </w:numPr>
        <w:spacing w:line="276" w:lineRule="auto"/>
      </w:pPr>
      <w:r>
        <w:t>Must be &gt; propagation delay</w:t>
      </w:r>
      <w:r w:rsidR="002A48E9">
        <w:t xml:space="preserve"> over bus + setup time of registers</w:t>
      </w:r>
    </w:p>
    <w:p w14:paraId="232DB967" w14:textId="5FEE6741" w:rsidR="002112C4" w:rsidRDefault="002112C4" w:rsidP="002112C4">
      <w:pPr>
        <w:pStyle w:val="ListParagraph"/>
        <w:numPr>
          <w:ilvl w:val="2"/>
          <w:numId w:val="7"/>
        </w:numPr>
        <w:spacing w:line="276" w:lineRule="auto"/>
      </w:pPr>
      <w:r>
        <w:t xml:space="preserve">Propagation delay also exists </w:t>
      </w:r>
      <w:r w:rsidRPr="002112C4">
        <w:rPr>
          <w:u w:val="single"/>
        </w:rPr>
        <w:t>between the clock, master &amp; slave</w:t>
      </w:r>
    </w:p>
    <w:p w14:paraId="2A321F7A" w14:textId="56236F01" w:rsidR="002112C4" w:rsidRDefault="000027DF" w:rsidP="002112C4">
      <w:pPr>
        <w:pStyle w:val="ListParagraph"/>
        <w:numPr>
          <w:ilvl w:val="3"/>
          <w:numId w:val="7"/>
        </w:numPr>
        <w:spacing w:line="276" w:lineRule="auto"/>
      </w:pPr>
      <w:r>
        <w:t>E.g. delay between when master asserts signal &amp; when slave sees it, etc.</w:t>
      </w:r>
    </w:p>
    <w:p w14:paraId="6CBA0583" w14:textId="069471F8" w:rsidR="007131C4" w:rsidRDefault="00BF27EA" w:rsidP="007131C4">
      <w:pPr>
        <w:pStyle w:val="ListParagraph"/>
        <w:numPr>
          <w:ilvl w:val="2"/>
          <w:numId w:val="7"/>
        </w:numPr>
        <w:spacing w:line="276" w:lineRule="auto"/>
      </w:pPr>
      <w:r>
        <w:t xml:space="preserve">With one clock cycle, </w:t>
      </w:r>
      <w:r w:rsidR="007131C4">
        <w:t xml:space="preserve">t2 – t0 must accommodate the longest possible delay on the bus &amp; </w:t>
      </w:r>
      <w:r>
        <w:t xml:space="preserve">the </w:t>
      </w:r>
      <w:r w:rsidR="007131C4">
        <w:t>slowest device</w:t>
      </w:r>
    </w:p>
    <w:p w14:paraId="7619FFCC" w14:textId="5E7726ED" w:rsidR="007435F7" w:rsidRDefault="007435F7" w:rsidP="007131C4">
      <w:pPr>
        <w:pStyle w:val="ListParagraph"/>
        <w:numPr>
          <w:ilvl w:val="2"/>
          <w:numId w:val="7"/>
        </w:numPr>
        <w:spacing w:line="276" w:lineRule="auto"/>
      </w:pPr>
      <w:r>
        <w:t>Can use multiple clock cycles</w:t>
      </w:r>
    </w:p>
    <w:p w14:paraId="07E4FC2E" w14:textId="6219F7A0" w:rsidR="00BF27EA" w:rsidRDefault="00AA214F" w:rsidP="00BF27EA">
      <w:pPr>
        <w:pStyle w:val="ListParagraph"/>
        <w:numPr>
          <w:ilvl w:val="3"/>
          <w:numId w:val="7"/>
        </w:numPr>
        <w:spacing w:line="276" w:lineRule="auto"/>
      </w:pPr>
      <w:r>
        <w:t>Set ready signal = 1 when slave places data on data lines</w:t>
      </w:r>
      <w:r w:rsidR="00E73C6C">
        <w:t>, indicates master can read data</w:t>
      </w:r>
    </w:p>
    <w:p w14:paraId="62B641AF" w14:textId="3D0D51F8" w:rsidR="00AA214F" w:rsidRDefault="00AA214F" w:rsidP="00BF27EA">
      <w:pPr>
        <w:pStyle w:val="ListParagraph"/>
        <w:numPr>
          <w:ilvl w:val="3"/>
          <w:numId w:val="7"/>
        </w:numPr>
        <w:spacing w:line="276" w:lineRule="auto"/>
      </w:pPr>
      <w:r>
        <w:t>Set read signal = 0 when slave removes data from data lines</w:t>
      </w:r>
    </w:p>
    <w:p w14:paraId="6868D546" w14:textId="758B0193" w:rsidR="00D807BF" w:rsidRDefault="00D807BF" w:rsidP="00D807B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Asynchronous bus</w:t>
      </w:r>
      <w:r w:rsidR="00722BE8">
        <w:t xml:space="preserve"> – i.e. </w:t>
      </w:r>
      <w:r w:rsidR="00722BE8" w:rsidRPr="00851086">
        <w:t>handshake protocol</w:t>
      </w:r>
    </w:p>
    <w:p w14:paraId="5E27DD21" w14:textId="3E6E841A" w:rsidR="00D9426C" w:rsidRDefault="00D9426C" w:rsidP="00D9426C">
      <w:pPr>
        <w:pStyle w:val="ListParagraph"/>
        <w:numPr>
          <w:ilvl w:val="2"/>
          <w:numId w:val="7"/>
        </w:numPr>
        <w:spacing w:line="276" w:lineRule="auto"/>
      </w:pPr>
      <w:r>
        <w:t>Automatically accommodates for bus &amp; device delays</w:t>
      </w:r>
      <w:r w:rsidR="006D0B85">
        <w:t xml:space="preserve"> by not using a clock</w:t>
      </w:r>
    </w:p>
    <w:p w14:paraId="67E05062" w14:textId="5508AEA4" w:rsidR="00B62D02" w:rsidRDefault="00B62D02" w:rsidP="00B62D02">
      <w:pPr>
        <w:pStyle w:val="ListParagraph"/>
        <w:numPr>
          <w:ilvl w:val="2"/>
          <w:numId w:val="7"/>
        </w:numPr>
        <w:spacing w:line="276" w:lineRule="auto"/>
      </w:pPr>
      <w:r>
        <w:t>E.g. read operation:</w:t>
      </w:r>
    </w:p>
    <w:p w14:paraId="3C5C356B" w14:textId="77777777" w:rsidR="00BD7224" w:rsidRDefault="00BD7224" w:rsidP="00D807BF">
      <w:pPr>
        <w:pStyle w:val="ListParagraph"/>
        <w:numPr>
          <w:ilvl w:val="2"/>
          <w:numId w:val="7"/>
        </w:numPr>
        <w:spacing w:line="276" w:lineRule="auto"/>
      </w:pPr>
      <w:r>
        <w:t>t0 – master places address &amp; command on bus lines</w:t>
      </w:r>
    </w:p>
    <w:p w14:paraId="78B6D328" w14:textId="77777777" w:rsidR="00FD7118" w:rsidRDefault="00BD7224" w:rsidP="00D807BF">
      <w:pPr>
        <w:pStyle w:val="ListParagraph"/>
        <w:numPr>
          <w:ilvl w:val="2"/>
          <w:numId w:val="7"/>
        </w:numPr>
        <w:spacing w:line="276" w:lineRule="auto"/>
      </w:pPr>
      <w:r>
        <w:t>t1 – master-</w:t>
      </w:r>
      <w:r w:rsidR="00554047">
        <w:t>ready line = 1</w:t>
      </w:r>
    </w:p>
    <w:p w14:paraId="1F30A889" w14:textId="0D0E277F" w:rsidR="00FD7118" w:rsidRDefault="00FD7118" w:rsidP="00FD7118">
      <w:pPr>
        <w:pStyle w:val="ListParagraph"/>
        <w:numPr>
          <w:ilvl w:val="3"/>
          <w:numId w:val="7"/>
        </w:numPr>
        <w:spacing w:line="276" w:lineRule="auto"/>
      </w:pPr>
      <w:r>
        <w:t xml:space="preserve">t1 – t0 delay ensures that ready signal arrives </w:t>
      </w:r>
      <w:r w:rsidR="00C04CFB">
        <w:t xml:space="preserve">at slave </w:t>
      </w:r>
      <w:r w:rsidRPr="00002CAA">
        <w:rPr>
          <w:u w:val="single"/>
        </w:rPr>
        <w:t>after</w:t>
      </w:r>
      <w:r>
        <w:t xml:space="preserve"> address &amp; command</w:t>
      </w:r>
      <w:r w:rsidR="00DC243C">
        <w:t xml:space="preserve"> (bus skew)</w:t>
      </w:r>
    </w:p>
    <w:p w14:paraId="7B49ECF3" w14:textId="6BAE9974" w:rsidR="00D807BF" w:rsidRDefault="00FD7118" w:rsidP="00D807BF">
      <w:pPr>
        <w:pStyle w:val="ListParagraph"/>
        <w:numPr>
          <w:ilvl w:val="2"/>
          <w:numId w:val="7"/>
        </w:numPr>
        <w:spacing w:line="276" w:lineRule="auto"/>
      </w:pPr>
      <w:r>
        <w:t xml:space="preserve">t2 </w:t>
      </w:r>
      <w:r w:rsidR="00CE4DB0">
        <w:t>– slave places data on bus, slave-ready line = 1</w:t>
      </w:r>
    </w:p>
    <w:p w14:paraId="2441F82B" w14:textId="313972C7" w:rsidR="00CE4DB0" w:rsidRDefault="00CE4DB0" w:rsidP="00D807BF">
      <w:pPr>
        <w:pStyle w:val="ListParagraph"/>
        <w:numPr>
          <w:ilvl w:val="2"/>
          <w:numId w:val="7"/>
        </w:numPr>
        <w:spacing w:line="276" w:lineRule="auto"/>
      </w:pPr>
      <w:r>
        <w:t>t3 – slave-ready = 1 arrives at master; master reads data; master-ready = 0</w:t>
      </w:r>
    </w:p>
    <w:p w14:paraId="375B9606" w14:textId="2963A789" w:rsidR="00DC243C" w:rsidRDefault="00DC243C" w:rsidP="00D807BF">
      <w:pPr>
        <w:pStyle w:val="ListParagraph"/>
        <w:numPr>
          <w:ilvl w:val="2"/>
          <w:numId w:val="7"/>
        </w:numPr>
        <w:spacing w:line="276" w:lineRule="auto"/>
      </w:pPr>
      <w:r>
        <w:t>t4 – master de-asserts address &amp; command</w:t>
      </w:r>
    </w:p>
    <w:p w14:paraId="227CD0D1" w14:textId="366F089A" w:rsidR="00DC243C" w:rsidRDefault="00DC243C" w:rsidP="00DC243C">
      <w:pPr>
        <w:pStyle w:val="ListParagraph"/>
        <w:numPr>
          <w:ilvl w:val="3"/>
          <w:numId w:val="7"/>
        </w:numPr>
        <w:spacing w:line="276" w:lineRule="auto"/>
      </w:pPr>
      <w:r>
        <w:t xml:space="preserve">t4 – t3 </w:t>
      </w:r>
      <w:r w:rsidR="00E23E11">
        <w:t xml:space="preserve">ensures ready signal arrives </w:t>
      </w:r>
      <w:r w:rsidR="00E23E11" w:rsidRPr="00E23E11">
        <w:rPr>
          <w:u w:val="single"/>
        </w:rPr>
        <w:t>before</w:t>
      </w:r>
      <w:r w:rsidR="00E23E11">
        <w:t xml:space="preserve"> address &amp; command are removed (bus skew)</w:t>
      </w:r>
    </w:p>
    <w:p w14:paraId="41C05C30" w14:textId="52382B7F" w:rsidR="00CE4DB0" w:rsidRDefault="00C76690" w:rsidP="00D807BF">
      <w:pPr>
        <w:pStyle w:val="ListParagraph"/>
        <w:numPr>
          <w:ilvl w:val="2"/>
          <w:numId w:val="7"/>
        </w:numPr>
        <w:spacing w:line="276" w:lineRule="auto"/>
      </w:pPr>
      <w:r>
        <w:t>t5</w:t>
      </w:r>
      <w:r w:rsidR="00CE4DB0">
        <w:t xml:space="preserve"> – master-ready = 0 arrives at slave; </w:t>
      </w:r>
      <w:r w:rsidR="00DC243C">
        <w:t>slave de-asserts data &amp; slave-ready = 0</w:t>
      </w:r>
    </w:p>
    <w:p w14:paraId="4920AEF5" w14:textId="334B8E0C" w:rsidR="00B62D02" w:rsidRDefault="00B62D02" w:rsidP="00D807BF">
      <w:pPr>
        <w:pStyle w:val="ListParagraph"/>
        <w:numPr>
          <w:ilvl w:val="2"/>
          <w:numId w:val="7"/>
        </w:numPr>
        <w:spacing w:line="276" w:lineRule="auto"/>
      </w:pPr>
      <w:r>
        <w:t>E.g. write operation:</w:t>
      </w:r>
    </w:p>
    <w:p w14:paraId="05E4BDA1" w14:textId="45F0289D" w:rsidR="00B62D02" w:rsidRDefault="00B62D02" w:rsidP="00D807BF">
      <w:pPr>
        <w:pStyle w:val="ListParagraph"/>
        <w:numPr>
          <w:ilvl w:val="2"/>
          <w:numId w:val="7"/>
        </w:numPr>
        <w:spacing w:line="276" w:lineRule="auto"/>
      </w:pPr>
      <w:r>
        <w:t>t0 – master places address, command &amp; data on bus</w:t>
      </w:r>
    </w:p>
    <w:p w14:paraId="2952E32E" w14:textId="1A4C9962" w:rsidR="00B62D02" w:rsidRDefault="00B62D02" w:rsidP="00D807BF">
      <w:pPr>
        <w:pStyle w:val="ListParagraph"/>
        <w:numPr>
          <w:ilvl w:val="2"/>
          <w:numId w:val="7"/>
        </w:numPr>
        <w:spacing w:line="276" w:lineRule="auto"/>
      </w:pPr>
      <w:r>
        <w:t>t1 – master-ready = 1</w:t>
      </w:r>
    </w:p>
    <w:p w14:paraId="0F82AF2C" w14:textId="37A76E7B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 xml:space="preserve">t2 – slave reads data from bus </w:t>
      </w:r>
      <w:r>
        <w:sym w:font="Symbol" w:char="F0AE"/>
      </w:r>
      <w:r>
        <w:t xml:space="preserve"> register; slave-ready = 1</w:t>
      </w:r>
    </w:p>
    <w:p w14:paraId="2DE14F2E" w14:textId="70009F53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>t3 – slave-ready arrives at master; master-ready = 0</w:t>
      </w:r>
    </w:p>
    <w:p w14:paraId="39A45293" w14:textId="39A8C77C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>t4 – master de-asserts address, command &amp; data</w:t>
      </w:r>
    </w:p>
    <w:p w14:paraId="7CE6B488" w14:textId="2DC0DEF6" w:rsidR="005E7552" w:rsidRDefault="005E7552" w:rsidP="00D807BF">
      <w:pPr>
        <w:pStyle w:val="ListParagraph"/>
        <w:numPr>
          <w:ilvl w:val="2"/>
          <w:numId w:val="7"/>
        </w:numPr>
        <w:spacing w:line="276" w:lineRule="auto"/>
      </w:pPr>
      <w:r>
        <w:t>t5 – master-ready arrives at slave; slave-ready = 0</w:t>
      </w:r>
    </w:p>
    <w:p w14:paraId="636EE5F4" w14:textId="3078A599" w:rsidR="0008692B" w:rsidRDefault="0008692B" w:rsidP="0008692B">
      <w:pPr>
        <w:pStyle w:val="ListParagraph"/>
        <w:numPr>
          <w:ilvl w:val="0"/>
          <w:numId w:val="7"/>
        </w:numPr>
        <w:spacing w:line="276" w:lineRule="auto"/>
      </w:pPr>
      <w:r>
        <w:t>Bus arbitration</w:t>
      </w:r>
    </w:p>
    <w:p w14:paraId="65BC621D" w14:textId="2C233002" w:rsidR="009F6D0A" w:rsidRDefault="009F6D0A" w:rsidP="009F6D0A">
      <w:pPr>
        <w:pStyle w:val="ListParagraph"/>
        <w:numPr>
          <w:ilvl w:val="1"/>
          <w:numId w:val="7"/>
        </w:numPr>
        <w:spacing w:line="276" w:lineRule="auto"/>
      </w:pPr>
      <w:r>
        <w:t>Multiple master devices may need access to a given slave device at the same time</w:t>
      </w:r>
    </w:p>
    <w:p w14:paraId="5AC3FF3A" w14:textId="769B0692" w:rsidR="009F6D0A" w:rsidRDefault="009F6D0A" w:rsidP="009F6D0A">
      <w:pPr>
        <w:pStyle w:val="ListParagraph"/>
        <w:numPr>
          <w:ilvl w:val="1"/>
          <w:numId w:val="7"/>
        </w:numPr>
        <w:spacing w:line="276" w:lineRule="auto"/>
      </w:pPr>
      <w:r>
        <w:t>Centralized arbitration – uses central arbiter circuit to process bus requests</w:t>
      </w:r>
    </w:p>
    <w:p w14:paraId="535B74C2" w14:textId="6BCB93C0" w:rsidR="009F6D0A" w:rsidRDefault="0057324C" w:rsidP="0057324C">
      <w:pPr>
        <w:pStyle w:val="ListParagraph"/>
        <w:numPr>
          <w:ilvl w:val="2"/>
          <w:numId w:val="7"/>
        </w:numPr>
        <w:spacing w:line="276" w:lineRule="auto"/>
      </w:pPr>
      <w:r>
        <w:t>Each master sends request (BR = 1) to arbiter</w:t>
      </w:r>
    </w:p>
    <w:p w14:paraId="77538D84" w14:textId="57DC340F" w:rsidR="0057324C" w:rsidRDefault="0057324C" w:rsidP="0057324C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CB34E5">
        <w:t>unused, device is granted to master (BG = 1)</w:t>
      </w:r>
    </w:p>
    <w:p w14:paraId="723434D8" w14:textId="7FF91695" w:rsidR="00CB34E5" w:rsidRDefault="00CB34E5" w:rsidP="0057324C">
      <w:pPr>
        <w:pStyle w:val="ListParagraph"/>
        <w:numPr>
          <w:ilvl w:val="2"/>
          <w:numId w:val="7"/>
        </w:numPr>
        <w:spacing w:line="276" w:lineRule="auto"/>
      </w:pPr>
      <w:r>
        <w:t xml:space="preserve">If used, master waits until device becomes unused &amp; all other higher-priority requests have been granted (BR = 1 still); then arbiter grants access </w:t>
      </w:r>
    </w:p>
    <w:p w14:paraId="5D5DEA90" w14:textId="1438FA8F" w:rsidR="00F10F70" w:rsidRDefault="00F10F70" w:rsidP="0057324C">
      <w:pPr>
        <w:pStyle w:val="ListParagraph"/>
        <w:numPr>
          <w:ilvl w:val="2"/>
          <w:numId w:val="7"/>
        </w:numPr>
        <w:spacing w:line="276" w:lineRule="auto"/>
      </w:pPr>
      <w:r>
        <w:t>When master is finished with device, BR = BG = 0</w:t>
      </w:r>
    </w:p>
    <w:p w14:paraId="11E45E8C" w14:textId="40281E88" w:rsidR="005B0F52" w:rsidRDefault="005B0F52" w:rsidP="005B0F52">
      <w:pPr>
        <w:pStyle w:val="ListParagraph"/>
        <w:numPr>
          <w:ilvl w:val="0"/>
          <w:numId w:val="7"/>
        </w:numPr>
        <w:spacing w:line="276" w:lineRule="auto"/>
      </w:pPr>
      <w:r>
        <w:t>Interface circuits</w:t>
      </w:r>
    </w:p>
    <w:p w14:paraId="010BE3A0" w14:textId="7CAEF9F3" w:rsidR="005B0F52" w:rsidRDefault="000E4744" w:rsidP="005B0F52">
      <w:pPr>
        <w:pStyle w:val="ListParagraph"/>
        <w:numPr>
          <w:ilvl w:val="1"/>
          <w:numId w:val="7"/>
        </w:numPr>
        <w:spacing w:line="276" w:lineRule="auto"/>
      </w:pPr>
      <w:r>
        <w:t>Contains:</w:t>
      </w:r>
    </w:p>
    <w:p w14:paraId="5FB7DB48" w14:textId="5390627C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Register for temporary storage</w:t>
      </w:r>
    </w:p>
    <w:p w14:paraId="055972A9" w14:textId="083E1EB1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Status register (accessed by processor)</w:t>
      </w:r>
    </w:p>
    <w:p w14:paraId="30856345" w14:textId="51D33446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Control register (determines behaviour of interface)</w:t>
      </w:r>
    </w:p>
    <w:p w14:paraId="7168A6E8" w14:textId="604E45E3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Address decoder</w:t>
      </w:r>
    </w:p>
    <w:p w14:paraId="43925832" w14:textId="6F3FBFD7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Timing signal generator</w:t>
      </w:r>
    </w:p>
    <w:p w14:paraId="50C6A1F3" w14:textId="30600E77" w:rsidR="000E4744" w:rsidRDefault="000E4744" w:rsidP="000E4744">
      <w:pPr>
        <w:pStyle w:val="ListParagraph"/>
        <w:numPr>
          <w:ilvl w:val="2"/>
          <w:numId w:val="7"/>
        </w:numPr>
        <w:spacing w:line="276" w:lineRule="auto"/>
      </w:pPr>
      <w:r>
        <w:t>Format converter (between processor &amp; I/O)</w:t>
      </w:r>
    </w:p>
    <w:p w14:paraId="55330DA6" w14:textId="4685E9B5" w:rsidR="00D21042" w:rsidRDefault="009F5A02" w:rsidP="00D21042">
      <w:pPr>
        <w:pStyle w:val="ListParagraph"/>
        <w:numPr>
          <w:ilvl w:val="1"/>
          <w:numId w:val="7"/>
        </w:numPr>
        <w:spacing w:line="276" w:lineRule="auto"/>
      </w:pPr>
      <w:r>
        <w:t>Parallel port interface</w:t>
      </w:r>
    </w:p>
    <w:p w14:paraId="6DBEA9D3" w14:textId="428994BA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Multiple bits are transferred simultaneously</w:t>
      </w:r>
    </w:p>
    <w:p w14:paraId="7EB5743C" w14:textId="1EBF1FE8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High-speed, but costly</w:t>
      </w:r>
    </w:p>
    <w:p w14:paraId="2537CACB" w14:textId="76725796" w:rsidR="009F5A02" w:rsidRDefault="009F5A02" w:rsidP="009F5A02">
      <w:pPr>
        <w:pStyle w:val="ListParagraph"/>
        <w:numPr>
          <w:ilvl w:val="1"/>
          <w:numId w:val="7"/>
        </w:numPr>
        <w:spacing w:line="276" w:lineRule="auto"/>
      </w:pPr>
      <w:r>
        <w:t>Serial port interface</w:t>
      </w:r>
    </w:p>
    <w:p w14:paraId="62ABDE0C" w14:textId="0C209EBF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Uses a single wire to transfer one bit at a time</w:t>
      </w:r>
      <w:r w:rsidR="00076149">
        <w:t xml:space="preserve"> (uses shift register)</w:t>
      </w:r>
    </w:p>
    <w:p w14:paraId="361C4E68" w14:textId="51128417" w:rsidR="009F5A02" w:rsidRDefault="009F5A02" w:rsidP="009F5A02">
      <w:pPr>
        <w:pStyle w:val="ListParagraph"/>
        <w:numPr>
          <w:ilvl w:val="2"/>
          <w:numId w:val="7"/>
        </w:numPr>
        <w:spacing w:line="276" w:lineRule="auto"/>
      </w:pPr>
      <w:r>
        <w:t>Slow, but cheap</w:t>
      </w:r>
    </w:p>
    <w:p w14:paraId="7B820B1A" w14:textId="6A1CA590" w:rsidR="00076149" w:rsidRDefault="002A1EF8" w:rsidP="009F5A02">
      <w:pPr>
        <w:pStyle w:val="ListParagraph"/>
        <w:numPr>
          <w:ilvl w:val="2"/>
          <w:numId w:val="7"/>
        </w:numPr>
        <w:spacing w:line="276" w:lineRule="auto"/>
      </w:pPr>
      <w:r>
        <w:t>Synchronous transmission</w:t>
      </w:r>
    </w:p>
    <w:p w14:paraId="79D48C70" w14:textId="2588663E" w:rsidR="002A1EF8" w:rsidRDefault="002A1EF8" w:rsidP="002A1EF8">
      <w:pPr>
        <w:pStyle w:val="ListParagraph"/>
        <w:numPr>
          <w:ilvl w:val="3"/>
          <w:numId w:val="7"/>
        </w:numPr>
        <w:spacing w:line="276" w:lineRule="auto"/>
      </w:pPr>
      <w:r>
        <w:t>Receiver generates clock that is synchronized with transmitter clock</w:t>
      </w:r>
    </w:p>
    <w:p w14:paraId="72363B28" w14:textId="3B81649D" w:rsidR="002A1EF8" w:rsidRDefault="002A1EF8" w:rsidP="002A1EF8">
      <w:pPr>
        <w:pStyle w:val="ListParagraph"/>
        <w:numPr>
          <w:ilvl w:val="3"/>
          <w:numId w:val="7"/>
        </w:numPr>
        <w:spacing w:line="276" w:lineRule="auto"/>
      </w:pPr>
      <w:r>
        <w:t>Enables high-speed transfers</w:t>
      </w:r>
    </w:p>
    <w:p w14:paraId="4ADA784D" w14:textId="1326C6FA" w:rsidR="002A1EF8" w:rsidRDefault="002A1EF8" w:rsidP="002A1EF8">
      <w:pPr>
        <w:pStyle w:val="ListParagraph"/>
        <w:numPr>
          <w:ilvl w:val="2"/>
          <w:numId w:val="7"/>
        </w:numPr>
        <w:spacing w:line="276" w:lineRule="auto"/>
      </w:pPr>
      <w:r>
        <w:t>Asynchronous transmission</w:t>
      </w:r>
      <w:r w:rsidR="00945119">
        <w:t xml:space="preserve"> – i.e. start-stop transmission</w:t>
      </w:r>
    </w:p>
    <w:p w14:paraId="51AC30B9" w14:textId="5D6776DD" w:rsidR="00945119" w:rsidRDefault="00945119" w:rsidP="00945119">
      <w:pPr>
        <w:pStyle w:val="ListParagraph"/>
        <w:numPr>
          <w:ilvl w:val="3"/>
          <w:numId w:val="7"/>
        </w:numPr>
        <w:spacing w:line="276" w:lineRule="auto"/>
      </w:pPr>
      <w:r>
        <w:t>When idle, bit = 1</w:t>
      </w:r>
    </w:p>
    <w:p w14:paraId="4BECFB09" w14:textId="1E351C7A" w:rsidR="00945119" w:rsidRDefault="00945119" w:rsidP="00945119">
      <w:pPr>
        <w:pStyle w:val="ListParagraph"/>
        <w:numPr>
          <w:ilvl w:val="3"/>
          <w:numId w:val="7"/>
        </w:numPr>
        <w:spacing w:line="276" w:lineRule="auto"/>
      </w:pPr>
      <w:r>
        <w:t>Transmit start bit = 0 alerts the receiver that transmission is starting</w:t>
      </w:r>
    </w:p>
    <w:p w14:paraId="4317BE08" w14:textId="6A0007B8" w:rsidR="00945119" w:rsidRDefault="00945119" w:rsidP="00945119">
      <w:pPr>
        <w:pStyle w:val="ListParagraph"/>
        <w:numPr>
          <w:ilvl w:val="3"/>
          <w:numId w:val="7"/>
        </w:numPr>
        <w:spacing w:line="276" w:lineRule="auto"/>
      </w:pPr>
      <w:r>
        <w:t>Transmit 8 bits</w:t>
      </w:r>
    </w:p>
    <w:p w14:paraId="79A0B616" w14:textId="2BF290A0" w:rsidR="00945119" w:rsidRDefault="00500516" w:rsidP="00945119">
      <w:pPr>
        <w:pStyle w:val="ListParagraph"/>
        <w:numPr>
          <w:ilvl w:val="3"/>
          <w:numId w:val="7"/>
        </w:numPr>
        <w:spacing w:line="276" w:lineRule="auto"/>
      </w:pPr>
      <w:r>
        <w:t>Transmit 1 or 2 stop bits = 1</w:t>
      </w:r>
    </w:p>
    <w:p w14:paraId="0726842A" w14:textId="3BBF18CF" w:rsidR="002A1EF8" w:rsidRDefault="001B2DF1" w:rsidP="001B2DF1">
      <w:pPr>
        <w:pStyle w:val="ListParagraph"/>
        <w:numPr>
          <w:ilvl w:val="0"/>
          <w:numId w:val="7"/>
        </w:numPr>
        <w:spacing w:line="276" w:lineRule="auto"/>
      </w:pPr>
      <w:r>
        <w:t>Interconnection standards</w:t>
      </w:r>
    </w:p>
    <w:p w14:paraId="535F77C3" w14:textId="347B2BD9" w:rsidR="00A571F2" w:rsidRDefault="00A571F2" w:rsidP="00A571F2">
      <w:pPr>
        <w:pStyle w:val="ListParagraph"/>
        <w:numPr>
          <w:ilvl w:val="1"/>
          <w:numId w:val="7"/>
        </w:numPr>
        <w:spacing w:line="276" w:lineRule="auto"/>
      </w:pPr>
      <w:r>
        <w:t>Bridge – interconnects 2 different bus architectures</w:t>
      </w:r>
    </w:p>
    <w:p w14:paraId="78519766" w14:textId="744DE458" w:rsidR="00E7379E" w:rsidRDefault="00D64EEA" w:rsidP="00E7379E">
      <w:pPr>
        <w:pStyle w:val="ListParagraph"/>
        <w:numPr>
          <w:ilvl w:val="1"/>
          <w:numId w:val="7"/>
        </w:numPr>
        <w:spacing w:line="276" w:lineRule="auto"/>
      </w:pPr>
      <w:r>
        <w:t>Universal Serial Bus</w:t>
      </w:r>
      <w:r w:rsidR="00A571F2">
        <w:t xml:space="preserve"> (USB)</w:t>
      </w:r>
    </w:p>
    <w:p w14:paraId="60372145" w14:textId="2F4F6D19" w:rsidR="00A571F2" w:rsidRDefault="00A571F2" w:rsidP="00A571F2">
      <w:pPr>
        <w:pStyle w:val="ListParagraph"/>
        <w:numPr>
          <w:ilvl w:val="2"/>
          <w:numId w:val="7"/>
        </w:numPr>
        <w:spacing w:line="276" w:lineRule="auto"/>
      </w:pPr>
      <w:r>
        <w:t xml:space="preserve">Plug-and-play – </w:t>
      </w:r>
      <w:r w:rsidR="00247AC5">
        <w:t>its presence is detected automatically by the system and accommodated for</w:t>
      </w:r>
    </w:p>
    <w:p w14:paraId="65D501AE" w14:textId="2E2A38AA" w:rsidR="00D64EEA" w:rsidRDefault="00D64EEA" w:rsidP="00D64EEA">
      <w:pPr>
        <w:pStyle w:val="ListParagraph"/>
        <w:numPr>
          <w:ilvl w:val="2"/>
          <w:numId w:val="7"/>
        </w:numPr>
        <w:spacing w:line="276" w:lineRule="auto"/>
      </w:pPr>
      <w:r>
        <w:t>Tree structure – every node/hub = transfer point between host computer &amp; I/O</w:t>
      </w:r>
    </w:p>
    <w:p w14:paraId="4A4E0532" w14:textId="4BAB4660" w:rsidR="00D64EEA" w:rsidRDefault="00D64EEA" w:rsidP="00D64EEA">
      <w:pPr>
        <w:pStyle w:val="ListParagraph"/>
        <w:numPr>
          <w:ilvl w:val="2"/>
          <w:numId w:val="7"/>
        </w:numPr>
        <w:spacing w:line="276" w:lineRule="auto"/>
      </w:pPr>
      <w:r>
        <w:t>Root hub connects entire tree to host computer</w:t>
      </w:r>
    </w:p>
    <w:p w14:paraId="692F03A2" w14:textId="63ED639B" w:rsidR="00D64EEA" w:rsidRDefault="00AE5EC9" w:rsidP="00D64EEA">
      <w:pPr>
        <w:pStyle w:val="ListParagraph"/>
        <w:numPr>
          <w:ilvl w:val="2"/>
          <w:numId w:val="7"/>
        </w:numPr>
        <w:spacing w:line="276" w:lineRule="auto"/>
      </w:pPr>
      <w:r>
        <w:t>Leaf</w:t>
      </w:r>
      <w:r w:rsidR="00D64EEA">
        <w:t xml:space="preserve"> nodes are I/O devices</w:t>
      </w:r>
    </w:p>
    <w:p w14:paraId="4449E186" w14:textId="7F0D6EB7" w:rsidR="00D64EEA" w:rsidRDefault="00A20EAB" w:rsidP="00D64EEA">
      <w:pPr>
        <w:pStyle w:val="ListParagraph"/>
        <w:numPr>
          <w:ilvl w:val="2"/>
          <w:numId w:val="7"/>
        </w:numPr>
        <w:spacing w:line="276" w:lineRule="auto"/>
      </w:pPr>
      <w:r>
        <w:t>Messages from root are broadcast to all child hubs</w:t>
      </w:r>
    </w:p>
    <w:p w14:paraId="499BF4DC" w14:textId="574A9D53" w:rsidR="00A20EAB" w:rsidRDefault="00A20EAB" w:rsidP="00A20EAB">
      <w:pPr>
        <w:pStyle w:val="ListParagraph"/>
        <w:numPr>
          <w:ilvl w:val="3"/>
          <w:numId w:val="7"/>
        </w:numPr>
        <w:spacing w:line="276" w:lineRule="auto"/>
      </w:pPr>
      <w:r>
        <w:t>Only the addressed device receives the message</w:t>
      </w:r>
    </w:p>
    <w:p w14:paraId="3783D336" w14:textId="57888847" w:rsidR="00A20EAB" w:rsidRDefault="00A20EAB" w:rsidP="00D64EEA">
      <w:pPr>
        <w:pStyle w:val="ListParagraph"/>
        <w:numPr>
          <w:ilvl w:val="2"/>
          <w:numId w:val="7"/>
        </w:numPr>
        <w:spacing w:line="276" w:lineRule="auto"/>
      </w:pPr>
      <w:r>
        <w:t>Addressed device transmits its response upstream</w:t>
      </w:r>
    </w:p>
    <w:p w14:paraId="1F1E6BD7" w14:textId="48C879CD" w:rsidR="00A20EAB" w:rsidRDefault="00A20EAB" w:rsidP="00A20EAB">
      <w:pPr>
        <w:pStyle w:val="ListParagraph"/>
        <w:numPr>
          <w:ilvl w:val="3"/>
          <w:numId w:val="7"/>
        </w:numPr>
        <w:spacing w:line="276" w:lineRule="auto"/>
      </w:pPr>
      <w:r>
        <w:t>Only hubs listen to upstream messages (not I/O devices)</w:t>
      </w:r>
    </w:p>
    <w:p w14:paraId="2BE0E21D" w14:textId="62A3D0FE" w:rsidR="00A20EAB" w:rsidRDefault="00A20EAB" w:rsidP="00D64EEA">
      <w:pPr>
        <w:pStyle w:val="ListParagraph"/>
        <w:numPr>
          <w:ilvl w:val="2"/>
          <w:numId w:val="7"/>
        </w:numPr>
        <w:spacing w:line="276" w:lineRule="auto"/>
      </w:pPr>
      <w:r w:rsidRPr="00A20EAB">
        <w:rPr>
          <w:u w:val="single"/>
        </w:rPr>
        <w:t>Does not require arbitration</w:t>
      </w:r>
      <w:r>
        <w:t xml:space="preserve"> since root hub is bus master</w:t>
      </w:r>
    </w:p>
    <w:p w14:paraId="41957E63" w14:textId="53E3AB80" w:rsidR="00A20EAB" w:rsidRDefault="00A571F2" w:rsidP="00A571F2">
      <w:pPr>
        <w:pStyle w:val="ListParagraph"/>
        <w:numPr>
          <w:ilvl w:val="1"/>
          <w:numId w:val="7"/>
        </w:numPr>
        <w:spacing w:line="276" w:lineRule="auto"/>
      </w:pPr>
      <w:r>
        <w:t>Peripheral Component Interconnect Bus (PCI)</w:t>
      </w:r>
    </w:p>
    <w:p w14:paraId="41B4E5E0" w14:textId="12FE0F24" w:rsidR="00A571F2" w:rsidRDefault="00D63FFD" w:rsidP="00A571F2">
      <w:pPr>
        <w:pStyle w:val="ListParagraph"/>
        <w:numPr>
          <w:ilvl w:val="2"/>
          <w:numId w:val="7"/>
        </w:numPr>
        <w:spacing w:line="276" w:lineRule="auto"/>
      </w:pPr>
      <w:r>
        <w:t>Plug-and-play</w:t>
      </w:r>
    </w:p>
    <w:p w14:paraId="6B681517" w14:textId="7391A8E9" w:rsidR="00D63FFD" w:rsidRDefault="00D63FFD" w:rsidP="00A571F2">
      <w:pPr>
        <w:pStyle w:val="ListParagraph"/>
        <w:numPr>
          <w:ilvl w:val="2"/>
          <w:numId w:val="7"/>
        </w:numPr>
        <w:spacing w:line="276" w:lineRule="auto"/>
      </w:pPr>
      <w:r>
        <w:t>Supports 3 independent address spaces:</w:t>
      </w:r>
    </w:p>
    <w:p w14:paraId="3609D82C" w14:textId="3E641B5B" w:rsidR="00D63FFD" w:rsidRDefault="00D63FFD" w:rsidP="00D63FFD">
      <w:pPr>
        <w:pStyle w:val="ListParagraph"/>
        <w:numPr>
          <w:ilvl w:val="3"/>
          <w:numId w:val="7"/>
        </w:numPr>
        <w:spacing w:line="276" w:lineRule="auto"/>
      </w:pPr>
      <w:r>
        <w:t>Memory address space (memory-mapped I/O)</w:t>
      </w:r>
    </w:p>
    <w:p w14:paraId="33D2F094" w14:textId="16F24D30" w:rsidR="00D63FFD" w:rsidRDefault="00D63FFD" w:rsidP="00D63FFD">
      <w:pPr>
        <w:pStyle w:val="ListParagraph"/>
        <w:numPr>
          <w:ilvl w:val="3"/>
          <w:numId w:val="7"/>
        </w:numPr>
        <w:spacing w:line="276" w:lineRule="auto"/>
      </w:pPr>
      <w:r>
        <w:t>I/O address space</w:t>
      </w:r>
    </w:p>
    <w:p w14:paraId="6D84B3CA" w14:textId="79B1F27D" w:rsidR="00D63FFD" w:rsidRDefault="00D63FFD" w:rsidP="00D63FFD">
      <w:pPr>
        <w:pStyle w:val="ListParagraph"/>
        <w:numPr>
          <w:ilvl w:val="3"/>
          <w:numId w:val="7"/>
        </w:numPr>
        <w:spacing w:line="276" w:lineRule="auto"/>
      </w:pPr>
      <w:r>
        <w:t>Configuration address space</w:t>
      </w:r>
    </w:p>
    <w:p w14:paraId="31AB5BC3" w14:textId="1EE0615E" w:rsidR="005C6F75" w:rsidRDefault="005C6F75" w:rsidP="005C6F75">
      <w:pPr>
        <w:pStyle w:val="ListParagraph"/>
        <w:numPr>
          <w:ilvl w:val="2"/>
          <w:numId w:val="7"/>
        </w:numPr>
        <w:spacing w:line="276" w:lineRule="auto"/>
      </w:pPr>
      <w:r>
        <w:t xml:space="preserve">PCI bus connected to processor via </w:t>
      </w:r>
      <w:r>
        <w:rPr>
          <w:u w:val="single"/>
        </w:rPr>
        <w:t>bridge</w:t>
      </w:r>
    </w:p>
    <w:p w14:paraId="21041C0E" w14:textId="65F8161C" w:rsidR="005C6F75" w:rsidRDefault="005C6F75" w:rsidP="005C6F75">
      <w:pPr>
        <w:pStyle w:val="ListParagraph"/>
        <w:numPr>
          <w:ilvl w:val="3"/>
          <w:numId w:val="7"/>
        </w:numPr>
        <w:spacing w:line="276" w:lineRule="auto"/>
      </w:pPr>
      <w:r>
        <w:t>Has a port to the main memory</w:t>
      </w:r>
    </w:p>
    <w:p w14:paraId="7F083A4F" w14:textId="5F2AD274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Initiator = bus master</w:t>
      </w:r>
    </w:p>
    <w:p w14:paraId="09A6CD9E" w14:textId="66BF2996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Target = bus slave</w:t>
      </w:r>
    </w:p>
    <w:p w14:paraId="2BC6051E" w14:textId="52E16140" w:rsidR="00D63FFD" w:rsidRDefault="00D63FFD" w:rsidP="00D63FFD">
      <w:pPr>
        <w:pStyle w:val="ListParagraph"/>
        <w:numPr>
          <w:ilvl w:val="2"/>
          <w:numId w:val="7"/>
        </w:numPr>
        <w:spacing w:line="276" w:lineRule="auto"/>
      </w:pPr>
      <w:r>
        <w:t>Transaction = transmission of a starting address &amp; multiple words of data (i.e. burst mode)</w:t>
      </w:r>
    </w:p>
    <w:p w14:paraId="2B5CB030" w14:textId="27D355AE" w:rsidR="00D63FFD" w:rsidRDefault="00D63FFD" w:rsidP="00D4323F">
      <w:pPr>
        <w:pStyle w:val="ListParagraph"/>
        <w:numPr>
          <w:ilvl w:val="3"/>
          <w:numId w:val="7"/>
        </w:numPr>
        <w:spacing w:line="276" w:lineRule="auto"/>
      </w:pPr>
      <w:bookmarkStart w:id="0" w:name="_GoBack"/>
      <w:r>
        <w:t>Phase = transmission of a single word within a transaction</w:t>
      </w:r>
    </w:p>
    <w:p w14:paraId="718ABCD1" w14:textId="7882DDBC" w:rsidR="00D63FFD" w:rsidRDefault="00D63FFD" w:rsidP="00D4323F">
      <w:pPr>
        <w:pStyle w:val="ListParagraph"/>
        <w:numPr>
          <w:ilvl w:val="3"/>
          <w:numId w:val="7"/>
        </w:numPr>
        <w:spacing w:line="276" w:lineRule="auto"/>
      </w:pPr>
      <w:r>
        <w:t>Length of transaction is indicated by the length of the FRAME signal</w:t>
      </w:r>
      <w:bookmarkEnd w:id="0"/>
    </w:p>
    <w:p w14:paraId="4F57F5FD" w14:textId="61E47DD2" w:rsidR="00731DC9" w:rsidRDefault="00731DC9" w:rsidP="00731DC9">
      <w:pPr>
        <w:pStyle w:val="ListParagraph"/>
        <w:numPr>
          <w:ilvl w:val="1"/>
          <w:numId w:val="7"/>
        </w:numPr>
        <w:spacing w:line="276" w:lineRule="auto"/>
      </w:pPr>
      <w:r>
        <w:t>Small Computer System Interface Bus (SCSI)</w:t>
      </w:r>
    </w:p>
    <w:p w14:paraId="0FBB860D" w14:textId="5A35E8BE" w:rsidR="00731DC9" w:rsidRDefault="00731DC9" w:rsidP="00731DC9">
      <w:pPr>
        <w:pStyle w:val="ListParagraph"/>
        <w:numPr>
          <w:ilvl w:val="2"/>
          <w:numId w:val="7"/>
        </w:numPr>
        <w:spacing w:line="276" w:lineRule="auto"/>
      </w:pPr>
      <w:r>
        <w:t>SCSI devices are not part of the processor’s address space</w:t>
      </w:r>
    </w:p>
    <w:p w14:paraId="6640ACE6" w14:textId="5D74AC5C" w:rsidR="00731DC9" w:rsidRDefault="00731DC9" w:rsidP="00731DC9">
      <w:pPr>
        <w:pStyle w:val="ListParagraph"/>
        <w:numPr>
          <w:ilvl w:val="2"/>
          <w:numId w:val="7"/>
        </w:numPr>
        <w:spacing w:line="276" w:lineRule="auto"/>
      </w:pPr>
      <w:r>
        <w:t>E.g. read command</w:t>
      </w:r>
    </w:p>
    <w:p w14:paraId="3657B2D7" w14:textId="20CEC2A0" w:rsidR="00731DC9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>Processor assembles command in memory</w:t>
      </w:r>
    </w:p>
    <w:p w14:paraId="370D304B" w14:textId="4A540BB6" w:rsidR="00043F95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>Processor requests SCSI controller for bus access</w:t>
      </w:r>
    </w:p>
    <w:p w14:paraId="1552336A" w14:textId="0650A70A" w:rsidR="00043F95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>Controller grants access (after arbitration), sends read command to disk controller</w:t>
      </w:r>
    </w:p>
    <w:p w14:paraId="30E70477" w14:textId="77777777" w:rsidR="00CD3E18" w:rsidRDefault="00043F95" w:rsidP="00731DC9">
      <w:pPr>
        <w:pStyle w:val="ListParagraph"/>
        <w:numPr>
          <w:ilvl w:val="3"/>
          <w:numId w:val="7"/>
        </w:numPr>
        <w:spacing w:line="276" w:lineRule="auto"/>
      </w:pPr>
      <w:r>
        <w:t xml:space="preserve">Disk controller </w:t>
      </w:r>
      <w:r w:rsidR="00CD3E18">
        <w:t>requires delay to read from disk; indicates to SCSI controller their connection will be temporarily suspended</w:t>
      </w:r>
    </w:p>
    <w:p w14:paraId="2C12CD77" w14:textId="77777777" w:rsidR="00CD3E18" w:rsidRDefault="00CD3E18" w:rsidP="00CD3E18">
      <w:pPr>
        <w:pStyle w:val="ListParagraph"/>
        <w:numPr>
          <w:ilvl w:val="4"/>
          <w:numId w:val="7"/>
        </w:numPr>
        <w:spacing w:line="276" w:lineRule="auto"/>
      </w:pPr>
      <w:r>
        <w:t>SCSI can be used by other devices</w:t>
      </w:r>
    </w:p>
    <w:p w14:paraId="0AE03613" w14:textId="77777777" w:rsidR="00CD3E18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>Disk controller moves disk drive to head of sector; reads data and stores in data buffer; requests for control of bus</w:t>
      </w:r>
    </w:p>
    <w:p w14:paraId="2AD5062D" w14:textId="77777777" w:rsidR="00CD3E18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 xml:space="preserve">Disk </w:t>
      </w:r>
      <w:r>
        <w:sym w:font="Symbol" w:char="F0AB"/>
      </w:r>
      <w:r>
        <w:t xml:space="preserve"> SCSI controllers connection re-established; data buffer contents sent to SCSI controller; connection suspended again</w:t>
      </w:r>
    </w:p>
    <w:p w14:paraId="5326F0C2" w14:textId="77777777" w:rsidR="00CD3E18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>Process is repeated for second sector of disk</w:t>
      </w:r>
    </w:p>
    <w:p w14:paraId="47967984" w14:textId="77777777" w:rsidR="00E96942" w:rsidRDefault="00CD3E18" w:rsidP="00CD3E18">
      <w:pPr>
        <w:pStyle w:val="ListParagraph"/>
        <w:numPr>
          <w:ilvl w:val="3"/>
          <w:numId w:val="7"/>
        </w:numPr>
        <w:spacing w:line="276" w:lineRule="auto"/>
      </w:pPr>
      <w:r>
        <w:t>SCSI controller sends data to memory, sends interrupt to processor</w:t>
      </w:r>
    </w:p>
    <w:p w14:paraId="7FBE6647" w14:textId="7CC5C024" w:rsidR="00043F95" w:rsidRPr="00F27A16" w:rsidRDefault="00043F95" w:rsidP="00375BF1">
      <w:pPr>
        <w:pStyle w:val="ListParagraph"/>
        <w:spacing w:line="276" w:lineRule="auto"/>
        <w:ind w:left="1800"/>
      </w:pPr>
    </w:p>
    <w:sectPr w:rsidR="00043F95" w:rsidRPr="00F27A16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5C"/>
    <w:rsid w:val="000027DF"/>
    <w:rsid w:val="00002CAA"/>
    <w:rsid w:val="00031F75"/>
    <w:rsid w:val="00043F95"/>
    <w:rsid w:val="00076149"/>
    <w:rsid w:val="0008692B"/>
    <w:rsid w:val="000C4A5E"/>
    <w:rsid w:val="000E4744"/>
    <w:rsid w:val="00165EB1"/>
    <w:rsid w:val="00175C63"/>
    <w:rsid w:val="00193E74"/>
    <w:rsid w:val="001B0B39"/>
    <w:rsid w:val="001B2DF1"/>
    <w:rsid w:val="001F1795"/>
    <w:rsid w:val="002112C4"/>
    <w:rsid w:val="00247AC5"/>
    <w:rsid w:val="002607A8"/>
    <w:rsid w:val="00290509"/>
    <w:rsid w:val="00292C81"/>
    <w:rsid w:val="002A1EF8"/>
    <w:rsid w:val="002A48E9"/>
    <w:rsid w:val="002D3886"/>
    <w:rsid w:val="00312786"/>
    <w:rsid w:val="003679F1"/>
    <w:rsid w:val="00375BF1"/>
    <w:rsid w:val="003D7194"/>
    <w:rsid w:val="0041668F"/>
    <w:rsid w:val="0049629A"/>
    <w:rsid w:val="00497C80"/>
    <w:rsid w:val="004C10B7"/>
    <w:rsid w:val="004F2EF1"/>
    <w:rsid w:val="004F5083"/>
    <w:rsid w:val="00500516"/>
    <w:rsid w:val="00554047"/>
    <w:rsid w:val="0057324C"/>
    <w:rsid w:val="005B0F52"/>
    <w:rsid w:val="005C6F75"/>
    <w:rsid w:val="005E7552"/>
    <w:rsid w:val="0060519D"/>
    <w:rsid w:val="00691DA5"/>
    <w:rsid w:val="006D0B85"/>
    <w:rsid w:val="006D39E8"/>
    <w:rsid w:val="007131C4"/>
    <w:rsid w:val="00722BE8"/>
    <w:rsid w:val="00731DC9"/>
    <w:rsid w:val="007435F7"/>
    <w:rsid w:val="007600E9"/>
    <w:rsid w:val="007626CF"/>
    <w:rsid w:val="00780F0F"/>
    <w:rsid w:val="007875AC"/>
    <w:rsid w:val="007A3856"/>
    <w:rsid w:val="007C185B"/>
    <w:rsid w:val="007C2BB5"/>
    <w:rsid w:val="007D0FAB"/>
    <w:rsid w:val="008212BE"/>
    <w:rsid w:val="00830E0B"/>
    <w:rsid w:val="00851086"/>
    <w:rsid w:val="0087001D"/>
    <w:rsid w:val="00875D61"/>
    <w:rsid w:val="00945119"/>
    <w:rsid w:val="009754F6"/>
    <w:rsid w:val="009D7AD8"/>
    <w:rsid w:val="009F5A02"/>
    <w:rsid w:val="009F6D0A"/>
    <w:rsid w:val="00A07F6D"/>
    <w:rsid w:val="00A20EAB"/>
    <w:rsid w:val="00A51C13"/>
    <w:rsid w:val="00A571F2"/>
    <w:rsid w:val="00A66545"/>
    <w:rsid w:val="00AA214F"/>
    <w:rsid w:val="00AE5EC9"/>
    <w:rsid w:val="00B351C5"/>
    <w:rsid w:val="00B62D02"/>
    <w:rsid w:val="00BC0F8B"/>
    <w:rsid w:val="00BD7224"/>
    <w:rsid w:val="00BF27EA"/>
    <w:rsid w:val="00C04CFB"/>
    <w:rsid w:val="00C47C76"/>
    <w:rsid w:val="00C73B00"/>
    <w:rsid w:val="00C76690"/>
    <w:rsid w:val="00CA7F28"/>
    <w:rsid w:val="00CB34E5"/>
    <w:rsid w:val="00CD3E18"/>
    <w:rsid w:val="00CE4DB0"/>
    <w:rsid w:val="00D21042"/>
    <w:rsid w:val="00D4323F"/>
    <w:rsid w:val="00D516D6"/>
    <w:rsid w:val="00D519DB"/>
    <w:rsid w:val="00D62581"/>
    <w:rsid w:val="00D63FFD"/>
    <w:rsid w:val="00D64EEA"/>
    <w:rsid w:val="00D807BF"/>
    <w:rsid w:val="00D83944"/>
    <w:rsid w:val="00D9426C"/>
    <w:rsid w:val="00DC0387"/>
    <w:rsid w:val="00DC243C"/>
    <w:rsid w:val="00E23E11"/>
    <w:rsid w:val="00E2727B"/>
    <w:rsid w:val="00E7379E"/>
    <w:rsid w:val="00E73C6C"/>
    <w:rsid w:val="00E82981"/>
    <w:rsid w:val="00E877D2"/>
    <w:rsid w:val="00E96942"/>
    <w:rsid w:val="00F10F70"/>
    <w:rsid w:val="00F27A16"/>
    <w:rsid w:val="00F34AFC"/>
    <w:rsid w:val="00F7315C"/>
    <w:rsid w:val="00FA7664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87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193</TotalTime>
  <Pages>5</Pages>
  <Words>1087</Words>
  <Characters>6197</Characters>
  <Application>Microsoft Macintosh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83</cp:revision>
  <dcterms:created xsi:type="dcterms:W3CDTF">2015-12-11T19:29:00Z</dcterms:created>
  <dcterms:modified xsi:type="dcterms:W3CDTF">2015-12-17T05:46:00Z</dcterms:modified>
</cp:coreProperties>
</file>
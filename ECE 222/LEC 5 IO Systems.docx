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95172" w14:textId="77777777" w:rsidR="00C47C76" w:rsidRDefault="005A21A7" w:rsidP="007C2BB5">
      <w:pPr>
        <w:spacing w:line="276" w:lineRule="auto"/>
      </w:pPr>
      <w:r>
        <w:rPr>
          <w:b/>
          <w:u w:val="single"/>
        </w:rPr>
        <w:t>I/O Systems</w:t>
      </w:r>
    </w:p>
    <w:p w14:paraId="66C63FC7" w14:textId="77777777" w:rsidR="007C2BB5" w:rsidRDefault="007C2BB5" w:rsidP="007C2BB5">
      <w:pPr>
        <w:spacing w:line="276" w:lineRule="auto"/>
      </w:pPr>
    </w:p>
    <w:p w14:paraId="5E89AC6D" w14:textId="77777777" w:rsidR="007C2BB5" w:rsidRPr="000727E2" w:rsidRDefault="00AC58A1" w:rsidP="007C2BB5">
      <w:pPr>
        <w:pStyle w:val="ListParagraph"/>
        <w:numPr>
          <w:ilvl w:val="0"/>
          <w:numId w:val="7"/>
        </w:numPr>
        <w:spacing w:line="276" w:lineRule="auto"/>
      </w:pPr>
      <w:r w:rsidRPr="000727E2">
        <w:t>Interconnection network</w:t>
      </w:r>
    </w:p>
    <w:p w14:paraId="62A8CA75" w14:textId="77777777" w:rsidR="00AC58A1" w:rsidRDefault="00AC58A1" w:rsidP="00AC58A1">
      <w:pPr>
        <w:pStyle w:val="ListParagraph"/>
        <w:numPr>
          <w:ilvl w:val="1"/>
          <w:numId w:val="7"/>
        </w:numPr>
        <w:spacing w:line="276" w:lineRule="auto"/>
      </w:pPr>
      <w:r>
        <w:t>Circuit that transfers information b/t processor, memory unit, and I/O devices</w:t>
      </w:r>
    </w:p>
    <w:p w14:paraId="006BC3D3" w14:textId="77777777" w:rsidR="00AC58A1" w:rsidRDefault="00AC58A1" w:rsidP="00AC58A1">
      <w:pPr>
        <w:pStyle w:val="ListParagraph"/>
        <w:numPr>
          <w:ilvl w:val="1"/>
          <w:numId w:val="7"/>
        </w:numPr>
        <w:spacing w:line="276" w:lineRule="auto"/>
      </w:pPr>
      <w:r>
        <w:t>E.g. system bus</w:t>
      </w:r>
    </w:p>
    <w:p w14:paraId="4144168C" w14:textId="77777777" w:rsidR="00AC58A1" w:rsidRDefault="00AC58A1" w:rsidP="00AC58A1">
      <w:pPr>
        <w:pStyle w:val="ListParagraph"/>
        <w:numPr>
          <w:ilvl w:val="1"/>
          <w:numId w:val="7"/>
        </w:numPr>
        <w:spacing w:line="276" w:lineRule="auto"/>
      </w:pPr>
      <w:r>
        <w:t xml:space="preserve">Processor communicates over interconnection via </w:t>
      </w:r>
      <w:r w:rsidRPr="00DB4939">
        <w:rPr>
          <w:u w:val="single"/>
        </w:rPr>
        <w:t>shared address space</w:t>
      </w:r>
    </w:p>
    <w:p w14:paraId="6C21C8BB" w14:textId="78888924" w:rsidR="00AC58A1" w:rsidRDefault="00E9286C" w:rsidP="00E9286C">
      <w:pPr>
        <w:pStyle w:val="ListParagraph"/>
        <w:numPr>
          <w:ilvl w:val="2"/>
          <w:numId w:val="7"/>
        </w:numPr>
        <w:spacing w:line="276" w:lineRule="auto"/>
      </w:pPr>
      <w:r>
        <w:t>I/O and memory devices share the same address space</w:t>
      </w:r>
    </w:p>
    <w:p w14:paraId="47095C40" w14:textId="150CC202" w:rsidR="00B73494" w:rsidRDefault="00B73494" w:rsidP="00E9286C">
      <w:pPr>
        <w:pStyle w:val="ListParagraph"/>
        <w:numPr>
          <w:ilvl w:val="2"/>
          <w:numId w:val="7"/>
        </w:numPr>
        <w:spacing w:line="276" w:lineRule="auto"/>
      </w:pPr>
      <w:r>
        <w:t>Can use memory instructions to access I/O devices</w:t>
      </w:r>
    </w:p>
    <w:p w14:paraId="00A4FAE7" w14:textId="77777777" w:rsidR="0098646F" w:rsidRDefault="00B73494" w:rsidP="00E9286C">
      <w:pPr>
        <w:pStyle w:val="ListParagraph"/>
        <w:numPr>
          <w:ilvl w:val="2"/>
          <w:numId w:val="7"/>
        </w:numPr>
        <w:spacing w:line="276" w:lineRule="auto"/>
      </w:pPr>
      <w:r>
        <w:t>E.</w:t>
      </w:r>
      <w:r w:rsidR="0098646F">
        <w:t>g. LDR R2, DATAIN</w:t>
      </w:r>
    </w:p>
    <w:p w14:paraId="0F06DB03" w14:textId="5569CB7E" w:rsidR="00B73494" w:rsidRDefault="0098646F" w:rsidP="0098646F">
      <w:pPr>
        <w:pStyle w:val="ListParagraph"/>
        <w:numPr>
          <w:ilvl w:val="3"/>
          <w:numId w:val="7"/>
        </w:numPr>
        <w:spacing w:line="276" w:lineRule="auto"/>
      </w:pPr>
      <w:r>
        <w:t>W</w:t>
      </w:r>
      <w:r w:rsidR="00B73494">
        <w:t>here DATAIN is a memory-mapped address of a register for an input device</w:t>
      </w:r>
    </w:p>
    <w:p w14:paraId="4FF2EAF1" w14:textId="5DB70804" w:rsidR="009C6D07" w:rsidRDefault="000727E2" w:rsidP="000727E2">
      <w:pPr>
        <w:pStyle w:val="ListParagraph"/>
        <w:numPr>
          <w:ilvl w:val="0"/>
          <w:numId w:val="7"/>
        </w:numPr>
        <w:spacing w:line="276" w:lineRule="auto"/>
      </w:pPr>
      <w:r>
        <w:t>I/O device interface</w:t>
      </w:r>
    </w:p>
    <w:p w14:paraId="2560B727" w14:textId="59B07FDD" w:rsidR="00447876" w:rsidRDefault="00447876" w:rsidP="00447876">
      <w:pPr>
        <w:pStyle w:val="ListParagraph"/>
        <w:numPr>
          <w:ilvl w:val="1"/>
          <w:numId w:val="7"/>
        </w:numPr>
        <w:spacing w:line="276" w:lineRule="auto"/>
      </w:pPr>
      <w:r>
        <w:t>Circuit between a device and the interconnection network</w:t>
      </w:r>
    </w:p>
    <w:p w14:paraId="2AD21D08" w14:textId="78FCB97F" w:rsidR="00447876" w:rsidRDefault="00447876" w:rsidP="00447876">
      <w:pPr>
        <w:pStyle w:val="ListParagraph"/>
        <w:numPr>
          <w:ilvl w:val="1"/>
          <w:numId w:val="7"/>
        </w:numPr>
        <w:spacing w:line="276" w:lineRule="auto"/>
      </w:pPr>
      <w:r>
        <w:t xml:space="preserve">Includes DATA, STATUS, and CONTROL registers </w:t>
      </w:r>
      <w:r w:rsidR="000B53D5">
        <w:t xml:space="preserve">for the device </w:t>
      </w:r>
      <w:r>
        <w:t>accessible with LDR/STR</w:t>
      </w:r>
    </w:p>
    <w:p w14:paraId="520A877D" w14:textId="2DA76C50" w:rsidR="000B53D5" w:rsidRDefault="00855B0E" w:rsidP="00447876">
      <w:pPr>
        <w:pStyle w:val="ListParagraph"/>
        <w:numPr>
          <w:ilvl w:val="1"/>
          <w:numId w:val="7"/>
        </w:numPr>
        <w:spacing w:line="276" w:lineRule="auto"/>
      </w:pPr>
      <w:r>
        <w:t>Registers can be seen as locations in memory (</w:t>
      </w:r>
      <w:r w:rsidR="00BF6F7C">
        <w:t xml:space="preserve">i.e. </w:t>
      </w:r>
      <w:r>
        <w:t>memory-mapped)</w:t>
      </w:r>
    </w:p>
    <w:p w14:paraId="28196C7E" w14:textId="30C64226" w:rsidR="00F84876" w:rsidRPr="00F84876" w:rsidRDefault="00F84876" w:rsidP="00F8487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Program-controlled I/O</w:t>
      </w:r>
    </w:p>
    <w:p w14:paraId="6B9AE814" w14:textId="00CB7C9D" w:rsidR="00F84876" w:rsidRDefault="009F4D59" w:rsidP="00F84876">
      <w:pPr>
        <w:pStyle w:val="ListParagraph"/>
        <w:numPr>
          <w:ilvl w:val="1"/>
          <w:numId w:val="7"/>
        </w:numPr>
        <w:spacing w:line="276" w:lineRule="auto"/>
      </w:pPr>
      <w:r>
        <w:t xml:space="preserve">E.g. read keyboard characters </w:t>
      </w:r>
      <w:r>
        <w:sym w:font="Symbol" w:char="F0AE"/>
      </w:r>
      <w:r>
        <w:t xml:space="preserve"> store in memory </w:t>
      </w:r>
      <w:r>
        <w:sym w:font="Symbol" w:char="F0AE"/>
      </w:r>
      <w:r>
        <w:t xml:space="preserve"> display characters on screen</w:t>
      </w:r>
    </w:p>
    <w:p w14:paraId="6F8FF589" w14:textId="60E25DA7" w:rsidR="009F4D59" w:rsidRDefault="009F4D59" w:rsidP="00F84876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Signalling protocol</w:t>
      </w:r>
    </w:p>
    <w:p w14:paraId="672FACEA" w14:textId="1B346BE6" w:rsidR="009F4D59" w:rsidRDefault="008D603F" w:rsidP="009F4D59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Status register</w:t>
      </w:r>
      <w:r>
        <w:t xml:space="preserve"> of device contains a </w:t>
      </w:r>
      <w:r>
        <w:rPr>
          <w:u w:val="single"/>
        </w:rPr>
        <w:t>status flag</w:t>
      </w:r>
      <w:r>
        <w:t xml:space="preserve"> bit – the “ready” signal</w:t>
      </w:r>
    </w:p>
    <w:p w14:paraId="7209B76F" w14:textId="411422D8" w:rsidR="00245633" w:rsidRDefault="00245633" w:rsidP="009F4D59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Polling</w:t>
      </w:r>
      <w:r>
        <w:t>:</w:t>
      </w:r>
    </w:p>
    <w:p w14:paraId="1A0EDD5B" w14:textId="6AE42C2C" w:rsidR="00245633" w:rsidRDefault="00245633" w:rsidP="00245633">
      <w:pPr>
        <w:pStyle w:val="ListParagraph"/>
        <w:numPr>
          <w:ilvl w:val="3"/>
          <w:numId w:val="7"/>
        </w:numPr>
        <w:spacing w:line="276" w:lineRule="auto"/>
      </w:pPr>
      <w:r>
        <w:t xml:space="preserve">E.g. keyboard </w:t>
      </w:r>
      <w:r>
        <w:sym w:font="Symbol" w:char="F0AE"/>
      </w:r>
      <w:r>
        <w:t xml:space="preserve"> KBD_STATUS register </w:t>
      </w:r>
      <w:r>
        <w:sym w:font="Symbol" w:char="F0AE"/>
      </w:r>
      <w:r>
        <w:t xml:space="preserve"> KIN flag </w:t>
      </w:r>
      <w:r w:rsidR="00E33C00">
        <w:t>at b1</w:t>
      </w:r>
    </w:p>
    <w:p w14:paraId="6A1F8065" w14:textId="3536424C" w:rsidR="00793B4B" w:rsidRDefault="00793B4B" w:rsidP="00793B4B">
      <w:pPr>
        <w:pStyle w:val="ListParagraph"/>
        <w:numPr>
          <w:ilvl w:val="4"/>
          <w:numId w:val="7"/>
        </w:numPr>
        <w:spacing w:line="276" w:lineRule="auto"/>
      </w:pPr>
      <w:r>
        <w:t>KIN = 1 means character is ready to be sent</w:t>
      </w:r>
    </w:p>
    <w:p w14:paraId="558D9FBF" w14:textId="15E8507D" w:rsidR="00793B4B" w:rsidRDefault="00E81775" w:rsidP="00793B4B">
      <w:pPr>
        <w:pStyle w:val="ListParagraph"/>
        <w:numPr>
          <w:ilvl w:val="4"/>
          <w:numId w:val="7"/>
        </w:numPr>
        <w:spacing w:line="276" w:lineRule="auto"/>
      </w:pPr>
      <w:r>
        <w:t>READWAIT</w:t>
      </w:r>
      <w:r w:rsidR="00793B4B">
        <w:t>:</w:t>
      </w:r>
    </w:p>
    <w:p w14:paraId="10B1CE74" w14:textId="0B9BE642" w:rsidR="00793B4B" w:rsidRDefault="00793B4B" w:rsidP="00DB68FF">
      <w:pPr>
        <w:pStyle w:val="ListParagraph"/>
        <w:spacing w:line="276" w:lineRule="auto"/>
        <w:ind w:left="3240"/>
      </w:pPr>
      <w:r>
        <w:t>LDRB</w:t>
      </w:r>
      <w:r>
        <w:tab/>
        <w:t>R4, KBD_STATUS</w:t>
      </w:r>
      <w:r w:rsidR="00E97548">
        <w:tab/>
        <w:t>;load status byte</w:t>
      </w:r>
    </w:p>
    <w:p w14:paraId="57C07A09" w14:textId="70C98679" w:rsidR="00793B4B" w:rsidRDefault="00793B4B" w:rsidP="00DB68FF">
      <w:pPr>
        <w:pStyle w:val="ListParagraph"/>
        <w:spacing w:line="276" w:lineRule="auto"/>
        <w:ind w:left="3240"/>
      </w:pPr>
      <w:r>
        <w:t>AND</w:t>
      </w:r>
      <w:r w:rsidR="001159E1">
        <w:t>S</w:t>
      </w:r>
      <w:r>
        <w:tab/>
        <w:t>R4, R4, #2</w:t>
      </w:r>
      <w:r>
        <w:tab/>
      </w:r>
      <w:r>
        <w:tab/>
        <w:t>;check second bit</w:t>
      </w:r>
    </w:p>
    <w:p w14:paraId="22077DF4" w14:textId="68C10382" w:rsidR="00E81775" w:rsidRDefault="008804F7" w:rsidP="00DB68FF">
      <w:pPr>
        <w:pStyle w:val="ListParagraph"/>
        <w:spacing w:line="276" w:lineRule="auto"/>
        <w:ind w:left="3240"/>
      </w:pPr>
      <w:r>
        <w:t>CBZ</w:t>
      </w:r>
      <w:r>
        <w:tab/>
        <w:t>R4, READWAIT</w:t>
      </w:r>
      <w:r>
        <w:tab/>
        <w:t>;if KIN = 0, loop back</w:t>
      </w:r>
    </w:p>
    <w:p w14:paraId="1A33D23C" w14:textId="2EDB6860" w:rsidR="006D79D4" w:rsidRDefault="006D79D4" w:rsidP="00DB68FF">
      <w:pPr>
        <w:pStyle w:val="ListParagraph"/>
        <w:spacing w:line="276" w:lineRule="auto"/>
        <w:ind w:left="3240"/>
      </w:pPr>
      <w:r>
        <w:t xml:space="preserve">LDRB </w:t>
      </w:r>
      <w:r>
        <w:tab/>
        <w:t>R5, KBD_DATA</w:t>
      </w:r>
      <w:r>
        <w:tab/>
        <w:t>;if KIN = 1, load data byte</w:t>
      </w:r>
    </w:p>
    <w:p w14:paraId="3C048C08" w14:textId="157CDF3B" w:rsidR="00DB68FF" w:rsidRDefault="00DB68FF" w:rsidP="00793B4B">
      <w:pPr>
        <w:pStyle w:val="ListParagraph"/>
        <w:numPr>
          <w:ilvl w:val="4"/>
          <w:numId w:val="7"/>
        </w:numPr>
        <w:spacing w:line="276" w:lineRule="auto"/>
      </w:pPr>
      <w:r>
        <w:t>KIN is cleared automatically when KBD_DATA is read</w:t>
      </w:r>
    </w:p>
    <w:p w14:paraId="1F8F54A5" w14:textId="346AF306" w:rsidR="0003028E" w:rsidRDefault="0003028E" w:rsidP="0003028E">
      <w:pPr>
        <w:pStyle w:val="ListParagraph"/>
        <w:numPr>
          <w:ilvl w:val="3"/>
          <w:numId w:val="7"/>
        </w:numPr>
        <w:spacing w:line="276" w:lineRule="auto"/>
      </w:pPr>
      <w:r>
        <w:t xml:space="preserve">E.g. display </w:t>
      </w:r>
      <w:r>
        <w:sym w:font="Symbol" w:char="F0AE"/>
      </w:r>
      <w:r>
        <w:t xml:space="preserve"> DSP_STATUS register </w:t>
      </w:r>
      <w:r>
        <w:sym w:font="Symbol" w:char="F0AE"/>
      </w:r>
      <w:r>
        <w:t xml:space="preserve"> DOUT flag at b2</w:t>
      </w:r>
    </w:p>
    <w:p w14:paraId="3A3045DC" w14:textId="2D1D650D" w:rsidR="00877044" w:rsidRDefault="00877044" w:rsidP="00877044">
      <w:pPr>
        <w:pStyle w:val="ListParagraph"/>
        <w:numPr>
          <w:ilvl w:val="4"/>
          <w:numId w:val="7"/>
        </w:numPr>
        <w:spacing w:line="276" w:lineRule="auto"/>
      </w:pPr>
      <w:r>
        <w:t>DOUT = 1 means character is ready to be received</w:t>
      </w:r>
    </w:p>
    <w:p w14:paraId="17838F4E" w14:textId="1867DD6A" w:rsidR="00877044" w:rsidRDefault="00877044" w:rsidP="00877044">
      <w:pPr>
        <w:pStyle w:val="ListParagraph"/>
        <w:numPr>
          <w:ilvl w:val="4"/>
          <w:numId w:val="7"/>
        </w:numPr>
        <w:spacing w:line="276" w:lineRule="auto"/>
      </w:pPr>
      <w:r>
        <w:t>WRITEWAIT:</w:t>
      </w:r>
    </w:p>
    <w:p w14:paraId="63A5F430" w14:textId="5165840B" w:rsidR="00877044" w:rsidRDefault="00877044" w:rsidP="00877044">
      <w:pPr>
        <w:pStyle w:val="ListParagraph"/>
        <w:spacing w:line="276" w:lineRule="auto"/>
        <w:ind w:left="3240"/>
      </w:pPr>
      <w:r>
        <w:t>LDRB</w:t>
      </w:r>
      <w:r>
        <w:tab/>
        <w:t>R4, DSP_STATUS</w:t>
      </w:r>
      <w:r w:rsidR="00E77745">
        <w:tab/>
        <w:t>;load status byte</w:t>
      </w:r>
    </w:p>
    <w:p w14:paraId="3A8BBBCB" w14:textId="39B0438A" w:rsidR="00877044" w:rsidRDefault="00877044" w:rsidP="00877044">
      <w:pPr>
        <w:pStyle w:val="ListParagraph"/>
        <w:spacing w:line="276" w:lineRule="auto"/>
        <w:ind w:left="3240"/>
      </w:pPr>
      <w:r>
        <w:t>AND</w:t>
      </w:r>
      <w:r w:rsidR="00800A8F">
        <w:t>S</w:t>
      </w:r>
      <w:bookmarkStart w:id="0" w:name="_GoBack"/>
      <w:bookmarkEnd w:id="0"/>
      <w:r>
        <w:t xml:space="preserve"> </w:t>
      </w:r>
      <w:r>
        <w:tab/>
        <w:t>R4, R4, #4</w:t>
      </w:r>
      <w:r>
        <w:tab/>
      </w:r>
      <w:r>
        <w:tab/>
        <w:t>;check third bit</w:t>
      </w:r>
    </w:p>
    <w:p w14:paraId="08C4D3DD" w14:textId="04A448D5" w:rsidR="00877044" w:rsidRDefault="00877044" w:rsidP="00877044">
      <w:pPr>
        <w:pStyle w:val="ListParagraph"/>
        <w:spacing w:line="276" w:lineRule="auto"/>
        <w:ind w:left="3240"/>
      </w:pPr>
      <w:r>
        <w:t xml:space="preserve">CBZ </w:t>
      </w:r>
      <w:r>
        <w:tab/>
        <w:t>R4, WRITEWAIT</w:t>
      </w:r>
      <w:r w:rsidR="00BB32F8">
        <w:tab/>
        <w:t>;if DOUT = 0, loop back</w:t>
      </w:r>
    </w:p>
    <w:p w14:paraId="67C3588F" w14:textId="2D8AD83D" w:rsidR="00AF05CE" w:rsidRDefault="00AF05CE" w:rsidP="00877044">
      <w:pPr>
        <w:pStyle w:val="ListParagraph"/>
        <w:spacing w:line="276" w:lineRule="auto"/>
        <w:ind w:left="3240"/>
      </w:pPr>
      <w:r>
        <w:t>STRB</w:t>
      </w:r>
      <w:r>
        <w:tab/>
        <w:t>R5, DSP_DATA</w:t>
      </w:r>
      <w:r w:rsidR="00BB32F8">
        <w:tab/>
        <w:t>;if DOUT = 1, save data byte</w:t>
      </w:r>
    </w:p>
    <w:p w14:paraId="5BBA62A9" w14:textId="10D6D596" w:rsidR="00877044" w:rsidRDefault="00FA4965" w:rsidP="00FA4965">
      <w:pPr>
        <w:pStyle w:val="ListParagraph"/>
        <w:numPr>
          <w:ilvl w:val="2"/>
          <w:numId w:val="7"/>
        </w:numPr>
        <w:spacing w:line="276" w:lineRule="auto"/>
      </w:pPr>
      <w:r>
        <w:t>Problems with polling</w:t>
      </w:r>
    </w:p>
    <w:p w14:paraId="6799C2E6" w14:textId="429F3DA6" w:rsidR="00FA4965" w:rsidRDefault="00FA4965" w:rsidP="00FA4965">
      <w:pPr>
        <w:pStyle w:val="ListParagraph"/>
        <w:numPr>
          <w:ilvl w:val="3"/>
          <w:numId w:val="7"/>
        </w:numPr>
        <w:spacing w:line="276" w:lineRule="auto"/>
      </w:pPr>
      <w:r>
        <w:t>Continuous involvement of processor – can’t get anything else done</w:t>
      </w:r>
    </w:p>
    <w:p w14:paraId="720CDF18" w14:textId="5AF3B733" w:rsidR="00FA4965" w:rsidRPr="00FA4965" w:rsidRDefault="00FA4965" w:rsidP="00FA496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Interrupt-driven I/O</w:t>
      </w:r>
    </w:p>
    <w:p w14:paraId="757314D9" w14:textId="7D968D4D" w:rsidR="00FA4965" w:rsidRDefault="00BD4EA1" w:rsidP="00FA4965">
      <w:pPr>
        <w:pStyle w:val="ListParagraph"/>
        <w:numPr>
          <w:ilvl w:val="1"/>
          <w:numId w:val="7"/>
        </w:numPr>
        <w:spacing w:line="276" w:lineRule="auto"/>
      </w:pPr>
      <w:r>
        <w:t>An i</w:t>
      </w:r>
      <w:r w:rsidRPr="00BD4EA1">
        <w:t>nterrupt</w:t>
      </w:r>
      <w:r>
        <w:t xml:space="preserve"> causes processor to deviate from its normal instruction sequence and respond to a high priority event</w:t>
      </w:r>
    </w:p>
    <w:p w14:paraId="54723718" w14:textId="28F45481" w:rsidR="00F53097" w:rsidRDefault="00BD4EA1" w:rsidP="0056021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Interrupt service routine</w:t>
      </w:r>
      <w:r>
        <w:t xml:space="preserve"> </w:t>
      </w:r>
      <w:r w:rsidR="005A651A">
        <w:t xml:space="preserve">– </w:t>
      </w:r>
      <w:r w:rsidR="00560212">
        <w:t>works like a subroutine that is called to service an I/O device</w:t>
      </w:r>
    </w:p>
    <w:p w14:paraId="25A42C7F" w14:textId="4D7A1157" w:rsidR="00274263" w:rsidRDefault="00274263" w:rsidP="00274263">
      <w:pPr>
        <w:pStyle w:val="ListParagraph"/>
        <w:numPr>
          <w:ilvl w:val="2"/>
          <w:numId w:val="7"/>
        </w:numPr>
        <w:spacing w:line="276" w:lineRule="auto"/>
      </w:pPr>
      <w:r>
        <w:t>Different from subroutine:</w:t>
      </w:r>
    </w:p>
    <w:p w14:paraId="2490437E" w14:textId="5B73FBDE" w:rsidR="00274263" w:rsidRDefault="00274263" w:rsidP="00274263">
      <w:pPr>
        <w:pStyle w:val="ListParagraph"/>
        <w:numPr>
          <w:ilvl w:val="3"/>
          <w:numId w:val="7"/>
        </w:numPr>
        <w:spacing w:line="276" w:lineRule="auto"/>
      </w:pPr>
      <w:r>
        <w:t>Function performed by ISR may not be related to program being executed</w:t>
      </w:r>
    </w:p>
    <w:p w14:paraId="755510D7" w14:textId="0A5C9BED" w:rsidR="00274263" w:rsidRDefault="00274263" w:rsidP="00274263">
      <w:pPr>
        <w:pStyle w:val="ListParagraph"/>
        <w:numPr>
          <w:ilvl w:val="3"/>
          <w:numId w:val="7"/>
        </w:numPr>
        <w:spacing w:line="276" w:lineRule="auto"/>
      </w:pPr>
      <w:r>
        <w:t>ISR must not affect the state of current program</w:t>
      </w:r>
    </w:p>
    <w:p w14:paraId="290A7F65" w14:textId="138EE544" w:rsidR="0040637E" w:rsidRDefault="005B67A9" w:rsidP="00A814E0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P</w:t>
      </w:r>
      <w:r w:rsidR="0040637E">
        <w:t xml:space="preserve">rocessor finishes execution of current instruction </w:t>
      </w:r>
      <w:r w:rsidR="00F95F5E">
        <w:t>before servicing interrupts</w:t>
      </w:r>
    </w:p>
    <w:p w14:paraId="225550CB" w14:textId="2C04E8DE" w:rsidR="00901EAE" w:rsidRDefault="00901EAE" w:rsidP="00A814E0">
      <w:pPr>
        <w:pStyle w:val="ListParagraph"/>
        <w:numPr>
          <w:ilvl w:val="2"/>
          <w:numId w:val="7"/>
        </w:numPr>
        <w:spacing w:line="276" w:lineRule="auto"/>
      </w:pPr>
      <w:r>
        <w:t>Processor saves the state of PC and the processor status register (PS)</w:t>
      </w:r>
    </w:p>
    <w:p w14:paraId="6AE69C3E" w14:textId="20BC3B81" w:rsidR="00901EAE" w:rsidRDefault="00901EAE" w:rsidP="00A814E0">
      <w:pPr>
        <w:pStyle w:val="ListParagraph"/>
        <w:numPr>
          <w:ilvl w:val="2"/>
          <w:numId w:val="7"/>
        </w:numPr>
        <w:spacing w:line="276" w:lineRule="auto"/>
      </w:pPr>
      <w:r>
        <w:t xml:space="preserve">PC </w:t>
      </w:r>
      <w:r>
        <w:sym w:font="Symbol" w:char="F0AC"/>
      </w:r>
      <w:r>
        <w:t xml:space="preserve"> address of first instruction in ISR</w:t>
      </w:r>
    </w:p>
    <w:p w14:paraId="126A9712" w14:textId="76146803" w:rsidR="00901EAE" w:rsidRDefault="00901EAE" w:rsidP="00A814E0">
      <w:pPr>
        <w:pStyle w:val="ListParagraph"/>
        <w:numPr>
          <w:ilvl w:val="2"/>
          <w:numId w:val="7"/>
        </w:numPr>
        <w:spacing w:line="276" w:lineRule="auto"/>
      </w:pPr>
      <w:r>
        <w:t>Execute ISR</w:t>
      </w:r>
    </w:p>
    <w:p w14:paraId="62977CEB" w14:textId="3D348BE1" w:rsidR="005E4C46" w:rsidRDefault="005E4C46" w:rsidP="00A814E0">
      <w:pPr>
        <w:pStyle w:val="ListParagraph"/>
        <w:numPr>
          <w:ilvl w:val="3"/>
          <w:numId w:val="7"/>
        </w:numPr>
        <w:spacing w:line="276" w:lineRule="auto"/>
      </w:pPr>
      <w:r>
        <w:t xml:space="preserve">ISR must handle saving &amp; </w:t>
      </w:r>
      <w:r w:rsidR="0018770E">
        <w:t>restoring</w:t>
      </w:r>
      <w:r>
        <w:t xml:space="preserve"> registers that will be used</w:t>
      </w:r>
    </w:p>
    <w:p w14:paraId="1988422E" w14:textId="65AF555C" w:rsidR="00901EAE" w:rsidRDefault="00901EAE" w:rsidP="00A814E0">
      <w:pPr>
        <w:pStyle w:val="ListParagraph"/>
        <w:numPr>
          <w:ilvl w:val="2"/>
          <w:numId w:val="7"/>
        </w:numPr>
        <w:spacing w:line="276" w:lineRule="auto"/>
      </w:pPr>
      <w:r>
        <w:t xml:space="preserve">PC </w:t>
      </w:r>
      <w:r>
        <w:sym w:font="Symbol" w:char="F0AC"/>
      </w:r>
      <w:r>
        <w:t xml:space="preserve"> address of next instruction in main program</w:t>
      </w:r>
    </w:p>
    <w:p w14:paraId="1078A152" w14:textId="1067EA1D" w:rsidR="00D3282A" w:rsidRDefault="00D3282A" w:rsidP="00D3282A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Interrupt latency</w:t>
      </w:r>
      <w:r>
        <w:t xml:space="preserve"> – delay caused by state saving and calling the ISR</w:t>
      </w:r>
    </w:p>
    <w:p w14:paraId="7D8D04CB" w14:textId="14256297" w:rsidR="00D3282A" w:rsidRDefault="00D3282A" w:rsidP="00D3282A">
      <w:pPr>
        <w:pStyle w:val="ListParagraph"/>
        <w:numPr>
          <w:ilvl w:val="1"/>
          <w:numId w:val="7"/>
        </w:numPr>
        <w:spacing w:line="276" w:lineRule="auto"/>
      </w:pPr>
      <w:r>
        <w:t>Interrupts must be disabled when an ISR is in execution – otherwise can cause recursive calls, infinite loops etc.</w:t>
      </w:r>
    </w:p>
    <w:p w14:paraId="6A107355" w14:textId="79293C3C" w:rsidR="00D3282A" w:rsidRDefault="00D3282A" w:rsidP="00D3282A">
      <w:pPr>
        <w:pStyle w:val="ListParagraph"/>
        <w:numPr>
          <w:ilvl w:val="2"/>
          <w:numId w:val="7"/>
        </w:numPr>
        <w:spacing w:line="276" w:lineRule="auto"/>
      </w:pPr>
      <w:r>
        <w:t xml:space="preserve">PS register </w:t>
      </w:r>
      <w:r>
        <w:sym w:font="Symbol" w:char="F0AE"/>
      </w:r>
      <w:r>
        <w:t xml:space="preserve"> </w:t>
      </w:r>
      <w:r>
        <w:rPr>
          <w:u w:val="single"/>
        </w:rPr>
        <w:t>interrupt enable</w:t>
      </w:r>
      <w:r w:rsidRPr="005A7472">
        <w:t xml:space="preserve"> (IE)</w:t>
      </w:r>
      <w:r>
        <w:t xml:space="preserve"> bit</w:t>
      </w:r>
    </w:p>
    <w:p w14:paraId="09B00904" w14:textId="654FE81F" w:rsidR="00FB619B" w:rsidRPr="00FB619B" w:rsidRDefault="00FB619B" w:rsidP="00FB619B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FB619B">
        <w:rPr>
          <w:b/>
        </w:rPr>
        <w:t>Handling single-device interrupt:</w:t>
      </w:r>
    </w:p>
    <w:p w14:paraId="7CC5C054" w14:textId="77777777" w:rsidR="00FB619B" w:rsidRPr="00FB619B" w:rsidRDefault="00FB619B" w:rsidP="00FB619B">
      <w:pPr>
        <w:pStyle w:val="ListParagraph"/>
        <w:numPr>
          <w:ilvl w:val="2"/>
          <w:numId w:val="7"/>
        </w:numPr>
        <w:spacing w:line="276" w:lineRule="auto"/>
      </w:pPr>
      <w:r>
        <w:t xml:space="preserve">Device sends </w:t>
      </w:r>
      <w:r w:rsidRPr="00EE1680">
        <w:rPr>
          <w:u w:val="single"/>
        </w:rPr>
        <w:t>interrupt request signa</w:t>
      </w:r>
      <w:r>
        <w:rPr>
          <w:u w:val="single"/>
        </w:rPr>
        <w:t>l</w:t>
      </w:r>
    </w:p>
    <w:p w14:paraId="737CBC74" w14:textId="2EB5D9CC" w:rsidR="00FB619B" w:rsidRDefault="00567D6D" w:rsidP="00FB619B">
      <w:pPr>
        <w:pStyle w:val="ListParagraph"/>
        <w:numPr>
          <w:ilvl w:val="2"/>
          <w:numId w:val="7"/>
        </w:numPr>
        <w:spacing w:line="276" w:lineRule="auto"/>
      </w:pPr>
      <w:r>
        <w:t>Processor interrupts program and saves PC &amp; PS</w:t>
      </w:r>
    </w:p>
    <w:p w14:paraId="11712228" w14:textId="2A6890CE" w:rsidR="00567D6D" w:rsidRPr="00FB619B" w:rsidRDefault="00567D6D" w:rsidP="00FB619B">
      <w:pPr>
        <w:pStyle w:val="ListParagraph"/>
        <w:numPr>
          <w:ilvl w:val="2"/>
          <w:numId w:val="7"/>
        </w:numPr>
        <w:spacing w:line="276" w:lineRule="auto"/>
      </w:pPr>
      <w:r>
        <w:t xml:space="preserve">IE bit set to 0 </w:t>
      </w:r>
      <w:r w:rsidR="00CA5A94">
        <w:sym w:font="Symbol" w:char="F0AE"/>
      </w:r>
      <w:r>
        <w:t xml:space="preserve"> disables (ignores) interrupts</w:t>
      </w:r>
    </w:p>
    <w:p w14:paraId="7170A67D" w14:textId="2C5D3ADA" w:rsidR="00FB619B" w:rsidRDefault="00FB619B" w:rsidP="00FB619B">
      <w:pPr>
        <w:pStyle w:val="ListParagraph"/>
        <w:numPr>
          <w:ilvl w:val="2"/>
          <w:numId w:val="7"/>
        </w:numPr>
        <w:spacing w:line="276" w:lineRule="auto"/>
      </w:pPr>
      <w:r>
        <w:t xml:space="preserve">ISR called </w:t>
      </w:r>
      <w:r w:rsidR="00CA5A94">
        <w:sym w:font="Symbol" w:char="F0AE"/>
      </w:r>
      <w:r>
        <w:t xml:space="preserve"> processor sends </w:t>
      </w:r>
      <w:r>
        <w:rPr>
          <w:u w:val="single"/>
        </w:rPr>
        <w:t>interrupt acknowledge signal</w:t>
      </w:r>
      <w:r>
        <w:t xml:space="preserve"> </w:t>
      </w:r>
      <w:r>
        <w:sym w:font="Symbol" w:char="F0AE"/>
      </w:r>
      <w:r>
        <w:t xml:space="preserve"> device deactivates request signal</w:t>
      </w:r>
    </w:p>
    <w:p w14:paraId="07E129AE" w14:textId="5B071400" w:rsidR="00A814E0" w:rsidRDefault="00C31DFD" w:rsidP="00D3282A">
      <w:pPr>
        <w:pStyle w:val="ListParagraph"/>
        <w:numPr>
          <w:ilvl w:val="2"/>
          <w:numId w:val="7"/>
        </w:numPr>
        <w:spacing w:line="276" w:lineRule="auto"/>
      </w:pPr>
      <w:r>
        <w:t xml:space="preserve">ISR finishes </w:t>
      </w:r>
      <w:r>
        <w:sym w:font="Symbol" w:char="F0AE"/>
      </w:r>
      <w:r>
        <w:t xml:space="preserve"> processor restores saved state</w:t>
      </w:r>
    </w:p>
    <w:p w14:paraId="1C3C9404" w14:textId="65843FB6" w:rsidR="00C31DFD" w:rsidRDefault="00C31DFD" w:rsidP="00D3282A">
      <w:pPr>
        <w:pStyle w:val="ListParagraph"/>
        <w:numPr>
          <w:ilvl w:val="2"/>
          <w:numId w:val="7"/>
        </w:numPr>
        <w:spacing w:line="276" w:lineRule="auto"/>
      </w:pPr>
      <w:r>
        <w:t xml:space="preserve">IE bit set to 1 </w:t>
      </w:r>
      <w:r>
        <w:sym w:font="Symbol" w:char="F0AE"/>
      </w:r>
      <w:r>
        <w:t xml:space="preserve"> enables interrupts</w:t>
      </w:r>
    </w:p>
    <w:p w14:paraId="5B7D0060" w14:textId="593927DC" w:rsidR="00C31DFD" w:rsidRDefault="00C31DFD" w:rsidP="00D3282A">
      <w:pPr>
        <w:pStyle w:val="ListParagraph"/>
        <w:numPr>
          <w:ilvl w:val="2"/>
          <w:numId w:val="7"/>
        </w:numPr>
        <w:spacing w:line="276" w:lineRule="auto"/>
      </w:pPr>
      <w:r>
        <w:t>Resume execution of interrupted program</w:t>
      </w:r>
    </w:p>
    <w:p w14:paraId="43EAD13C" w14:textId="14F11309" w:rsidR="00776C91" w:rsidRPr="00401D98" w:rsidRDefault="00401D98" w:rsidP="00776C91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Multiple-device interrupt:</w:t>
      </w:r>
    </w:p>
    <w:p w14:paraId="23DA9E21" w14:textId="6F4946DF" w:rsidR="00401D98" w:rsidRDefault="00401D98" w:rsidP="00401D98">
      <w:pPr>
        <w:pStyle w:val="ListParagraph"/>
        <w:numPr>
          <w:ilvl w:val="2"/>
          <w:numId w:val="7"/>
        </w:numPr>
        <w:spacing w:line="276" w:lineRule="auto"/>
      </w:pPr>
      <w:r>
        <w:t>Processor needs to know which device raised the request signal</w:t>
      </w:r>
    </w:p>
    <w:p w14:paraId="33B62F81" w14:textId="4FCCB950" w:rsidR="00401D98" w:rsidRDefault="00401D98" w:rsidP="00401D98">
      <w:pPr>
        <w:pStyle w:val="ListParagraph"/>
        <w:numPr>
          <w:ilvl w:val="3"/>
          <w:numId w:val="7"/>
        </w:numPr>
        <w:spacing w:line="276" w:lineRule="auto"/>
      </w:pPr>
      <w:r>
        <w:rPr>
          <w:u w:val="single"/>
        </w:rPr>
        <w:t>IQR bit</w:t>
      </w:r>
      <w:r>
        <w:t xml:space="preserve"> in the device’s status register indicates it is requesting an interrupt</w:t>
      </w:r>
    </w:p>
    <w:p w14:paraId="1604C380" w14:textId="410B0F56" w:rsidR="00401D98" w:rsidRDefault="00401D98" w:rsidP="00401D98">
      <w:pPr>
        <w:pStyle w:val="ListParagraph"/>
        <w:numPr>
          <w:ilvl w:val="3"/>
          <w:numId w:val="7"/>
        </w:numPr>
        <w:spacing w:line="276" w:lineRule="auto"/>
      </w:pPr>
      <w:r>
        <w:t>Can poll every device to see which device has IRQ = 1</w:t>
      </w:r>
    </w:p>
    <w:p w14:paraId="2DA8D549" w14:textId="63557EB6" w:rsidR="00401D98" w:rsidRDefault="00401D98" w:rsidP="00401D98">
      <w:pPr>
        <w:pStyle w:val="ListParagraph"/>
        <w:numPr>
          <w:ilvl w:val="3"/>
          <w:numId w:val="7"/>
        </w:numPr>
        <w:spacing w:line="276" w:lineRule="auto"/>
      </w:pPr>
      <w:r>
        <w:t>Or, use vectored interrupts</w:t>
      </w:r>
    </w:p>
    <w:p w14:paraId="0C7A7298" w14:textId="280ABD57" w:rsidR="00FB29DF" w:rsidRDefault="00FB29DF" w:rsidP="00FB29DF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Interrupt vector table</w:t>
      </w:r>
      <w:r>
        <w:t xml:space="preserve"> – a fixed portion of memory that holds addresses to ISRs</w:t>
      </w:r>
    </w:p>
    <w:p w14:paraId="2809A7AB" w14:textId="6FB63CB2" w:rsidR="00866C6C" w:rsidRDefault="00866C6C" w:rsidP="00866C6C">
      <w:pPr>
        <w:pStyle w:val="ListParagraph"/>
        <w:numPr>
          <w:ilvl w:val="3"/>
          <w:numId w:val="7"/>
        </w:numPr>
        <w:spacing w:line="276" w:lineRule="auto"/>
      </w:pPr>
      <w:r>
        <w:t xml:space="preserve">I/O device provides an </w:t>
      </w:r>
      <w:r w:rsidRPr="00866C6C">
        <w:rPr>
          <w:u w:val="single"/>
        </w:rPr>
        <w:t>interrupt code</w:t>
      </w:r>
      <w:r>
        <w:t xml:space="preserve"> along with request signal</w:t>
      </w:r>
    </w:p>
    <w:p w14:paraId="74D3782D" w14:textId="6F8CA4C2" w:rsidR="00866C6C" w:rsidRDefault="00866C6C" w:rsidP="00866C6C">
      <w:pPr>
        <w:pStyle w:val="ListParagraph"/>
        <w:numPr>
          <w:ilvl w:val="3"/>
          <w:numId w:val="7"/>
        </w:numPr>
        <w:spacing w:line="276" w:lineRule="auto"/>
      </w:pPr>
      <w:r>
        <w:t xml:space="preserve">Interrupt code is used as a pointer into the vector table to get the address of </w:t>
      </w:r>
      <w:r w:rsidR="00C42CEB">
        <w:t>the corresponding</w:t>
      </w:r>
      <w:r>
        <w:t xml:space="preserve"> ISR</w:t>
      </w:r>
    </w:p>
    <w:p w14:paraId="6CBE479F" w14:textId="2CF33866" w:rsidR="00BE7962" w:rsidRDefault="00BE7962" w:rsidP="00BE7962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Shared interrupt signal</w:t>
      </w:r>
    </w:p>
    <w:p w14:paraId="0E2EA564" w14:textId="722FD1D3" w:rsidR="0050085D" w:rsidRDefault="005E3B6B" w:rsidP="00BE7962">
      <w:pPr>
        <w:pStyle w:val="ListParagraph"/>
        <w:numPr>
          <w:ilvl w:val="3"/>
          <w:numId w:val="7"/>
        </w:numPr>
        <w:spacing w:line="276" w:lineRule="auto"/>
      </w:pPr>
      <w:r>
        <w:t>Devices share the same wire – signal</w:t>
      </w:r>
      <w:r w:rsidR="0050085D">
        <w:t xml:space="preserve"> </w:t>
      </w:r>
      <w:r w:rsidR="00941F18">
        <w:t>sent</w:t>
      </w:r>
      <w:r w:rsidR="0050085D">
        <w:t xml:space="preserve"> if any device requests to interrupt</w:t>
      </w:r>
      <w:r>
        <w:t xml:space="preserve"> </w:t>
      </w:r>
    </w:p>
    <w:p w14:paraId="7687882B" w14:textId="77777777" w:rsidR="00C97C4F" w:rsidRDefault="00BE7962" w:rsidP="00BE7962">
      <w:pPr>
        <w:pStyle w:val="ListParagraph"/>
        <w:numPr>
          <w:ilvl w:val="3"/>
          <w:numId w:val="7"/>
        </w:numPr>
        <w:spacing w:line="276" w:lineRule="auto"/>
      </w:pPr>
      <w:r>
        <w:t xml:space="preserve">Processor </w:t>
      </w:r>
      <w:r w:rsidR="00C97C4F">
        <w:t>calls a generic ISR that</w:t>
      </w:r>
      <w:r>
        <w:t xml:space="preserve"> poll</w:t>
      </w:r>
      <w:r w:rsidR="00C97C4F">
        <w:t>s every device</w:t>
      </w:r>
    </w:p>
    <w:p w14:paraId="06A69E50" w14:textId="2549B0FC" w:rsidR="00DF6F41" w:rsidRDefault="00C97C4F" w:rsidP="00DF6F41">
      <w:pPr>
        <w:pStyle w:val="ListParagraph"/>
        <w:numPr>
          <w:ilvl w:val="3"/>
          <w:numId w:val="7"/>
        </w:numPr>
        <w:spacing w:line="276" w:lineRule="auto"/>
      </w:pPr>
      <w:r>
        <w:t>O</w:t>
      </w:r>
      <w:r w:rsidR="00BE7962">
        <w:t>r device sup</w:t>
      </w:r>
      <w:r w:rsidR="00DF6F41">
        <w:t>plies</w:t>
      </w:r>
      <w:r w:rsidR="00BE7962">
        <w:t xml:space="preserve"> an interrupt code</w:t>
      </w:r>
      <w:r w:rsidR="00DF6F41">
        <w:t xml:space="preserve"> </w:t>
      </w:r>
    </w:p>
    <w:p w14:paraId="5C5245EB" w14:textId="24C999EA" w:rsidR="00BE7962" w:rsidRPr="00BE7962" w:rsidRDefault="00BE7962" w:rsidP="00BE7962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Dedicated interrupt signal</w:t>
      </w:r>
    </w:p>
    <w:p w14:paraId="0C409610" w14:textId="65C8C53E" w:rsidR="00BE7962" w:rsidRDefault="00BE7962" w:rsidP="00BE7962">
      <w:pPr>
        <w:pStyle w:val="ListParagraph"/>
        <w:numPr>
          <w:ilvl w:val="3"/>
          <w:numId w:val="7"/>
        </w:numPr>
        <w:spacing w:line="276" w:lineRule="auto"/>
      </w:pPr>
      <w:r>
        <w:t>Processors knows the source of request – ISR can be retrieved immediately</w:t>
      </w:r>
    </w:p>
    <w:p w14:paraId="128A7C21" w14:textId="71E483E8" w:rsidR="00BE7962" w:rsidRDefault="00BE7962" w:rsidP="00BE7962">
      <w:pPr>
        <w:pStyle w:val="ListParagraph"/>
        <w:numPr>
          <w:ilvl w:val="3"/>
          <w:numId w:val="7"/>
        </w:numPr>
        <w:spacing w:line="276" w:lineRule="auto"/>
      </w:pPr>
      <w:r>
        <w:t>Minimizes interrupt latency</w:t>
      </w:r>
      <w:r w:rsidR="005E3B6B">
        <w:t xml:space="preserve"> but more wires are required </w:t>
      </w:r>
      <w:r w:rsidR="00DC605C">
        <w:t>(one per device)</w:t>
      </w:r>
    </w:p>
    <w:p w14:paraId="6F9B6BDE" w14:textId="4206717E" w:rsidR="00DB6E8D" w:rsidRDefault="00DB6E8D" w:rsidP="00DB6E8D">
      <w:pPr>
        <w:pStyle w:val="ListParagraph"/>
        <w:numPr>
          <w:ilvl w:val="2"/>
          <w:numId w:val="7"/>
        </w:numPr>
        <w:spacing w:line="276" w:lineRule="auto"/>
      </w:pPr>
      <w:r>
        <w:t>Interrupt nesting</w:t>
      </w:r>
    </w:p>
    <w:p w14:paraId="42D6B5BA" w14:textId="6FD1FA1E" w:rsidR="00DB6E8D" w:rsidRDefault="00DB6E8D" w:rsidP="00DB6E8D">
      <w:pPr>
        <w:pStyle w:val="ListParagraph"/>
        <w:numPr>
          <w:ilvl w:val="3"/>
          <w:numId w:val="7"/>
        </w:numPr>
        <w:spacing w:line="276" w:lineRule="auto"/>
      </w:pPr>
      <w:r>
        <w:t>Allows higher-priority interrupt request to be processed while an ISR is in execution</w:t>
      </w:r>
    </w:p>
    <w:p w14:paraId="65753D51" w14:textId="095EFA26" w:rsidR="00DB6E8D" w:rsidRDefault="00DB6E8D" w:rsidP="00DB6E8D">
      <w:pPr>
        <w:pStyle w:val="ListParagraph"/>
        <w:numPr>
          <w:ilvl w:val="3"/>
          <w:numId w:val="7"/>
        </w:numPr>
        <w:spacing w:line="276" w:lineRule="auto"/>
      </w:pPr>
      <w:r>
        <w:t>Similar to subroutine nesting</w:t>
      </w:r>
    </w:p>
    <w:p w14:paraId="50B616B9" w14:textId="1CAE08BA" w:rsidR="00DB6E8D" w:rsidRDefault="00DB6E8D" w:rsidP="00913734">
      <w:pPr>
        <w:pStyle w:val="ListParagraph"/>
        <w:numPr>
          <w:ilvl w:val="2"/>
          <w:numId w:val="7"/>
        </w:numPr>
        <w:spacing w:line="276" w:lineRule="auto"/>
      </w:pPr>
      <w:r>
        <w:t>Arbitration</w:t>
      </w:r>
      <w:r w:rsidR="00913734">
        <w:t xml:space="preserve"> – determines priority between simultaneous interrupt requests</w:t>
      </w:r>
    </w:p>
    <w:p w14:paraId="726EB8A2" w14:textId="327AD216" w:rsidR="00913734" w:rsidRDefault="00913734" w:rsidP="00913734">
      <w:pPr>
        <w:pStyle w:val="ListParagraph"/>
        <w:numPr>
          <w:ilvl w:val="2"/>
          <w:numId w:val="7"/>
        </w:numPr>
        <w:spacing w:line="276" w:lineRule="auto"/>
      </w:pPr>
      <w:r>
        <w:t>Can set IE bit for each device</w:t>
      </w:r>
    </w:p>
    <w:p w14:paraId="1DCBE772" w14:textId="7B3462FD" w:rsidR="00913734" w:rsidRDefault="00913734" w:rsidP="00913734">
      <w:pPr>
        <w:pStyle w:val="ListParagraph"/>
        <w:numPr>
          <w:ilvl w:val="3"/>
          <w:numId w:val="7"/>
        </w:numPr>
        <w:spacing w:line="276" w:lineRule="auto"/>
      </w:pPr>
      <w:r>
        <w:t>E.g. KIE = 1 enables interrupts from keyboard</w:t>
      </w:r>
    </w:p>
    <w:p w14:paraId="331657D5" w14:textId="7BA62496" w:rsidR="00913734" w:rsidRDefault="00913734" w:rsidP="00913734">
      <w:pPr>
        <w:pStyle w:val="ListParagraph"/>
        <w:numPr>
          <w:ilvl w:val="3"/>
          <w:numId w:val="7"/>
        </w:numPr>
        <w:spacing w:line="276" w:lineRule="auto"/>
      </w:pPr>
      <w:r>
        <w:t>E.g. DIE = 0 disables interrupts from display</w:t>
      </w:r>
    </w:p>
    <w:p w14:paraId="2FD68ACD" w14:textId="387AE9E4" w:rsidR="00913734" w:rsidRDefault="00540BC8" w:rsidP="00913734">
      <w:pPr>
        <w:pStyle w:val="ListParagraph"/>
        <w:numPr>
          <w:ilvl w:val="2"/>
          <w:numId w:val="7"/>
        </w:numPr>
        <w:spacing w:line="276" w:lineRule="auto"/>
      </w:pPr>
      <w:r>
        <w:t>Other control registers</w:t>
      </w:r>
    </w:p>
    <w:p w14:paraId="077BEE8A" w14:textId="397DD271" w:rsidR="00540BC8" w:rsidRDefault="00540BC8" w:rsidP="00540BC8">
      <w:pPr>
        <w:pStyle w:val="ListParagraph"/>
        <w:numPr>
          <w:ilvl w:val="3"/>
          <w:numId w:val="7"/>
        </w:numPr>
        <w:spacing w:line="276" w:lineRule="auto"/>
      </w:pPr>
      <w:r>
        <w:t>IPS – where PS is automatically saved upon interrupt request</w:t>
      </w:r>
    </w:p>
    <w:p w14:paraId="22D3FC2B" w14:textId="62A60263" w:rsidR="00540BC8" w:rsidRDefault="00540BC8" w:rsidP="00540BC8">
      <w:pPr>
        <w:pStyle w:val="ListParagraph"/>
        <w:numPr>
          <w:ilvl w:val="3"/>
          <w:numId w:val="7"/>
        </w:numPr>
        <w:spacing w:line="276" w:lineRule="auto"/>
      </w:pPr>
      <w:r>
        <w:t>IENABLE – one bit per device to recognize requests from each device</w:t>
      </w:r>
    </w:p>
    <w:p w14:paraId="4A0CA86C" w14:textId="3B9A75ED" w:rsidR="00540BC8" w:rsidRDefault="00540BC8" w:rsidP="00540BC8">
      <w:pPr>
        <w:pStyle w:val="ListParagraph"/>
        <w:numPr>
          <w:ilvl w:val="3"/>
          <w:numId w:val="7"/>
        </w:numPr>
        <w:spacing w:line="276" w:lineRule="auto"/>
      </w:pPr>
      <w:r>
        <w:t>IPENDING – one bit per device to indicate if a request has not yet been serviced</w:t>
      </w:r>
    </w:p>
    <w:p w14:paraId="211E5070" w14:textId="338ED30F" w:rsidR="00C444C6" w:rsidRDefault="00C444C6" w:rsidP="00C444C6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Exceptions</w:t>
      </w:r>
    </w:p>
    <w:p w14:paraId="6C12DF1E" w14:textId="0E65D1E1" w:rsidR="00C444C6" w:rsidRDefault="00CF439B" w:rsidP="00C444C6">
      <w:pPr>
        <w:pStyle w:val="ListParagraph"/>
        <w:numPr>
          <w:ilvl w:val="2"/>
          <w:numId w:val="7"/>
        </w:numPr>
        <w:spacing w:line="276" w:lineRule="auto"/>
      </w:pPr>
      <w:r>
        <w:t>Refers to any type of interruption of execution</w:t>
      </w:r>
    </w:p>
    <w:p w14:paraId="76D96E35" w14:textId="7E558E6A" w:rsidR="00CF439B" w:rsidRPr="007C2BB5" w:rsidRDefault="00CF439B" w:rsidP="00C444C6">
      <w:pPr>
        <w:pStyle w:val="ListParagraph"/>
        <w:numPr>
          <w:ilvl w:val="2"/>
          <w:numId w:val="7"/>
        </w:numPr>
        <w:spacing w:line="276" w:lineRule="auto"/>
      </w:pPr>
      <w:r>
        <w:t>E.g. I/O interruptions, error recovery, debugging</w:t>
      </w:r>
    </w:p>
    <w:sectPr w:rsidR="00CF439B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A7"/>
    <w:rsid w:val="0003028E"/>
    <w:rsid w:val="000727E2"/>
    <w:rsid w:val="000B53D5"/>
    <w:rsid w:val="000C4A5E"/>
    <w:rsid w:val="001159E1"/>
    <w:rsid w:val="0018770E"/>
    <w:rsid w:val="001B0B39"/>
    <w:rsid w:val="00245633"/>
    <w:rsid w:val="00274263"/>
    <w:rsid w:val="00401D98"/>
    <w:rsid w:val="0040637E"/>
    <w:rsid w:val="00447876"/>
    <w:rsid w:val="00462AF5"/>
    <w:rsid w:val="00495D2E"/>
    <w:rsid w:val="0050085D"/>
    <w:rsid w:val="00540BC8"/>
    <w:rsid w:val="00560212"/>
    <w:rsid w:val="00567D6D"/>
    <w:rsid w:val="005A21A7"/>
    <w:rsid w:val="005A651A"/>
    <w:rsid w:val="005A7472"/>
    <w:rsid w:val="005B67A9"/>
    <w:rsid w:val="005E3B6B"/>
    <w:rsid w:val="005E4C46"/>
    <w:rsid w:val="006D79D4"/>
    <w:rsid w:val="00776C91"/>
    <w:rsid w:val="00793B4B"/>
    <w:rsid w:val="007A3856"/>
    <w:rsid w:val="007C2BB5"/>
    <w:rsid w:val="007D0FAB"/>
    <w:rsid w:val="00800A8F"/>
    <w:rsid w:val="00855B0E"/>
    <w:rsid w:val="00866C6C"/>
    <w:rsid w:val="0087001D"/>
    <w:rsid w:val="00875D61"/>
    <w:rsid w:val="00877044"/>
    <w:rsid w:val="008804F7"/>
    <w:rsid w:val="008D603F"/>
    <w:rsid w:val="00901EAE"/>
    <w:rsid w:val="00913734"/>
    <w:rsid w:val="00941F18"/>
    <w:rsid w:val="0098646F"/>
    <w:rsid w:val="009C6D07"/>
    <w:rsid w:val="009F4D59"/>
    <w:rsid w:val="00A814E0"/>
    <w:rsid w:val="00AC58A1"/>
    <w:rsid w:val="00AF05CE"/>
    <w:rsid w:val="00B73494"/>
    <w:rsid w:val="00BB32F8"/>
    <w:rsid w:val="00BD4EA1"/>
    <w:rsid w:val="00BE7962"/>
    <w:rsid w:val="00BF6F7C"/>
    <w:rsid w:val="00C31DFD"/>
    <w:rsid w:val="00C42CEB"/>
    <w:rsid w:val="00C444C6"/>
    <w:rsid w:val="00C47C76"/>
    <w:rsid w:val="00C97C4F"/>
    <w:rsid w:val="00CA5A94"/>
    <w:rsid w:val="00CF439B"/>
    <w:rsid w:val="00D3282A"/>
    <w:rsid w:val="00D83944"/>
    <w:rsid w:val="00DB4939"/>
    <w:rsid w:val="00DB68FF"/>
    <w:rsid w:val="00DB6E8D"/>
    <w:rsid w:val="00DC605C"/>
    <w:rsid w:val="00DD29F1"/>
    <w:rsid w:val="00DF6F41"/>
    <w:rsid w:val="00E33C00"/>
    <w:rsid w:val="00E77745"/>
    <w:rsid w:val="00E81775"/>
    <w:rsid w:val="00E9286C"/>
    <w:rsid w:val="00E97548"/>
    <w:rsid w:val="00EE1680"/>
    <w:rsid w:val="00F53097"/>
    <w:rsid w:val="00F84876"/>
    <w:rsid w:val="00F95F5E"/>
    <w:rsid w:val="00FA4965"/>
    <w:rsid w:val="00FA7664"/>
    <w:rsid w:val="00FB29DF"/>
    <w:rsid w:val="00FB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0EB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48</TotalTime>
  <Pages>3</Pages>
  <Words>649</Words>
  <Characters>3704</Characters>
  <Application>Microsoft Macintosh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63</cp:revision>
  <dcterms:created xsi:type="dcterms:W3CDTF">2015-10-12T22:03:00Z</dcterms:created>
  <dcterms:modified xsi:type="dcterms:W3CDTF">2015-10-28T05:37:00Z</dcterms:modified>
</cp:coreProperties>
</file>
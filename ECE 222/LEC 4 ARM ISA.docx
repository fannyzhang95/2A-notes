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61594" w14:textId="77777777" w:rsidR="00C47C76" w:rsidRDefault="005F10AB" w:rsidP="00B264A8">
      <w:pPr>
        <w:spacing w:line="276" w:lineRule="auto"/>
        <w:ind w:left="720" w:hanging="720"/>
      </w:pPr>
      <w:r>
        <w:rPr>
          <w:b/>
          <w:u w:val="single"/>
        </w:rPr>
        <w:t>ARM ISA</w:t>
      </w:r>
    </w:p>
    <w:p w14:paraId="5C66B471" w14:textId="77777777" w:rsidR="007C2BB5" w:rsidRDefault="007C2BB5" w:rsidP="007C2BB5">
      <w:pPr>
        <w:spacing w:line="276" w:lineRule="auto"/>
      </w:pPr>
    </w:p>
    <w:p w14:paraId="6B253F8B" w14:textId="77777777" w:rsidR="007C2BB5" w:rsidRPr="002652C6" w:rsidRDefault="000A649D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652C6">
        <w:rPr>
          <w:b/>
        </w:rPr>
        <w:t>Characteristics</w:t>
      </w:r>
    </w:p>
    <w:p w14:paraId="0F03B84D" w14:textId="77777777" w:rsidR="000A649D" w:rsidRDefault="000A649D" w:rsidP="002652C6">
      <w:pPr>
        <w:pStyle w:val="ListParagraph"/>
        <w:numPr>
          <w:ilvl w:val="0"/>
          <w:numId w:val="7"/>
        </w:numPr>
        <w:spacing w:line="276" w:lineRule="auto"/>
      </w:pPr>
      <w:r>
        <w:t>RISC aspects</w:t>
      </w:r>
    </w:p>
    <w:p w14:paraId="1CC21EBE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Instructions have fixed length (32 bits)</w:t>
      </w:r>
    </w:p>
    <w:p w14:paraId="5E221E69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Only load/store instructions can access memory</w:t>
      </w:r>
    </w:p>
    <w:p w14:paraId="5DF5959C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Arithmetic/logic instructions only operate on registers</w:t>
      </w:r>
    </w:p>
    <w:p w14:paraId="317957FE" w14:textId="77777777" w:rsidR="000A649D" w:rsidRDefault="000A649D" w:rsidP="002652C6">
      <w:pPr>
        <w:pStyle w:val="ListParagraph"/>
        <w:numPr>
          <w:ilvl w:val="0"/>
          <w:numId w:val="7"/>
        </w:numPr>
        <w:spacing w:line="276" w:lineRule="auto"/>
      </w:pPr>
      <w:r>
        <w:t>CISC aspects</w:t>
      </w:r>
    </w:p>
    <w:p w14:paraId="17316858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Auto-increment/-decrement and PC-relative addressing modes</w:t>
      </w:r>
    </w:p>
    <w:p w14:paraId="5D7CACDE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Condition codes (N, Z, V, C) are used for conditional execution of instructions</w:t>
      </w:r>
    </w:p>
    <w:p w14:paraId="1300A3A2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Multiple registers can be loaded/stored from/to a block of memory</w:t>
      </w:r>
    </w:p>
    <w:p w14:paraId="1680DF94" w14:textId="02031573" w:rsidR="001667CB" w:rsidRDefault="001667CB" w:rsidP="002652C6">
      <w:pPr>
        <w:pStyle w:val="ListParagraph"/>
        <w:numPr>
          <w:ilvl w:val="0"/>
          <w:numId w:val="7"/>
        </w:numPr>
        <w:spacing w:line="276" w:lineRule="auto"/>
      </w:pPr>
      <w:r>
        <w:t>Memory organization</w:t>
      </w:r>
    </w:p>
    <w:p w14:paraId="4C15F920" w14:textId="013A52E1" w:rsidR="001667CB" w:rsidRDefault="001667CB" w:rsidP="002652C6">
      <w:pPr>
        <w:pStyle w:val="ListParagraph"/>
        <w:numPr>
          <w:ilvl w:val="1"/>
          <w:numId w:val="7"/>
        </w:numPr>
        <w:spacing w:line="276" w:lineRule="auto"/>
      </w:pPr>
      <w:r>
        <w:t>Byte-addressable, 32-bit address space</w:t>
      </w:r>
    </w:p>
    <w:p w14:paraId="7E3CE56C" w14:textId="79B19B46" w:rsidR="001667CB" w:rsidRDefault="001667CB" w:rsidP="002652C6">
      <w:pPr>
        <w:pStyle w:val="ListParagraph"/>
        <w:numPr>
          <w:ilvl w:val="1"/>
          <w:numId w:val="7"/>
        </w:numPr>
        <w:spacing w:line="276" w:lineRule="auto"/>
      </w:pPr>
      <w:r>
        <w:t>Supports little/big-endian</w:t>
      </w:r>
    </w:p>
    <w:p w14:paraId="16CE0C11" w14:textId="429F3D60" w:rsidR="001667CB" w:rsidRDefault="001667CB" w:rsidP="002652C6">
      <w:pPr>
        <w:pStyle w:val="ListParagraph"/>
        <w:numPr>
          <w:ilvl w:val="1"/>
          <w:numId w:val="7"/>
        </w:numPr>
        <w:spacing w:line="276" w:lineRule="auto"/>
      </w:pPr>
      <w:r>
        <w:t xml:space="preserve">Supports data sizes of words </w:t>
      </w:r>
      <w:r w:rsidR="00222965">
        <w:t>(32), half words (16), bytes (8)</w:t>
      </w:r>
    </w:p>
    <w:p w14:paraId="7DBFD019" w14:textId="78943577" w:rsidR="00222965" w:rsidRDefault="002652C6" w:rsidP="002652C6">
      <w:pPr>
        <w:pStyle w:val="ListParagraph"/>
        <w:numPr>
          <w:ilvl w:val="0"/>
          <w:numId w:val="7"/>
        </w:numPr>
        <w:spacing w:line="276" w:lineRule="auto"/>
      </w:pPr>
      <w:r>
        <w:t>Registers</w:t>
      </w:r>
    </w:p>
    <w:p w14:paraId="3AC454BB" w14:textId="0A5B563C" w:rsidR="002652C6" w:rsidRDefault="002652C6" w:rsidP="002652C6">
      <w:pPr>
        <w:pStyle w:val="ListParagraph"/>
        <w:numPr>
          <w:ilvl w:val="1"/>
          <w:numId w:val="7"/>
        </w:numPr>
        <w:spacing w:line="276" w:lineRule="auto"/>
      </w:pPr>
      <w:r>
        <w:t>16 32-bit registers R0 – R15</w:t>
      </w:r>
    </w:p>
    <w:p w14:paraId="006DAB90" w14:textId="223A445A" w:rsidR="002652C6" w:rsidRDefault="002652C6" w:rsidP="002652C6">
      <w:pPr>
        <w:pStyle w:val="ListParagraph"/>
        <w:numPr>
          <w:ilvl w:val="1"/>
          <w:numId w:val="7"/>
        </w:numPr>
        <w:spacing w:line="276" w:lineRule="auto"/>
      </w:pPr>
      <w:r>
        <w:t xml:space="preserve">R15 = PC; </w:t>
      </w:r>
      <w:r w:rsidR="00B30BF2">
        <w:t>R12 = frame pointer</w:t>
      </w:r>
      <w:r w:rsidR="00633A8B">
        <w:t xml:space="preserve"> (by convention)</w:t>
      </w:r>
      <w:r w:rsidR="00B30BF2">
        <w:t xml:space="preserve">; </w:t>
      </w:r>
      <w:r>
        <w:t>R13 = stack pointer; R14 = link register</w:t>
      </w:r>
    </w:p>
    <w:p w14:paraId="7D2AD320" w14:textId="32F72801" w:rsidR="00B30BF2" w:rsidRPr="005A3C71" w:rsidRDefault="00B30BF2" w:rsidP="002652C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CPSR/PSR = status register – </w:t>
      </w:r>
      <w:r w:rsidR="00652E9B">
        <w:t xml:space="preserve">stores </w:t>
      </w:r>
      <w:r w:rsidRPr="005A3C71">
        <w:rPr>
          <w:u w:val="single"/>
        </w:rPr>
        <w:t xml:space="preserve">conditional </w:t>
      </w:r>
      <w:r w:rsidR="00FC2D11" w:rsidRPr="005A3C71">
        <w:rPr>
          <w:u w:val="single"/>
        </w:rPr>
        <w:t>code flags</w:t>
      </w:r>
    </w:p>
    <w:p w14:paraId="4EC67C83" w14:textId="20C894D9" w:rsidR="00652E9B" w:rsidRDefault="00652E9B" w:rsidP="00652E9B">
      <w:pPr>
        <w:pStyle w:val="ListParagraph"/>
        <w:numPr>
          <w:ilvl w:val="2"/>
          <w:numId w:val="7"/>
        </w:numPr>
        <w:spacing w:line="276" w:lineRule="auto"/>
      </w:pPr>
      <w:r>
        <w:t xml:space="preserve">N </w:t>
      </w:r>
      <w:r w:rsidR="006C2A42">
        <w:t>=</w:t>
      </w:r>
      <w:r>
        <w:t xml:space="preserve"> 1 if result is negative; cleared otherwise</w:t>
      </w:r>
    </w:p>
    <w:p w14:paraId="403577BE" w14:textId="731CCBC3" w:rsidR="00652E9B" w:rsidRDefault="00652E9B" w:rsidP="00652E9B">
      <w:pPr>
        <w:pStyle w:val="ListParagraph"/>
        <w:numPr>
          <w:ilvl w:val="2"/>
          <w:numId w:val="7"/>
        </w:numPr>
        <w:spacing w:line="276" w:lineRule="auto"/>
      </w:pPr>
      <w:r>
        <w:t xml:space="preserve">Z </w:t>
      </w:r>
      <w:r w:rsidR="006C2A42">
        <w:t>=</w:t>
      </w:r>
      <w:r>
        <w:t xml:space="preserve"> 1 if result is 0; cleared otherwise</w:t>
      </w:r>
    </w:p>
    <w:p w14:paraId="46F04735" w14:textId="521140E3" w:rsidR="00652E9B" w:rsidRDefault="00652E9B" w:rsidP="00652E9B">
      <w:pPr>
        <w:pStyle w:val="ListParagraph"/>
        <w:numPr>
          <w:ilvl w:val="2"/>
          <w:numId w:val="7"/>
        </w:numPr>
        <w:spacing w:line="276" w:lineRule="auto"/>
      </w:pPr>
      <w:r>
        <w:t xml:space="preserve">V </w:t>
      </w:r>
      <w:r w:rsidR="006C2A42">
        <w:t>=</w:t>
      </w:r>
      <w:r>
        <w:t xml:space="preserve"> 1 if overflow occurs; cleared otherwise</w:t>
      </w:r>
    </w:p>
    <w:p w14:paraId="1010F1FE" w14:textId="5BD008A7" w:rsidR="00652E9B" w:rsidRDefault="00652E9B" w:rsidP="00652E9B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 w:rsidR="006C2A42">
        <w:t>=</w:t>
      </w:r>
      <w:r>
        <w:t xml:space="preserve"> 1 if carry-out occurs; cleared otherwise</w:t>
      </w:r>
    </w:p>
    <w:p w14:paraId="18D38630" w14:textId="3FE13B5A" w:rsidR="00B264A8" w:rsidRPr="00B264A8" w:rsidRDefault="00B264A8" w:rsidP="00B264A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Directives</w:t>
      </w:r>
    </w:p>
    <w:p w14:paraId="64EF0009" w14:textId="07DA6C36" w:rsidR="00B264A8" w:rsidRDefault="00B264A8" w:rsidP="00B264A8">
      <w:pPr>
        <w:pStyle w:val="ListParagraph"/>
        <w:numPr>
          <w:ilvl w:val="0"/>
          <w:numId w:val="7"/>
        </w:numPr>
        <w:spacing w:line="276" w:lineRule="auto"/>
      </w:pPr>
      <w:r>
        <w:t>Label</w:t>
      </w:r>
      <w:r w:rsidR="000214CF">
        <w:t>/EQU</w:t>
      </w:r>
    </w:p>
    <w:p w14:paraId="0C6B8127" w14:textId="422F1DE8" w:rsidR="00B264A8" w:rsidRDefault="00B264A8" w:rsidP="00B264A8">
      <w:pPr>
        <w:pStyle w:val="ListParagraph"/>
        <w:numPr>
          <w:ilvl w:val="1"/>
          <w:numId w:val="7"/>
        </w:numPr>
        <w:spacing w:line="276" w:lineRule="auto"/>
      </w:pPr>
      <w:r>
        <w:t>LABEL: MOV R1, #1 (instruction at address 100)</w:t>
      </w:r>
    </w:p>
    <w:p w14:paraId="4112C5A5" w14:textId="02EC66C4" w:rsidR="00B264A8" w:rsidRDefault="00B264A8" w:rsidP="00B264A8">
      <w:pPr>
        <w:pStyle w:val="ListParagraph"/>
        <w:numPr>
          <w:ilvl w:val="1"/>
          <w:numId w:val="7"/>
        </w:numPr>
        <w:spacing w:line="276" w:lineRule="auto"/>
      </w:pPr>
      <w:r>
        <w:t xml:space="preserve">Equivalent to </w:t>
      </w:r>
      <w:r w:rsidRPr="00AB071F">
        <w:t>LABEL EQU 100</w:t>
      </w:r>
    </w:p>
    <w:p w14:paraId="249B29AC" w14:textId="6F9A7489" w:rsidR="00B264A8" w:rsidRDefault="00B264A8" w:rsidP="00B264A8">
      <w:pPr>
        <w:pStyle w:val="ListParagraph"/>
        <w:numPr>
          <w:ilvl w:val="1"/>
          <w:numId w:val="7"/>
        </w:numPr>
        <w:spacing w:line="276" w:lineRule="auto"/>
      </w:pPr>
      <w:r>
        <w:t>EQU directive tells assembler to replace LABEL with 100</w:t>
      </w:r>
    </w:p>
    <w:p w14:paraId="31A5AD1A" w14:textId="482D3E88" w:rsidR="00715557" w:rsidRDefault="00715557" w:rsidP="00715557">
      <w:pPr>
        <w:pStyle w:val="ListParagraph"/>
        <w:numPr>
          <w:ilvl w:val="0"/>
          <w:numId w:val="7"/>
        </w:numPr>
        <w:spacing w:line="276" w:lineRule="auto"/>
      </w:pPr>
      <w:r>
        <w:t>ORIGIN</w:t>
      </w:r>
    </w:p>
    <w:p w14:paraId="3BEE833B" w14:textId="3A36340D" w:rsidR="00715557" w:rsidRPr="00AB071F" w:rsidRDefault="00715557" w:rsidP="00715557">
      <w:pPr>
        <w:pStyle w:val="ListParagraph"/>
        <w:numPr>
          <w:ilvl w:val="1"/>
          <w:numId w:val="7"/>
        </w:numPr>
        <w:spacing w:line="276" w:lineRule="auto"/>
      </w:pPr>
      <w:r w:rsidRPr="00AB071F">
        <w:t>ORIGIN 200</w:t>
      </w:r>
    </w:p>
    <w:p w14:paraId="0AC4C7EB" w14:textId="13F8D736" w:rsidR="00715557" w:rsidRDefault="00715557" w:rsidP="00715557">
      <w:pPr>
        <w:pStyle w:val="ListParagraph"/>
        <w:numPr>
          <w:ilvl w:val="1"/>
          <w:numId w:val="7"/>
        </w:numPr>
        <w:spacing w:line="276" w:lineRule="auto"/>
      </w:pPr>
      <w:r>
        <w:t xml:space="preserve">Tells assembler to </w:t>
      </w:r>
      <w:r w:rsidR="004F604C">
        <w:t>store</w:t>
      </w:r>
      <w:r>
        <w:t xml:space="preserve"> subsequent instructions</w:t>
      </w:r>
      <w:r w:rsidR="004F604C">
        <w:t xml:space="preserve"> starting at address 200</w:t>
      </w:r>
    </w:p>
    <w:p w14:paraId="27296719" w14:textId="0C82F261" w:rsidR="00BC6C43" w:rsidRDefault="00BC6C43" w:rsidP="00BC6C43">
      <w:pPr>
        <w:pStyle w:val="ListParagraph"/>
        <w:numPr>
          <w:ilvl w:val="0"/>
          <w:numId w:val="7"/>
        </w:numPr>
        <w:spacing w:line="276" w:lineRule="auto"/>
      </w:pPr>
      <w:r>
        <w:t>RESERVE</w:t>
      </w:r>
    </w:p>
    <w:p w14:paraId="7A64EA71" w14:textId="50F1AAB4" w:rsidR="00BC6C43" w:rsidRDefault="00BC6C43" w:rsidP="00BC6C43">
      <w:pPr>
        <w:pStyle w:val="ListParagraph"/>
        <w:numPr>
          <w:ilvl w:val="1"/>
          <w:numId w:val="7"/>
        </w:numPr>
        <w:spacing w:line="276" w:lineRule="auto"/>
      </w:pPr>
      <w:r>
        <w:t>RESERVE 100</w:t>
      </w:r>
    </w:p>
    <w:p w14:paraId="53CF40B1" w14:textId="4B0DD3C6" w:rsidR="00BC6C43" w:rsidRDefault="00BC6C43" w:rsidP="00BC6C43">
      <w:pPr>
        <w:pStyle w:val="ListParagraph"/>
        <w:numPr>
          <w:ilvl w:val="1"/>
          <w:numId w:val="7"/>
        </w:numPr>
        <w:spacing w:line="276" w:lineRule="auto"/>
      </w:pPr>
      <w:r>
        <w:t xml:space="preserve">Tells assembler to reserve 100 bytes for data – no data will be loaded into these </w:t>
      </w:r>
      <w:r w:rsidR="00570191">
        <w:t xml:space="preserve">memory </w:t>
      </w:r>
      <w:r>
        <w:t>locations</w:t>
      </w:r>
    </w:p>
    <w:p w14:paraId="6555E0AF" w14:textId="5FE42D87" w:rsidR="00F52454" w:rsidRDefault="00F52454" w:rsidP="00F52454">
      <w:pPr>
        <w:pStyle w:val="ListParagraph"/>
        <w:numPr>
          <w:ilvl w:val="0"/>
          <w:numId w:val="7"/>
        </w:numPr>
        <w:spacing w:line="276" w:lineRule="auto"/>
      </w:pPr>
      <w:r>
        <w:t>DATAWORD</w:t>
      </w:r>
    </w:p>
    <w:p w14:paraId="2A998DDD" w14:textId="2F3BE81D" w:rsidR="00F52454" w:rsidRDefault="00F52454" w:rsidP="00F52454">
      <w:pPr>
        <w:pStyle w:val="ListParagraph"/>
        <w:numPr>
          <w:ilvl w:val="1"/>
          <w:numId w:val="7"/>
        </w:numPr>
        <w:spacing w:line="276" w:lineRule="auto"/>
      </w:pPr>
      <w:r>
        <w:t>DATAWORD 25</w:t>
      </w:r>
    </w:p>
    <w:p w14:paraId="4FB37081" w14:textId="28B59341" w:rsidR="00F52454" w:rsidRDefault="00F52454" w:rsidP="00F52454">
      <w:pPr>
        <w:pStyle w:val="ListParagraph"/>
        <w:numPr>
          <w:ilvl w:val="1"/>
          <w:numId w:val="7"/>
        </w:numPr>
        <w:spacing w:line="276" w:lineRule="auto"/>
      </w:pPr>
      <w:r>
        <w:t>Number of entries in the list whose memory is being reserved</w:t>
      </w:r>
    </w:p>
    <w:p w14:paraId="41EE34DA" w14:textId="13E45806" w:rsidR="00CA5194" w:rsidRDefault="00CA5194" w:rsidP="00CA519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Note: PC is always 2 instructions ahead of current instruction due to pipelining</w:t>
      </w:r>
    </w:p>
    <w:p w14:paraId="0D8EFC2A" w14:textId="6814C3CA" w:rsidR="00CC561A" w:rsidRDefault="00CC561A" w:rsidP="00CC561A">
      <w:pPr>
        <w:pStyle w:val="ListParagraph"/>
        <w:numPr>
          <w:ilvl w:val="0"/>
          <w:numId w:val="7"/>
        </w:numPr>
        <w:spacing w:line="276" w:lineRule="auto"/>
      </w:pPr>
      <w:r>
        <w:t>Memory operations</w:t>
      </w:r>
      <w:r w:rsidR="00CA5194">
        <w:t>'</w:t>
      </w:r>
    </w:p>
    <w:p w14:paraId="416CA2A3" w14:textId="63F2B413" w:rsidR="00CC561A" w:rsidRDefault="00CC561A" w:rsidP="00CC561A">
      <w:pPr>
        <w:pStyle w:val="ListParagraph"/>
        <w:numPr>
          <w:ilvl w:val="1"/>
          <w:numId w:val="7"/>
        </w:numPr>
        <w:spacing w:line="276" w:lineRule="auto"/>
      </w:pPr>
      <w:r w:rsidRPr="00860E11">
        <w:rPr>
          <w:highlight w:val="yellow"/>
        </w:rPr>
        <w:t>LDR/STR</w:t>
      </w:r>
      <w:r>
        <w:t xml:space="preserve"> – load/store words</w:t>
      </w:r>
    </w:p>
    <w:p w14:paraId="4DAF94F7" w14:textId="1BAAD5A8" w:rsidR="00CC561A" w:rsidRDefault="00CC561A" w:rsidP="00CC561A">
      <w:pPr>
        <w:pStyle w:val="ListParagraph"/>
        <w:numPr>
          <w:ilvl w:val="1"/>
          <w:numId w:val="7"/>
        </w:numPr>
        <w:spacing w:line="276" w:lineRule="auto"/>
      </w:pPr>
      <w:r w:rsidRPr="00860E11">
        <w:rPr>
          <w:highlight w:val="yellow"/>
        </w:rPr>
        <w:t>LDRH/STRH</w:t>
      </w:r>
      <w:r>
        <w:t xml:space="preserve"> – half words</w:t>
      </w:r>
    </w:p>
    <w:p w14:paraId="51894F0F" w14:textId="66BC18D1" w:rsidR="00CC561A" w:rsidRDefault="00CC561A" w:rsidP="00CC561A">
      <w:pPr>
        <w:pStyle w:val="ListParagraph"/>
        <w:numPr>
          <w:ilvl w:val="1"/>
          <w:numId w:val="7"/>
        </w:numPr>
        <w:spacing w:line="276" w:lineRule="auto"/>
      </w:pPr>
      <w:r w:rsidRPr="00860E11">
        <w:rPr>
          <w:highlight w:val="yellow"/>
        </w:rPr>
        <w:t>LDRB/STRB</w:t>
      </w:r>
      <w:r>
        <w:t xml:space="preserve"> – bytes</w:t>
      </w:r>
    </w:p>
    <w:p w14:paraId="5D59494F" w14:textId="479FDE21" w:rsidR="00CC561A" w:rsidRDefault="00CC561A" w:rsidP="00CC561A">
      <w:pPr>
        <w:pStyle w:val="ListParagraph"/>
        <w:numPr>
          <w:ilvl w:val="1"/>
          <w:numId w:val="7"/>
        </w:numPr>
        <w:spacing w:line="276" w:lineRule="auto"/>
      </w:pPr>
      <w:r w:rsidRPr="00860E11">
        <w:rPr>
          <w:highlight w:val="yellow"/>
        </w:rPr>
        <w:lastRenderedPageBreak/>
        <w:t>LDRSH/LDRSB</w:t>
      </w:r>
      <w:r>
        <w:t xml:space="preserve"> – sign-ext</w:t>
      </w:r>
      <w:r w:rsidR="009C1A53">
        <w:t>ended loads for half words/bytes</w:t>
      </w:r>
    </w:p>
    <w:p w14:paraId="59371994" w14:textId="62023926" w:rsidR="00860E11" w:rsidRDefault="009F7639" w:rsidP="00860E11">
      <w:pPr>
        <w:pStyle w:val="ListParagraph"/>
        <w:numPr>
          <w:ilvl w:val="1"/>
          <w:numId w:val="7"/>
        </w:numPr>
        <w:spacing w:line="276" w:lineRule="auto"/>
      </w:pPr>
      <w:r>
        <w:rPr>
          <w:highlight w:val="yellow"/>
        </w:rPr>
        <w:t>LDM/STM{FD</w:t>
      </w:r>
      <w:r w:rsidR="00860E11" w:rsidRPr="00B42AAE">
        <w:rPr>
          <w:highlight w:val="yellow"/>
        </w:rPr>
        <w:t>}{cond</w:t>
      </w:r>
      <w:r w:rsidR="00860E11">
        <w:rPr>
          <w:highlight w:val="yellow"/>
        </w:rPr>
        <w:t>} Rn{!}, reg</w:t>
      </w:r>
      <w:r w:rsidR="00860E11" w:rsidRPr="00B42AAE">
        <w:rPr>
          <w:highlight w:val="yellow"/>
        </w:rPr>
        <w:t>list</w:t>
      </w:r>
      <w:r w:rsidR="00860E11">
        <w:t xml:space="preserve"> – multi-word load/store</w:t>
      </w:r>
    </w:p>
    <w:p w14:paraId="5A781CC2" w14:textId="4CF41CD0" w:rsidR="00860E11" w:rsidRDefault="00860E11" w:rsidP="00860E11">
      <w:pPr>
        <w:pStyle w:val="ListParagraph"/>
        <w:numPr>
          <w:ilvl w:val="2"/>
          <w:numId w:val="7"/>
        </w:numPr>
        <w:spacing w:line="276" w:lineRule="auto"/>
      </w:pPr>
      <w:r>
        <w:t>{} means optional</w:t>
      </w:r>
    </w:p>
    <w:p w14:paraId="7BA4145A" w14:textId="7B413420" w:rsidR="0006581E" w:rsidRDefault="0006581E" w:rsidP="00860E11">
      <w:pPr>
        <w:pStyle w:val="ListParagraph"/>
        <w:numPr>
          <w:ilvl w:val="2"/>
          <w:numId w:val="7"/>
        </w:numPr>
        <w:spacing w:line="276" w:lineRule="auto"/>
      </w:pPr>
      <w:r>
        <w:t>FD – full descending, i.e. stack grows from higher to lower address</w:t>
      </w:r>
    </w:p>
    <w:p w14:paraId="65D4E2D5" w14:textId="77777777" w:rsidR="00860E11" w:rsidRDefault="00860E11" w:rsidP="00860E11">
      <w:pPr>
        <w:pStyle w:val="ListParagraph"/>
        <w:numPr>
          <w:ilvl w:val="2"/>
          <w:numId w:val="7"/>
        </w:numPr>
        <w:spacing w:line="276" w:lineRule="auto"/>
      </w:pPr>
      <w:r>
        <w:t>Cond – conditional execution</w:t>
      </w:r>
    </w:p>
    <w:p w14:paraId="330EE3B7" w14:textId="2E2E10C0" w:rsidR="00860E11" w:rsidRDefault="00860E11" w:rsidP="00860E11">
      <w:pPr>
        <w:pStyle w:val="ListParagraph"/>
        <w:numPr>
          <w:ilvl w:val="2"/>
          <w:numId w:val="7"/>
        </w:numPr>
        <w:spacing w:line="276" w:lineRule="auto"/>
      </w:pPr>
      <w:r>
        <w:t>! – load final address into Rn</w:t>
      </w:r>
      <w:r w:rsidR="0006763A">
        <w:t xml:space="preserve"> (</w:t>
      </w:r>
      <w:r w:rsidR="00132330">
        <w:t xml:space="preserve">i.e. </w:t>
      </w:r>
      <w:r w:rsidR="0006763A">
        <w:t>writeback)</w:t>
      </w:r>
    </w:p>
    <w:p w14:paraId="395835D7" w14:textId="06A614FC" w:rsidR="00860E11" w:rsidRDefault="00860E11" w:rsidP="000C54D7">
      <w:pPr>
        <w:pStyle w:val="ListParagraph"/>
        <w:numPr>
          <w:ilvl w:val="2"/>
          <w:numId w:val="7"/>
        </w:numPr>
        <w:spacing w:line="276" w:lineRule="auto"/>
      </w:pPr>
      <w:r>
        <w:t>reglist – one or more registers</w:t>
      </w:r>
    </w:p>
    <w:p w14:paraId="4B7E94A5" w14:textId="7718E53F" w:rsidR="009C4E2C" w:rsidRDefault="009C4E2C" w:rsidP="009C4E2C">
      <w:pPr>
        <w:pStyle w:val="ListParagraph"/>
        <w:numPr>
          <w:ilvl w:val="1"/>
          <w:numId w:val="7"/>
        </w:numPr>
        <w:spacing w:line="276" w:lineRule="auto"/>
      </w:pPr>
      <w:r>
        <w:t xml:space="preserve">Use </w:t>
      </w:r>
      <w:r w:rsidRPr="00AF4A67">
        <w:rPr>
          <w:highlight w:val="yellow"/>
        </w:rPr>
        <w:t>STMFD SP!, {R1, R2, R3}</w:t>
      </w:r>
      <w:r>
        <w:t xml:space="preserve"> to push register values onto stack</w:t>
      </w:r>
    </w:p>
    <w:p w14:paraId="469FAF67" w14:textId="4E846A49" w:rsidR="009C4E2C" w:rsidRDefault="009C4E2C" w:rsidP="009C4E2C">
      <w:pPr>
        <w:pStyle w:val="ListParagraph"/>
        <w:numPr>
          <w:ilvl w:val="1"/>
          <w:numId w:val="7"/>
        </w:numPr>
        <w:spacing w:line="276" w:lineRule="auto"/>
      </w:pPr>
      <w:r>
        <w:t xml:space="preserve">Use </w:t>
      </w:r>
      <w:r w:rsidRPr="00AF4A67">
        <w:rPr>
          <w:highlight w:val="yellow"/>
        </w:rPr>
        <w:t>LDMFD SP!, {R1, R2, R3}</w:t>
      </w:r>
      <w:r>
        <w:t xml:space="preserve"> to pop register values from stack</w:t>
      </w:r>
    </w:p>
    <w:p w14:paraId="1EF2C134" w14:textId="4B725C87" w:rsidR="00652E9B" w:rsidRPr="006C2A42" w:rsidRDefault="00652E9B" w:rsidP="00652E9B">
      <w:pPr>
        <w:pStyle w:val="ListParagraph"/>
        <w:numPr>
          <w:ilvl w:val="0"/>
          <w:numId w:val="7"/>
        </w:numPr>
        <w:spacing w:line="276" w:lineRule="auto"/>
      </w:pPr>
      <w:r w:rsidRPr="006C2A42">
        <w:t>PC-relative addressing</w:t>
      </w:r>
    </w:p>
    <w:p w14:paraId="248989A6" w14:textId="7785880D" w:rsidR="00652E9B" w:rsidRDefault="00652E9B" w:rsidP="00652E9B">
      <w:pPr>
        <w:pStyle w:val="ListParagraph"/>
        <w:numPr>
          <w:ilvl w:val="1"/>
          <w:numId w:val="7"/>
        </w:numPr>
        <w:spacing w:line="276" w:lineRule="auto"/>
      </w:pPr>
      <w:r w:rsidRPr="00F46209">
        <w:rPr>
          <w:highlight w:val="yellow"/>
        </w:rPr>
        <w:t xml:space="preserve">LDR </w:t>
      </w:r>
      <w:r w:rsidR="00932047">
        <w:rPr>
          <w:highlight w:val="yellow"/>
        </w:rPr>
        <w:tab/>
      </w:r>
      <w:r w:rsidRPr="00F46209">
        <w:rPr>
          <w:highlight w:val="yellow"/>
        </w:rPr>
        <w:t xml:space="preserve">Rd, </w:t>
      </w:r>
      <w:r w:rsidR="00F46209" w:rsidRPr="00F46209">
        <w:rPr>
          <w:highlight w:val="yellow"/>
        </w:rPr>
        <w:t>LABEL</w:t>
      </w:r>
    </w:p>
    <w:p w14:paraId="5684E1B8" w14:textId="66B3A0E7" w:rsidR="00652E9B" w:rsidRDefault="00B800DC" w:rsidP="00B800DC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652E9B">
        <w:t xml:space="preserve">Rd </w:t>
      </w:r>
      <w:r w:rsidR="00652E9B">
        <w:sym w:font="Symbol" w:char="F0AC"/>
      </w:r>
      <w:r w:rsidR="00652E9B">
        <w:t xml:space="preserve"> [[PC] + offset(</w:t>
      </w:r>
      <w:r w:rsidR="00F46209">
        <w:t>LABEL</w:t>
      </w:r>
      <w:r w:rsidR="00652E9B">
        <w:t>)]</w:t>
      </w:r>
    </w:p>
    <w:p w14:paraId="3B4BDC47" w14:textId="2062DE1E" w:rsidR="00652E9B" w:rsidRDefault="00652E9B" w:rsidP="00652E9B">
      <w:pPr>
        <w:pStyle w:val="ListParagraph"/>
        <w:numPr>
          <w:ilvl w:val="1"/>
          <w:numId w:val="7"/>
        </w:numPr>
        <w:spacing w:line="276" w:lineRule="auto"/>
      </w:pPr>
      <w:r>
        <w:t>PC += 8 when LDR executes</w:t>
      </w:r>
    </w:p>
    <w:p w14:paraId="684E56BF" w14:textId="7A899D12" w:rsidR="00652E9B" w:rsidRPr="006C2A42" w:rsidRDefault="00652E9B" w:rsidP="00652E9B">
      <w:pPr>
        <w:pStyle w:val="ListParagraph"/>
        <w:numPr>
          <w:ilvl w:val="0"/>
          <w:numId w:val="7"/>
        </w:numPr>
        <w:spacing w:line="276" w:lineRule="auto"/>
      </w:pPr>
      <w:r w:rsidRPr="006C2A42">
        <w:t>Pre-index addressing</w:t>
      </w:r>
    </w:p>
    <w:p w14:paraId="620BD224" w14:textId="62BB7546" w:rsidR="00652E9B" w:rsidRDefault="00257EC4" w:rsidP="00B800DC">
      <w:pPr>
        <w:pStyle w:val="ListParagraph"/>
        <w:numPr>
          <w:ilvl w:val="1"/>
          <w:numId w:val="7"/>
        </w:numPr>
        <w:spacing w:line="276" w:lineRule="auto"/>
      </w:pPr>
      <w:r w:rsidRPr="00FF477C">
        <w:rPr>
          <w:highlight w:val="yellow"/>
        </w:rPr>
        <w:t>LDR</w:t>
      </w:r>
      <w:r w:rsidR="00932047">
        <w:rPr>
          <w:highlight w:val="yellow"/>
        </w:rPr>
        <w:t>/STR</w:t>
      </w:r>
      <w:r w:rsidRPr="00FF477C">
        <w:rPr>
          <w:highlight w:val="yellow"/>
        </w:rPr>
        <w:t xml:space="preserve"> </w:t>
      </w:r>
      <w:r w:rsidR="00932047">
        <w:rPr>
          <w:highlight w:val="yellow"/>
        </w:rPr>
        <w:tab/>
      </w:r>
      <w:r w:rsidRPr="00FF477C">
        <w:rPr>
          <w:highlight w:val="yellow"/>
        </w:rPr>
        <w:t>Rd, [Rn, #</w:t>
      </w:r>
      <w:r w:rsidR="00B736E0" w:rsidRPr="00FF477C">
        <w:rPr>
          <w:highlight w:val="yellow"/>
        </w:rPr>
        <w:t>8</w:t>
      </w:r>
      <w:r w:rsidR="00B800DC" w:rsidRPr="00FF477C">
        <w:rPr>
          <w:highlight w:val="yellow"/>
        </w:rPr>
        <w:t>]</w:t>
      </w:r>
      <w:r w:rsidR="00FF477C" w:rsidRPr="00FF477C">
        <w:rPr>
          <w:highlight w:val="yellow"/>
        </w:rPr>
        <w:t>{!}</w:t>
      </w:r>
    </w:p>
    <w:p w14:paraId="1C4A23B2" w14:textId="31E81AA3" w:rsidR="00B800DC" w:rsidRDefault="00B800DC" w:rsidP="00B800DC">
      <w:pPr>
        <w:pStyle w:val="ListParagraph"/>
        <w:numPr>
          <w:ilvl w:val="2"/>
          <w:numId w:val="7"/>
        </w:numPr>
        <w:spacing w:line="276" w:lineRule="auto"/>
      </w:pPr>
      <w:r>
        <w:t xml:space="preserve">i.e. Rd </w:t>
      </w:r>
      <w:r>
        <w:sym w:font="Symbol" w:char="F0AC"/>
      </w:r>
      <w:r>
        <w:t xml:space="preserve"> [[Rn] + </w:t>
      </w:r>
      <w:r w:rsidR="00095AE4">
        <w:t>8</w:t>
      </w:r>
      <w:r>
        <w:t>]</w:t>
      </w:r>
      <w:r w:rsidR="00BD0A21">
        <w:t xml:space="preserve"> </w:t>
      </w:r>
      <w:r w:rsidR="00BD0A21" w:rsidRPr="00B50B0F">
        <w:rPr>
          <w:b/>
        </w:rPr>
        <w:t>(</w:t>
      </w:r>
      <w:r w:rsidR="00261A20">
        <w:rPr>
          <w:b/>
        </w:rPr>
        <w:t>accessed</w:t>
      </w:r>
      <w:r w:rsidR="00030A34" w:rsidRPr="00B50B0F">
        <w:rPr>
          <w:b/>
        </w:rPr>
        <w:t xml:space="preserve"> w/ offset)</w:t>
      </w:r>
    </w:p>
    <w:p w14:paraId="6C0AABA5" w14:textId="61B3F5CA" w:rsidR="00284483" w:rsidRDefault="00FF477C" w:rsidP="00FF477C">
      <w:pPr>
        <w:pStyle w:val="ListParagraph"/>
        <w:numPr>
          <w:ilvl w:val="2"/>
          <w:numId w:val="7"/>
        </w:numPr>
        <w:spacing w:line="276" w:lineRule="auto"/>
      </w:pPr>
      <w:r>
        <w:t>! enables</w:t>
      </w:r>
      <w:r w:rsidR="00286BD0">
        <w:t xml:space="preserve"> writeback</w:t>
      </w:r>
      <w:r>
        <w:t xml:space="preserve"> – additionally</w:t>
      </w:r>
      <w:r w:rsidR="00284483">
        <w:t xml:space="preserve"> </w:t>
      </w:r>
      <w:r w:rsidR="00050DBF">
        <w:t>increments Rn:</w:t>
      </w:r>
      <w:r w:rsidR="00284483">
        <w:t xml:space="preserve"> Rn </w:t>
      </w:r>
      <w:r w:rsidR="00284483">
        <w:sym w:font="Symbol" w:char="F0AC"/>
      </w:r>
      <w:r w:rsidR="004A5E75">
        <w:t xml:space="preserve"> [Rn] + </w:t>
      </w:r>
      <w:r w:rsidR="00A86AAD">
        <w:t>8</w:t>
      </w:r>
    </w:p>
    <w:p w14:paraId="427D293C" w14:textId="64D459F2" w:rsidR="009D0F03" w:rsidRDefault="00932047" w:rsidP="009D0F03">
      <w:pPr>
        <w:pStyle w:val="ListParagraph"/>
        <w:numPr>
          <w:ilvl w:val="1"/>
          <w:numId w:val="7"/>
        </w:numPr>
        <w:spacing w:line="276" w:lineRule="auto"/>
      </w:pPr>
      <w:r>
        <w:rPr>
          <w:highlight w:val="yellow"/>
        </w:rPr>
        <w:t>LDR/STR</w:t>
      </w:r>
      <w:r>
        <w:rPr>
          <w:highlight w:val="yellow"/>
        </w:rPr>
        <w:tab/>
      </w:r>
      <w:r w:rsidR="009D0F03" w:rsidRPr="002914A7">
        <w:rPr>
          <w:highlight w:val="yellow"/>
        </w:rPr>
        <w:t xml:space="preserve">Rd, [Rn, </w:t>
      </w:r>
      <w:r w:rsidR="002A5531" w:rsidRPr="002914A7">
        <w:rPr>
          <w:highlight w:val="yellow"/>
        </w:rPr>
        <w:sym w:font="Symbol" w:char="F0B1"/>
      </w:r>
      <w:r w:rsidR="009D0F03" w:rsidRPr="002914A7">
        <w:rPr>
          <w:highlight w:val="yellow"/>
        </w:rPr>
        <w:t xml:space="preserve">Rm, </w:t>
      </w:r>
      <w:r w:rsidR="00920A0C">
        <w:rPr>
          <w:highlight w:val="yellow"/>
        </w:rPr>
        <w:t>LSL #2</w:t>
      </w:r>
      <w:r w:rsidR="009D0F03" w:rsidRPr="002914A7">
        <w:rPr>
          <w:highlight w:val="yellow"/>
        </w:rPr>
        <w:t>]</w:t>
      </w:r>
    </w:p>
    <w:p w14:paraId="62D5D9B8" w14:textId="1DE7D5E0" w:rsidR="00B736E0" w:rsidRDefault="000473D5" w:rsidP="00B736E0">
      <w:pPr>
        <w:pStyle w:val="ListParagraph"/>
        <w:numPr>
          <w:ilvl w:val="2"/>
          <w:numId w:val="7"/>
        </w:numPr>
        <w:spacing w:line="276" w:lineRule="auto"/>
      </w:pPr>
      <w:r>
        <w:t>S</w:t>
      </w:r>
      <w:r w:rsidR="002A5531">
        <w:t>hift</w:t>
      </w:r>
      <w:r>
        <w:t>s</w:t>
      </w:r>
      <w:r w:rsidR="00920A0C">
        <w:t xml:space="preserve"> [Rm] left by 2</w:t>
      </w:r>
      <w:r w:rsidR="002A5531">
        <w:t xml:space="preserve">, then </w:t>
      </w:r>
      <w:r w:rsidR="00711445">
        <w:t xml:space="preserve">Rd </w:t>
      </w:r>
      <w:r w:rsidR="00711445">
        <w:sym w:font="Symbol" w:char="F0AC"/>
      </w:r>
      <w:r w:rsidR="00711445">
        <w:t xml:space="preserve"> </w:t>
      </w:r>
      <w:r w:rsidR="00DD5015">
        <w:t>[</w:t>
      </w:r>
      <w:r w:rsidR="00117CC9">
        <w:t xml:space="preserve">[Rn] </w:t>
      </w:r>
      <w:r w:rsidR="00117CC9">
        <w:sym w:font="Symbol" w:char="F0B1"/>
      </w:r>
      <w:r w:rsidR="00117CC9">
        <w:t xml:space="preserve"> [Rm]</w:t>
      </w:r>
      <w:r w:rsidR="00DD5015">
        <w:t>]</w:t>
      </w:r>
    </w:p>
    <w:p w14:paraId="1E6CCDE2" w14:textId="3A1FBAD8" w:rsidR="006E0A63" w:rsidRDefault="006E0A63" w:rsidP="00B736E0">
      <w:pPr>
        <w:pStyle w:val="ListParagraph"/>
        <w:numPr>
          <w:ilvl w:val="2"/>
          <w:numId w:val="7"/>
        </w:numPr>
        <w:spacing w:line="276" w:lineRule="auto"/>
      </w:pPr>
      <w:r>
        <w:t>Only left shift of 0-3 bits allowed</w:t>
      </w:r>
    </w:p>
    <w:p w14:paraId="106972EF" w14:textId="42BB9D91" w:rsidR="00AC5828" w:rsidRDefault="00AC5828" w:rsidP="00AC5828">
      <w:pPr>
        <w:pStyle w:val="ListParagraph"/>
        <w:numPr>
          <w:ilvl w:val="1"/>
          <w:numId w:val="7"/>
        </w:numPr>
        <w:spacing w:line="276" w:lineRule="auto"/>
      </w:pPr>
      <w:r>
        <w:t xml:space="preserve">Use </w:t>
      </w:r>
      <w:r w:rsidR="00F14EC2" w:rsidRPr="00AF4A67">
        <w:rPr>
          <w:highlight w:val="yellow"/>
        </w:rPr>
        <w:t>STR Rs</w:t>
      </w:r>
      <w:r w:rsidRPr="00AF4A67">
        <w:rPr>
          <w:highlight w:val="yellow"/>
        </w:rPr>
        <w:t>, [SP, #-4]!</w:t>
      </w:r>
      <w:r>
        <w:t xml:space="preserve"> to push a single register value onto stack</w:t>
      </w:r>
    </w:p>
    <w:p w14:paraId="4288FD99" w14:textId="185C5720" w:rsidR="00A632D8" w:rsidRPr="006C2A42" w:rsidRDefault="00FE722C" w:rsidP="00FE722C">
      <w:pPr>
        <w:pStyle w:val="ListParagraph"/>
        <w:numPr>
          <w:ilvl w:val="0"/>
          <w:numId w:val="7"/>
        </w:numPr>
        <w:spacing w:line="276" w:lineRule="auto"/>
      </w:pPr>
      <w:r w:rsidRPr="006C2A42">
        <w:t>Post-index addressing</w:t>
      </w:r>
    </w:p>
    <w:p w14:paraId="6C8729D2" w14:textId="105B9C59" w:rsidR="00FE722C" w:rsidRDefault="00C26111" w:rsidP="00FE722C">
      <w:pPr>
        <w:pStyle w:val="ListParagraph"/>
        <w:numPr>
          <w:ilvl w:val="1"/>
          <w:numId w:val="7"/>
        </w:numPr>
        <w:spacing w:line="276" w:lineRule="auto"/>
      </w:pPr>
      <w:r>
        <w:rPr>
          <w:highlight w:val="yellow"/>
        </w:rPr>
        <w:t>LDR</w:t>
      </w:r>
      <w:r w:rsidR="00932047">
        <w:rPr>
          <w:highlight w:val="yellow"/>
        </w:rPr>
        <w:t>/STR</w:t>
      </w:r>
      <w:r>
        <w:rPr>
          <w:highlight w:val="yellow"/>
        </w:rPr>
        <w:t xml:space="preserve"> </w:t>
      </w:r>
      <w:r w:rsidR="00932047">
        <w:rPr>
          <w:highlight w:val="yellow"/>
        </w:rPr>
        <w:tab/>
      </w:r>
      <w:r>
        <w:rPr>
          <w:highlight w:val="yellow"/>
        </w:rPr>
        <w:t>Rd, [Rn], #8</w:t>
      </w:r>
    </w:p>
    <w:p w14:paraId="3415B19C" w14:textId="7075610C" w:rsidR="00FE722C" w:rsidRDefault="00FE722C" w:rsidP="00FE722C">
      <w:pPr>
        <w:pStyle w:val="ListParagraph"/>
        <w:numPr>
          <w:ilvl w:val="2"/>
          <w:numId w:val="7"/>
        </w:numPr>
        <w:spacing w:line="276" w:lineRule="auto"/>
      </w:pPr>
      <w:r>
        <w:t xml:space="preserve">i.e. Rd </w:t>
      </w:r>
      <w:r>
        <w:sym w:font="Symbol" w:char="F0AC"/>
      </w:r>
      <w:r>
        <w:t xml:space="preserve"> [[Rn]]</w:t>
      </w:r>
      <w:r w:rsidR="00030A34">
        <w:t xml:space="preserve"> </w:t>
      </w:r>
      <w:r w:rsidR="00030A34" w:rsidRPr="00B50B0F">
        <w:rPr>
          <w:b/>
        </w:rPr>
        <w:t>(</w:t>
      </w:r>
      <w:r w:rsidR="00261A20">
        <w:rPr>
          <w:b/>
        </w:rPr>
        <w:t>accessed</w:t>
      </w:r>
      <w:r w:rsidR="00030A34" w:rsidRPr="00B50B0F">
        <w:rPr>
          <w:b/>
        </w:rPr>
        <w:t xml:space="preserve"> w/o offset)</w:t>
      </w:r>
    </w:p>
    <w:p w14:paraId="2E6462C9" w14:textId="6000AD77" w:rsidR="00834938" w:rsidRDefault="00AD495C" w:rsidP="00FE722C">
      <w:pPr>
        <w:pStyle w:val="ListParagraph"/>
        <w:numPr>
          <w:ilvl w:val="2"/>
          <w:numId w:val="7"/>
        </w:numPr>
        <w:spacing w:line="276" w:lineRule="auto"/>
      </w:pPr>
      <w:r>
        <w:t xml:space="preserve">Also </w:t>
      </w:r>
      <w:r w:rsidR="00050DBF">
        <w:t>increments Rn:</w:t>
      </w:r>
      <w:r>
        <w:t xml:space="preserve"> </w:t>
      </w:r>
      <w:r w:rsidR="00FE722C">
        <w:t xml:space="preserve">Rn </w:t>
      </w:r>
      <w:r w:rsidR="00FE722C">
        <w:sym w:font="Symbol" w:char="F0AC"/>
      </w:r>
      <w:r w:rsidR="00FE722C">
        <w:t xml:space="preserve"> [Rn] + </w:t>
      </w:r>
      <w:r>
        <w:t>8</w:t>
      </w:r>
    </w:p>
    <w:p w14:paraId="3C555190" w14:textId="2589C8B1" w:rsidR="00711445" w:rsidRDefault="00834938" w:rsidP="00834938">
      <w:pPr>
        <w:pStyle w:val="ListParagraph"/>
        <w:numPr>
          <w:ilvl w:val="1"/>
          <w:numId w:val="7"/>
        </w:numPr>
        <w:spacing w:line="276" w:lineRule="auto"/>
      </w:pPr>
      <w:r w:rsidRPr="005B2743">
        <w:rPr>
          <w:highlight w:val="yellow"/>
        </w:rPr>
        <w:t>LDR</w:t>
      </w:r>
      <w:r w:rsidR="00932047">
        <w:rPr>
          <w:highlight w:val="yellow"/>
        </w:rPr>
        <w:t>/STR</w:t>
      </w:r>
      <w:r w:rsidRPr="005B2743">
        <w:rPr>
          <w:highlight w:val="yellow"/>
        </w:rPr>
        <w:t xml:space="preserve"> </w:t>
      </w:r>
      <w:r w:rsidR="00932047">
        <w:rPr>
          <w:highlight w:val="yellow"/>
        </w:rPr>
        <w:tab/>
      </w:r>
      <w:r w:rsidRPr="005B2743">
        <w:rPr>
          <w:highlight w:val="yellow"/>
        </w:rPr>
        <w:t xml:space="preserve">Rd, [Rn], </w:t>
      </w:r>
      <w:r w:rsidRPr="005B2743">
        <w:rPr>
          <w:highlight w:val="yellow"/>
        </w:rPr>
        <w:sym w:font="Symbol" w:char="F0B1"/>
      </w:r>
      <w:r w:rsidRPr="005B2743">
        <w:rPr>
          <w:highlight w:val="yellow"/>
        </w:rPr>
        <w:t xml:space="preserve"> Rm, LSR #4</w:t>
      </w:r>
    </w:p>
    <w:p w14:paraId="5152D096" w14:textId="150B9F26" w:rsidR="00FE722C" w:rsidRDefault="00286506" w:rsidP="00711445">
      <w:pPr>
        <w:pStyle w:val="ListParagraph"/>
        <w:numPr>
          <w:ilvl w:val="2"/>
          <w:numId w:val="7"/>
        </w:numPr>
        <w:spacing w:line="276" w:lineRule="auto"/>
      </w:pPr>
      <w:r>
        <w:t xml:space="preserve">Rd </w:t>
      </w:r>
      <w:r>
        <w:sym w:font="Symbol" w:char="F0AC"/>
      </w:r>
      <w:r>
        <w:t xml:space="preserve"> [[Rn]] then </w:t>
      </w:r>
      <w:r w:rsidR="00711445">
        <w:t>shift</w:t>
      </w:r>
      <w:r>
        <w:t>s</w:t>
      </w:r>
      <w:r w:rsidR="00711445">
        <w:t xml:space="preserve"> [Rm]</w:t>
      </w:r>
      <w:r w:rsidR="00FE722C">
        <w:t xml:space="preserve"> </w:t>
      </w:r>
      <w:r w:rsidR="001358C0">
        <w:t xml:space="preserve">right by 4, </w:t>
      </w:r>
      <w:r>
        <w:t xml:space="preserve">and </w:t>
      </w:r>
      <w:r w:rsidR="00050DBF">
        <w:t xml:space="preserve">increments Rn: </w:t>
      </w:r>
      <w:r>
        <w:t>Rn</w:t>
      </w:r>
      <w:r w:rsidR="001358C0">
        <w:t xml:space="preserve"> </w:t>
      </w:r>
      <w:r w:rsidR="001358C0">
        <w:sym w:font="Symbol" w:char="F0AC"/>
      </w:r>
      <w:r w:rsidR="001358C0">
        <w:t xml:space="preserve"> [[Rn] </w:t>
      </w:r>
      <w:r w:rsidR="001358C0">
        <w:sym w:font="Symbol" w:char="F0B1"/>
      </w:r>
      <w:r w:rsidR="001358C0">
        <w:t xml:space="preserve"> [Rm]]</w:t>
      </w:r>
    </w:p>
    <w:p w14:paraId="532FE8F4" w14:textId="0259D64A" w:rsidR="00F14EC2" w:rsidRDefault="00F14EC2" w:rsidP="00F14EC2">
      <w:pPr>
        <w:pStyle w:val="ListParagraph"/>
        <w:numPr>
          <w:ilvl w:val="1"/>
          <w:numId w:val="7"/>
        </w:numPr>
        <w:spacing w:line="276" w:lineRule="auto"/>
      </w:pPr>
      <w:r>
        <w:t xml:space="preserve">Use </w:t>
      </w:r>
      <w:r w:rsidRPr="00AF4A67">
        <w:rPr>
          <w:highlight w:val="yellow"/>
        </w:rPr>
        <w:t>LDR Rd, [SP], #4</w:t>
      </w:r>
      <w:r w:rsidR="009C4E2C">
        <w:t xml:space="preserve"> to pop a single register value from stack</w:t>
      </w:r>
    </w:p>
    <w:p w14:paraId="2695CDA4" w14:textId="77777777" w:rsidR="001E6234" w:rsidRDefault="001E6234" w:rsidP="001E6234">
      <w:pPr>
        <w:pStyle w:val="ListParagraph"/>
        <w:numPr>
          <w:ilvl w:val="0"/>
          <w:numId w:val="7"/>
        </w:numPr>
        <w:spacing w:line="276" w:lineRule="auto"/>
      </w:pPr>
      <w:r>
        <w:t>Logical instructions</w:t>
      </w:r>
    </w:p>
    <w:p w14:paraId="5BFEE032" w14:textId="3CAED543" w:rsidR="001E6234" w:rsidRDefault="001E6234" w:rsidP="001E6234">
      <w:pPr>
        <w:pStyle w:val="ListParagraph"/>
        <w:numPr>
          <w:ilvl w:val="1"/>
          <w:numId w:val="7"/>
        </w:numPr>
        <w:spacing w:line="276" w:lineRule="auto"/>
      </w:pPr>
      <w:r w:rsidRPr="00EB5ADB">
        <w:rPr>
          <w:highlight w:val="yellow"/>
        </w:rPr>
        <w:t>AND, ORR, EO</w:t>
      </w:r>
      <w:r w:rsidRPr="00D84A7F">
        <w:rPr>
          <w:highlight w:val="yellow"/>
        </w:rPr>
        <w:t>R</w:t>
      </w:r>
      <w:r w:rsidR="00D84A7F" w:rsidRPr="00D84A7F">
        <w:rPr>
          <w:highlight w:val="yellow"/>
        </w:rPr>
        <w:t>{S}</w:t>
      </w:r>
      <w:r>
        <w:t xml:space="preserve"> – bitwise and/or/xor</w:t>
      </w:r>
    </w:p>
    <w:p w14:paraId="6E4AC55A" w14:textId="2C870F8E" w:rsidR="000C4980" w:rsidRDefault="000C4980" w:rsidP="000C4980">
      <w:pPr>
        <w:pStyle w:val="ListParagraph"/>
        <w:numPr>
          <w:ilvl w:val="2"/>
          <w:numId w:val="7"/>
        </w:numPr>
        <w:spacing w:line="276" w:lineRule="auto"/>
      </w:pPr>
      <w:r>
        <w:t>Second operand can be shifted</w:t>
      </w:r>
    </w:p>
    <w:p w14:paraId="36DA66D8" w14:textId="3D4729B0" w:rsidR="008D3A3C" w:rsidRDefault="008D3A3C" w:rsidP="001E6234">
      <w:pPr>
        <w:pStyle w:val="ListParagraph"/>
        <w:numPr>
          <w:ilvl w:val="1"/>
          <w:numId w:val="7"/>
        </w:numPr>
        <w:spacing w:line="276" w:lineRule="auto"/>
      </w:pPr>
      <w:r w:rsidRPr="003E5885">
        <w:rPr>
          <w:highlight w:val="yellow"/>
        </w:rPr>
        <w:t>LSL/LSR</w:t>
      </w:r>
      <w:r w:rsidR="003E5885">
        <w:rPr>
          <w:highlight w:val="yellow"/>
        </w:rPr>
        <w:t>/ASL/ASR</w:t>
      </w:r>
      <w:r w:rsidR="00E94315">
        <w:rPr>
          <w:highlight w:val="yellow"/>
        </w:rPr>
        <w:t>{S}</w:t>
      </w:r>
      <w:bookmarkStart w:id="0" w:name="_GoBack"/>
      <w:bookmarkEnd w:id="0"/>
      <w:r w:rsidRPr="003E5885">
        <w:rPr>
          <w:highlight w:val="yellow"/>
        </w:rPr>
        <w:t xml:space="preserve"> </w:t>
      </w:r>
      <w:r w:rsidR="00CD1B92">
        <w:rPr>
          <w:highlight w:val="yellow"/>
        </w:rPr>
        <w:tab/>
      </w:r>
      <w:r w:rsidRPr="003E5885">
        <w:rPr>
          <w:highlight w:val="yellow"/>
        </w:rPr>
        <w:t>Ri, Rj, #2</w:t>
      </w:r>
    </w:p>
    <w:p w14:paraId="5BEBD347" w14:textId="4C24B492" w:rsidR="001E6234" w:rsidRDefault="008D3A3C" w:rsidP="008D3A3C">
      <w:pPr>
        <w:pStyle w:val="ListParagraph"/>
        <w:numPr>
          <w:ilvl w:val="2"/>
          <w:numId w:val="7"/>
        </w:numPr>
        <w:spacing w:line="276" w:lineRule="auto"/>
      </w:pPr>
      <w:r>
        <w:t xml:space="preserve">Ri </w:t>
      </w:r>
      <w:r>
        <w:sym w:font="Symbol" w:char="F0AC"/>
      </w:r>
      <w:r>
        <w:t xml:space="preserve"> [Rj] shifted by 2 bits</w:t>
      </w:r>
    </w:p>
    <w:p w14:paraId="1DC69F5E" w14:textId="77777777" w:rsidR="00067135" w:rsidRDefault="00067135" w:rsidP="00067135">
      <w:pPr>
        <w:pStyle w:val="ListParagraph"/>
        <w:numPr>
          <w:ilvl w:val="2"/>
          <w:numId w:val="7"/>
        </w:numPr>
        <w:spacing w:line="276" w:lineRule="auto"/>
      </w:pPr>
      <w:r>
        <w:t>Arithmetic shift preserves the sign in the MSB</w:t>
      </w:r>
    </w:p>
    <w:p w14:paraId="67DCABCB" w14:textId="77777777" w:rsidR="00067135" w:rsidRDefault="00067135" w:rsidP="00067135">
      <w:pPr>
        <w:pStyle w:val="ListParagraph"/>
        <w:numPr>
          <w:ilvl w:val="2"/>
          <w:numId w:val="7"/>
        </w:numPr>
        <w:spacing w:line="276" w:lineRule="auto"/>
      </w:pPr>
      <w:r w:rsidRPr="00C400C9">
        <w:rPr>
          <w:u w:val="single"/>
        </w:rPr>
        <w:t>Arithmetic shift/logical shift left</w:t>
      </w:r>
      <w:r>
        <w:t xml:space="preserve"> – add 0s at LSB, push everything left (multiply by 2)</w:t>
      </w:r>
    </w:p>
    <w:p w14:paraId="17B77200" w14:textId="77777777" w:rsidR="00067135" w:rsidRDefault="00067135" w:rsidP="00067135">
      <w:pPr>
        <w:pStyle w:val="ListParagraph"/>
        <w:numPr>
          <w:ilvl w:val="2"/>
          <w:numId w:val="7"/>
        </w:numPr>
        <w:spacing w:line="276" w:lineRule="auto"/>
      </w:pPr>
      <w:r w:rsidRPr="00C400C9">
        <w:rPr>
          <w:u w:val="single"/>
        </w:rPr>
        <w:t>Logical shift right</w:t>
      </w:r>
      <w:r>
        <w:t xml:space="preserve"> – add 0s at MSB, push everything right (divide by 2)</w:t>
      </w:r>
    </w:p>
    <w:p w14:paraId="739D2903" w14:textId="77777777" w:rsidR="00067135" w:rsidRDefault="00067135" w:rsidP="00067135">
      <w:pPr>
        <w:pStyle w:val="ListParagraph"/>
        <w:numPr>
          <w:ilvl w:val="2"/>
          <w:numId w:val="7"/>
        </w:numPr>
        <w:spacing w:line="276" w:lineRule="auto"/>
      </w:pPr>
      <w:r w:rsidRPr="00C400C9">
        <w:rPr>
          <w:u w:val="single"/>
        </w:rPr>
        <w:t>Arithmetic shift right</w:t>
      </w:r>
      <w:r>
        <w:t xml:space="preserve"> – add 0s or 1s at MSB, depending on the sign</w:t>
      </w:r>
    </w:p>
    <w:p w14:paraId="58486F43" w14:textId="31E4F748" w:rsidR="00067135" w:rsidRDefault="00067135" w:rsidP="00067135">
      <w:pPr>
        <w:pStyle w:val="ListParagraph"/>
        <w:numPr>
          <w:ilvl w:val="1"/>
          <w:numId w:val="7"/>
        </w:numPr>
        <w:spacing w:line="276" w:lineRule="auto"/>
      </w:pPr>
      <w:r w:rsidRPr="00811DBC">
        <w:rPr>
          <w:highlight w:val="yellow"/>
        </w:rPr>
        <w:t>R</w:t>
      </w:r>
      <w:r w:rsidR="006A740A">
        <w:rPr>
          <w:highlight w:val="yellow"/>
        </w:rPr>
        <w:t>O</w:t>
      </w:r>
      <w:r w:rsidRPr="00811DBC">
        <w:rPr>
          <w:highlight w:val="yellow"/>
        </w:rPr>
        <w:t xml:space="preserve">R </w:t>
      </w:r>
      <w:r w:rsidR="00932047">
        <w:rPr>
          <w:highlight w:val="yellow"/>
        </w:rPr>
        <w:tab/>
      </w:r>
      <w:r w:rsidRPr="00811DBC">
        <w:rPr>
          <w:highlight w:val="yellow"/>
        </w:rPr>
        <w:t>Ri, Rj, #2</w:t>
      </w:r>
    </w:p>
    <w:p w14:paraId="0261EA9E" w14:textId="500C2554" w:rsidR="00067135" w:rsidRDefault="00067135" w:rsidP="00067135">
      <w:pPr>
        <w:pStyle w:val="ListParagraph"/>
        <w:numPr>
          <w:ilvl w:val="2"/>
          <w:numId w:val="7"/>
        </w:numPr>
        <w:spacing w:line="276" w:lineRule="auto"/>
      </w:pPr>
      <w:r>
        <w:t xml:space="preserve">Ri </w:t>
      </w:r>
      <w:r>
        <w:sym w:font="Symbol" w:char="F0AC"/>
      </w:r>
      <w:r>
        <w:t xml:space="preserve"> [Rj] rotated </w:t>
      </w:r>
      <w:r w:rsidR="006A740A">
        <w:t xml:space="preserve">right </w:t>
      </w:r>
      <w:r>
        <w:t>by 2 bits</w:t>
      </w:r>
    </w:p>
    <w:p w14:paraId="2A6BBDED" w14:textId="77777777" w:rsidR="00067135" w:rsidRDefault="00067135" w:rsidP="00067135">
      <w:pPr>
        <w:pStyle w:val="ListParagraph"/>
        <w:numPr>
          <w:ilvl w:val="2"/>
          <w:numId w:val="7"/>
        </w:numPr>
        <w:spacing w:line="276" w:lineRule="auto"/>
      </w:pPr>
      <w:r w:rsidRPr="00C400C9">
        <w:rPr>
          <w:u w:val="single"/>
        </w:rPr>
        <w:t>Rotate</w:t>
      </w:r>
      <w:r>
        <w:t xml:space="preserve"> – copy bits from one end to another</w:t>
      </w:r>
    </w:p>
    <w:p w14:paraId="33DA9129" w14:textId="173CDE5C" w:rsidR="00067135" w:rsidRDefault="00067135" w:rsidP="00067135">
      <w:pPr>
        <w:pStyle w:val="ListParagraph"/>
        <w:numPr>
          <w:ilvl w:val="2"/>
          <w:numId w:val="7"/>
        </w:numPr>
        <w:spacing w:line="276" w:lineRule="auto"/>
      </w:pPr>
      <w:r>
        <w:t>C</w:t>
      </w:r>
      <w:r w:rsidR="007E2E90">
        <w:t xml:space="preserve"> (carry) flag still retains the last bit being shifted out</w:t>
      </w:r>
    </w:p>
    <w:p w14:paraId="16EA9625" w14:textId="296FBBEB" w:rsidR="00811DBC" w:rsidRDefault="00811DBC" w:rsidP="00067135">
      <w:pPr>
        <w:pStyle w:val="ListParagraph"/>
        <w:numPr>
          <w:ilvl w:val="2"/>
          <w:numId w:val="7"/>
        </w:numPr>
        <w:spacing w:line="276" w:lineRule="auto"/>
      </w:pPr>
      <w:r>
        <w:t xml:space="preserve">E.g. C = 0, R1 = </w:t>
      </w:r>
      <w:r w:rsidRPr="006943B7">
        <w:rPr>
          <w:highlight w:val="cyan"/>
        </w:rPr>
        <w:t>0110</w:t>
      </w:r>
      <w:r>
        <w:t>…</w:t>
      </w:r>
      <w:r w:rsidRPr="006943B7">
        <w:rPr>
          <w:highlight w:val="green"/>
        </w:rPr>
        <w:t>1011</w:t>
      </w:r>
    </w:p>
    <w:p w14:paraId="4614DD04" w14:textId="3911B485" w:rsidR="00811DBC" w:rsidRDefault="006A740A" w:rsidP="00811DBC">
      <w:pPr>
        <w:pStyle w:val="ListParagraph"/>
        <w:numPr>
          <w:ilvl w:val="3"/>
          <w:numId w:val="7"/>
        </w:numPr>
        <w:spacing w:line="276" w:lineRule="auto"/>
      </w:pPr>
      <w:r>
        <w:t>ROR</w:t>
      </w:r>
      <w:r w:rsidR="00811DBC">
        <w:t xml:space="preserve"> R1, R1, #2: C = </w:t>
      </w:r>
      <w:r w:rsidR="00EB6E48" w:rsidRPr="006943B7">
        <w:rPr>
          <w:highlight w:val="green"/>
        </w:rPr>
        <w:t>1</w:t>
      </w:r>
      <w:r w:rsidR="00811DBC">
        <w:t xml:space="preserve">, R1 = </w:t>
      </w:r>
      <w:r w:rsidRPr="006943B7">
        <w:rPr>
          <w:highlight w:val="green"/>
        </w:rPr>
        <w:t>11</w:t>
      </w:r>
      <w:r w:rsidRPr="006943B7">
        <w:rPr>
          <w:highlight w:val="cyan"/>
        </w:rPr>
        <w:t>0110</w:t>
      </w:r>
      <w:r>
        <w:t>…</w:t>
      </w:r>
      <w:r w:rsidRPr="006943B7">
        <w:rPr>
          <w:highlight w:val="green"/>
        </w:rPr>
        <w:t>10</w:t>
      </w:r>
    </w:p>
    <w:p w14:paraId="52FCA1C9" w14:textId="37EF5BD9" w:rsidR="005A1640" w:rsidRDefault="00E10E97" w:rsidP="005A1640">
      <w:pPr>
        <w:pStyle w:val="ListParagraph"/>
        <w:numPr>
          <w:ilvl w:val="1"/>
          <w:numId w:val="7"/>
        </w:numPr>
        <w:spacing w:line="276" w:lineRule="auto"/>
      </w:pPr>
      <w:r>
        <w:rPr>
          <w:highlight w:val="yellow"/>
        </w:rPr>
        <w:t xml:space="preserve">RRX </w:t>
      </w:r>
      <w:r w:rsidR="00932047">
        <w:rPr>
          <w:highlight w:val="yellow"/>
        </w:rPr>
        <w:tab/>
      </w:r>
      <w:r>
        <w:rPr>
          <w:highlight w:val="yellow"/>
        </w:rPr>
        <w:t>Rj, Rj</w:t>
      </w:r>
    </w:p>
    <w:p w14:paraId="6C65C3A7" w14:textId="12B7014C" w:rsidR="00811DBC" w:rsidRDefault="00BA293F" w:rsidP="00811DBC">
      <w:pPr>
        <w:pStyle w:val="ListParagraph"/>
        <w:numPr>
          <w:ilvl w:val="2"/>
          <w:numId w:val="7"/>
        </w:numPr>
        <w:spacing w:line="276" w:lineRule="auto"/>
      </w:pPr>
      <w:r>
        <w:t xml:space="preserve">Ri </w:t>
      </w:r>
      <w:r>
        <w:sym w:font="Symbol" w:char="F0AC"/>
      </w:r>
      <w:r>
        <w:t xml:space="preserve"> [Rj] r</w:t>
      </w:r>
      <w:r w:rsidR="00811DBC">
        <w:t>otate</w:t>
      </w:r>
      <w:r>
        <w:t>d right</w:t>
      </w:r>
      <w:r w:rsidR="00811DBC">
        <w:t xml:space="preserve"> using C flag</w:t>
      </w:r>
      <w:r>
        <w:t xml:space="preserve"> by 1 bit</w:t>
      </w:r>
    </w:p>
    <w:p w14:paraId="4DDE768C" w14:textId="22D6A32B" w:rsidR="00D7798C" w:rsidRDefault="00D7798C" w:rsidP="00811DBC">
      <w:pPr>
        <w:pStyle w:val="ListParagraph"/>
        <w:numPr>
          <w:ilvl w:val="2"/>
          <w:numId w:val="7"/>
        </w:numPr>
        <w:spacing w:line="276" w:lineRule="auto"/>
      </w:pPr>
      <w:r>
        <w:t xml:space="preserve">E.g. C = </w:t>
      </w:r>
      <w:r w:rsidRPr="0008715E">
        <w:rPr>
          <w:highlight w:val="magenta"/>
        </w:rPr>
        <w:t>0</w:t>
      </w:r>
      <w:r>
        <w:t xml:space="preserve">, R1 = </w:t>
      </w:r>
      <w:r w:rsidRPr="006943B7">
        <w:rPr>
          <w:highlight w:val="cyan"/>
        </w:rPr>
        <w:t>0110</w:t>
      </w:r>
      <w:r>
        <w:t>…</w:t>
      </w:r>
      <w:r w:rsidRPr="006943B7">
        <w:rPr>
          <w:highlight w:val="green"/>
        </w:rPr>
        <w:t>1011</w:t>
      </w:r>
    </w:p>
    <w:p w14:paraId="1F3E7221" w14:textId="040BB0FB" w:rsidR="00D7798C" w:rsidRDefault="00D7798C" w:rsidP="00D7798C">
      <w:pPr>
        <w:pStyle w:val="ListParagraph"/>
        <w:numPr>
          <w:ilvl w:val="3"/>
          <w:numId w:val="7"/>
        </w:numPr>
        <w:spacing w:line="276" w:lineRule="auto"/>
      </w:pPr>
      <w:r>
        <w:t xml:space="preserve">RLC R1, R1, #2: C = </w:t>
      </w:r>
      <w:r w:rsidR="00ED5043" w:rsidRPr="006943B7">
        <w:rPr>
          <w:highlight w:val="green"/>
        </w:rPr>
        <w:t>1</w:t>
      </w:r>
      <w:r>
        <w:t xml:space="preserve">, R1 = </w:t>
      </w:r>
      <w:r w:rsidR="00ED5043" w:rsidRPr="0008715E">
        <w:rPr>
          <w:highlight w:val="magenta"/>
        </w:rPr>
        <w:t>0</w:t>
      </w:r>
      <w:r w:rsidR="00ED5043" w:rsidRPr="006943B7">
        <w:rPr>
          <w:highlight w:val="cyan"/>
        </w:rPr>
        <w:t>0110</w:t>
      </w:r>
      <w:r w:rsidR="00ED5043">
        <w:t>…</w:t>
      </w:r>
      <w:r w:rsidR="00ED5043" w:rsidRPr="006943B7">
        <w:rPr>
          <w:highlight w:val="green"/>
        </w:rPr>
        <w:t>101</w:t>
      </w:r>
    </w:p>
    <w:p w14:paraId="7009AE39" w14:textId="77777777" w:rsidR="007F74E4" w:rsidRDefault="007F74E4" w:rsidP="007F74E4">
      <w:pPr>
        <w:pStyle w:val="ListParagraph"/>
        <w:numPr>
          <w:ilvl w:val="0"/>
          <w:numId w:val="7"/>
        </w:numPr>
        <w:spacing w:line="276" w:lineRule="auto"/>
      </w:pPr>
      <w:r>
        <w:t>Arithmetic instructions</w:t>
      </w:r>
    </w:p>
    <w:p w14:paraId="3E6DA14A" w14:textId="1165977A" w:rsidR="007F74E4" w:rsidRDefault="007F74E4" w:rsidP="007F74E4">
      <w:pPr>
        <w:pStyle w:val="ListParagraph"/>
        <w:numPr>
          <w:ilvl w:val="1"/>
          <w:numId w:val="7"/>
        </w:numPr>
        <w:spacing w:line="276" w:lineRule="auto"/>
      </w:pPr>
      <w:r w:rsidRPr="00020F6D">
        <w:rPr>
          <w:highlight w:val="yellow"/>
        </w:rPr>
        <w:t>ADD</w:t>
      </w:r>
      <w:r w:rsidR="00CC49A2">
        <w:rPr>
          <w:highlight w:val="yellow"/>
        </w:rPr>
        <w:t>/SUB</w:t>
      </w:r>
      <w:r w:rsidR="00D90826">
        <w:rPr>
          <w:highlight w:val="yellow"/>
        </w:rPr>
        <w:t>{S}</w:t>
      </w:r>
      <w:r w:rsidR="0040725D">
        <w:rPr>
          <w:highlight w:val="yellow"/>
        </w:rPr>
        <w:t xml:space="preserve"> Rd, Rn</w:t>
      </w:r>
      <w:r w:rsidR="0018585C">
        <w:rPr>
          <w:highlight w:val="yellow"/>
        </w:rPr>
        <w:t>, Rm</w:t>
      </w:r>
    </w:p>
    <w:p w14:paraId="0ED172F8" w14:textId="6A643441" w:rsidR="007F74E4" w:rsidRDefault="0040725D" w:rsidP="007F74E4">
      <w:pPr>
        <w:pStyle w:val="ListParagraph"/>
        <w:numPr>
          <w:ilvl w:val="2"/>
          <w:numId w:val="7"/>
        </w:numPr>
        <w:spacing w:line="276" w:lineRule="auto"/>
      </w:pPr>
      <w:r>
        <w:t>Rd</w:t>
      </w:r>
      <w:r w:rsidR="007F74E4">
        <w:t xml:space="preserve"> </w:t>
      </w:r>
      <w:r w:rsidR="007F74E4">
        <w:sym w:font="Symbol" w:char="F0AC"/>
      </w:r>
      <w:r>
        <w:t xml:space="preserve"> [Rn] </w:t>
      </w:r>
      <w:r w:rsidR="00CC49A2">
        <w:sym w:font="Symbol" w:char="F0B1"/>
      </w:r>
      <w:r>
        <w:t xml:space="preserve"> [Rm</w:t>
      </w:r>
      <w:r w:rsidR="007F74E4">
        <w:t>]</w:t>
      </w:r>
    </w:p>
    <w:p w14:paraId="74445A2C" w14:textId="7D444EFB" w:rsidR="0040725D" w:rsidRDefault="0040725D" w:rsidP="007F74E4">
      <w:pPr>
        <w:pStyle w:val="ListParagraph"/>
        <w:numPr>
          <w:ilvl w:val="2"/>
          <w:numId w:val="7"/>
        </w:numPr>
        <w:spacing w:line="276" w:lineRule="auto"/>
      </w:pPr>
      <w:r>
        <w:t>Rm can be shifted</w:t>
      </w:r>
    </w:p>
    <w:p w14:paraId="4453A949" w14:textId="7FC248DC" w:rsidR="00C32A0C" w:rsidRDefault="00C32A0C" w:rsidP="00C32A0C">
      <w:pPr>
        <w:pStyle w:val="ListParagraph"/>
        <w:numPr>
          <w:ilvl w:val="1"/>
          <w:numId w:val="7"/>
        </w:numPr>
        <w:spacing w:line="276" w:lineRule="auto"/>
      </w:pPr>
      <w:r w:rsidRPr="00C32A0C">
        <w:rPr>
          <w:highlight w:val="yellow"/>
        </w:rPr>
        <w:t>MUL</w:t>
      </w:r>
      <w:r w:rsidR="00D90826">
        <w:rPr>
          <w:highlight w:val="yellow"/>
        </w:rPr>
        <w:t>{S}</w:t>
      </w:r>
      <w:r w:rsidRPr="00C32A0C">
        <w:rPr>
          <w:highlight w:val="yellow"/>
        </w:rPr>
        <w:t xml:space="preserve"> </w:t>
      </w:r>
      <w:r w:rsidR="00B84AF8">
        <w:rPr>
          <w:highlight w:val="yellow"/>
        </w:rPr>
        <w:tab/>
      </w:r>
      <w:r w:rsidRPr="00C32A0C">
        <w:rPr>
          <w:highlight w:val="yellow"/>
        </w:rPr>
        <w:t>R0, R1, R2</w:t>
      </w:r>
    </w:p>
    <w:p w14:paraId="7DB5ADC7" w14:textId="1E70952D" w:rsidR="00C32A0C" w:rsidRDefault="00C32A0C" w:rsidP="00C32A0C">
      <w:pPr>
        <w:pStyle w:val="ListParagraph"/>
        <w:numPr>
          <w:ilvl w:val="2"/>
          <w:numId w:val="7"/>
        </w:numPr>
        <w:spacing w:line="276" w:lineRule="auto"/>
      </w:pPr>
      <w:r>
        <w:t xml:space="preserve">R0 </w:t>
      </w:r>
      <w:r>
        <w:sym w:font="Symbol" w:char="F0AC"/>
      </w:r>
      <w:r>
        <w:t xml:space="preserve"> [R1] * [R2]</w:t>
      </w:r>
    </w:p>
    <w:p w14:paraId="38AAB242" w14:textId="62EF5874" w:rsidR="00770050" w:rsidRDefault="00770050" w:rsidP="00C32A0C">
      <w:pPr>
        <w:pStyle w:val="ListParagraph"/>
        <w:numPr>
          <w:ilvl w:val="2"/>
          <w:numId w:val="7"/>
        </w:numPr>
        <w:spacing w:line="276" w:lineRule="auto"/>
      </w:pPr>
      <w:r>
        <w:t>Only the least significant 32 bits are stored in R0</w:t>
      </w:r>
    </w:p>
    <w:p w14:paraId="4055D668" w14:textId="5B7221EC" w:rsidR="007F74E4" w:rsidRDefault="007F74E4" w:rsidP="007F74E4">
      <w:pPr>
        <w:pStyle w:val="ListParagraph"/>
        <w:numPr>
          <w:ilvl w:val="1"/>
          <w:numId w:val="7"/>
        </w:numPr>
        <w:spacing w:line="276" w:lineRule="auto"/>
      </w:pPr>
      <w:r w:rsidRPr="00020F6D">
        <w:rPr>
          <w:highlight w:val="yellow"/>
        </w:rPr>
        <w:t>MLA</w:t>
      </w:r>
      <w:r w:rsidR="00D90826">
        <w:rPr>
          <w:highlight w:val="yellow"/>
        </w:rPr>
        <w:t>{S}</w:t>
      </w:r>
      <w:r w:rsidRPr="00020F6D">
        <w:rPr>
          <w:highlight w:val="yellow"/>
        </w:rPr>
        <w:t xml:space="preserve"> </w:t>
      </w:r>
      <w:r w:rsidR="00B84AF8">
        <w:rPr>
          <w:highlight w:val="yellow"/>
        </w:rPr>
        <w:tab/>
      </w:r>
      <w:r w:rsidRPr="00020F6D">
        <w:rPr>
          <w:highlight w:val="yellow"/>
        </w:rPr>
        <w:t>R0, R4, R5, R6</w:t>
      </w:r>
    </w:p>
    <w:p w14:paraId="380F3590" w14:textId="77777777" w:rsidR="007F74E4" w:rsidRDefault="007F74E4" w:rsidP="007F74E4">
      <w:pPr>
        <w:pStyle w:val="ListParagraph"/>
        <w:numPr>
          <w:ilvl w:val="2"/>
          <w:numId w:val="7"/>
        </w:numPr>
        <w:spacing w:line="276" w:lineRule="auto"/>
      </w:pPr>
      <w:r>
        <w:t xml:space="preserve">R0 </w:t>
      </w:r>
      <w:r>
        <w:sym w:font="Symbol" w:char="F0AC"/>
      </w:r>
      <w:r>
        <w:t xml:space="preserve"> [R4] * [R5] + [R6]</w:t>
      </w:r>
    </w:p>
    <w:p w14:paraId="4D3A2FD3" w14:textId="448C3A45" w:rsidR="008A339D" w:rsidRDefault="008A339D" w:rsidP="008A339D">
      <w:pPr>
        <w:pStyle w:val="ListParagraph"/>
        <w:numPr>
          <w:ilvl w:val="1"/>
          <w:numId w:val="7"/>
        </w:numPr>
        <w:spacing w:line="276" w:lineRule="auto"/>
      </w:pPr>
      <w:r w:rsidRPr="0065224A">
        <w:rPr>
          <w:highlight w:val="yellow"/>
        </w:rPr>
        <w:t>SDIV/UDIV</w:t>
      </w:r>
      <w:r w:rsidR="00D90826">
        <w:rPr>
          <w:highlight w:val="yellow"/>
        </w:rPr>
        <w:t>{S}</w:t>
      </w:r>
      <w:r w:rsidRPr="0065224A">
        <w:rPr>
          <w:highlight w:val="yellow"/>
        </w:rPr>
        <w:t xml:space="preserve"> </w:t>
      </w:r>
      <w:r w:rsidR="00B84AF8">
        <w:rPr>
          <w:highlight w:val="yellow"/>
        </w:rPr>
        <w:tab/>
      </w:r>
      <w:r w:rsidRPr="0065224A">
        <w:rPr>
          <w:highlight w:val="yellow"/>
        </w:rPr>
        <w:t>R0, R1, R2</w:t>
      </w:r>
    </w:p>
    <w:p w14:paraId="0041F256" w14:textId="0E08DC99" w:rsidR="008A339D" w:rsidRDefault="008A339D" w:rsidP="008A339D">
      <w:pPr>
        <w:pStyle w:val="ListParagraph"/>
        <w:numPr>
          <w:ilvl w:val="2"/>
          <w:numId w:val="7"/>
        </w:numPr>
        <w:spacing w:line="276" w:lineRule="auto"/>
      </w:pPr>
      <w:r>
        <w:t xml:space="preserve">R0 </w:t>
      </w:r>
      <w:r>
        <w:sym w:font="Symbol" w:char="F0AC"/>
      </w:r>
      <w:r>
        <w:t xml:space="preserve"> [R1] / [R2]; signed or unsigned</w:t>
      </w:r>
    </w:p>
    <w:p w14:paraId="4AE9AEA3" w14:textId="7C8080ED" w:rsidR="00020F6D" w:rsidRDefault="00020F6D" w:rsidP="00020F6D">
      <w:pPr>
        <w:pStyle w:val="ListParagraph"/>
        <w:numPr>
          <w:ilvl w:val="0"/>
          <w:numId w:val="7"/>
        </w:numPr>
        <w:spacing w:line="276" w:lineRule="auto"/>
      </w:pPr>
      <w:r>
        <w:t>Move instructions</w:t>
      </w:r>
    </w:p>
    <w:p w14:paraId="589ED03B" w14:textId="4C44FEA2" w:rsidR="00020F6D" w:rsidRDefault="00020F6D" w:rsidP="00020F6D">
      <w:pPr>
        <w:pStyle w:val="ListParagraph"/>
        <w:numPr>
          <w:ilvl w:val="1"/>
          <w:numId w:val="7"/>
        </w:numPr>
        <w:spacing w:line="276" w:lineRule="auto"/>
      </w:pPr>
      <w:r w:rsidRPr="00020F6D">
        <w:rPr>
          <w:highlight w:val="yellow"/>
        </w:rPr>
        <w:t>MOV</w:t>
      </w:r>
      <w:r w:rsidR="008F163E">
        <w:rPr>
          <w:highlight w:val="yellow"/>
        </w:rPr>
        <w:t>{S}</w:t>
      </w:r>
      <w:r w:rsidR="00D20D27">
        <w:rPr>
          <w:highlight w:val="yellow"/>
        </w:rPr>
        <w:t xml:space="preserve"> </w:t>
      </w:r>
      <w:r w:rsidR="007E6F3D">
        <w:rPr>
          <w:highlight w:val="yellow"/>
        </w:rPr>
        <w:tab/>
      </w:r>
      <w:r w:rsidR="00D20D27">
        <w:rPr>
          <w:highlight w:val="yellow"/>
        </w:rPr>
        <w:t xml:space="preserve">Rd, </w:t>
      </w:r>
      <w:r w:rsidRPr="00020F6D">
        <w:rPr>
          <w:highlight w:val="yellow"/>
        </w:rPr>
        <w:t>Rm</w:t>
      </w:r>
    </w:p>
    <w:p w14:paraId="0BAA6DD8" w14:textId="27241952" w:rsidR="00020F6D" w:rsidRDefault="00020F6D" w:rsidP="00020F6D">
      <w:pPr>
        <w:pStyle w:val="ListParagraph"/>
        <w:numPr>
          <w:ilvl w:val="2"/>
          <w:numId w:val="7"/>
        </w:numPr>
        <w:spacing w:line="276" w:lineRule="auto"/>
      </w:pPr>
      <w:r>
        <w:t xml:space="preserve">Rd </w:t>
      </w:r>
      <w:r>
        <w:sym w:font="Symbol" w:char="F0AC"/>
      </w:r>
      <w:r w:rsidR="002B3925">
        <w:t xml:space="preserve"> </w:t>
      </w:r>
      <w:r>
        <w:t>[Rm]</w:t>
      </w:r>
    </w:p>
    <w:p w14:paraId="01A2A0C2" w14:textId="475BBB7F" w:rsidR="00935437" w:rsidRDefault="00935437" w:rsidP="00020F6D">
      <w:pPr>
        <w:pStyle w:val="ListParagraph"/>
        <w:numPr>
          <w:ilvl w:val="2"/>
          <w:numId w:val="7"/>
        </w:numPr>
        <w:spacing w:line="276" w:lineRule="auto"/>
      </w:pPr>
      <w:r>
        <w:t>Rm can be shifted – equivalent to LSL Rd, Rm, #shift</w:t>
      </w:r>
    </w:p>
    <w:p w14:paraId="57BBE7E5" w14:textId="372C5FAD" w:rsidR="008F163E" w:rsidRDefault="008F163E" w:rsidP="008F163E">
      <w:pPr>
        <w:pStyle w:val="ListParagraph"/>
        <w:numPr>
          <w:ilvl w:val="1"/>
          <w:numId w:val="7"/>
        </w:numPr>
        <w:spacing w:line="276" w:lineRule="auto"/>
      </w:pPr>
      <w:r w:rsidRPr="008F163E">
        <w:rPr>
          <w:highlight w:val="yellow"/>
        </w:rPr>
        <w:t>MOV</w:t>
      </w:r>
      <w:r w:rsidR="007B37DF">
        <w:rPr>
          <w:highlight w:val="yellow"/>
        </w:rPr>
        <w:t xml:space="preserve"> </w:t>
      </w:r>
      <w:r w:rsidR="007E6F3D">
        <w:rPr>
          <w:highlight w:val="yellow"/>
        </w:rPr>
        <w:tab/>
      </w:r>
      <w:r w:rsidR="007B37DF">
        <w:rPr>
          <w:highlight w:val="yellow"/>
        </w:rPr>
        <w:t>Rd, #value</w:t>
      </w:r>
    </w:p>
    <w:p w14:paraId="4F2BBF10" w14:textId="4D835B2A" w:rsidR="000545DF" w:rsidRDefault="000545DF" w:rsidP="00020F6D">
      <w:pPr>
        <w:pStyle w:val="ListParagraph"/>
        <w:numPr>
          <w:ilvl w:val="2"/>
          <w:numId w:val="7"/>
        </w:numPr>
        <w:spacing w:line="276" w:lineRule="auto"/>
      </w:pPr>
      <w:r>
        <w:t>Can only assign 16-bit immediate values</w:t>
      </w:r>
    </w:p>
    <w:p w14:paraId="1255EB16" w14:textId="3C5F3502" w:rsidR="00A51472" w:rsidRDefault="00A51472" w:rsidP="00A51472">
      <w:pPr>
        <w:pStyle w:val="ListParagraph"/>
        <w:numPr>
          <w:ilvl w:val="1"/>
          <w:numId w:val="7"/>
        </w:numPr>
        <w:spacing w:line="276" w:lineRule="auto"/>
      </w:pPr>
      <w:r w:rsidRPr="00A51472">
        <w:rPr>
          <w:highlight w:val="yellow"/>
        </w:rPr>
        <w:t xml:space="preserve">MOVT </w:t>
      </w:r>
      <w:r w:rsidR="007E6F3D">
        <w:rPr>
          <w:highlight w:val="yellow"/>
        </w:rPr>
        <w:tab/>
      </w:r>
      <w:r w:rsidRPr="00A51472">
        <w:rPr>
          <w:highlight w:val="yellow"/>
        </w:rPr>
        <w:t>Rd, #value</w:t>
      </w:r>
    </w:p>
    <w:p w14:paraId="7B9152AC" w14:textId="299BD06A" w:rsidR="00A51472" w:rsidRDefault="00A51472" w:rsidP="00A51472">
      <w:pPr>
        <w:pStyle w:val="ListParagraph"/>
        <w:numPr>
          <w:ilvl w:val="2"/>
          <w:numId w:val="7"/>
        </w:numPr>
        <w:spacing w:line="276" w:lineRule="auto"/>
      </w:pPr>
      <w:r>
        <w:t>Assigns immediate value to top 16 bits of register</w:t>
      </w:r>
    </w:p>
    <w:p w14:paraId="039BB711" w14:textId="2B815A4E" w:rsidR="00020F6D" w:rsidRDefault="00020F6D" w:rsidP="00020F6D">
      <w:pPr>
        <w:pStyle w:val="ListParagraph"/>
        <w:numPr>
          <w:ilvl w:val="1"/>
          <w:numId w:val="7"/>
        </w:numPr>
        <w:spacing w:line="276" w:lineRule="auto"/>
      </w:pPr>
      <w:r w:rsidRPr="00020F6D">
        <w:rPr>
          <w:highlight w:val="yellow"/>
        </w:rPr>
        <w:t xml:space="preserve">MVN </w:t>
      </w:r>
      <w:r w:rsidR="007E6F3D">
        <w:rPr>
          <w:highlight w:val="yellow"/>
        </w:rPr>
        <w:tab/>
      </w:r>
      <w:r w:rsidRPr="00020F6D">
        <w:rPr>
          <w:highlight w:val="yellow"/>
        </w:rPr>
        <w:t>Rd, #value/Rm</w:t>
      </w:r>
    </w:p>
    <w:p w14:paraId="08AC3BBB" w14:textId="0732C403" w:rsidR="00020F6D" w:rsidRDefault="00020F6D" w:rsidP="00020F6D">
      <w:pPr>
        <w:pStyle w:val="ListParagraph"/>
        <w:numPr>
          <w:ilvl w:val="2"/>
          <w:numId w:val="7"/>
        </w:numPr>
        <w:spacing w:line="276" w:lineRule="auto"/>
      </w:pPr>
      <w:r>
        <w:t>Moves the bit complement of #value/[Rm]</w:t>
      </w:r>
    </w:p>
    <w:p w14:paraId="42834C64" w14:textId="4D45324E" w:rsidR="006219FD" w:rsidRDefault="006219FD" w:rsidP="006219FD">
      <w:pPr>
        <w:pStyle w:val="ListParagraph"/>
        <w:numPr>
          <w:ilvl w:val="0"/>
          <w:numId w:val="7"/>
        </w:numPr>
        <w:spacing w:line="276" w:lineRule="auto"/>
      </w:pPr>
      <w:r>
        <w:t>Test</w:t>
      </w:r>
      <w:r w:rsidR="00E90DE4">
        <w:t>/compare</w:t>
      </w:r>
      <w:r>
        <w:t xml:space="preserve"> instructions</w:t>
      </w:r>
    </w:p>
    <w:p w14:paraId="703F796D" w14:textId="1B409577" w:rsidR="006219FD" w:rsidRDefault="00FE4CD3" w:rsidP="006219FD">
      <w:pPr>
        <w:pStyle w:val="ListParagraph"/>
        <w:numPr>
          <w:ilvl w:val="1"/>
          <w:numId w:val="7"/>
        </w:numPr>
        <w:spacing w:line="276" w:lineRule="auto"/>
      </w:pPr>
      <w:r w:rsidRPr="00FE4CD3">
        <w:rPr>
          <w:highlight w:val="yellow"/>
        </w:rPr>
        <w:t xml:space="preserve">TST </w:t>
      </w:r>
      <w:r w:rsidR="005C730F">
        <w:rPr>
          <w:highlight w:val="yellow"/>
        </w:rPr>
        <w:tab/>
      </w:r>
      <w:r w:rsidRPr="00FE4CD3">
        <w:rPr>
          <w:highlight w:val="yellow"/>
        </w:rPr>
        <w:t xml:space="preserve">Rn, </w:t>
      </w:r>
      <w:r w:rsidR="00C43718" w:rsidRPr="00FE4CD3">
        <w:rPr>
          <w:highlight w:val="yellow"/>
        </w:rPr>
        <w:t>#value</w:t>
      </w:r>
      <w:r w:rsidRPr="00FE4CD3">
        <w:rPr>
          <w:highlight w:val="yellow"/>
        </w:rPr>
        <w:t>/Rm</w:t>
      </w:r>
    </w:p>
    <w:p w14:paraId="1938DDA7" w14:textId="6D5B04A9" w:rsidR="00C43718" w:rsidRDefault="00E90DE4" w:rsidP="00C43718">
      <w:pPr>
        <w:pStyle w:val="ListParagraph"/>
        <w:numPr>
          <w:ilvl w:val="2"/>
          <w:numId w:val="7"/>
        </w:numPr>
        <w:spacing w:line="276" w:lineRule="auto"/>
      </w:pPr>
      <w:r>
        <w:t>Performs bitwise AND then sets condition code</w:t>
      </w:r>
    </w:p>
    <w:p w14:paraId="5A82F76D" w14:textId="17B2B1F3" w:rsidR="00E90DE4" w:rsidRDefault="00FE4CD3" w:rsidP="00E90DE4">
      <w:pPr>
        <w:pStyle w:val="ListParagraph"/>
        <w:numPr>
          <w:ilvl w:val="1"/>
          <w:numId w:val="7"/>
        </w:numPr>
        <w:spacing w:line="276" w:lineRule="auto"/>
      </w:pPr>
      <w:r w:rsidRPr="00FE4CD3">
        <w:rPr>
          <w:highlight w:val="yellow"/>
        </w:rPr>
        <w:t xml:space="preserve">TEQ </w:t>
      </w:r>
      <w:r w:rsidR="005C730F">
        <w:rPr>
          <w:highlight w:val="yellow"/>
        </w:rPr>
        <w:tab/>
      </w:r>
      <w:r w:rsidRPr="00FE4CD3">
        <w:rPr>
          <w:highlight w:val="yellow"/>
        </w:rPr>
        <w:t xml:space="preserve">Rn, </w:t>
      </w:r>
      <w:r w:rsidR="00E90DE4" w:rsidRPr="00FE4CD3">
        <w:rPr>
          <w:highlight w:val="yellow"/>
        </w:rPr>
        <w:t>#value</w:t>
      </w:r>
      <w:r w:rsidRPr="00FE4CD3">
        <w:rPr>
          <w:highlight w:val="yellow"/>
        </w:rPr>
        <w:t>/Rm</w:t>
      </w:r>
    </w:p>
    <w:p w14:paraId="2F20148B" w14:textId="1672CD93" w:rsidR="00E90DE4" w:rsidRDefault="00E90DE4" w:rsidP="00E90DE4">
      <w:pPr>
        <w:pStyle w:val="ListParagraph"/>
        <w:numPr>
          <w:ilvl w:val="2"/>
          <w:numId w:val="7"/>
        </w:numPr>
        <w:spacing w:line="276" w:lineRule="auto"/>
      </w:pPr>
      <w:r>
        <w:t>Performs bitwise XOR then sets condition code</w:t>
      </w:r>
    </w:p>
    <w:p w14:paraId="72A7B320" w14:textId="3D618833" w:rsidR="00E90DE4" w:rsidRDefault="00E90DE4" w:rsidP="00E90DE4">
      <w:pPr>
        <w:pStyle w:val="ListParagraph"/>
        <w:numPr>
          <w:ilvl w:val="1"/>
          <w:numId w:val="7"/>
        </w:numPr>
        <w:spacing w:line="276" w:lineRule="auto"/>
      </w:pPr>
      <w:r w:rsidRPr="00EB5ADB">
        <w:rPr>
          <w:highlight w:val="yellow"/>
        </w:rPr>
        <w:t xml:space="preserve">CMP </w:t>
      </w:r>
      <w:r w:rsidR="005C730F">
        <w:rPr>
          <w:highlight w:val="yellow"/>
        </w:rPr>
        <w:tab/>
      </w:r>
      <w:r w:rsidRPr="00EB5ADB">
        <w:rPr>
          <w:highlight w:val="yellow"/>
        </w:rPr>
        <w:t>Rn, Rm</w:t>
      </w:r>
    </w:p>
    <w:p w14:paraId="723F72BC" w14:textId="61E02536" w:rsidR="00E90DE4" w:rsidRDefault="00F9590D" w:rsidP="00E90DE4">
      <w:pPr>
        <w:pStyle w:val="ListParagraph"/>
        <w:numPr>
          <w:ilvl w:val="2"/>
          <w:numId w:val="7"/>
        </w:numPr>
        <w:spacing w:line="276" w:lineRule="auto"/>
      </w:pPr>
      <w:r>
        <w:t xml:space="preserve">Performs </w:t>
      </w:r>
      <w:r w:rsidR="00E90DE4">
        <w:t>[Rn] – R[m] then sets condition code</w:t>
      </w:r>
    </w:p>
    <w:p w14:paraId="18642F02" w14:textId="61B2ECF5" w:rsidR="00F9590D" w:rsidRDefault="00F9590D" w:rsidP="00F9590D">
      <w:pPr>
        <w:pStyle w:val="ListParagraph"/>
        <w:numPr>
          <w:ilvl w:val="1"/>
          <w:numId w:val="7"/>
        </w:numPr>
        <w:spacing w:line="276" w:lineRule="auto"/>
      </w:pPr>
      <w:r w:rsidRPr="00E75D1F">
        <w:rPr>
          <w:highlight w:val="yellow"/>
        </w:rPr>
        <w:t xml:space="preserve">CMN </w:t>
      </w:r>
      <w:r w:rsidR="005C730F">
        <w:rPr>
          <w:highlight w:val="yellow"/>
        </w:rPr>
        <w:tab/>
      </w:r>
      <w:r w:rsidRPr="00E75D1F">
        <w:rPr>
          <w:highlight w:val="yellow"/>
        </w:rPr>
        <w:t>Rn, Rm</w:t>
      </w:r>
    </w:p>
    <w:p w14:paraId="6F007603" w14:textId="4B62D7DE" w:rsidR="00F9590D" w:rsidRDefault="00F9590D" w:rsidP="00F9590D">
      <w:pPr>
        <w:pStyle w:val="ListParagraph"/>
        <w:numPr>
          <w:ilvl w:val="2"/>
          <w:numId w:val="7"/>
        </w:numPr>
        <w:spacing w:line="276" w:lineRule="auto"/>
      </w:pPr>
      <w:r>
        <w:t>Performs [Rn] + R[m] then sets condition code</w:t>
      </w:r>
    </w:p>
    <w:p w14:paraId="73975233" w14:textId="0F3972EE" w:rsidR="008E6132" w:rsidRDefault="008E6132" w:rsidP="008E6132">
      <w:pPr>
        <w:pStyle w:val="ListParagraph"/>
        <w:numPr>
          <w:ilvl w:val="1"/>
          <w:numId w:val="7"/>
        </w:numPr>
        <w:spacing w:line="276" w:lineRule="auto"/>
      </w:pPr>
      <w:r>
        <w:t>Rm can all be shifted</w:t>
      </w:r>
    </w:p>
    <w:p w14:paraId="43DCF4D2" w14:textId="00A13C90" w:rsidR="00FC6E82" w:rsidRDefault="00FC6E82" w:rsidP="00FC6E82">
      <w:pPr>
        <w:pStyle w:val="ListParagraph"/>
        <w:numPr>
          <w:ilvl w:val="1"/>
          <w:numId w:val="7"/>
        </w:numPr>
        <w:spacing w:line="276" w:lineRule="auto"/>
      </w:pPr>
      <w:r>
        <w:t xml:space="preserve">These instructions </w:t>
      </w:r>
      <w:r>
        <w:rPr>
          <w:u w:val="single"/>
        </w:rPr>
        <w:t>always update condition code</w:t>
      </w:r>
    </w:p>
    <w:p w14:paraId="40C30D7A" w14:textId="76CC9E3E" w:rsidR="00EB5ADB" w:rsidRDefault="00EB5ADB" w:rsidP="00EB5ADB">
      <w:pPr>
        <w:pStyle w:val="ListParagraph"/>
        <w:numPr>
          <w:ilvl w:val="0"/>
          <w:numId w:val="7"/>
        </w:numPr>
        <w:spacing w:line="276" w:lineRule="auto"/>
      </w:pPr>
      <w:r>
        <w:t>Branch instructions</w:t>
      </w:r>
    </w:p>
    <w:p w14:paraId="22DFB885" w14:textId="063341E0" w:rsidR="00EB5ADB" w:rsidRDefault="003D6DA5" w:rsidP="00876630">
      <w:pPr>
        <w:pStyle w:val="ListParagraph"/>
        <w:numPr>
          <w:ilvl w:val="1"/>
          <w:numId w:val="7"/>
        </w:numPr>
        <w:spacing w:line="276" w:lineRule="auto"/>
      </w:pPr>
      <w:r w:rsidRPr="00876630">
        <w:rPr>
          <w:highlight w:val="yellow"/>
        </w:rPr>
        <w:t>B</w:t>
      </w:r>
      <w:r w:rsidR="00EB5ADB" w:rsidRPr="00876630">
        <w:rPr>
          <w:highlight w:val="yellow"/>
        </w:rPr>
        <w:t xml:space="preserve"> </w:t>
      </w:r>
      <w:r w:rsidR="0059701B">
        <w:rPr>
          <w:highlight w:val="yellow"/>
        </w:rPr>
        <w:tab/>
      </w:r>
      <w:r w:rsidR="0059701B">
        <w:rPr>
          <w:highlight w:val="yellow"/>
        </w:rPr>
        <w:tab/>
      </w:r>
      <w:r w:rsidR="00EB5ADB" w:rsidRPr="00876630">
        <w:rPr>
          <w:highlight w:val="yellow"/>
        </w:rPr>
        <w:t>LOC</w:t>
      </w:r>
      <w:r w:rsidR="00876630">
        <w:t xml:space="preserve"> – b</w:t>
      </w:r>
      <w:r w:rsidR="004E3623">
        <w:t>ranches to LOC if condition is satisfied</w:t>
      </w:r>
    </w:p>
    <w:p w14:paraId="14BCD632" w14:textId="7772D4F6" w:rsidR="00835BEF" w:rsidRDefault="00293354" w:rsidP="00835BEF">
      <w:pPr>
        <w:pStyle w:val="ListParagraph"/>
        <w:numPr>
          <w:ilvl w:val="1"/>
          <w:numId w:val="7"/>
        </w:numPr>
        <w:spacing w:line="276" w:lineRule="auto"/>
      </w:pPr>
      <w:r w:rsidRPr="00293354">
        <w:rPr>
          <w:highlight w:val="yellow"/>
        </w:rPr>
        <w:t xml:space="preserve">BL </w:t>
      </w:r>
      <w:r w:rsidR="0059701B">
        <w:rPr>
          <w:highlight w:val="yellow"/>
        </w:rPr>
        <w:tab/>
      </w:r>
      <w:r w:rsidR="0059701B">
        <w:rPr>
          <w:highlight w:val="yellow"/>
        </w:rPr>
        <w:tab/>
      </w:r>
      <w:r w:rsidRPr="00293354">
        <w:rPr>
          <w:highlight w:val="yellow"/>
        </w:rPr>
        <w:t>LABEL</w:t>
      </w:r>
      <w:r>
        <w:t xml:space="preserve"> – store PC in R14 (link register), branch to LABEL</w:t>
      </w:r>
    </w:p>
    <w:p w14:paraId="50AB6312" w14:textId="0B60D01D" w:rsidR="008D4FDC" w:rsidRDefault="008D4FDC" w:rsidP="008D4FDC">
      <w:pPr>
        <w:pStyle w:val="ListParagraph"/>
        <w:numPr>
          <w:ilvl w:val="1"/>
          <w:numId w:val="7"/>
        </w:numPr>
        <w:spacing w:line="276" w:lineRule="auto"/>
      </w:pPr>
      <w:r w:rsidRPr="00B92EB8">
        <w:rPr>
          <w:highlight w:val="yellow"/>
        </w:rPr>
        <w:t xml:space="preserve">BX </w:t>
      </w:r>
      <w:r w:rsidR="0059701B">
        <w:rPr>
          <w:highlight w:val="yellow"/>
        </w:rPr>
        <w:tab/>
      </w:r>
      <w:r w:rsidR="0059701B">
        <w:rPr>
          <w:highlight w:val="yellow"/>
        </w:rPr>
        <w:tab/>
      </w:r>
      <w:r w:rsidRPr="00B92EB8">
        <w:rPr>
          <w:highlight w:val="yellow"/>
        </w:rPr>
        <w:t>LR</w:t>
      </w:r>
      <w:r>
        <w:t xml:space="preserve"> – set PC to address stored in link register, i.e. </w:t>
      </w:r>
      <w:r w:rsidR="00F05FFB">
        <w:t>reset</w:t>
      </w:r>
      <w:r>
        <w:t xml:space="preserve"> return address</w:t>
      </w:r>
    </w:p>
    <w:p w14:paraId="0B6D1204" w14:textId="1C1CADFF" w:rsidR="007C0F27" w:rsidRDefault="00D439FB" w:rsidP="007C0F27">
      <w:pPr>
        <w:pStyle w:val="ListParagraph"/>
        <w:numPr>
          <w:ilvl w:val="1"/>
          <w:numId w:val="7"/>
        </w:numPr>
        <w:spacing w:line="276" w:lineRule="auto"/>
      </w:pPr>
      <w:r w:rsidRPr="00410F0F">
        <w:rPr>
          <w:highlight w:val="yellow"/>
        </w:rPr>
        <w:t>CBZ</w:t>
      </w:r>
      <w:r w:rsidR="00B64B96" w:rsidRPr="00410F0F">
        <w:rPr>
          <w:highlight w:val="yellow"/>
        </w:rPr>
        <w:t xml:space="preserve"> </w:t>
      </w:r>
      <w:r w:rsidR="0059701B">
        <w:rPr>
          <w:highlight w:val="yellow"/>
        </w:rPr>
        <w:tab/>
      </w:r>
      <w:r w:rsidR="00B64B96" w:rsidRPr="00410F0F">
        <w:rPr>
          <w:highlight w:val="yellow"/>
        </w:rPr>
        <w:t>Rn, LABEL</w:t>
      </w:r>
      <w:r>
        <w:t xml:space="preserve"> – compare &amp; branch on 0</w:t>
      </w:r>
      <w:r w:rsidR="007C0F27">
        <w:t>; equivalent to:</w:t>
      </w:r>
    </w:p>
    <w:p w14:paraId="54660E5C" w14:textId="74CB19FB" w:rsidR="007C0F27" w:rsidRDefault="007C0F27" w:rsidP="007C0F27">
      <w:pPr>
        <w:pStyle w:val="ListParagraph"/>
        <w:numPr>
          <w:ilvl w:val="2"/>
          <w:numId w:val="7"/>
        </w:numPr>
        <w:spacing w:line="276" w:lineRule="auto"/>
      </w:pPr>
      <w:r>
        <w:t>CMP</w:t>
      </w:r>
      <w:r>
        <w:tab/>
        <w:t>Rn, #0</w:t>
      </w:r>
    </w:p>
    <w:p w14:paraId="21AFEAB0" w14:textId="2EB0AD4B" w:rsidR="007C0F27" w:rsidRDefault="007C0F27" w:rsidP="007C0F27">
      <w:pPr>
        <w:pStyle w:val="ListParagraph"/>
        <w:numPr>
          <w:ilvl w:val="2"/>
          <w:numId w:val="7"/>
        </w:numPr>
        <w:spacing w:line="276" w:lineRule="auto"/>
      </w:pPr>
      <w:r>
        <w:t>BEQ</w:t>
      </w:r>
      <w:r>
        <w:tab/>
        <w:t>LABEL</w:t>
      </w:r>
    </w:p>
    <w:p w14:paraId="63FD1CF4" w14:textId="13535155" w:rsidR="00D439FB" w:rsidRDefault="00D439FB" w:rsidP="008D4FDC">
      <w:pPr>
        <w:pStyle w:val="ListParagraph"/>
        <w:numPr>
          <w:ilvl w:val="1"/>
          <w:numId w:val="7"/>
        </w:numPr>
        <w:spacing w:line="276" w:lineRule="auto"/>
      </w:pPr>
      <w:r w:rsidRPr="00410F0F">
        <w:rPr>
          <w:highlight w:val="yellow"/>
        </w:rPr>
        <w:t>CBNZ</w:t>
      </w:r>
      <w:r w:rsidR="00B64B96" w:rsidRPr="00410F0F">
        <w:rPr>
          <w:highlight w:val="yellow"/>
        </w:rPr>
        <w:t xml:space="preserve"> </w:t>
      </w:r>
      <w:r w:rsidR="00A2171E">
        <w:rPr>
          <w:highlight w:val="yellow"/>
        </w:rPr>
        <w:tab/>
      </w:r>
      <w:r w:rsidR="00B64B96" w:rsidRPr="00410F0F">
        <w:rPr>
          <w:highlight w:val="yellow"/>
        </w:rPr>
        <w:t>Rn, LABEL</w:t>
      </w:r>
      <w:r>
        <w:t xml:space="preserve"> – compare &amp; branch on non-0</w:t>
      </w:r>
      <w:r w:rsidR="007C0F27">
        <w:t>; equivalent to:</w:t>
      </w:r>
    </w:p>
    <w:p w14:paraId="04982BA4" w14:textId="74571C50" w:rsidR="007C0F27" w:rsidRDefault="007C0F27" w:rsidP="007C0F27">
      <w:pPr>
        <w:pStyle w:val="ListParagraph"/>
        <w:numPr>
          <w:ilvl w:val="2"/>
          <w:numId w:val="7"/>
        </w:numPr>
        <w:spacing w:line="276" w:lineRule="auto"/>
      </w:pPr>
      <w:r>
        <w:t>CMP</w:t>
      </w:r>
      <w:r>
        <w:tab/>
        <w:t>Rn, #0</w:t>
      </w:r>
    </w:p>
    <w:p w14:paraId="07B2E064" w14:textId="4CE62DE9" w:rsidR="007C0F27" w:rsidRDefault="007C0F27" w:rsidP="007C0F27">
      <w:pPr>
        <w:pStyle w:val="ListParagraph"/>
        <w:numPr>
          <w:ilvl w:val="2"/>
          <w:numId w:val="7"/>
        </w:numPr>
        <w:spacing w:line="276" w:lineRule="auto"/>
      </w:pPr>
      <w:r>
        <w:t>BNE</w:t>
      </w:r>
      <w:r>
        <w:tab/>
        <w:t>LABEL</w:t>
      </w:r>
    </w:p>
    <w:p w14:paraId="1361928B" w14:textId="2A098E99" w:rsidR="00CD6428" w:rsidRDefault="00CD6428" w:rsidP="00CD6428">
      <w:pPr>
        <w:pStyle w:val="ListParagraph"/>
        <w:numPr>
          <w:ilvl w:val="0"/>
          <w:numId w:val="7"/>
        </w:numPr>
        <w:spacing w:line="276" w:lineRule="auto"/>
      </w:pPr>
      <w:r w:rsidRPr="004D1837">
        <w:rPr>
          <w:highlight w:val="yellow"/>
        </w:rPr>
        <w:t>NOP</w:t>
      </w:r>
      <w:r>
        <w:t xml:space="preserve"> – no operation</w:t>
      </w:r>
      <w:r w:rsidR="008B0B17">
        <w:t>; does nothing</w:t>
      </w:r>
    </w:p>
    <w:p w14:paraId="60EDC47F" w14:textId="77777777" w:rsidR="003F06B6" w:rsidRDefault="003F06B6" w:rsidP="00A36AD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Set condition code </w:t>
      </w:r>
    </w:p>
    <w:p w14:paraId="617A91BA" w14:textId="40242483" w:rsidR="00A36AD6" w:rsidRDefault="003F06B6" w:rsidP="003F06B6">
      <w:pPr>
        <w:pStyle w:val="ListParagraph"/>
        <w:numPr>
          <w:ilvl w:val="1"/>
          <w:numId w:val="7"/>
        </w:numPr>
        <w:spacing w:line="276" w:lineRule="auto"/>
      </w:pPr>
      <w:r>
        <w:t>A</w:t>
      </w:r>
      <w:r w:rsidR="00A36AD6">
        <w:t xml:space="preserve">ppend S </w:t>
      </w:r>
      <w:r w:rsidR="00A36AD6" w:rsidRPr="00301BA2">
        <w:rPr>
          <w:u w:val="single"/>
        </w:rPr>
        <w:t xml:space="preserve">to </w:t>
      </w:r>
      <w:r w:rsidR="00651348" w:rsidRPr="00301BA2">
        <w:rPr>
          <w:u w:val="single"/>
        </w:rPr>
        <w:t xml:space="preserve">arithmetic, </w:t>
      </w:r>
      <w:r w:rsidR="00A36AD6" w:rsidRPr="00301BA2">
        <w:rPr>
          <w:u w:val="single"/>
        </w:rPr>
        <w:t>logic</w:t>
      </w:r>
      <w:r w:rsidR="00651348" w:rsidRPr="00301BA2">
        <w:rPr>
          <w:u w:val="single"/>
        </w:rPr>
        <w:t>, and move</w:t>
      </w:r>
      <w:r w:rsidR="00A36AD6" w:rsidRPr="00301BA2">
        <w:rPr>
          <w:u w:val="single"/>
        </w:rPr>
        <w:t xml:space="preserve"> opcodes</w:t>
      </w:r>
      <w:r w:rsidR="00A36AD6">
        <w:t xml:space="preserve"> to update condition code</w:t>
      </w:r>
    </w:p>
    <w:p w14:paraId="36357792" w14:textId="2B21F675" w:rsidR="00A36AD6" w:rsidRDefault="00A36AD6" w:rsidP="00A36AD6">
      <w:pPr>
        <w:pStyle w:val="ListParagraph"/>
        <w:numPr>
          <w:ilvl w:val="1"/>
          <w:numId w:val="7"/>
        </w:numPr>
        <w:spacing w:line="276" w:lineRule="auto"/>
      </w:pPr>
      <w:r>
        <w:t>E.g. ADDS, ORRS</w:t>
      </w:r>
      <w:r w:rsidR="003B1DE0">
        <w:t xml:space="preserve"> </w:t>
      </w:r>
    </w:p>
    <w:p w14:paraId="1E646636" w14:textId="77777777" w:rsidR="003F06B6" w:rsidRPr="003F06B6" w:rsidRDefault="003F06B6" w:rsidP="00F0422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Check condition code</w:t>
      </w:r>
    </w:p>
    <w:p w14:paraId="43A30EC6" w14:textId="0CB1F4F8" w:rsidR="00A36AD6" w:rsidRDefault="00A36AD6" w:rsidP="003F06B6">
      <w:pPr>
        <w:pStyle w:val="ListParagraph"/>
        <w:numPr>
          <w:ilvl w:val="1"/>
          <w:numId w:val="7"/>
        </w:numPr>
        <w:spacing w:line="276" w:lineRule="auto"/>
      </w:pPr>
      <w:r>
        <w:t xml:space="preserve">Append condition code to </w:t>
      </w:r>
      <w:r w:rsidRPr="00301BA2">
        <w:rPr>
          <w:u w:val="single"/>
        </w:rPr>
        <w:t>any opcode</w:t>
      </w:r>
      <w:r>
        <w:t xml:space="preserve"> to execute only when condition is satisfied</w:t>
      </w:r>
    </w:p>
    <w:p w14:paraId="13A6B3F8" w14:textId="57DFB8D9" w:rsidR="00326096" w:rsidRDefault="00C429EE" w:rsidP="00326096">
      <w:pPr>
        <w:pStyle w:val="ListParagraph"/>
        <w:numPr>
          <w:ilvl w:val="1"/>
          <w:numId w:val="7"/>
        </w:numPr>
        <w:spacing w:line="276" w:lineRule="auto"/>
      </w:pPr>
      <w:r>
        <w:t>E.g. BEQ, LDR</w:t>
      </w:r>
      <w:r w:rsidR="00326096">
        <w:t>GT</w:t>
      </w:r>
    </w:p>
    <w:p w14:paraId="40C4AE32" w14:textId="77777777" w:rsidR="00F0422C" w:rsidRDefault="00F0422C" w:rsidP="00F0422C">
      <w:pPr>
        <w:pStyle w:val="ListParagraph"/>
        <w:numPr>
          <w:ilvl w:val="0"/>
          <w:numId w:val="7"/>
        </w:numPr>
        <w:spacing w:line="276" w:lineRule="auto"/>
      </w:pPr>
      <w:r>
        <w:t>Instructions encoding</w:t>
      </w:r>
    </w:p>
    <w:p w14:paraId="545B7E44" w14:textId="77777777" w:rsidR="00F0422C" w:rsidRDefault="00F0422C" w:rsidP="00F0422C">
      <w:pPr>
        <w:pStyle w:val="ListParagraph"/>
        <w:numPr>
          <w:ilvl w:val="1"/>
          <w:numId w:val="7"/>
        </w:numPr>
        <w:spacing w:line="276" w:lineRule="auto"/>
      </w:pPr>
      <w:r>
        <w:t>RISC – instructions are limited to single words</w:t>
      </w:r>
    </w:p>
    <w:p w14:paraId="5507E931" w14:textId="77777777" w:rsidR="00F0422C" w:rsidRDefault="00F0422C" w:rsidP="00F0422C">
      <w:pPr>
        <w:pStyle w:val="ListParagraph"/>
        <w:numPr>
          <w:ilvl w:val="1"/>
          <w:numId w:val="7"/>
        </w:numPr>
        <w:spacing w:line="276" w:lineRule="auto"/>
      </w:pPr>
      <w:r>
        <w:t>32-bit immediate must be assigned by:</w:t>
      </w:r>
    </w:p>
    <w:p w14:paraId="2B89EB9F" w14:textId="77777777" w:rsidR="00F0422C" w:rsidRDefault="00F0422C" w:rsidP="00F0422C">
      <w:pPr>
        <w:pStyle w:val="ListParagraph"/>
        <w:numPr>
          <w:ilvl w:val="2"/>
          <w:numId w:val="7"/>
        </w:numPr>
        <w:spacing w:line="276" w:lineRule="auto"/>
      </w:pPr>
      <w:r>
        <w:t>Load 16-bit, shift left 16 bits, load 16-bit</w:t>
      </w:r>
    </w:p>
    <w:p w14:paraId="6520FF09" w14:textId="77777777" w:rsidR="00F0422C" w:rsidRDefault="00F0422C" w:rsidP="00F0422C">
      <w:pPr>
        <w:pStyle w:val="ListParagraph"/>
        <w:numPr>
          <w:ilvl w:val="2"/>
          <w:numId w:val="7"/>
        </w:numPr>
        <w:spacing w:line="276" w:lineRule="auto"/>
      </w:pPr>
      <w:r>
        <w:t>Or save immediate in memory, then load from memory into register</w:t>
      </w:r>
    </w:p>
    <w:p w14:paraId="3DE4F907" w14:textId="77777777" w:rsidR="00F0422C" w:rsidRDefault="00F0422C" w:rsidP="00F0422C">
      <w:pPr>
        <w:pStyle w:val="ListParagraph"/>
        <w:numPr>
          <w:ilvl w:val="1"/>
          <w:numId w:val="7"/>
        </w:numPr>
        <w:spacing w:line="276" w:lineRule="auto"/>
      </w:pPr>
      <w:r>
        <w:t>Register-operand format</w:t>
      </w:r>
    </w:p>
    <w:p w14:paraId="14324595" w14:textId="3261360D" w:rsidR="00F0422C" w:rsidRDefault="00F0422C" w:rsidP="00F0422C">
      <w:pPr>
        <w:pStyle w:val="ListParagraph"/>
        <w:numPr>
          <w:ilvl w:val="2"/>
          <w:numId w:val="7"/>
        </w:numPr>
        <w:spacing w:line="276" w:lineRule="auto"/>
      </w:pPr>
      <w:r>
        <w:t>MSB – Rsrc1 – Rsrc2 – Rdst – opcode – LSB</w:t>
      </w:r>
    </w:p>
    <w:p w14:paraId="67A415E8" w14:textId="77777777" w:rsidR="00F0422C" w:rsidRDefault="00F0422C" w:rsidP="00F0422C">
      <w:pPr>
        <w:pStyle w:val="ListParagraph"/>
        <w:numPr>
          <w:ilvl w:val="1"/>
          <w:numId w:val="7"/>
        </w:numPr>
        <w:spacing w:line="276" w:lineRule="auto"/>
      </w:pPr>
      <w:r>
        <w:t>Immediate-operand format</w:t>
      </w:r>
    </w:p>
    <w:p w14:paraId="1CE948A3" w14:textId="77777777" w:rsidR="00F0422C" w:rsidRDefault="00F0422C" w:rsidP="00F0422C">
      <w:pPr>
        <w:pStyle w:val="ListParagraph"/>
        <w:numPr>
          <w:ilvl w:val="2"/>
          <w:numId w:val="7"/>
        </w:numPr>
        <w:spacing w:line="276" w:lineRule="auto"/>
      </w:pPr>
      <w:r>
        <w:t>MSB – Rsrc – Rdst – immediate – opcode – LSB</w:t>
      </w:r>
    </w:p>
    <w:p w14:paraId="3C946982" w14:textId="77777777" w:rsidR="00F0422C" w:rsidRDefault="00F0422C" w:rsidP="00F0422C">
      <w:pPr>
        <w:pStyle w:val="ListParagraph"/>
        <w:numPr>
          <w:ilvl w:val="1"/>
          <w:numId w:val="7"/>
        </w:numPr>
        <w:spacing w:line="276" w:lineRule="auto"/>
      </w:pPr>
      <w:r>
        <w:t>Call format</w:t>
      </w:r>
    </w:p>
    <w:p w14:paraId="0668A819" w14:textId="0A93D00D" w:rsidR="00AB0607" w:rsidRDefault="00F0422C" w:rsidP="00911DB1">
      <w:pPr>
        <w:pStyle w:val="ListParagraph"/>
        <w:numPr>
          <w:ilvl w:val="2"/>
          <w:numId w:val="7"/>
        </w:numPr>
        <w:spacing w:line="276" w:lineRule="auto"/>
      </w:pPr>
      <w:r>
        <w:t xml:space="preserve">MSB – immediate – opcode </w:t>
      </w:r>
      <w:r w:rsidR="00AB0607">
        <w:t>–</w:t>
      </w:r>
      <w:r>
        <w:t xml:space="preserve"> LSB</w:t>
      </w:r>
    </w:p>
    <w:p w14:paraId="0F0FAEAA" w14:textId="1CD571AA" w:rsidR="00AB0607" w:rsidRDefault="00AB0607" w:rsidP="00AB0607">
      <w:pPr>
        <w:pStyle w:val="ListParagraph"/>
        <w:numPr>
          <w:ilvl w:val="0"/>
          <w:numId w:val="7"/>
        </w:numPr>
        <w:spacing w:line="276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CB0FA4" wp14:editId="7C5790E0">
            <wp:simplePos x="0" y="0"/>
            <wp:positionH relativeFrom="column">
              <wp:posOffset>342900</wp:posOffset>
            </wp:positionH>
            <wp:positionV relativeFrom="paragraph">
              <wp:posOffset>227965</wp:posOffset>
            </wp:positionV>
            <wp:extent cx="5143500" cy="4476115"/>
            <wp:effectExtent l="0" t="0" r="1270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4.20.05 PM.png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3500" cy="447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Condition codes</w:t>
      </w:r>
    </w:p>
    <w:p w14:paraId="10AFBBCF" w14:textId="7625A26F" w:rsidR="00F0422C" w:rsidRDefault="00F0422C" w:rsidP="00835BEF">
      <w:pPr>
        <w:spacing w:line="276" w:lineRule="auto"/>
      </w:pPr>
    </w:p>
    <w:p w14:paraId="008EE845" w14:textId="7B5178B5" w:rsidR="00835BEF" w:rsidRDefault="00835BEF" w:rsidP="00835B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The assembler</w:t>
      </w:r>
    </w:p>
    <w:p w14:paraId="2E4F3A24" w14:textId="09E09BCB" w:rsidR="00EB5ADB" w:rsidRDefault="00E23B00" w:rsidP="006C2A42">
      <w:pPr>
        <w:pStyle w:val="ListParagraph"/>
        <w:numPr>
          <w:ilvl w:val="0"/>
          <w:numId w:val="7"/>
        </w:numPr>
        <w:spacing w:line="276" w:lineRule="auto"/>
      </w:pPr>
      <w:r w:rsidRPr="00835BEF">
        <w:t>Assembler directives</w:t>
      </w:r>
      <w:r>
        <w:t xml:space="preserve"> – instruct the assembler to perform certain tasks during translation from source program </w:t>
      </w:r>
      <w:r>
        <w:sym w:font="Symbol" w:char="F0AE"/>
      </w:r>
      <w:r>
        <w:t xml:space="preserve"> object program</w:t>
      </w:r>
    </w:p>
    <w:p w14:paraId="3F29F473" w14:textId="7BAAD9F5" w:rsidR="00E23B00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>AREA – specifies start of CODE/DATA</w:t>
      </w:r>
    </w:p>
    <w:p w14:paraId="23AF225B" w14:textId="232E1E71" w:rsidR="00835BEF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>ENTRY – specifies start of program execution</w:t>
      </w:r>
    </w:p>
    <w:p w14:paraId="12FA03CF" w14:textId="0A8CA84B" w:rsidR="00835BEF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>DCD – label and initialize data operands</w:t>
      </w:r>
    </w:p>
    <w:p w14:paraId="1EB8E64E" w14:textId="0B8F497C" w:rsidR="00835BEF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>EQU – declare symbolic names for constants</w:t>
      </w:r>
    </w:p>
    <w:p w14:paraId="528C4409" w14:textId="0A7FAB79" w:rsidR="00835BEF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 xml:space="preserve">RN – ?? </w:t>
      </w:r>
    </w:p>
    <w:p w14:paraId="24C7D2DB" w14:textId="6D1EC14A" w:rsidR="00835BEF" w:rsidRDefault="001A733A" w:rsidP="00835BEF">
      <w:pPr>
        <w:pStyle w:val="ListParagraph"/>
        <w:numPr>
          <w:ilvl w:val="0"/>
          <w:numId w:val="7"/>
        </w:numPr>
        <w:spacing w:line="276" w:lineRule="auto"/>
      </w:pPr>
      <w:r>
        <w:t>Pseudo-instructions</w:t>
      </w:r>
    </w:p>
    <w:p w14:paraId="4EF7C508" w14:textId="797A16DE" w:rsidR="001A733A" w:rsidRDefault="001A733A" w:rsidP="001A733A">
      <w:pPr>
        <w:pStyle w:val="ListParagraph"/>
        <w:numPr>
          <w:ilvl w:val="1"/>
          <w:numId w:val="7"/>
        </w:numPr>
        <w:spacing w:line="276" w:lineRule="auto"/>
      </w:pPr>
      <w:r>
        <w:t>LDR Ri, =X</w:t>
      </w:r>
    </w:p>
    <w:p w14:paraId="76B524E8" w14:textId="26F90320" w:rsidR="001A733A" w:rsidRDefault="001A733A" w:rsidP="001A733A">
      <w:pPr>
        <w:pStyle w:val="ListParagraph"/>
        <w:numPr>
          <w:ilvl w:val="1"/>
          <w:numId w:val="7"/>
        </w:numPr>
        <w:spacing w:line="276" w:lineRule="auto"/>
      </w:pPr>
      <w:r>
        <w:t>Where X is an address value</w:t>
      </w:r>
    </w:p>
    <w:p w14:paraId="100349AA" w14:textId="43200B75" w:rsidR="00B42AAE" w:rsidRDefault="00E90263" w:rsidP="00B42AAE">
      <w:pPr>
        <w:pStyle w:val="ListParagraph"/>
        <w:numPr>
          <w:ilvl w:val="0"/>
          <w:numId w:val="7"/>
        </w:numPr>
        <w:spacing w:line="276" w:lineRule="auto"/>
      </w:pPr>
      <w:r>
        <w:t>Two-pass assembly</w:t>
      </w:r>
    </w:p>
    <w:p w14:paraId="23C28034" w14:textId="5CA75A4E" w:rsidR="00E90263" w:rsidRDefault="00E90263" w:rsidP="00E90263">
      <w:pPr>
        <w:pStyle w:val="ListParagraph"/>
        <w:numPr>
          <w:ilvl w:val="1"/>
          <w:numId w:val="7"/>
        </w:numPr>
        <w:spacing w:line="276" w:lineRule="auto"/>
      </w:pPr>
      <w:r>
        <w:t xml:space="preserve">Generate symbol table – label </w:t>
      </w:r>
      <w:r>
        <w:sym w:font="Symbol" w:char="F0AE"/>
      </w:r>
      <w:r>
        <w:t xml:space="preserve"> address (position relative of start of program)</w:t>
      </w:r>
    </w:p>
    <w:p w14:paraId="5B0EAA47" w14:textId="72B8599C" w:rsidR="00E90263" w:rsidRDefault="00E90263" w:rsidP="00E90263">
      <w:pPr>
        <w:pStyle w:val="ListParagraph"/>
        <w:numPr>
          <w:ilvl w:val="1"/>
          <w:numId w:val="7"/>
        </w:numPr>
        <w:spacing w:line="276" w:lineRule="auto"/>
      </w:pPr>
      <w:r>
        <w:t>Go through table, substitute symbol names with addresses</w:t>
      </w:r>
    </w:p>
    <w:p w14:paraId="7F899D5B" w14:textId="452732DC" w:rsidR="00881360" w:rsidRDefault="00881360" w:rsidP="00881360">
      <w:pPr>
        <w:pStyle w:val="ListParagraph"/>
        <w:numPr>
          <w:ilvl w:val="0"/>
          <w:numId w:val="7"/>
        </w:numPr>
        <w:spacing w:line="276" w:lineRule="auto"/>
      </w:pPr>
      <w:r>
        <w:t>For multiple files/modules</w:t>
      </w:r>
    </w:p>
    <w:p w14:paraId="7BB40B6C" w14:textId="65AF4CE8" w:rsidR="00881360" w:rsidRDefault="00881360" w:rsidP="00881360">
      <w:pPr>
        <w:pStyle w:val="ListParagraph"/>
        <w:numPr>
          <w:ilvl w:val="1"/>
          <w:numId w:val="7"/>
        </w:numPr>
        <w:spacing w:line="276" w:lineRule="auto"/>
      </w:pPr>
      <w:r>
        <w:t>Assemble each module as individual program</w:t>
      </w:r>
    </w:p>
    <w:p w14:paraId="6CAA8B4F" w14:textId="0B13139D" w:rsidR="00881360" w:rsidRDefault="00881360" w:rsidP="0088136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Linker</w:t>
      </w:r>
      <w:r>
        <w:t xml:space="preserve"> adds appropriate offsets to reflect where each module is in memory</w:t>
      </w:r>
    </w:p>
    <w:p w14:paraId="72FEB44E" w14:textId="661630E7" w:rsidR="00A96C2E" w:rsidRDefault="00A96C2E" w:rsidP="00881360">
      <w:pPr>
        <w:pStyle w:val="ListParagraph"/>
        <w:numPr>
          <w:ilvl w:val="1"/>
          <w:numId w:val="7"/>
        </w:numPr>
        <w:spacing w:line="276" w:lineRule="auto"/>
      </w:pPr>
      <w:r>
        <w:t>Position-independent code – relative addressing, instructions etc.</w:t>
      </w:r>
    </w:p>
    <w:p w14:paraId="5B36F307" w14:textId="76682FA1" w:rsidR="00A96C2E" w:rsidRPr="007C2BB5" w:rsidRDefault="00A96C2E" w:rsidP="00881360">
      <w:pPr>
        <w:pStyle w:val="ListParagraph"/>
        <w:numPr>
          <w:ilvl w:val="1"/>
          <w:numId w:val="7"/>
        </w:numPr>
        <w:spacing w:line="276" w:lineRule="auto"/>
      </w:pPr>
      <w:r>
        <w:t>Position-dependent code – references to external labels</w:t>
      </w:r>
    </w:p>
    <w:sectPr w:rsidR="00A96C2E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AB"/>
    <w:rsid w:val="0000033A"/>
    <w:rsid w:val="0001448C"/>
    <w:rsid w:val="00020F6D"/>
    <w:rsid w:val="000214CF"/>
    <w:rsid w:val="00030A34"/>
    <w:rsid w:val="00031E97"/>
    <w:rsid w:val="000473D5"/>
    <w:rsid w:val="00050DBF"/>
    <w:rsid w:val="000545DF"/>
    <w:rsid w:val="0006581E"/>
    <w:rsid w:val="00067135"/>
    <w:rsid w:val="0006763A"/>
    <w:rsid w:val="0008715E"/>
    <w:rsid w:val="00095AE4"/>
    <w:rsid w:val="000A649D"/>
    <w:rsid w:val="000C4980"/>
    <w:rsid w:val="000C4A5E"/>
    <w:rsid w:val="000C54D7"/>
    <w:rsid w:val="000C5755"/>
    <w:rsid w:val="000C5D45"/>
    <w:rsid w:val="000D01D6"/>
    <w:rsid w:val="00117CC9"/>
    <w:rsid w:val="00132330"/>
    <w:rsid w:val="001358C0"/>
    <w:rsid w:val="001667CB"/>
    <w:rsid w:val="0018585C"/>
    <w:rsid w:val="001860A5"/>
    <w:rsid w:val="001A733A"/>
    <w:rsid w:val="001B0B39"/>
    <w:rsid w:val="001E2747"/>
    <w:rsid w:val="001E4D5E"/>
    <w:rsid w:val="001E6234"/>
    <w:rsid w:val="001F746F"/>
    <w:rsid w:val="00203D92"/>
    <w:rsid w:val="00222965"/>
    <w:rsid w:val="00257EC4"/>
    <w:rsid w:val="00261A20"/>
    <w:rsid w:val="002652C6"/>
    <w:rsid w:val="00284483"/>
    <w:rsid w:val="00286506"/>
    <w:rsid w:val="00286BD0"/>
    <w:rsid w:val="002914A7"/>
    <w:rsid w:val="00293354"/>
    <w:rsid w:val="002A5531"/>
    <w:rsid w:val="002B3925"/>
    <w:rsid w:val="002F38AF"/>
    <w:rsid w:val="00301BA2"/>
    <w:rsid w:val="00326096"/>
    <w:rsid w:val="00334E7B"/>
    <w:rsid w:val="003A631A"/>
    <w:rsid w:val="003B1DE0"/>
    <w:rsid w:val="003D5E96"/>
    <w:rsid w:val="003D6DA5"/>
    <w:rsid w:val="003E5885"/>
    <w:rsid w:val="003F06B6"/>
    <w:rsid w:val="0040725D"/>
    <w:rsid w:val="00410F0F"/>
    <w:rsid w:val="00436D31"/>
    <w:rsid w:val="004A5E75"/>
    <w:rsid w:val="004D0A9D"/>
    <w:rsid w:val="004D1837"/>
    <w:rsid w:val="004E3623"/>
    <w:rsid w:val="004E63AD"/>
    <w:rsid w:val="004F604C"/>
    <w:rsid w:val="00532D99"/>
    <w:rsid w:val="005520DB"/>
    <w:rsid w:val="00570191"/>
    <w:rsid w:val="0059701B"/>
    <w:rsid w:val="005A1640"/>
    <w:rsid w:val="005A3C71"/>
    <w:rsid w:val="005B2743"/>
    <w:rsid w:val="005C730F"/>
    <w:rsid w:val="005F10AB"/>
    <w:rsid w:val="006134EA"/>
    <w:rsid w:val="006170C0"/>
    <w:rsid w:val="006219FD"/>
    <w:rsid w:val="00633A8B"/>
    <w:rsid w:val="00651348"/>
    <w:rsid w:val="0065224A"/>
    <w:rsid w:val="00652E9B"/>
    <w:rsid w:val="006901F2"/>
    <w:rsid w:val="006943B7"/>
    <w:rsid w:val="006A740A"/>
    <w:rsid w:val="006C2A42"/>
    <w:rsid w:val="006E0A63"/>
    <w:rsid w:val="00711445"/>
    <w:rsid w:val="00715557"/>
    <w:rsid w:val="00735435"/>
    <w:rsid w:val="00770050"/>
    <w:rsid w:val="007A3856"/>
    <w:rsid w:val="007B37DF"/>
    <w:rsid w:val="007C0F27"/>
    <w:rsid w:val="007C2BB5"/>
    <w:rsid w:val="007D0FAB"/>
    <w:rsid w:val="007E2E90"/>
    <w:rsid w:val="007E6F3D"/>
    <w:rsid w:val="007F74E4"/>
    <w:rsid w:val="00811DBC"/>
    <w:rsid w:val="00817E4A"/>
    <w:rsid w:val="00834938"/>
    <w:rsid w:val="00835BEF"/>
    <w:rsid w:val="00860E11"/>
    <w:rsid w:val="0087001D"/>
    <w:rsid w:val="00875D61"/>
    <w:rsid w:val="00876630"/>
    <w:rsid w:val="00877060"/>
    <w:rsid w:val="00881360"/>
    <w:rsid w:val="008A1208"/>
    <w:rsid w:val="008A339D"/>
    <w:rsid w:val="008B0B17"/>
    <w:rsid w:val="008D3A3C"/>
    <w:rsid w:val="008D4FDC"/>
    <w:rsid w:val="008D7749"/>
    <w:rsid w:val="008E6132"/>
    <w:rsid w:val="008F163E"/>
    <w:rsid w:val="00911DB1"/>
    <w:rsid w:val="00920A0C"/>
    <w:rsid w:val="00932047"/>
    <w:rsid w:val="00935437"/>
    <w:rsid w:val="009B4FE7"/>
    <w:rsid w:val="009C1A53"/>
    <w:rsid w:val="009C4E2C"/>
    <w:rsid w:val="009D0F03"/>
    <w:rsid w:val="009E63E5"/>
    <w:rsid w:val="009F7639"/>
    <w:rsid w:val="00A119BC"/>
    <w:rsid w:val="00A167E6"/>
    <w:rsid w:val="00A2171E"/>
    <w:rsid w:val="00A36AD6"/>
    <w:rsid w:val="00A51472"/>
    <w:rsid w:val="00A632D8"/>
    <w:rsid w:val="00A80028"/>
    <w:rsid w:val="00A86AAD"/>
    <w:rsid w:val="00A96C2E"/>
    <w:rsid w:val="00AB0607"/>
    <w:rsid w:val="00AB071F"/>
    <w:rsid w:val="00AC5828"/>
    <w:rsid w:val="00AD495C"/>
    <w:rsid w:val="00AF4A67"/>
    <w:rsid w:val="00B264A8"/>
    <w:rsid w:val="00B30BF2"/>
    <w:rsid w:val="00B31385"/>
    <w:rsid w:val="00B42AAE"/>
    <w:rsid w:val="00B50B0F"/>
    <w:rsid w:val="00B51749"/>
    <w:rsid w:val="00B645DB"/>
    <w:rsid w:val="00B64B96"/>
    <w:rsid w:val="00B736E0"/>
    <w:rsid w:val="00B74A28"/>
    <w:rsid w:val="00B800DC"/>
    <w:rsid w:val="00B84AF8"/>
    <w:rsid w:val="00B92EB8"/>
    <w:rsid w:val="00B93953"/>
    <w:rsid w:val="00BA293F"/>
    <w:rsid w:val="00BB52CC"/>
    <w:rsid w:val="00BC6C43"/>
    <w:rsid w:val="00BD0A21"/>
    <w:rsid w:val="00C01AAA"/>
    <w:rsid w:val="00C060F2"/>
    <w:rsid w:val="00C121F9"/>
    <w:rsid w:val="00C24661"/>
    <w:rsid w:val="00C259EE"/>
    <w:rsid w:val="00C26111"/>
    <w:rsid w:val="00C32A0C"/>
    <w:rsid w:val="00C400C9"/>
    <w:rsid w:val="00C41BAB"/>
    <w:rsid w:val="00C429EE"/>
    <w:rsid w:val="00C43718"/>
    <w:rsid w:val="00C4373A"/>
    <w:rsid w:val="00C47C76"/>
    <w:rsid w:val="00C72A67"/>
    <w:rsid w:val="00C7312B"/>
    <w:rsid w:val="00C835A1"/>
    <w:rsid w:val="00CA5194"/>
    <w:rsid w:val="00CC49A2"/>
    <w:rsid w:val="00CC561A"/>
    <w:rsid w:val="00CD1B92"/>
    <w:rsid w:val="00CD6428"/>
    <w:rsid w:val="00D04FB4"/>
    <w:rsid w:val="00D06DF3"/>
    <w:rsid w:val="00D20D27"/>
    <w:rsid w:val="00D439FB"/>
    <w:rsid w:val="00D44648"/>
    <w:rsid w:val="00D7798C"/>
    <w:rsid w:val="00D83944"/>
    <w:rsid w:val="00D84A7F"/>
    <w:rsid w:val="00D90826"/>
    <w:rsid w:val="00D94599"/>
    <w:rsid w:val="00DD5015"/>
    <w:rsid w:val="00DD67BB"/>
    <w:rsid w:val="00E10E97"/>
    <w:rsid w:val="00E23B00"/>
    <w:rsid w:val="00E26464"/>
    <w:rsid w:val="00E453BE"/>
    <w:rsid w:val="00E75D1F"/>
    <w:rsid w:val="00E90263"/>
    <w:rsid w:val="00E90DE4"/>
    <w:rsid w:val="00E94315"/>
    <w:rsid w:val="00EA640E"/>
    <w:rsid w:val="00EB5ADB"/>
    <w:rsid w:val="00EB6E48"/>
    <w:rsid w:val="00ED5043"/>
    <w:rsid w:val="00F0422C"/>
    <w:rsid w:val="00F05FFB"/>
    <w:rsid w:val="00F14EC2"/>
    <w:rsid w:val="00F46209"/>
    <w:rsid w:val="00F52454"/>
    <w:rsid w:val="00F92DC0"/>
    <w:rsid w:val="00F9590D"/>
    <w:rsid w:val="00FA7664"/>
    <w:rsid w:val="00FC2D11"/>
    <w:rsid w:val="00FC6E82"/>
    <w:rsid w:val="00FE4CD3"/>
    <w:rsid w:val="00FE722C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2D9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07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07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152</TotalTime>
  <Pages>5</Pages>
  <Words>922</Words>
  <Characters>5258</Characters>
  <Application>Microsoft Macintosh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198</cp:revision>
  <dcterms:created xsi:type="dcterms:W3CDTF">2015-10-06T13:34:00Z</dcterms:created>
  <dcterms:modified xsi:type="dcterms:W3CDTF">2015-10-28T05:37:00Z</dcterms:modified>
</cp:coreProperties>
</file>
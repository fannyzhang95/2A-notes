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6C4059" w14:textId="77777777" w:rsidR="00C47C76" w:rsidRDefault="001111A5" w:rsidP="007C2BB5">
      <w:pPr>
        <w:spacing w:line="276" w:lineRule="auto"/>
      </w:pPr>
      <w:r>
        <w:rPr>
          <w:b/>
          <w:u w:val="single"/>
        </w:rPr>
        <w:t>Stacks</w:t>
      </w:r>
    </w:p>
    <w:p w14:paraId="50ED5007" w14:textId="77777777" w:rsidR="007C2BB5" w:rsidRDefault="007C2BB5" w:rsidP="007C2BB5">
      <w:pPr>
        <w:spacing w:line="276" w:lineRule="auto"/>
      </w:pPr>
    </w:p>
    <w:p w14:paraId="3B23F123" w14:textId="77777777" w:rsidR="007C2BB5" w:rsidRDefault="001111A5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Stack</w:t>
      </w:r>
      <w:r>
        <w:t xml:space="preserve"> – a list of data elements of a particular size with LIFO accessing</w:t>
      </w:r>
    </w:p>
    <w:p w14:paraId="6CE6A853" w14:textId="77777777" w:rsidR="001111A5" w:rsidRDefault="001111A5" w:rsidP="001111A5">
      <w:pPr>
        <w:pStyle w:val="ListParagraph"/>
        <w:numPr>
          <w:ilvl w:val="1"/>
          <w:numId w:val="7"/>
        </w:numPr>
        <w:spacing w:line="276" w:lineRule="auto"/>
      </w:pPr>
      <w:r>
        <w:t>The stack resides in main memory</w:t>
      </w:r>
    </w:p>
    <w:p w14:paraId="67D46578" w14:textId="77777777" w:rsidR="001111A5" w:rsidRDefault="001111A5" w:rsidP="001111A5">
      <w:pPr>
        <w:pStyle w:val="ListParagraph"/>
        <w:numPr>
          <w:ilvl w:val="1"/>
          <w:numId w:val="7"/>
        </w:numPr>
        <w:spacing w:line="276" w:lineRule="auto"/>
      </w:pPr>
      <w:r>
        <w:t>Top of the stack (most recent element) = lowest memory address</w:t>
      </w:r>
    </w:p>
    <w:p w14:paraId="5A45AD65" w14:textId="77777777" w:rsidR="001111A5" w:rsidRDefault="001111A5" w:rsidP="001111A5">
      <w:pPr>
        <w:pStyle w:val="ListParagraph"/>
        <w:numPr>
          <w:ilvl w:val="1"/>
          <w:numId w:val="7"/>
        </w:numPr>
        <w:spacing w:line="276" w:lineRule="auto"/>
      </w:pPr>
      <w:r>
        <w:t>Bottom of stack (least recent element) = highest memory address</w:t>
      </w:r>
    </w:p>
    <w:p w14:paraId="3E19DEBF" w14:textId="77777777" w:rsidR="001111A5" w:rsidRDefault="001111A5" w:rsidP="001111A5">
      <w:pPr>
        <w:pStyle w:val="ListParagraph"/>
        <w:numPr>
          <w:ilvl w:val="1"/>
          <w:numId w:val="7"/>
        </w:numPr>
        <w:spacing w:line="276" w:lineRule="auto"/>
      </w:pPr>
      <w:r w:rsidRPr="001111A5">
        <w:rPr>
          <w:u w:val="single"/>
        </w:rPr>
        <w:t>SP</w:t>
      </w:r>
      <w:r>
        <w:t xml:space="preserve"> – stack pointer register points to top of the stack</w:t>
      </w:r>
    </w:p>
    <w:p w14:paraId="0183242D" w14:textId="77777777" w:rsidR="001111A5" w:rsidRDefault="001111A5" w:rsidP="001111A5">
      <w:pPr>
        <w:pStyle w:val="ListParagraph"/>
        <w:numPr>
          <w:ilvl w:val="2"/>
          <w:numId w:val="7"/>
        </w:numPr>
        <w:spacing w:line="276" w:lineRule="auto"/>
      </w:pPr>
      <w:r>
        <w:t xml:space="preserve">Points to the </w:t>
      </w:r>
      <w:r w:rsidRPr="001111A5">
        <w:rPr>
          <w:u w:val="single"/>
        </w:rPr>
        <w:t>last (topmost) occupied location</w:t>
      </w:r>
    </w:p>
    <w:p w14:paraId="1F0F7D35" w14:textId="77777777" w:rsidR="001111A5" w:rsidRDefault="001111A5" w:rsidP="001111A5">
      <w:pPr>
        <w:pStyle w:val="ListParagraph"/>
        <w:numPr>
          <w:ilvl w:val="1"/>
          <w:numId w:val="7"/>
        </w:numPr>
        <w:spacing w:line="276" w:lineRule="auto"/>
      </w:pPr>
      <w:r w:rsidRPr="001111A5">
        <w:rPr>
          <w:u w:val="single"/>
        </w:rPr>
        <w:t>Push</w:t>
      </w:r>
      <w:r>
        <w:t xml:space="preserve"> – SP is decremented and data is copied to new location pointed to by SP</w:t>
      </w:r>
    </w:p>
    <w:p w14:paraId="30433033" w14:textId="77777777" w:rsidR="001111A5" w:rsidRDefault="001111A5" w:rsidP="001111A5">
      <w:pPr>
        <w:pStyle w:val="ListParagraph"/>
        <w:numPr>
          <w:ilvl w:val="1"/>
          <w:numId w:val="7"/>
        </w:numPr>
        <w:spacing w:line="276" w:lineRule="auto"/>
      </w:pPr>
      <w:r w:rsidRPr="001111A5">
        <w:rPr>
          <w:u w:val="single"/>
        </w:rPr>
        <w:t>Pop</w:t>
      </w:r>
      <w:r>
        <w:rPr>
          <w:b/>
        </w:rPr>
        <w:t xml:space="preserve"> </w:t>
      </w:r>
      <w:r>
        <w:t>– data is copied from the location pointed to by SP and incrementing SP</w:t>
      </w:r>
    </w:p>
    <w:p w14:paraId="2BE925CC" w14:textId="308BD4B7" w:rsidR="009373C8" w:rsidRDefault="00FF63EC" w:rsidP="001111A5">
      <w:pPr>
        <w:pStyle w:val="ListParagraph"/>
        <w:numPr>
          <w:ilvl w:val="1"/>
          <w:numId w:val="7"/>
        </w:numPr>
        <w:spacing w:line="276" w:lineRule="auto"/>
      </w:pPr>
      <w:r>
        <w:t>i.e</w:t>
      </w:r>
      <w:r w:rsidR="009373C8">
        <w:t xml:space="preserve">. the stack </w:t>
      </w:r>
      <w:r w:rsidR="009373C8">
        <w:rPr>
          <w:u w:val="single"/>
        </w:rPr>
        <w:t>grows towards lower memory address</w:t>
      </w:r>
    </w:p>
    <w:p w14:paraId="1C9CE09F" w14:textId="77777777" w:rsidR="001111A5" w:rsidRDefault="001111A5" w:rsidP="001111A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 xml:space="preserve">Subroutine </w:t>
      </w:r>
      <w:r>
        <w:t>– block of instructions that is executed repeatedly</w:t>
      </w:r>
    </w:p>
    <w:p w14:paraId="4961E58D" w14:textId="77777777" w:rsidR="001111A5" w:rsidRDefault="001111A5" w:rsidP="001111A5">
      <w:pPr>
        <w:pStyle w:val="ListParagraph"/>
        <w:numPr>
          <w:ilvl w:val="1"/>
          <w:numId w:val="7"/>
        </w:numPr>
        <w:spacing w:line="276" w:lineRule="auto"/>
      </w:pPr>
      <w:r>
        <w:t>Used to:</w:t>
      </w:r>
    </w:p>
    <w:p w14:paraId="4BB033BE" w14:textId="77777777" w:rsidR="001111A5" w:rsidRDefault="001111A5" w:rsidP="001111A5">
      <w:pPr>
        <w:pStyle w:val="ListParagraph"/>
        <w:numPr>
          <w:ilvl w:val="2"/>
          <w:numId w:val="7"/>
        </w:numPr>
        <w:spacing w:line="276" w:lineRule="auto"/>
      </w:pPr>
      <w:r>
        <w:t>Avoid duplication of code</w:t>
      </w:r>
    </w:p>
    <w:p w14:paraId="41BDD631" w14:textId="77777777" w:rsidR="001111A5" w:rsidRDefault="001111A5" w:rsidP="001111A5">
      <w:pPr>
        <w:pStyle w:val="ListParagraph"/>
        <w:numPr>
          <w:ilvl w:val="2"/>
          <w:numId w:val="7"/>
        </w:numPr>
        <w:spacing w:line="276" w:lineRule="auto"/>
      </w:pPr>
      <w:r>
        <w:t>Permit code reuse</w:t>
      </w:r>
    </w:p>
    <w:p w14:paraId="2ACEEB4C" w14:textId="77777777" w:rsidR="001111A5" w:rsidRDefault="001111A5" w:rsidP="001111A5">
      <w:pPr>
        <w:pStyle w:val="ListParagraph"/>
        <w:numPr>
          <w:ilvl w:val="2"/>
          <w:numId w:val="7"/>
        </w:numPr>
        <w:spacing w:line="276" w:lineRule="auto"/>
      </w:pPr>
      <w:r>
        <w:t>Enable modularization</w:t>
      </w:r>
    </w:p>
    <w:p w14:paraId="5F257FC0" w14:textId="77777777" w:rsidR="001111A5" w:rsidRDefault="001111A5" w:rsidP="001111A5">
      <w:pPr>
        <w:pStyle w:val="ListParagraph"/>
        <w:numPr>
          <w:ilvl w:val="1"/>
          <w:numId w:val="7"/>
        </w:numPr>
        <w:spacing w:line="276" w:lineRule="auto"/>
      </w:pPr>
      <w:r>
        <w:t xml:space="preserve">Program invokes subroutine by executing the </w:t>
      </w:r>
      <w:r>
        <w:rPr>
          <w:u w:val="single"/>
        </w:rPr>
        <w:t>call</w:t>
      </w:r>
      <w:r>
        <w:t xml:space="preserve"> instruction</w:t>
      </w:r>
    </w:p>
    <w:p w14:paraId="3CA2CAFB" w14:textId="77777777" w:rsidR="001111A5" w:rsidRDefault="001111A5" w:rsidP="001111A5">
      <w:pPr>
        <w:pStyle w:val="ListParagraph"/>
        <w:numPr>
          <w:ilvl w:val="1"/>
          <w:numId w:val="7"/>
        </w:numPr>
        <w:spacing w:line="276" w:lineRule="auto"/>
      </w:pPr>
      <w:r>
        <w:t xml:space="preserve">Subroutine executes and return to main program by executing the </w:t>
      </w:r>
      <w:r>
        <w:rPr>
          <w:u w:val="single"/>
        </w:rPr>
        <w:t>return</w:t>
      </w:r>
      <w:r>
        <w:t xml:space="preserve"> instruction</w:t>
      </w:r>
    </w:p>
    <w:p w14:paraId="4C51DE0B" w14:textId="77777777" w:rsidR="001111A5" w:rsidRDefault="001111A5" w:rsidP="001111A5">
      <w:pPr>
        <w:pStyle w:val="ListParagraph"/>
        <w:numPr>
          <w:ilvl w:val="1"/>
          <w:numId w:val="7"/>
        </w:numPr>
        <w:spacing w:line="276" w:lineRule="auto"/>
      </w:pPr>
      <w:r>
        <w:t>A call is a special branch instruction</w:t>
      </w:r>
    </w:p>
    <w:p w14:paraId="7BC0242F" w14:textId="77777777" w:rsidR="001111A5" w:rsidRDefault="001111A5" w:rsidP="001111A5">
      <w:pPr>
        <w:pStyle w:val="ListParagraph"/>
        <w:numPr>
          <w:ilvl w:val="2"/>
          <w:numId w:val="7"/>
        </w:numPr>
        <w:spacing w:line="276" w:lineRule="auto"/>
      </w:pPr>
      <w:r>
        <w:t xml:space="preserve">Store contents of PC (return address) in </w:t>
      </w:r>
      <w:r>
        <w:rPr>
          <w:u w:val="single"/>
        </w:rPr>
        <w:t>link register</w:t>
      </w:r>
      <w:r>
        <w:t xml:space="preserve"> – so that program knows where to go after subroutine returns</w:t>
      </w:r>
    </w:p>
    <w:p w14:paraId="15391743" w14:textId="77777777" w:rsidR="001111A5" w:rsidRDefault="001111A5" w:rsidP="001111A5">
      <w:pPr>
        <w:pStyle w:val="ListParagraph"/>
        <w:numPr>
          <w:ilvl w:val="2"/>
          <w:numId w:val="7"/>
        </w:numPr>
        <w:spacing w:line="276" w:lineRule="auto"/>
      </w:pPr>
      <w:r>
        <w:t>Branch to target address specified by instruction</w:t>
      </w:r>
    </w:p>
    <w:p w14:paraId="4A3E264D" w14:textId="77777777" w:rsidR="001111A5" w:rsidRDefault="001111A5" w:rsidP="001111A5">
      <w:pPr>
        <w:pStyle w:val="ListParagraph"/>
        <w:numPr>
          <w:ilvl w:val="1"/>
          <w:numId w:val="7"/>
        </w:numPr>
        <w:spacing w:line="276" w:lineRule="auto"/>
      </w:pPr>
      <w:r>
        <w:t>Return – put address in link register back into PC</w:t>
      </w:r>
    </w:p>
    <w:p w14:paraId="17A286F6" w14:textId="5D42E73F" w:rsidR="00F9326C" w:rsidRDefault="00F9326C" w:rsidP="001111A5">
      <w:pPr>
        <w:pStyle w:val="ListParagraph"/>
        <w:numPr>
          <w:ilvl w:val="1"/>
          <w:numId w:val="7"/>
        </w:numPr>
        <w:spacing w:line="276" w:lineRule="auto"/>
      </w:pPr>
      <w:r>
        <w:t>E.g. PC = 20</w:t>
      </w:r>
    </w:p>
    <w:p w14:paraId="3CDA3EF1" w14:textId="77777777" w:rsidR="00F9326C" w:rsidRDefault="00F9326C" w:rsidP="00F9326C">
      <w:pPr>
        <w:pStyle w:val="ListParagraph"/>
        <w:numPr>
          <w:ilvl w:val="2"/>
          <w:numId w:val="7"/>
        </w:numPr>
        <w:spacing w:line="276" w:lineRule="auto"/>
      </w:pPr>
      <w:r>
        <w:t xml:space="preserve">Call SUB </w:t>
      </w:r>
      <w:r>
        <w:sym w:font="Symbol" w:char="F0AE"/>
      </w:r>
      <w:r>
        <w:t xml:space="preserve"> PC = 100, LR = 20</w:t>
      </w:r>
    </w:p>
    <w:p w14:paraId="46CDB91A" w14:textId="1042F7DB" w:rsidR="00F9326C" w:rsidRDefault="00F9326C" w:rsidP="00F9326C">
      <w:pPr>
        <w:pStyle w:val="ListParagraph"/>
        <w:numPr>
          <w:ilvl w:val="2"/>
          <w:numId w:val="7"/>
        </w:numPr>
        <w:spacing w:line="276" w:lineRule="auto"/>
      </w:pPr>
      <w:r>
        <w:t xml:space="preserve">Return </w:t>
      </w:r>
      <w:r>
        <w:sym w:font="Symbol" w:char="F0AE"/>
      </w:r>
      <w:r>
        <w:t xml:space="preserve"> PC = 20 </w:t>
      </w:r>
    </w:p>
    <w:p w14:paraId="4D504452" w14:textId="77777777" w:rsidR="00A5030D" w:rsidRDefault="00A5030D" w:rsidP="001111A5">
      <w:pPr>
        <w:pStyle w:val="ListParagraph"/>
        <w:numPr>
          <w:ilvl w:val="1"/>
          <w:numId w:val="7"/>
        </w:numPr>
        <w:spacing w:line="276" w:lineRule="auto"/>
      </w:pPr>
      <w:r w:rsidRPr="000B021E">
        <w:rPr>
          <w:b/>
        </w:rPr>
        <w:t>Nesting subroutines</w:t>
      </w:r>
      <w:r>
        <w:t xml:space="preserve"> – e.g. sub1 calls sub2</w:t>
      </w:r>
    </w:p>
    <w:p w14:paraId="1B59CA4B" w14:textId="77777777" w:rsidR="00A5030D" w:rsidRDefault="00A5030D" w:rsidP="00A5030D">
      <w:pPr>
        <w:pStyle w:val="ListParagraph"/>
        <w:numPr>
          <w:ilvl w:val="2"/>
          <w:numId w:val="7"/>
        </w:numPr>
        <w:spacing w:line="276" w:lineRule="auto"/>
      </w:pPr>
      <w:r>
        <w:t>Sub1 needs to save the address in link register on the stack, then call sub2</w:t>
      </w:r>
    </w:p>
    <w:p w14:paraId="5EB2642E" w14:textId="77777777" w:rsidR="00A5030D" w:rsidRDefault="00A5030D" w:rsidP="00A5030D">
      <w:pPr>
        <w:pStyle w:val="ListParagraph"/>
        <w:numPr>
          <w:ilvl w:val="2"/>
          <w:numId w:val="7"/>
        </w:numPr>
        <w:spacing w:line="276" w:lineRule="auto"/>
      </w:pPr>
      <w:r>
        <w:t>After returning from sub2, sub1 needs to retrieve link register address from the stack</w:t>
      </w:r>
    </w:p>
    <w:p w14:paraId="7CBA16BE" w14:textId="1F4187E2" w:rsidR="00A5030D" w:rsidRDefault="000B021E" w:rsidP="00A5030D">
      <w:pPr>
        <w:pStyle w:val="ListParagraph"/>
        <w:numPr>
          <w:ilvl w:val="2"/>
          <w:numId w:val="7"/>
        </w:numPr>
        <w:spacing w:line="276" w:lineRule="auto"/>
      </w:pPr>
      <w:r>
        <w:t>Problems can occur if:</w:t>
      </w:r>
    </w:p>
    <w:p w14:paraId="3AB079E8" w14:textId="6742B8D0" w:rsidR="000B021E" w:rsidRDefault="000B021E" w:rsidP="000B021E">
      <w:pPr>
        <w:pStyle w:val="ListParagraph"/>
        <w:numPr>
          <w:ilvl w:val="3"/>
          <w:numId w:val="7"/>
        </w:numPr>
        <w:spacing w:line="276" w:lineRule="auto"/>
      </w:pPr>
      <w:r>
        <w:t>Stack is full; calling subroutine causes stack overflow</w:t>
      </w:r>
    </w:p>
    <w:p w14:paraId="0030B2A9" w14:textId="3A235278" w:rsidR="000B021E" w:rsidRDefault="000B021E" w:rsidP="000B021E">
      <w:pPr>
        <w:pStyle w:val="ListParagraph"/>
        <w:numPr>
          <w:ilvl w:val="3"/>
          <w:numId w:val="7"/>
        </w:numPr>
        <w:spacing w:line="276" w:lineRule="auto"/>
      </w:pPr>
      <w:r>
        <w:t>Stack is not properly maintained</w:t>
      </w:r>
    </w:p>
    <w:p w14:paraId="781F953D" w14:textId="5A79D7EC" w:rsidR="000B021E" w:rsidRDefault="000B021E" w:rsidP="000B021E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Parameter passing</w:t>
      </w:r>
      <w:r>
        <w:t xml:space="preserve"> – information exchange to/from a subroutine</w:t>
      </w:r>
    </w:p>
    <w:p w14:paraId="1C0EA91D" w14:textId="78F1C51E" w:rsidR="00B13DF5" w:rsidRDefault="00B13DF5" w:rsidP="00B13DF5">
      <w:pPr>
        <w:pStyle w:val="ListParagraph"/>
        <w:numPr>
          <w:ilvl w:val="2"/>
          <w:numId w:val="7"/>
        </w:numPr>
        <w:spacing w:line="276" w:lineRule="auto"/>
      </w:pPr>
      <w:r>
        <w:t>Using registers – only if small # of parameters; subroutine is not recursive; and will not call other subroutines that use the same registers</w:t>
      </w:r>
    </w:p>
    <w:p w14:paraId="6A39635C" w14:textId="3AC81051" w:rsidR="00660410" w:rsidRDefault="00660410" w:rsidP="00660410">
      <w:pPr>
        <w:pStyle w:val="ListParagraph"/>
        <w:numPr>
          <w:ilvl w:val="3"/>
          <w:numId w:val="7"/>
        </w:numPr>
        <w:spacing w:line="276" w:lineRule="auto"/>
      </w:pPr>
      <w:r>
        <w:t>Store values in designated “input” registers to be used by subroutine</w:t>
      </w:r>
    </w:p>
    <w:p w14:paraId="2826C22D" w14:textId="47253FBE" w:rsidR="00660410" w:rsidRDefault="00660410" w:rsidP="00660410">
      <w:pPr>
        <w:pStyle w:val="ListParagraph"/>
        <w:numPr>
          <w:ilvl w:val="3"/>
          <w:numId w:val="7"/>
        </w:numPr>
        <w:spacing w:line="276" w:lineRule="auto"/>
      </w:pPr>
      <w:r>
        <w:t>Load values from “output” registers in which subroutine stores results</w:t>
      </w:r>
    </w:p>
    <w:p w14:paraId="2C47A352" w14:textId="5E4AF164" w:rsidR="00B13DF5" w:rsidRDefault="002375AC" w:rsidP="00B13DF5">
      <w:pPr>
        <w:pStyle w:val="ListParagraph"/>
        <w:numPr>
          <w:ilvl w:val="2"/>
          <w:numId w:val="7"/>
        </w:numPr>
        <w:spacing w:line="276" w:lineRule="auto"/>
      </w:pPr>
      <w:r>
        <w:t>Using the stack – store values in stack before call, load values from stack within subroutine</w:t>
      </w:r>
    </w:p>
    <w:p w14:paraId="75982E69" w14:textId="77777777" w:rsidR="00660410" w:rsidRDefault="00660410" w:rsidP="00660410">
      <w:pPr>
        <w:pStyle w:val="ListParagraph"/>
        <w:numPr>
          <w:ilvl w:val="2"/>
          <w:numId w:val="7"/>
        </w:numPr>
        <w:spacing w:line="276" w:lineRule="auto"/>
      </w:pPr>
      <w:r>
        <w:t>Using memory locations – not usually used</w:t>
      </w:r>
    </w:p>
    <w:p w14:paraId="57106EDB" w14:textId="554AACF7" w:rsidR="009034FC" w:rsidRDefault="009034FC" w:rsidP="009034FC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Stack frame</w:t>
      </w:r>
      <w:r>
        <w:t xml:space="preserve"> – location at the top of the stack used as a private workspace for subroutines</w:t>
      </w:r>
    </w:p>
    <w:p w14:paraId="6C87D00F" w14:textId="1190559C" w:rsidR="00E10A1F" w:rsidRDefault="00E10A1F" w:rsidP="00E10A1F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Frame pointer register (FP)</w:t>
      </w:r>
      <w:r>
        <w:t xml:space="preserve"> – enables access to private workspace for the current subroutine</w:t>
      </w:r>
    </w:p>
    <w:p w14:paraId="1059D3AF" w14:textId="12BD8292" w:rsidR="00DB5E2F" w:rsidRDefault="00DB5E2F" w:rsidP="00DB5E2F">
      <w:pPr>
        <w:pStyle w:val="ListParagraph"/>
        <w:numPr>
          <w:ilvl w:val="2"/>
          <w:numId w:val="7"/>
        </w:numPr>
        <w:spacing w:line="276" w:lineRule="auto"/>
      </w:pPr>
      <w:r>
        <w:lastRenderedPageBreak/>
        <w:t>Any register other than the SP can be used</w:t>
      </w:r>
    </w:p>
    <w:p w14:paraId="13800A3E" w14:textId="1B45867B" w:rsidR="006C4A03" w:rsidRDefault="006C4A03" w:rsidP="006C4A03">
      <w:pPr>
        <w:pStyle w:val="ListParagraph"/>
        <w:numPr>
          <w:ilvl w:val="1"/>
          <w:numId w:val="7"/>
        </w:numPr>
        <w:spacing w:line="276" w:lineRule="auto"/>
      </w:pPr>
      <w:r>
        <w:t>The FP separates the parameters passed to the subroutine in the stack (from main) and values pushed to the stack during subroutine call</w:t>
      </w:r>
    </w:p>
    <w:p w14:paraId="15363440" w14:textId="130D43D1" w:rsidR="00CE2A81" w:rsidRDefault="00FC776E" w:rsidP="00CE2A81">
      <w:pPr>
        <w:pStyle w:val="ListParagraph"/>
        <w:numPr>
          <w:ilvl w:val="1"/>
          <w:numId w:val="7"/>
        </w:numPr>
        <w:spacing w:line="276" w:lineRule="auto"/>
      </w:pPr>
      <w:r>
        <w:t>Before calling subroutine</w:t>
      </w:r>
    </w:p>
    <w:p w14:paraId="183DB9CA" w14:textId="4FA7D08B" w:rsidR="00FC776E" w:rsidRDefault="00FC776E" w:rsidP="00FC776E">
      <w:pPr>
        <w:pStyle w:val="ListParagraph"/>
        <w:numPr>
          <w:ilvl w:val="2"/>
          <w:numId w:val="7"/>
        </w:numPr>
        <w:spacing w:line="276" w:lineRule="auto"/>
      </w:pPr>
      <w:r>
        <w:t>Save parameters on stack</w:t>
      </w:r>
    </w:p>
    <w:p w14:paraId="2EA005DC" w14:textId="64ADAB87" w:rsidR="00F71559" w:rsidRDefault="00F71559" w:rsidP="00FC776E">
      <w:pPr>
        <w:pStyle w:val="ListParagraph"/>
        <w:numPr>
          <w:ilvl w:val="2"/>
          <w:numId w:val="7"/>
        </w:numPr>
        <w:spacing w:line="276" w:lineRule="auto"/>
      </w:pPr>
      <w:r>
        <w:t>Save return address</w:t>
      </w:r>
    </w:p>
    <w:p w14:paraId="0BF87E43" w14:textId="57107C66" w:rsidR="005B6804" w:rsidRDefault="005B6804" w:rsidP="00FC776E">
      <w:pPr>
        <w:pStyle w:val="ListParagraph"/>
        <w:numPr>
          <w:ilvl w:val="2"/>
          <w:numId w:val="7"/>
        </w:numPr>
        <w:spacing w:line="276" w:lineRule="auto"/>
      </w:pPr>
      <w:r>
        <w:t>SP now points to return address</w:t>
      </w:r>
    </w:p>
    <w:p w14:paraId="227E0AD1" w14:textId="112322BE" w:rsidR="005B6804" w:rsidRDefault="005B6804" w:rsidP="005B6804">
      <w:pPr>
        <w:pStyle w:val="ListParagraph"/>
        <w:numPr>
          <w:ilvl w:val="1"/>
          <w:numId w:val="7"/>
        </w:numPr>
        <w:spacing w:line="276" w:lineRule="auto"/>
      </w:pPr>
      <w:r>
        <w:t>Entering subroutine</w:t>
      </w:r>
    </w:p>
    <w:p w14:paraId="413E612F" w14:textId="312DB6AA" w:rsidR="005B6804" w:rsidRDefault="003A4445" w:rsidP="005B6804">
      <w:pPr>
        <w:pStyle w:val="ListParagraph"/>
        <w:numPr>
          <w:ilvl w:val="2"/>
          <w:numId w:val="7"/>
        </w:numPr>
        <w:spacing w:line="276" w:lineRule="auto"/>
      </w:pPr>
      <w:r>
        <w:t>Save existing FP value to stack</w:t>
      </w:r>
    </w:p>
    <w:p w14:paraId="556224E1" w14:textId="7BD62A55" w:rsidR="003A4445" w:rsidRDefault="003A4445" w:rsidP="003A4445">
      <w:pPr>
        <w:pStyle w:val="ListParagraph"/>
        <w:numPr>
          <w:ilvl w:val="3"/>
          <w:numId w:val="7"/>
        </w:numPr>
        <w:spacing w:line="276" w:lineRule="auto"/>
      </w:pPr>
      <w:r>
        <w:t>SUB</w:t>
      </w:r>
      <w:r>
        <w:tab/>
        <w:t>SP, SP, #4</w:t>
      </w:r>
    </w:p>
    <w:p w14:paraId="41C552F4" w14:textId="7241EA27" w:rsidR="003A4445" w:rsidRDefault="003A4445" w:rsidP="003A4445">
      <w:pPr>
        <w:pStyle w:val="ListParagraph"/>
        <w:numPr>
          <w:ilvl w:val="3"/>
          <w:numId w:val="7"/>
        </w:numPr>
        <w:spacing w:line="276" w:lineRule="auto"/>
      </w:pPr>
      <w:r>
        <w:t>STR</w:t>
      </w:r>
      <w:r>
        <w:tab/>
        <w:t>FP, SP</w:t>
      </w:r>
    </w:p>
    <w:p w14:paraId="67F6D8A8" w14:textId="2E5BD02A" w:rsidR="003A4445" w:rsidRDefault="003A4445" w:rsidP="003A4445">
      <w:pPr>
        <w:pStyle w:val="ListParagraph"/>
        <w:numPr>
          <w:ilvl w:val="3"/>
          <w:numId w:val="7"/>
        </w:numPr>
        <w:spacing w:line="276" w:lineRule="auto"/>
      </w:pPr>
      <w:r>
        <w:t>MOV</w:t>
      </w:r>
      <w:r>
        <w:tab/>
        <w:t>FP, SP</w:t>
      </w:r>
    </w:p>
    <w:p w14:paraId="66E316CE" w14:textId="35721B89" w:rsidR="00404CAE" w:rsidRDefault="00404CAE" w:rsidP="003A4445">
      <w:pPr>
        <w:pStyle w:val="ListParagraph"/>
        <w:numPr>
          <w:ilvl w:val="3"/>
          <w:numId w:val="7"/>
        </w:numPr>
        <w:spacing w:line="276" w:lineRule="auto"/>
      </w:pPr>
      <w:r>
        <w:t xml:space="preserve">FP now points to </w:t>
      </w:r>
      <w:r w:rsidR="008F17BF">
        <w:t>old FP value (</w:t>
      </w:r>
      <w:r>
        <w:t>above parameters, below local variables</w:t>
      </w:r>
      <w:r w:rsidR="008F17BF">
        <w:t>)</w:t>
      </w:r>
    </w:p>
    <w:p w14:paraId="134DAF08" w14:textId="11DDE761" w:rsidR="003A4445" w:rsidRDefault="003A4445" w:rsidP="003A4445">
      <w:pPr>
        <w:pStyle w:val="ListParagraph"/>
        <w:numPr>
          <w:ilvl w:val="2"/>
          <w:numId w:val="7"/>
        </w:numPr>
        <w:spacing w:line="276" w:lineRule="auto"/>
      </w:pPr>
      <w:r>
        <w:t xml:space="preserve">Store register values </w:t>
      </w:r>
      <w:r w:rsidR="00BC6A02">
        <w:t xml:space="preserve">&amp; local variables </w:t>
      </w:r>
      <w:r>
        <w:t>on stack</w:t>
      </w:r>
    </w:p>
    <w:p w14:paraId="667A66D5" w14:textId="426B6465" w:rsidR="00155786" w:rsidRDefault="00155786" w:rsidP="00155786">
      <w:pPr>
        <w:pStyle w:val="ListParagraph"/>
        <w:numPr>
          <w:ilvl w:val="1"/>
          <w:numId w:val="7"/>
        </w:numPr>
        <w:spacing w:line="276" w:lineRule="auto"/>
      </w:pPr>
      <w:r>
        <w:t>Returning from subroutine</w:t>
      </w:r>
    </w:p>
    <w:p w14:paraId="12E6FC58" w14:textId="0115C977" w:rsidR="00155786" w:rsidRDefault="00D65097" w:rsidP="00155786">
      <w:pPr>
        <w:pStyle w:val="ListParagraph"/>
        <w:numPr>
          <w:ilvl w:val="2"/>
          <w:numId w:val="7"/>
        </w:numPr>
        <w:spacing w:line="276" w:lineRule="auto"/>
      </w:pPr>
      <w:r>
        <w:t>Pop saved register values back into registers</w:t>
      </w:r>
    </w:p>
    <w:p w14:paraId="1A4FC3C3" w14:textId="75BF2308" w:rsidR="00D65097" w:rsidRDefault="00D65097" w:rsidP="00155786">
      <w:pPr>
        <w:pStyle w:val="ListParagraph"/>
        <w:numPr>
          <w:ilvl w:val="2"/>
          <w:numId w:val="7"/>
        </w:numPr>
        <w:spacing w:line="276" w:lineRule="auto"/>
      </w:pPr>
      <w:r>
        <w:t>Restore old FP value</w:t>
      </w:r>
      <w:r w:rsidR="008F17BF">
        <w:t xml:space="preserve"> from stack</w:t>
      </w:r>
      <w:r w:rsidR="00287D32">
        <w:t xml:space="preserve"> (pointed to by FP)</w:t>
      </w:r>
    </w:p>
    <w:p w14:paraId="2A861ACE" w14:textId="6B9BF14C" w:rsidR="00287D32" w:rsidRDefault="00287D32" w:rsidP="00155786">
      <w:pPr>
        <w:pStyle w:val="ListParagraph"/>
        <w:numPr>
          <w:ilvl w:val="2"/>
          <w:numId w:val="7"/>
        </w:numPr>
        <w:spacing w:line="276" w:lineRule="auto"/>
      </w:pPr>
      <w:r>
        <w:t>Restore return address from stack into link register</w:t>
      </w:r>
    </w:p>
    <w:p w14:paraId="4A55923A" w14:textId="3DADC56B" w:rsidR="00544CFA" w:rsidRDefault="003C7D84" w:rsidP="003C7D84">
      <w:pPr>
        <w:pStyle w:val="ListParagraph"/>
        <w:numPr>
          <w:ilvl w:val="2"/>
          <w:numId w:val="7"/>
        </w:numPr>
        <w:spacing w:line="276" w:lineRule="auto"/>
      </w:pPr>
      <w:r>
        <w:t>Return</w:t>
      </w:r>
    </w:p>
    <w:p w14:paraId="4E7B5FDB" w14:textId="7BBEFE3B" w:rsidR="003C7D84" w:rsidRDefault="00CF00A1" w:rsidP="00CF00A1">
      <w:pPr>
        <w:pStyle w:val="ListParagraph"/>
        <w:numPr>
          <w:ilvl w:val="0"/>
          <w:numId w:val="7"/>
        </w:numPr>
        <w:spacing w:line="276" w:lineRule="auto"/>
      </w:pPr>
      <w:r>
        <w:t>Ex: MAIN</w:t>
      </w:r>
    </w:p>
    <w:p w14:paraId="14D29F61" w14:textId="5EC579EE" w:rsidR="00CF00A1" w:rsidRDefault="00CF00A1" w:rsidP="00CF00A1">
      <w:pPr>
        <w:pStyle w:val="ListParagraph"/>
        <w:numPr>
          <w:ilvl w:val="1"/>
          <w:numId w:val="7"/>
        </w:numPr>
        <w:spacing w:line="276" w:lineRule="auto"/>
      </w:pPr>
      <w:r>
        <w:t>LDR</w:t>
      </w:r>
      <w:r>
        <w:tab/>
        <w:t>R2, PARAM2</w:t>
      </w:r>
      <w:r w:rsidR="004E1982">
        <w:tab/>
      </w:r>
      <w:r w:rsidR="004E1982">
        <w:tab/>
        <w:t xml:space="preserve">;get </w:t>
      </w:r>
      <w:proofErr w:type="spellStart"/>
      <w:r w:rsidR="004E1982">
        <w:t>param</w:t>
      </w:r>
      <w:proofErr w:type="spellEnd"/>
      <w:r w:rsidR="004E1982">
        <w:t xml:space="preserve"> from memory</w:t>
      </w:r>
    </w:p>
    <w:p w14:paraId="4C18F513" w14:textId="4DD796E9" w:rsidR="00A526CA" w:rsidRDefault="00A526CA" w:rsidP="00CF00A1">
      <w:pPr>
        <w:pStyle w:val="ListParagraph"/>
        <w:numPr>
          <w:ilvl w:val="1"/>
          <w:numId w:val="7"/>
        </w:numPr>
        <w:spacing w:line="276" w:lineRule="auto"/>
      </w:pPr>
      <w:r>
        <w:t>STR</w:t>
      </w:r>
      <w:r>
        <w:tab/>
        <w:t xml:space="preserve">R2, </w:t>
      </w:r>
      <w:r w:rsidR="00A27352">
        <w:t>[SP, #</w:t>
      </w:r>
      <w:r w:rsidR="004E1982">
        <w:t>-</w:t>
      </w:r>
      <w:r w:rsidR="00A27352">
        <w:t>4]</w:t>
      </w:r>
      <w:r w:rsidR="004E1982">
        <w:t>!</w:t>
      </w:r>
      <w:r w:rsidR="004E1982">
        <w:tab/>
      </w:r>
      <w:r w:rsidR="004E1982">
        <w:tab/>
        <w:t>;</w:t>
      </w:r>
      <w:r w:rsidR="00CF61DF">
        <w:t xml:space="preserve">push </w:t>
      </w:r>
      <w:proofErr w:type="spellStart"/>
      <w:r w:rsidR="00CF61DF">
        <w:t>param</w:t>
      </w:r>
      <w:proofErr w:type="spellEnd"/>
      <w:r w:rsidR="00CF61DF">
        <w:t xml:space="preserve"> to stack</w:t>
      </w:r>
    </w:p>
    <w:p w14:paraId="5EA42E38" w14:textId="50837E8C" w:rsidR="00A526CA" w:rsidRDefault="00A526CA" w:rsidP="00CF00A1">
      <w:pPr>
        <w:pStyle w:val="ListParagraph"/>
        <w:numPr>
          <w:ilvl w:val="1"/>
          <w:numId w:val="7"/>
        </w:numPr>
        <w:spacing w:line="276" w:lineRule="auto"/>
      </w:pPr>
      <w:r>
        <w:t>LDR</w:t>
      </w:r>
      <w:r>
        <w:tab/>
        <w:t>R2, PARAM1</w:t>
      </w:r>
    </w:p>
    <w:p w14:paraId="71F148D1" w14:textId="6A99A257" w:rsidR="00A526CA" w:rsidRDefault="004E1982" w:rsidP="00CF00A1">
      <w:pPr>
        <w:pStyle w:val="ListParagraph"/>
        <w:numPr>
          <w:ilvl w:val="1"/>
          <w:numId w:val="7"/>
        </w:numPr>
        <w:spacing w:line="276" w:lineRule="auto"/>
      </w:pPr>
      <w:r>
        <w:t>STR</w:t>
      </w:r>
      <w:r w:rsidR="00A526CA">
        <w:t xml:space="preserve"> </w:t>
      </w:r>
      <w:r w:rsidR="00CA4809">
        <w:tab/>
        <w:t>R2, [SP</w:t>
      </w:r>
      <w:r>
        <w:t>, #-4</w:t>
      </w:r>
      <w:r w:rsidR="00CA4809">
        <w:t>]</w:t>
      </w:r>
      <w:r>
        <w:t>!</w:t>
      </w:r>
    </w:p>
    <w:p w14:paraId="09A4F2F5" w14:textId="49D8C7D6" w:rsidR="004E1982" w:rsidRDefault="004E1982" w:rsidP="00CF00A1">
      <w:pPr>
        <w:pStyle w:val="ListParagraph"/>
        <w:numPr>
          <w:ilvl w:val="1"/>
          <w:numId w:val="7"/>
        </w:numPr>
        <w:spacing w:line="276" w:lineRule="auto"/>
      </w:pPr>
      <w:r>
        <w:t>BL</w:t>
      </w:r>
      <w:r>
        <w:tab/>
      </w:r>
      <w:r>
        <w:tab/>
        <w:t>SUB1</w:t>
      </w:r>
      <w:r>
        <w:tab/>
      </w:r>
      <w:r>
        <w:tab/>
      </w:r>
      <w:r>
        <w:tab/>
        <w:t>;call subroutine</w:t>
      </w:r>
    </w:p>
    <w:p w14:paraId="4A4523A7" w14:textId="1C774259" w:rsidR="004E1982" w:rsidRDefault="004E1982" w:rsidP="00CF00A1">
      <w:pPr>
        <w:pStyle w:val="ListParagraph"/>
        <w:numPr>
          <w:ilvl w:val="1"/>
          <w:numId w:val="7"/>
        </w:numPr>
        <w:spacing w:line="276" w:lineRule="auto"/>
      </w:pPr>
      <w:r>
        <w:t xml:space="preserve">LDR </w:t>
      </w:r>
      <w:r>
        <w:tab/>
        <w:t>R2, [SP]</w:t>
      </w:r>
      <w:r>
        <w:tab/>
      </w:r>
      <w:r>
        <w:tab/>
        <w:t>;load subroutine result from stack</w:t>
      </w:r>
    </w:p>
    <w:p w14:paraId="38EBDBA7" w14:textId="761459B1" w:rsidR="004E1982" w:rsidRDefault="004E1982" w:rsidP="00CF00A1">
      <w:pPr>
        <w:pStyle w:val="ListParagraph"/>
        <w:numPr>
          <w:ilvl w:val="1"/>
          <w:numId w:val="7"/>
        </w:numPr>
        <w:spacing w:line="276" w:lineRule="auto"/>
      </w:pPr>
      <w:r>
        <w:t>ADD</w:t>
      </w:r>
      <w:r>
        <w:tab/>
        <w:t>SP, SP, #8</w:t>
      </w:r>
      <w:r>
        <w:tab/>
      </w:r>
      <w:r>
        <w:tab/>
        <w:t>;restore stack level</w:t>
      </w:r>
    </w:p>
    <w:p w14:paraId="2CF8FFC3" w14:textId="23627312" w:rsidR="00CE5139" w:rsidRDefault="00CE5139" w:rsidP="00CF00A1">
      <w:pPr>
        <w:pStyle w:val="ListParagraph"/>
        <w:numPr>
          <w:ilvl w:val="1"/>
          <w:numId w:val="7"/>
        </w:numPr>
        <w:spacing w:line="276" w:lineRule="auto"/>
      </w:pPr>
      <w:r>
        <w:t>…</w:t>
      </w:r>
    </w:p>
    <w:p w14:paraId="12E541A0" w14:textId="7DA098F2" w:rsidR="00CE5139" w:rsidRDefault="00CE5139" w:rsidP="00CE5139">
      <w:pPr>
        <w:pStyle w:val="ListParagraph"/>
        <w:numPr>
          <w:ilvl w:val="0"/>
          <w:numId w:val="7"/>
        </w:numPr>
        <w:spacing w:line="276" w:lineRule="auto"/>
      </w:pPr>
      <w:r>
        <w:t>SUB1</w:t>
      </w:r>
    </w:p>
    <w:p w14:paraId="00134091" w14:textId="3921181B" w:rsidR="00CE5139" w:rsidRDefault="00CE5139" w:rsidP="00CE5139">
      <w:pPr>
        <w:pStyle w:val="ListParagraph"/>
        <w:numPr>
          <w:ilvl w:val="1"/>
          <w:numId w:val="7"/>
        </w:numPr>
        <w:spacing w:line="276" w:lineRule="auto"/>
      </w:pPr>
      <w:r>
        <w:t>STR</w:t>
      </w:r>
      <w:r>
        <w:tab/>
        <w:t>LR, [SP, #-4]!</w:t>
      </w:r>
      <w:r>
        <w:tab/>
      </w:r>
      <w:r>
        <w:tab/>
        <w:t>;save return address on stack</w:t>
      </w:r>
    </w:p>
    <w:p w14:paraId="395042DF" w14:textId="2933E110" w:rsidR="00CE5139" w:rsidRDefault="00A6240B" w:rsidP="00CE5139">
      <w:pPr>
        <w:pStyle w:val="ListParagraph"/>
        <w:numPr>
          <w:ilvl w:val="1"/>
          <w:numId w:val="7"/>
        </w:numPr>
        <w:spacing w:line="276" w:lineRule="auto"/>
      </w:pPr>
      <w:r>
        <w:t>STR</w:t>
      </w:r>
      <w:r>
        <w:tab/>
        <w:t>FP, [SP, #-4]!</w:t>
      </w:r>
      <w:r>
        <w:tab/>
      </w:r>
      <w:r>
        <w:tab/>
        <w:t>;save frame pointer on stack</w:t>
      </w:r>
    </w:p>
    <w:p w14:paraId="7A8A5D8D" w14:textId="7EA92F64" w:rsidR="00A6240B" w:rsidRDefault="004D33A0" w:rsidP="00CE5139">
      <w:pPr>
        <w:pStyle w:val="ListParagraph"/>
        <w:numPr>
          <w:ilvl w:val="1"/>
          <w:numId w:val="7"/>
        </w:numPr>
        <w:spacing w:line="276" w:lineRule="auto"/>
      </w:pPr>
      <w:r>
        <w:t>MOV</w:t>
      </w:r>
      <w:r>
        <w:tab/>
        <w:t>FP, SP</w:t>
      </w:r>
      <w:r w:rsidR="003758FC">
        <w:tab/>
      </w:r>
      <w:r w:rsidR="003758FC">
        <w:tab/>
      </w:r>
      <w:r w:rsidR="003758FC">
        <w:tab/>
        <w:t>;set frame pointer</w:t>
      </w:r>
    </w:p>
    <w:p w14:paraId="778157EF" w14:textId="2EABDF0E" w:rsidR="008B0925" w:rsidRDefault="00177707" w:rsidP="00CE5139">
      <w:pPr>
        <w:pStyle w:val="ListParagraph"/>
        <w:numPr>
          <w:ilvl w:val="1"/>
          <w:numId w:val="7"/>
        </w:numPr>
        <w:spacing w:line="276" w:lineRule="auto"/>
      </w:pPr>
      <w:r>
        <w:t xml:space="preserve">STR </w:t>
      </w:r>
      <w:r>
        <w:tab/>
      </w:r>
      <w:r w:rsidR="003A5807">
        <w:t>R2, [SP, #-4]!</w:t>
      </w:r>
      <w:r w:rsidR="003A5807">
        <w:tab/>
      </w:r>
      <w:r w:rsidR="003A5807">
        <w:tab/>
        <w:t>;save register</w:t>
      </w:r>
      <w:r w:rsidR="00E360DE">
        <w:t xml:space="preserve"> values</w:t>
      </w:r>
    </w:p>
    <w:p w14:paraId="69A9B5AF" w14:textId="0EB55294" w:rsidR="00E360DE" w:rsidRDefault="00E360DE" w:rsidP="00CE5139">
      <w:pPr>
        <w:pStyle w:val="ListParagraph"/>
        <w:numPr>
          <w:ilvl w:val="1"/>
          <w:numId w:val="7"/>
        </w:numPr>
        <w:spacing w:line="276" w:lineRule="auto"/>
      </w:pPr>
      <w:r>
        <w:t xml:space="preserve">STR </w:t>
      </w:r>
      <w:r>
        <w:tab/>
        <w:t>R3, [SP, #-4]!</w:t>
      </w:r>
    </w:p>
    <w:p w14:paraId="1298E5D2" w14:textId="65213534" w:rsidR="00E360DE" w:rsidRDefault="002C3C8A" w:rsidP="00CE5139">
      <w:pPr>
        <w:pStyle w:val="ListParagraph"/>
        <w:numPr>
          <w:ilvl w:val="1"/>
          <w:numId w:val="7"/>
        </w:numPr>
        <w:spacing w:line="276" w:lineRule="auto"/>
      </w:pPr>
      <w:r>
        <w:t xml:space="preserve">LDR </w:t>
      </w:r>
      <w:r>
        <w:tab/>
        <w:t>R2, [</w:t>
      </w:r>
      <w:r w:rsidR="00C40647">
        <w:t xml:space="preserve">FP, </w:t>
      </w:r>
      <w:r w:rsidR="00221BB6">
        <w:t>#8]</w:t>
      </w:r>
      <w:r w:rsidR="00221BB6">
        <w:tab/>
      </w:r>
      <w:r w:rsidR="00221BB6">
        <w:tab/>
        <w:t xml:space="preserve">;get </w:t>
      </w:r>
      <w:r w:rsidR="00FD0805">
        <w:t>param1 from stack</w:t>
      </w:r>
    </w:p>
    <w:p w14:paraId="4602EC9F" w14:textId="45DD9242" w:rsidR="00FD0805" w:rsidRDefault="005969E8" w:rsidP="00CE5139">
      <w:pPr>
        <w:pStyle w:val="ListParagraph"/>
        <w:numPr>
          <w:ilvl w:val="1"/>
          <w:numId w:val="7"/>
        </w:numPr>
        <w:spacing w:line="276" w:lineRule="auto"/>
      </w:pPr>
      <w:r>
        <w:t>LDR</w:t>
      </w:r>
      <w:r>
        <w:tab/>
        <w:t>R3</w:t>
      </w:r>
      <w:r w:rsidR="00FD0805">
        <w:t xml:space="preserve">, [FP, #12] </w:t>
      </w:r>
      <w:r w:rsidR="00FD0805">
        <w:tab/>
      </w:r>
      <w:r w:rsidR="00FD0805">
        <w:tab/>
        <w:t>;get param2 from stack</w:t>
      </w:r>
    </w:p>
    <w:p w14:paraId="6336BEB5" w14:textId="024BB321" w:rsidR="005969E8" w:rsidRDefault="005969E8" w:rsidP="00CE5139">
      <w:pPr>
        <w:pStyle w:val="ListParagraph"/>
        <w:numPr>
          <w:ilvl w:val="1"/>
          <w:numId w:val="7"/>
        </w:numPr>
        <w:spacing w:line="276" w:lineRule="auto"/>
      </w:pPr>
      <w:r>
        <w:t>…</w:t>
      </w:r>
      <w:bookmarkStart w:id="0" w:name="_GoBack"/>
      <w:bookmarkEnd w:id="0"/>
    </w:p>
    <w:p w14:paraId="2D2397C9" w14:textId="1F18527C" w:rsidR="005969E8" w:rsidRDefault="005969E8" w:rsidP="00CE5139">
      <w:pPr>
        <w:pStyle w:val="ListParagraph"/>
        <w:numPr>
          <w:ilvl w:val="1"/>
          <w:numId w:val="7"/>
        </w:numPr>
        <w:spacing w:line="276" w:lineRule="auto"/>
      </w:pPr>
      <w:r>
        <w:t xml:space="preserve">STR </w:t>
      </w:r>
      <w:r>
        <w:tab/>
        <w:t>R3, [FP, #8]</w:t>
      </w:r>
      <w:r>
        <w:tab/>
      </w:r>
      <w:r>
        <w:tab/>
        <w:t>;save result on stack (overwrite param1 – no longer used)</w:t>
      </w:r>
    </w:p>
    <w:p w14:paraId="704677A5" w14:textId="3B3056BC" w:rsidR="001B6C38" w:rsidRDefault="001B6C38" w:rsidP="00CE5139">
      <w:pPr>
        <w:pStyle w:val="ListParagraph"/>
        <w:numPr>
          <w:ilvl w:val="1"/>
          <w:numId w:val="7"/>
        </w:numPr>
        <w:spacing w:line="276" w:lineRule="auto"/>
      </w:pPr>
      <w:r>
        <w:t xml:space="preserve">LDR </w:t>
      </w:r>
      <w:r>
        <w:tab/>
        <w:t>R3, [SP], #4</w:t>
      </w:r>
      <w:r>
        <w:tab/>
      </w:r>
      <w:r>
        <w:tab/>
        <w:t xml:space="preserve">;pop saved registers values from </w:t>
      </w:r>
      <w:r w:rsidR="0098715D">
        <w:tab/>
      </w:r>
      <w:r>
        <w:t>stack</w:t>
      </w:r>
    </w:p>
    <w:p w14:paraId="53202439" w14:textId="7BEB095F" w:rsidR="003A4911" w:rsidRDefault="003A4911" w:rsidP="00CE5139">
      <w:pPr>
        <w:pStyle w:val="ListParagraph"/>
        <w:numPr>
          <w:ilvl w:val="1"/>
          <w:numId w:val="7"/>
        </w:numPr>
        <w:spacing w:line="276" w:lineRule="auto"/>
      </w:pPr>
      <w:r>
        <w:t xml:space="preserve">LDR </w:t>
      </w:r>
      <w:r>
        <w:tab/>
        <w:t>R2, [SP], #4</w:t>
      </w:r>
    </w:p>
    <w:p w14:paraId="131A8849" w14:textId="02D36BD7" w:rsidR="003A4911" w:rsidRDefault="003A4911" w:rsidP="00CE5139">
      <w:pPr>
        <w:pStyle w:val="ListParagraph"/>
        <w:numPr>
          <w:ilvl w:val="1"/>
          <w:numId w:val="7"/>
        </w:numPr>
        <w:spacing w:line="276" w:lineRule="auto"/>
      </w:pPr>
      <w:r>
        <w:t xml:space="preserve">LDR </w:t>
      </w:r>
      <w:r>
        <w:tab/>
        <w:t>FP, [SP], #4</w:t>
      </w:r>
      <w:r>
        <w:tab/>
      </w:r>
      <w:r>
        <w:tab/>
        <w:t>;pop saved FP from stack</w:t>
      </w:r>
    </w:p>
    <w:p w14:paraId="1273115C" w14:textId="19638AD8" w:rsidR="00B539DA" w:rsidRDefault="008628B8" w:rsidP="00CE5139">
      <w:pPr>
        <w:pStyle w:val="ListParagraph"/>
        <w:numPr>
          <w:ilvl w:val="1"/>
          <w:numId w:val="7"/>
        </w:numPr>
        <w:spacing w:line="276" w:lineRule="auto"/>
      </w:pPr>
      <w:r>
        <w:t>LDR</w:t>
      </w:r>
      <w:r>
        <w:tab/>
        <w:t>LR, [SP], #4</w:t>
      </w:r>
      <w:r>
        <w:tab/>
      </w:r>
      <w:r>
        <w:tab/>
        <w:t>;pop return address from stack</w:t>
      </w:r>
    </w:p>
    <w:p w14:paraId="49CD7C73" w14:textId="5E32CE5C" w:rsidR="00B87BA5" w:rsidRDefault="00B87BA5" w:rsidP="00CE5139">
      <w:pPr>
        <w:pStyle w:val="ListParagraph"/>
        <w:numPr>
          <w:ilvl w:val="1"/>
          <w:numId w:val="7"/>
        </w:numPr>
        <w:spacing w:line="276" w:lineRule="auto"/>
      </w:pPr>
      <w:r>
        <w:t>BX</w:t>
      </w:r>
      <w:r>
        <w:tab/>
      </w:r>
      <w:r>
        <w:tab/>
        <w:t>LR</w:t>
      </w:r>
      <w:r w:rsidR="008214BF">
        <w:tab/>
      </w:r>
      <w:r w:rsidR="008214BF">
        <w:tab/>
      </w:r>
      <w:r w:rsidR="008214BF">
        <w:tab/>
        <w:t>;retur</w:t>
      </w:r>
      <w:r w:rsidR="00827035">
        <w:t>n</w:t>
      </w:r>
    </w:p>
    <w:sectPr w:rsidR="00B87BA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1A5"/>
    <w:rsid w:val="000320E0"/>
    <w:rsid w:val="000B021E"/>
    <w:rsid w:val="000C4A5E"/>
    <w:rsid w:val="001111A5"/>
    <w:rsid w:val="00155786"/>
    <w:rsid w:val="00177707"/>
    <w:rsid w:val="001B0B39"/>
    <w:rsid w:val="001B6C38"/>
    <w:rsid w:val="00221BB6"/>
    <w:rsid w:val="002375AC"/>
    <w:rsid w:val="00287D32"/>
    <w:rsid w:val="002C3C8A"/>
    <w:rsid w:val="002C53A5"/>
    <w:rsid w:val="003758FC"/>
    <w:rsid w:val="003A4445"/>
    <w:rsid w:val="003A4911"/>
    <w:rsid w:val="003A5807"/>
    <w:rsid w:val="003C7D84"/>
    <w:rsid w:val="00404CAE"/>
    <w:rsid w:val="004C0AF1"/>
    <w:rsid w:val="004D33A0"/>
    <w:rsid w:val="004E1982"/>
    <w:rsid w:val="00544CFA"/>
    <w:rsid w:val="005969E8"/>
    <w:rsid w:val="005B6804"/>
    <w:rsid w:val="00604211"/>
    <w:rsid w:val="00660410"/>
    <w:rsid w:val="006C4A03"/>
    <w:rsid w:val="007A12E0"/>
    <w:rsid w:val="007A3856"/>
    <w:rsid w:val="007C2BB5"/>
    <w:rsid w:val="007D0FAB"/>
    <w:rsid w:val="007F4662"/>
    <w:rsid w:val="00817C44"/>
    <w:rsid w:val="008214BF"/>
    <w:rsid w:val="00827035"/>
    <w:rsid w:val="00837C79"/>
    <w:rsid w:val="008628B8"/>
    <w:rsid w:val="00875D61"/>
    <w:rsid w:val="008B0925"/>
    <w:rsid w:val="008F17BF"/>
    <w:rsid w:val="009034FC"/>
    <w:rsid w:val="009373C8"/>
    <w:rsid w:val="0098715D"/>
    <w:rsid w:val="009E4716"/>
    <w:rsid w:val="00A27352"/>
    <w:rsid w:val="00A5030D"/>
    <w:rsid w:val="00A526CA"/>
    <w:rsid w:val="00A6240B"/>
    <w:rsid w:val="00AF18A9"/>
    <w:rsid w:val="00B03F3A"/>
    <w:rsid w:val="00B13DF5"/>
    <w:rsid w:val="00B539DA"/>
    <w:rsid w:val="00B87BA5"/>
    <w:rsid w:val="00BC6A02"/>
    <w:rsid w:val="00C40647"/>
    <w:rsid w:val="00C47C76"/>
    <w:rsid w:val="00CA4809"/>
    <w:rsid w:val="00CA6823"/>
    <w:rsid w:val="00CB57F3"/>
    <w:rsid w:val="00CE2A81"/>
    <w:rsid w:val="00CE5139"/>
    <w:rsid w:val="00CF00A1"/>
    <w:rsid w:val="00CF61DF"/>
    <w:rsid w:val="00D65097"/>
    <w:rsid w:val="00D83944"/>
    <w:rsid w:val="00D87286"/>
    <w:rsid w:val="00DB5E2F"/>
    <w:rsid w:val="00DE42E9"/>
    <w:rsid w:val="00E10A1F"/>
    <w:rsid w:val="00E360DE"/>
    <w:rsid w:val="00F71559"/>
    <w:rsid w:val="00F9326C"/>
    <w:rsid w:val="00FA7664"/>
    <w:rsid w:val="00FC776E"/>
    <w:rsid w:val="00FD0805"/>
    <w:rsid w:val="00FF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3960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7A3856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7A3856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66</TotalTime>
  <Pages>2</Pages>
  <Words>536</Words>
  <Characters>3058</Characters>
  <Application>Microsoft Macintosh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52</cp:revision>
  <dcterms:created xsi:type="dcterms:W3CDTF">2015-10-01T13:03:00Z</dcterms:created>
  <dcterms:modified xsi:type="dcterms:W3CDTF">2015-10-27T23:03:00Z</dcterms:modified>
</cp:coreProperties>
</file>
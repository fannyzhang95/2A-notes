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73FD2" w14:textId="77777777" w:rsidR="00C47C76" w:rsidRDefault="00C72EAB" w:rsidP="007C2BB5">
      <w:pPr>
        <w:spacing w:line="276" w:lineRule="auto"/>
      </w:pPr>
      <w:r>
        <w:rPr>
          <w:b/>
          <w:u w:val="single"/>
        </w:rPr>
        <w:t>The Memory System</w:t>
      </w:r>
    </w:p>
    <w:p w14:paraId="51E80F70" w14:textId="77777777" w:rsidR="007C2BB5" w:rsidRDefault="007C2BB5" w:rsidP="007C2BB5">
      <w:pPr>
        <w:spacing w:line="276" w:lineRule="auto"/>
      </w:pPr>
    </w:p>
    <w:p w14:paraId="4EA525B6" w14:textId="77777777" w:rsidR="007C2BB5" w:rsidRDefault="000B3B3C" w:rsidP="007C2BB5">
      <w:pPr>
        <w:pStyle w:val="ListParagraph"/>
        <w:numPr>
          <w:ilvl w:val="0"/>
          <w:numId w:val="7"/>
        </w:numPr>
        <w:spacing w:line="276" w:lineRule="auto"/>
      </w:pPr>
      <w:r>
        <w:t>A memory system is built using an array of memory cells</w:t>
      </w:r>
    </w:p>
    <w:p w14:paraId="30A491C8" w14:textId="77777777" w:rsidR="000B3B3C" w:rsidRDefault="000B3B3C" w:rsidP="000B3B3C">
      <w:pPr>
        <w:pStyle w:val="ListParagraph"/>
        <w:numPr>
          <w:ilvl w:val="1"/>
          <w:numId w:val="7"/>
        </w:numPr>
        <w:spacing w:line="276" w:lineRule="auto"/>
      </w:pPr>
      <w:r>
        <w:t>Each cell = 1 bit</w:t>
      </w:r>
    </w:p>
    <w:p w14:paraId="34797741" w14:textId="77777777" w:rsidR="000B3B3C" w:rsidRDefault="000B3B3C" w:rsidP="000B3B3C">
      <w:pPr>
        <w:pStyle w:val="ListParagraph"/>
        <w:numPr>
          <w:ilvl w:val="1"/>
          <w:numId w:val="7"/>
        </w:numPr>
        <w:spacing w:line="276" w:lineRule="auto"/>
      </w:pPr>
      <w:r>
        <w:t>Cells are grouped into addressable words</w:t>
      </w:r>
    </w:p>
    <w:p w14:paraId="32E0CB09" w14:textId="77777777" w:rsidR="000B3B3C" w:rsidRDefault="000B3B3C" w:rsidP="000B3B3C">
      <w:pPr>
        <w:pStyle w:val="ListParagraph"/>
        <w:numPr>
          <w:ilvl w:val="1"/>
          <w:numId w:val="7"/>
        </w:numPr>
        <w:spacing w:line="276" w:lineRule="auto"/>
      </w:pPr>
      <w:r>
        <w:t>k address bits allow 2</w:t>
      </w:r>
      <w:r>
        <w:rPr>
          <w:vertAlign w:val="superscript"/>
        </w:rPr>
        <w:t>k</w:t>
      </w:r>
      <w:r>
        <w:t xml:space="preserve"> unique addresses/words of memory</w:t>
      </w:r>
    </w:p>
    <w:p w14:paraId="3B87EC38" w14:textId="5D9B4A03" w:rsidR="00E4029C" w:rsidRDefault="00E4029C" w:rsidP="000B3B3C">
      <w:pPr>
        <w:pStyle w:val="ListParagraph"/>
        <w:numPr>
          <w:ilvl w:val="1"/>
          <w:numId w:val="7"/>
        </w:numPr>
        <w:spacing w:line="276" w:lineRule="auto"/>
      </w:pPr>
      <w:r>
        <w:t xml:space="preserve">Address decoder decodes k address bits </w:t>
      </w:r>
      <w:r>
        <w:sym w:font="Symbol" w:char="F0AE"/>
      </w:r>
      <w:r>
        <w:t xml:space="preserve"> selects one row of cells (i.e. one word of data) at the decoded address</w:t>
      </w:r>
    </w:p>
    <w:p w14:paraId="6ADDBA3E" w14:textId="60BEA67B" w:rsidR="007A7453" w:rsidRDefault="007A7453" w:rsidP="000B3B3C">
      <w:pPr>
        <w:pStyle w:val="ListParagraph"/>
        <w:numPr>
          <w:ilvl w:val="1"/>
          <w:numId w:val="7"/>
        </w:numPr>
        <w:spacing w:line="276" w:lineRule="auto"/>
      </w:pPr>
      <w:r>
        <w:t>Each column of cells has a sense/write circuit</w:t>
      </w:r>
    </w:p>
    <w:p w14:paraId="7388C370" w14:textId="59563602" w:rsidR="007A7453" w:rsidRDefault="007A7453" w:rsidP="007A7453">
      <w:pPr>
        <w:pStyle w:val="ListParagraph"/>
        <w:numPr>
          <w:ilvl w:val="2"/>
          <w:numId w:val="7"/>
        </w:numPr>
        <w:spacing w:line="276" w:lineRule="auto"/>
      </w:pPr>
      <w:r>
        <w:t>Has 2 bit lines, read/write line, and chip select line</w:t>
      </w:r>
    </w:p>
    <w:p w14:paraId="4ECFC81A" w14:textId="4F6D0062" w:rsidR="00D8057A" w:rsidRDefault="00D8057A" w:rsidP="00D8057A">
      <w:pPr>
        <w:pStyle w:val="ListParagraph"/>
        <w:numPr>
          <w:ilvl w:val="1"/>
          <w:numId w:val="7"/>
        </w:numPr>
        <w:spacing w:line="276" w:lineRule="auto"/>
      </w:pPr>
      <w:r>
        <w:t>E.g. 1Kib x 1 = 1024 bits of memory with 1 bit of input/output</w:t>
      </w:r>
    </w:p>
    <w:p w14:paraId="779CA4D9" w14:textId="603783A7" w:rsidR="00D8057A" w:rsidRDefault="00D8057A" w:rsidP="00D8057A">
      <w:pPr>
        <w:pStyle w:val="ListParagraph"/>
        <w:numPr>
          <w:ilvl w:val="2"/>
          <w:numId w:val="7"/>
        </w:numPr>
        <w:spacing w:line="276" w:lineRule="auto"/>
      </w:pPr>
      <w:r>
        <w:t>32 rows x 32 columns</w:t>
      </w:r>
    </w:p>
    <w:p w14:paraId="23B48AA4" w14:textId="22A05D20" w:rsidR="00D8057A" w:rsidRDefault="00D8057A" w:rsidP="00D8057A">
      <w:pPr>
        <w:pStyle w:val="ListParagraph"/>
        <w:numPr>
          <w:ilvl w:val="2"/>
          <w:numId w:val="7"/>
        </w:numPr>
        <w:spacing w:line="276" w:lineRule="auto"/>
      </w:pPr>
      <w:r>
        <w:t>10-bit address</w:t>
      </w:r>
    </w:p>
    <w:p w14:paraId="52B270DB" w14:textId="47C16E00" w:rsidR="00D8057A" w:rsidRDefault="00D8057A" w:rsidP="00D8057A">
      <w:pPr>
        <w:pStyle w:val="ListParagraph"/>
        <w:numPr>
          <w:ilvl w:val="3"/>
          <w:numId w:val="7"/>
        </w:numPr>
        <w:spacing w:line="276" w:lineRule="auto"/>
      </w:pPr>
      <w:r>
        <w:t xml:space="preserve">First 5 bits </w:t>
      </w:r>
      <w:r>
        <w:sym w:font="Symbol" w:char="F0AE"/>
      </w:r>
      <w:r>
        <w:t xml:space="preserve"> 5-to-32 decoder </w:t>
      </w:r>
      <w:r>
        <w:sym w:font="Symbol" w:char="F0AE"/>
      </w:r>
      <w:r>
        <w:t xml:space="preserve"> row address </w:t>
      </w:r>
    </w:p>
    <w:p w14:paraId="0D584384" w14:textId="25202FCA" w:rsidR="00D8057A" w:rsidRDefault="00D8057A" w:rsidP="00D8057A">
      <w:pPr>
        <w:pStyle w:val="ListParagraph"/>
        <w:numPr>
          <w:ilvl w:val="3"/>
          <w:numId w:val="7"/>
        </w:numPr>
        <w:spacing w:line="276" w:lineRule="auto"/>
      </w:pPr>
      <w:r>
        <w:t xml:space="preserve">Second 5 bits </w:t>
      </w:r>
      <w:r>
        <w:sym w:font="Symbol" w:char="F0AE"/>
      </w:r>
      <w:r w:rsidR="00EE71BD">
        <w:t xml:space="preserve"> select lines for</w:t>
      </w:r>
      <w:r>
        <w:t xml:space="preserve"> 32-to-1 </w:t>
      </w:r>
      <w:r w:rsidR="00001FC0">
        <w:t xml:space="preserve">output </w:t>
      </w:r>
      <w:r>
        <w:t>MUX</w:t>
      </w:r>
      <w:r w:rsidR="00001FC0">
        <w:t>/</w:t>
      </w:r>
      <w:r w:rsidR="00340508">
        <w:t xml:space="preserve">1-to-32 </w:t>
      </w:r>
      <w:r w:rsidR="00001FC0">
        <w:t>input deMUX</w:t>
      </w:r>
      <w:r>
        <w:t xml:space="preserve"> </w:t>
      </w:r>
      <w:r>
        <w:sym w:font="Symbol" w:char="F0AE"/>
      </w:r>
      <w:r>
        <w:t xml:space="preserve"> column address</w:t>
      </w:r>
    </w:p>
    <w:p w14:paraId="7F7517D1" w14:textId="77777777" w:rsidR="004307C6" w:rsidRDefault="004307C6" w:rsidP="00D8057A">
      <w:pPr>
        <w:pStyle w:val="ListParagraph"/>
        <w:numPr>
          <w:ilvl w:val="3"/>
          <w:numId w:val="7"/>
        </w:numPr>
        <w:spacing w:line="276" w:lineRule="auto"/>
      </w:pPr>
      <w:r>
        <w:t>One bit at row &amp; column address is returned</w:t>
      </w:r>
    </w:p>
    <w:p w14:paraId="2779E031" w14:textId="138C2D40" w:rsidR="00650C4F" w:rsidRDefault="000E5701" w:rsidP="004307C6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Memory l</w:t>
      </w:r>
      <w:r w:rsidR="00650C4F" w:rsidRPr="00650C4F">
        <w:rPr>
          <w:u w:val="single"/>
        </w:rPr>
        <w:t>atency</w:t>
      </w:r>
      <w:r w:rsidR="00650C4F">
        <w:t xml:space="preserve"> </w:t>
      </w:r>
      <w:r>
        <w:t>–</w:t>
      </w:r>
      <w:r w:rsidR="00650C4F">
        <w:t xml:space="preserve"> </w:t>
      </w:r>
      <w:r>
        <w:t>amount of time required for the transfer of a word of memory</w:t>
      </w:r>
    </w:p>
    <w:p w14:paraId="0118128C" w14:textId="0133CED4" w:rsidR="000E5701" w:rsidRDefault="000E5701" w:rsidP="004307C6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Memory bandwidth</w:t>
      </w:r>
      <w:r>
        <w:t xml:space="preserve"> – number of bits/bytes that can be transferred/unit time</w:t>
      </w:r>
    </w:p>
    <w:p w14:paraId="3B9254B6" w14:textId="577B3FC7" w:rsidR="000E5701" w:rsidRDefault="000E5701" w:rsidP="000E5701">
      <w:pPr>
        <w:pStyle w:val="ListParagraph"/>
        <w:numPr>
          <w:ilvl w:val="1"/>
          <w:numId w:val="7"/>
        </w:numPr>
        <w:spacing w:line="276" w:lineRule="auto"/>
      </w:pPr>
      <w:r>
        <w:t>Depends on the access speed of data &amp; the width of the communication channel</w:t>
      </w:r>
    </w:p>
    <w:p w14:paraId="54144F41" w14:textId="68A15FBC" w:rsidR="004307C6" w:rsidRDefault="004307C6" w:rsidP="004307C6">
      <w:pPr>
        <w:pStyle w:val="ListParagraph"/>
        <w:numPr>
          <w:ilvl w:val="0"/>
          <w:numId w:val="7"/>
        </w:numPr>
        <w:spacing w:line="276" w:lineRule="auto"/>
      </w:pPr>
      <w:r w:rsidRPr="0098139E">
        <w:rPr>
          <w:b/>
        </w:rPr>
        <w:t>Random access memory</w:t>
      </w:r>
      <w:r>
        <w:t xml:space="preserve"> – access time to any memory location is the same</w:t>
      </w:r>
    </w:p>
    <w:p w14:paraId="738A7352" w14:textId="11E299BC" w:rsidR="004307C6" w:rsidRDefault="004307C6" w:rsidP="004307C6">
      <w:pPr>
        <w:pStyle w:val="ListParagraph"/>
        <w:numPr>
          <w:ilvl w:val="0"/>
          <w:numId w:val="7"/>
        </w:numPr>
        <w:spacing w:line="276" w:lineRule="auto"/>
      </w:pPr>
      <w:r>
        <w:t>Static RAM</w:t>
      </w:r>
    </w:p>
    <w:p w14:paraId="3D3088C7" w14:textId="55F1B8D2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Bits stored in latches</w:t>
      </w:r>
    </w:p>
    <w:p w14:paraId="40354054" w14:textId="71010F70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Data is retained as long as the power stays on</w:t>
      </w:r>
      <w:r w:rsidR="0098139E">
        <w:t xml:space="preserve"> (</w:t>
      </w:r>
      <w:r w:rsidR="0098139E">
        <w:rPr>
          <w:u w:val="single"/>
        </w:rPr>
        <w:t>volatile</w:t>
      </w:r>
      <w:r w:rsidR="0098139E">
        <w:t>)</w:t>
      </w:r>
    </w:p>
    <w:p w14:paraId="3678F6B0" w14:textId="17DD4AEF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Used for registers &amp; high-speed caches</w:t>
      </w:r>
    </w:p>
    <w:p w14:paraId="1505BAD5" w14:textId="2E1612E8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Costly</w:t>
      </w:r>
    </w:p>
    <w:p w14:paraId="4FCA6426" w14:textId="1CD6D40A" w:rsidR="00FB1B64" w:rsidRDefault="00FB1B64" w:rsidP="004307C6">
      <w:pPr>
        <w:pStyle w:val="ListParagraph"/>
        <w:numPr>
          <w:ilvl w:val="1"/>
          <w:numId w:val="7"/>
        </w:numPr>
        <w:spacing w:line="276" w:lineRule="auto"/>
      </w:pPr>
      <w:r>
        <w:t>Memory cell latch – made of 2 inverters</w:t>
      </w:r>
      <w:r w:rsidR="00A32C1D">
        <w:t xml:space="preserve"> (4 transistors)</w:t>
      </w:r>
    </w:p>
    <w:p w14:paraId="78913B27" w14:textId="652510C3" w:rsidR="00A32C1D" w:rsidRDefault="00A32C1D" w:rsidP="004307C6">
      <w:pPr>
        <w:pStyle w:val="ListParagraph"/>
        <w:numPr>
          <w:ilvl w:val="1"/>
          <w:numId w:val="7"/>
        </w:numPr>
        <w:spacing w:line="276" w:lineRule="auto"/>
      </w:pPr>
      <w:r>
        <w:t>2 switches open/close the connection to the 2 bit lines</w:t>
      </w:r>
    </w:p>
    <w:p w14:paraId="737EDE5A" w14:textId="5B0BFD65" w:rsidR="00A32C1D" w:rsidRDefault="00A32C1D" w:rsidP="004307C6">
      <w:pPr>
        <w:pStyle w:val="ListParagraph"/>
        <w:numPr>
          <w:ilvl w:val="1"/>
          <w:numId w:val="7"/>
        </w:numPr>
        <w:spacing w:line="276" w:lineRule="auto"/>
      </w:pPr>
      <w:r>
        <w:t>6 transistors in total – 6T</w:t>
      </w:r>
      <w:r w:rsidR="0063610B">
        <w:t xml:space="preserve"> SRAM</w:t>
      </w:r>
    </w:p>
    <w:p w14:paraId="1F90663A" w14:textId="5C795334" w:rsidR="004307C6" w:rsidRDefault="004307C6" w:rsidP="004307C6">
      <w:pPr>
        <w:pStyle w:val="ListParagraph"/>
        <w:numPr>
          <w:ilvl w:val="0"/>
          <w:numId w:val="7"/>
        </w:numPr>
        <w:spacing w:line="276" w:lineRule="auto"/>
      </w:pPr>
      <w:r>
        <w:t>Dynamic RAM</w:t>
      </w:r>
    </w:p>
    <w:p w14:paraId="254ED620" w14:textId="00BA8D5B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Bits are stored temporarily using capacitors</w:t>
      </w:r>
    </w:p>
    <w:p w14:paraId="11FBB77A" w14:textId="7A0B3A8C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After a fixed duration, data is lost as the capacitors are discharged</w:t>
      </w:r>
    </w:p>
    <w:p w14:paraId="5C703C11" w14:textId="0158FFF8" w:rsidR="00AB41B4" w:rsidRDefault="00AB41B4" w:rsidP="00AB41B4">
      <w:pPr>
        <w:pStyle w:val="ListParagraph"/>
        <w:numPr>
          <w:ilvl w:val="2"/>
          <w:numId w:val="7"/>
        </w:numPr>
        <w:spacing w:line="276" w:lineRule="auto"/>
      </w:pPr>
      <w:r>
        <w:t xml:space="preserve">Cells need to be </w:t>
      </w:r>
      <w:r w:rsidRPr="00650C4F">
        <w:rPr>
          <w:u w:val="single"/>
        </w:rPr>
        <w:t>refreshed periodically</w:t>
      </w:r>
      <w:r>
        <w:t xml:space="preserve"> to retain the data</w:t>
      </w:r>
    </w:p>
    <w:p w14:paraId="4A5355B1" w14:textId="7CBA88C1" w:rsidR="004307C6" w:rsidRDefault="004307C6" w:rsidP="004307C6">
      <w:pPr>
        <w:pStyle w:val="ListParagraph"/>
        <w:numPr>
          <w:ilvl w:val="1"/>
          <w:numId w:val="7"/>
        </w:numPr>
        <w:spacing w:line="276" w:lineRule="auto"/>
      </w:pPr>
      <w:r>
        <w:t>Used for large memory systems</w:t>
      </w:r>
    </w:p>
    <w:p w14:paraId="1B1D4A0E" w14:textId="1BD4DA60" w:rsidR="004307C6" w:rsidRDefault="00FB1B64" w:rsidP="004307C6">
      <w:pPr>
        <w:pStyle w:val="ListParagraph"/>
        <w:numPr>
          <w:ilvl w:val="1"/>
          <w:numId w:val="7"/>
        </w:numPr>
        <w:spacing w:line="276" w:lineRule="auto"/>
      </w:pPr>
      <w:r>
        <w:t>C</w:t>
      </w:r>
      <w:r w:rsidR="004307C6">
        <w:t>heap</w:t>
      </w:r>
    </w:p>
    <w:p w14:paraId="6EDE6D07" w14:textId="641847DE" w:rsidR="00FB1B64" w:rsidRDefault="00FA02A6" w:rsidP="004307C6">
      <w:pPr>
        <w:pStyle w:val="ListParagraph"/>
        <w:numPr>
          <w:ilvl w:val="1"/>
          <w:numId w:val="7"/>
        </w:numPr>
        <w:spacing w:line="276" w:lineRule="auto"/>
      </w:pPr>
      <w:r>
        <w:t>Charge threshold</w:t>
      </w:r>
      <w:r w:rsidR="0063610B">
        <w:t xml:space="preserve"> determines if capacitor holds a 1 or 0</w:t>
      </w:r>
    </w:p>
    <w:p w14:paraId="5F0F8AFF" w14:textId="247D1516" w:rsidR="008477D4" w:rsidRDefault="008477D4" w:rsidP="004307C6">
      <w:pPr>
        <w:pStyle w:val="ListParagraph"/>
        <w:numPr>
          <w:ilvl w:val="1"/>
          <w:numId w:val="7"/>
        </w:numPr>
        <w:spacing w:line="276" w:lineRule="auto"/>
      </w:pPr>
      <w:r>
        <w:t>During read</w:t>
      </w:r>
    </w:p>
    <w:p w14:paraId="1141CDB3" w14:textId="029EEC9B" w:rsidR="008477D4" w:rsidRDefault="008477D4" w:rsidP="008477D4">
      <w:pPr>
        <w:pStyle w:val="ListParagraph"/>
        <w:numPr>
          <w:ilvl w:val="2"/>
          <w:numId w:val="7"/>
        </w:numPr>
        <w:spacing w:line="276" w:lineRule="auto"/>
      </w:pPr>
      <w:r>
        <w:t>If capacitor charge is above threshold (1), recharge to full value</w:t>
      </w:r>
    </w:p>
    <w:p w14:paraId="5019A36A" w14:textId="1B86BC4A" w:rsidR="008477D4" w:rsidRDefault="008477D4" w:rsidP="008477D4">
      <w:pPr>
        <w:pStyle w:val="ListParagraph"/>
        <w:numPr>
          <w:ilvl w:val="2"/>
          <w:numId w:val="7"/>
        </w:numPr>
        <w:spacing w:line="276" w:lineRule="auto"/>
      </w:pPr>
      <w:r>
        <w:t>If charge is below threshold (0), drive bit line to ground to discharge completely</w:t>
      </w:r>
    </w:p>
    <w:p w14:paraId="78B28797" w14:textId="57E5C48D" w:rsidR="00672869" w:rsidRDefault="00070AF1" w:rsidP="00070AF1">
      <w:pPr>
        <w:pStyle w:val="ListParagraph"/>
        <w:numPr>
          <w:ilvl w:val="1"/>
          <w:numId w:val="7"/>
        </w:numPr>
        <w:spacing w:line="276" w:lineRule="auto"/>
      </w:pPr>
      <w:r>
        <w:t>Asynchronous DRAM</w:t>
      </w:r>
    </w:p>
    <w:p w14:paraId="08819285" w14:textId="77777777" w:rsidR="00070AF1" w:rsidRDefault="00070AF1" w:rsidP="00070AF1">
      <w:pPr>
        <w:pStyle w:val="ListParagraph"/>
        <w:numPr>
          <w:ilvl w:val="2"/>
          <w:numId w:val="7"/>
        </w:numPr>
        <w:spacing w:line="276" w:lineRule="auto"/>
      </w:pPr>
      <w:r>
        <w:t>Row address is placed first</w:t>
      </w:r>
    </w:p>
    <w:p w14:paraId="1DA76635" w14:textId="77777777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RAS (row address strobe) signal is asserted</w:t>
      </w:r>
    </w:p>
    <w:p w14:paraId="24B245C4" w14:textId="73F5C336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Row of cells is selected &amp; cells are refreshed</w:t>
      </w:r>
    </w:p>
    <w:p w14:paraId="53AB2156" w14:textId="28A6A055" w:rsidR="00070AF1" w:rsidRDefault="00070AF1" w:rsidP="00070AF1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Column address is then placed</w:t>
      </w:r>
    </w:p>
    <w:p w14:paraId="22FEEBBE" w14:textId="0A8C91FB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CAS (column address strobe) signal is asserted</w:t>
      </w:r>
    </w:p>
    <w:p w14:paraId="1B619B39" w14:textId="57ABE787" w:rsidR="00070AF1" w:rsidRDefault="00070AF1" w:rsidP="00070AF1">
      <w:pPr>
        <w:pStyle w:val="ListParagraph"/>
        <w:numPr>
          <w:ilvl w:val="3"/>
          <w:numId w:val="7"/>
        </w:numPr>
        <w:spacing w:line="276" w:lineRule="auto"/>
      </w:pPr>
      <w:r>
        <w:t>Desired byte is selected for read/write</w:t>
      </w:r>
    </w:p>
    <w:p w14:paraId="540DF060" w14:textId="0FE0ADA9" w:rsidR="001F2ACA" w:rsidRDefault="001F2ACA" w:rsidP="001F2ACA">
      <w:pPr>
        <w:pStyle w:val="ListParagraph"/>
        <w:numPr>
          <w:ilvl w:val="2"/>
          <w:numId w:val="7"/>
        </w:numPr>
        <w:spacing w:line="276" w:lineRule="auto"/>
      </w:pPr>
      <w:r>
        <w:t>No clock signal needed – only RAS &amp; CAS</w:t>
      </w:r>
      <w:r w:rsidR="006908A4">
        <w:t xml:space="preserve"> (external signals)</w:t>
      </w:r>
    </w:p>
    <w:p w14:paraId="1BD2E85E" w14:textId="60C6571A" w:rsidR="004F6687" w:rsidRDefault="004F6687" w:rsidP="001F2ACA">
      <w:pPr>
        <w:pStyle w:val="ListParagraph"/>
        <w:numPr>
          <w:ilvl w:val="2"/>
          <w:numId w:val="7"/>
        </w:numPr>
        <w:spacing w:line="276" w:lineRule="auto"/>
      </w:pPr>
      <w:r>
        <w:t xml:space="preserve">CAS assertion needed for </w:t>
      </w:r>
      <w:r w:rsidRPr="004F6687">
        <w:rPr>
          <w:u w:val="single"/>
        </w:rPr>
        <w:t>each column address</w:t>
      </w:r>
      <w:r>
        <w:t xml:space="preserve"> – more delay</w:t>
      </w:r>
    </w:p>
    <w:p w14:paraId="2E44DB9A" w14:textId="39DD8BD7" w:rsidR="00C41E14" w:rsidRDefault="00C41E14" w:rsidP="00C41E14">
      <w:pPr>
        <w:pStyle w:val="ListParagraph"/>
        <w:numPr>
          <w:ilvl w:val="1"/>
          <w:numId w:val="7"/>
        </w:numPr>
        <w:spacing w:line="276" w:lineRule="auto"/>
      </w:pPr>
      <w:r>
        <w:t>Fast page mode</w:t>
      </w:r>
    </w:p>
    <w:p w14:paraId="034A8BEE" w14:textId="00904F94" w:rsidR="00C41E14" w:rsidRDefault="00C41E14" w:rsidP="00C41E14">
      <w:pPr>
        <w:pStyle w:val="ListParagraph"/>
        <w:numPr>
          <w:ilvl w:val="2"/>
          <w:numId w:val="7"/>
        </w:numPr>
        <w:spacing w:line="276" w:lineRule="auto"/>
      </w:pPr>
      <w:r>
        <w:t>Supports burst transfers in the same row by reusing the row address</w:t>
      </w:r>
    </w:p>
    <w:p w14:paraId="3E6D422B" w14:textId="1DB4B0E7" w:rsidR="00C41E14" w:rsidRDefault="0049128E" w:rsidP="00C41E14">
      <w:pPr>
        <w:pStyle w:val="ListParagraph"/>
        <w:numPr>
          <w:ilvl w:val="2"/>
          <w:numId w:val="7"/>
        </w:numPr>
        <w:spacing w:line="276" w:lineRule="auto"/>
      </w:pPr>
      <w:r>
        <w:t>Set row address at start of transfer, only reset column addresses</w:t>
      </w:r>
      <w:r w:rsidR="006908A4">
        <w:t xml:space="preserve"> for each cycle</w:t>
      </w:r>
    </w:p>
    <w:p w14:paraId="35587607" w14:textId="70CCBD3C" w:rsidR="006908A4" w:rsidRDefault="006908A4" w:rsidP="006908A4">
      <w:pPr>
        <w:pStyle w:val="ListParagraph"/>
        <w:numPr>
          <w:ilvl w:val="1"/>
          <w:numId w:val="7"/>
        </w:numPr>
        <w:spacing w:line="276" w:lineRule="auto"/>
      </w:pPr>
      <w:r>
        <w:t>Synchronous DRAM</w:t>
      </w:r>
      <w:r w:rsidR="003A2AF0">
        <w:t xml:space="preserve"> (SDRAM)</w:t>
      </w:r>
    </w:p>
    <w:p w14:paraId="4DD154C4" w14:textId="664D17E5" w:rsidR="006908A4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Built-in refresh circuitry using clock signal</w:t>
      </w:r>
    </w:p>
    <w:p w14:paraId="33858F56" w14:textId="6A3B5C80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Row &amp; column selection are signalled by refresh counter</w:t>
      </w:r>
    </w:p>
    <w:p w14:paraId="1543EF2D" w14:textId="3F4C0385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On read, contents of the entire row is loaded into sense/write amps</w:t>
      </w:r>
    </w:p>
    <w:p w14:paraId="622FDA35" w14:textId="37649DED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 xml:space="preserve">Data in the selected column </w:t>
      </w:r>
      <w:r>
        <w:sym w:font="Symbol" w:char="F0AE"/>
      </w:r>
      <w:r>
        <w:t xml:space="preserve"> output register (buffer)</w:t>
      </w:r>
    </w:p>
    <w:p w14:paraId="4FB03EC3" w14:textId="0FB35F5E" w:rsidR="00BD7D85" w:rsidRDefault="00BD7D85" w:rsidP="006908A4">
      <w:pPr>
        <w:pStyle w:val="ListParagraph"/>
        <w:numPr>
          <w:ilvl w:val="2"/>
          <w:numId w:val="7"/>
        </w:numPr>
        <w:spacing w:line="276" w:lineRule="auto"/>
      </w:pPr>
      <w:r>
        <w:t>Buffer registers allow a new access to be made while data is still being transferred to/from the register</w:t>
      </w:r>
      <w:r w:rsidR="00FE514F">
        <w:t>s</w:t>
      </w:r>
    </w:p>
    <w:p w14:paraId="4883A013" w14:textId="27E83068" w:rsidR="00682DC5" w:rsidRDefault="00682DC5" w:rsidP="006908A4">
      <w:pPr>
        <w:pStyle w:val="ListParagraph"/>
        <w:numPr>
          <w:ilvl w:val="2"/>
          <w:numId w:val="7"/>
        </w:numPr>
        <w:spacing w:line="276" w:lineRule="auto"/>
      </w:pPr>
      <w:r>
        <w:t>SDRAM burst transfers</w:t>
      </w:r>
    </w:p>
    <w:p w14:paraId="42FABB17" w14:textId="1EE759E4" w:rsidR="00682DC5" w:rsidRDefault="00682DC5" w:rsidP="00682DC5">
      <w:pPr>
        <w:pStyle w:val="ListParagraph"/>
        <w:numPr>
          <w:ilvl w:val="3"/>
          <w:numId w:val="7"/>
        </w:numPr>
        <w:spacing w:line="276" w:lineRule="auto"/>
      </w:pPr>
      <w:r>
        <w:t>Column address is automatically incremented &amp; consecutive words are selected</w:t>
      </w:r>
    </w:p>
    <w:p w14:paraId="2BB7AC95" w14:textId="6F99836F" w:rsidR="00682DC5" w:rsidRDefault="00682DC5" w:rsidP="006908A4">
      <w:pPr>
        <w:pStyle w:val="ListParagraph"/>
        <w:numPr>
          <w:ilvl w:val="2"/>
          <w:numId w:val="7"/>
        </w:numPr>
        <w:spacing w:line="276" w:lineRule="auto"/>
      </w:pPr>
      <w:r>
        <w:t xml:space="preserve">CAS assertion needed for only </w:t>
      </w:r>
      <w:r w:rsidRPr="00682DC5">
        <w:rPr>
          <w:u w:val="single"/>
        </w:rPr>
        <w:t>first column address</w:t>
      </w:r>
      <w:r>
        <w:t xml:space="preserve"> – less delay</w:t>
      </w:r>
    </w:p>
    <w:p w14:paraId="42520287" w14:textId="59D04F2A" w:rsidR="00650C4F" w:rsidRDefault="00650C4F" w:rsidP="00650C4F">
      <w:pPr>
        <w:pStyle w:val="ListParagraph"/>
        <w:numPr>
          <w:ilvl w:val="1"/>
          <w:numId w:val="7"/>
        </w:numPr>
        <w:spacing w:line="276" w:lineRule="auto"/>
      </w:pPr>
      <w:r>
        <w:t>Double data rate SDRAM</w:t>
      </w:r>
    </w:p>
    <w:p w14:paraId="766AF0BA" w14:textId="34E46456" w:rsidR="00367FDC" w:rsidRDefault="00367FDC" w:rsidP="00367FDC">
      <w:pPr>
        <w:pStyle w:val="ListParagraph"/>
        <w:numPr>
          <w:ilvl w:val="2"/>
          <w:numId w:val="7"/>
        </w:numPr>
        <w:spacing w:line="276" w:lineRule="auto"/>
      </w:pPr>
      <w:r>
        <w:t xml:space="preserve">Transfers data on </w:t>
      </w:r>
      <w:r>
        <w:rPr>
          <w:u w:val="single"/>
        </w:rPr>
        <w:t>both clock edges</w:t>
      </w:r>
    </w:p>
    <w:p w14:paraId="38EA0578" w14:textId="66094DA5" w:rsidR="00367FDC" w:rsidRDefault="00367FDC" w:rsidP="00367FDC">
      <w:pPr>
        <w:pStyle w:val="ListParagraph"/>
        <w:numPr>
          <w:ilvl w:val="2"/>
          <w:numId w:val="7"/>
        </w:numPr>
        <w:spacing w:line="276" w:lineRule="auto"/>
      </w:pPr>
      <w:r>
        <w:t>Nearly doubles memory bandwidth for burst transfers</w:t>
      </w:r>
    </w:p>
    <w:p w14:paraId="0DF4AEF3" w14:textId="4806C3BE" w:rsidR="00367FDC" w:rsidRDefault="00367FDC" w:rsidP="00367FDC">
      <w:pPr>
        <w:pStyle w:val="ListParagraph"/>
        <w:numPr>
          <w:ilvl w:val="2"/>
          <w:numId w:val="7"/>
        </w:numPr>
        <w:spacing w:line="276" w:lineRule="auto"/>
      </w:pPr>
      <w:r>
        <w:t>Organized into 2 banks of memory so that adjacent words in memory can be simultaneously accessed – switch between banks on each rising/falling clock edge</w:t>
      </w:r>
    </w:p>
    <w:p w14:paraId="53E72724" w14:textId="0E5FAC94" w:rsidR="00682DC5" w:rsidRDefault="00C80CA5" w:rsidP="00650C4F">
      <w:pPr>
        <w:pStyle w:val="ListParagraph"/>
        <w:numPr>
          <w:ilvl w:val="0"/>
          <w:numId w:val="7"/>
        </w:numPr>
        <w:spacing w:line="276" w:lineRule="auto"/>
      </w:pPr>
      <w:r>
        <w:t>Larger memory modules</w:t>
      </w:r>
    </w:p>
    <w:p w14:paraId="2C7E8FCE" w14:textId="2E2C2A5E" w:rsidR="00C80CA5" w:rsidRDefault="00C80CA5" w:rsidP="00C80CA5">
      <w:pPr>
        <w:pStyle w:val="ListParagraph"/>
        <w:numPr>
          <w:ilvl w:val="1"/>
          <w:numId w:val="7"/>
        </w:numPr>
        <w:spacing w:line="276" w:lineRule="auto"/>
      </w:pPr>
      <w:r>
        <w:t>Combine multiple chips</w:t>
      </w:r>
    </w:p>
    <w:p w14:paraId="4486DFBE" w14:textId="4542D979" w:rsidR="00FF7791" w:rsidRDefault="00FF7791" w:rsidP="00C80CA5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A81F50">
        <w:t>.g. 2</w:t>
      </w:r>
      <w:r>
        <w:t>Mib x 32 bits</w:t>
      </w:r>
      <w:r w:rsidR="00A81F50">
        <w:t xml:space="preserve"> – using 4 rows of 4 chips of 512Kib x 8 bits</w:t>
      </w:r>
    </w:p>
    <w:p w14:paraId="5266793F" w14:textId="77777777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2Mib = 2</w:t>
      </w:r>
      <w:r>
        <w:rPr>
          <w:vertAlign w:val="superscript"/>
        </w:rPr>
        <w:t>21</w:t>
      </w:r>
      <w:r>
        <w:t xml:space="preserve"> bits = 21 address bits</w:t>
      </w:r>
    </w:p>
    <w:p w14:paraId="6EFEEFFF" w14:textId="3A94AFE8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Bits 20 &amp; 21 are decoded to select the row of chips (using chip select/CS line)</w:t>
      </w:r>
    </w:p>
    <w:p w14:paraId="309DE028" w14:textId="2DB402C6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The other 19 bits are used to select row from each chip</w:t>
      </w:r>
    </w:p>
    <w:p w14:paraId="1869CB96" w14:textId="57777354" w:rsidR="00A81F50" w:rsidRDefault="00A81F50" w:rsidP="00A81F50">
      <w:pPr>
        <w:pStyle w:val="ListParagraph"/>
        <w:numPr>
          <w:ilvl w:val="2"/>
          <w:numId w:val="7"/>
        </w:numPr>
        <w:spacing w:line="276" w:lineRule="auto"/>
      </w:pPr>
      <w:r>
        <w:t>Each chip returns 8 bits of data = 32 bits total</w:t>
      </w:r>
    </w:p>
    <w:p w14:paraId="26D7ED88" w14:textId="191476C6" w:rsidR="009808D6" w:rsidRPr="009129E8" w:rsidRDefault="009808D6" w:rsidP="009808D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9129E8">
        <w:rPr>
          <w:u w:val="single"/>
        </w:rPr>
        <w:t xml:space="preserve">Note: 2M x 32 bits means 2M words each with 32 bits = </w:t>
      </w:r>
      <w:r w:rsidR="00A30A31" w:rsidRPr="009129E8">
        <w:rPr>
          <w:u w:val="single"/>
        </w:rPr>
        <w:t>64Mib</w:t>
      </w:r>
    </w:p>
    <w:p w14:paraId="40FC2934" w14:textId="44892749" w:rsidR="00780808" w:rsidRDefault="003D0133" w:rsidP="00780808">
      <w:pPr>
        <w:pStyle w:val="ListParagraph"/>
        <w:numPr>
          <w:ilvl w:val="1"/>
          <w:numId w:val="7"/>
        </w:numPr>
        <w:spacing w:line="276" w:lineRule="auto"/>
      </w:pPr>
      <w:r>
        <w:t>Types</w:t>
      </w:r>
    </w:p>
    <w:p w14:paraId="6942BF71" w14:textId="1C83BE40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Single in-line memory modules (SIMM)</w:t>
      </w:r>
    </w:p>
    <w:p w14:paraId="052657D9" w14:textId="1906F8AE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Dual in-line memory modules (DIMM)</w:t>
      </w:r>
    </w:p>
    <w:p w14:paraId="3B7EFD2F" w14:textId="438DBCDD" w:rsidR="00780808" w:rsidRDefault="00780808" w:rsidP="00780808">
      <w:pPr>
        <w:pStyle w:val="ListParagraph"/>
        <w:numPr>
          <w:ilvl w:val="1"/>
          <w:numId w:val="7"/>
        </w:numPr>
        <w:spacing w:line="276" w:lineRule="auto"/>
      </w:pPr>
      <w:r>
        <w:t>Memory controllers</w:t>
      </w:r>
    </w:p>
    <w:p w14:paraId="76375390" w14:textId="499D3401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Needed as an interface between SDRAM devices and the system bus</w:t>
      </w:r>
    </w:p>
    <w:p w14:paraId="2EE0E7CD" w14:textId="5BDEF8E2" w:rsidR="00780808" w:rsidRDefault="00780808" w:rsidP="00780808">
      <w:pPr>
        <w:pStyle w:val="ListParagraph"/>
        <w:numPr>
          <w:ilvl w:val="2"/>
          <w:numId w:val="7"/>
        </w:numPr>
        <w:spacing w:line="276" w:lineRule="auto"/>
      </w:pPr>
      <w:r>
        <w:t>Issues appropriate CAS, RAS, CS etc. signals based on processor’s request</w:t>
      </w:r>
    </w:p>
    <w:p w14:paraId="2D48E7B5" w14:textId="77777777" w:rsidR="00DA1365" w:rsidRDefault="0098139E" w:rsidP="0098139E">
      <w:pPr>
        <w:pStyle w:val="ListParagraph"/>
        <w:numPr>
          <w:ilvl w:val="0"/>
          <w:numId w:val="7"/>
        </w:numPr>
        <w:spacing w:line="276" w:lineRule="auto"/>
      </w:pPr>
      <w:r w:rsidRPr="0098139E">
        <w:rPr>
          <w:b/>
        </w:rPr>
        <w:t>Read-only memory</w:t>
      </w:r>
      <w:r>
        <w:t xml:space="preserve"> </w:t>
      </w:r>
      <w:r w:rsidR="00174411">
        <w:t>–</w:t>
      </w:r>
      <w:r>
        <w:t xml:space="preserve"> </w:t>
      </w:r>
      <w:r w:rsidR="00174411">
        <w:t>retains stored data when power is off (</w:t>
      </w:r>
      <w:r w:rsidR="00174411">
        <w:rPr>
          <w:u w:val="single"/>
        </w:rPr>
        <w:t>non-volatile</w:t>
      </w:r>
      <w:r w:rsidR="00174411">
        <w:t>)</w:t>
      </w:r>
    </w:p>
    <w:p w14:paraId="445327BF" w14:textId="04E0DFA0" w:rsidR="0098139E" w:rsidRDefault="00DA1365" w:rsidP="00DA1365">
      <w:pPr>
        <w:pStyle w:val="ListParagraph"/>
        <w:numPr>
          <w:ilvl w:val="1"/>
          <w:numId w:val="7"/>
        </w:numPr>
        <w:spacing w:line="276" w:lineRule="auto"/>
      </w:pPr>
      <w:r>
        <w:t>Programmable ROM (PROM) – burn out fuses to indicate “1” bits</w:t>
      </w:r>
      <w:r w:rsidR="00630C53">
        <w:t>; single-use</w:t>
      </w:r>
    </w:p>
    <w:p w14:paraId="41EFB1E0" w14:textId="508240B5" w:rsidR="00630C53" w:rsidRDefault="00630C53" w:rsidP="00DA1365">
      <w:pPr>
        <w:pStyle w:val="ListParagraph"/>
        <w:numPr>
          <w:ilvl w:val="1"/>
          <w:numId w:val="7"/>
        </w:numPr>
        <w:spacing w:line="276" w:lineRule="auto"/>
      </w:pPr>
      <w:r>
        <w:t xml:space="preserve">Erasable PROM (EPROM) </w:t>
      </w:r>
      <w:r w:rsidR="00FA60D2">
        <w:t>–</w:t>
      </w:r>
      <w:r>
        <w:t xml:space="preserve"> </w:t>
      </w:r>
      <w:r w:rsidR="00FA60D2">
        <w:t>use transistors instead of fuses</w:t>
      </w:r>
    </w:p>
    <w:p w14:paraId="7B56EAFF" w14:textId="0950D213" w:rsidR="00FA60D2" w:rsidRDefault="00FA60D2" w:rsidP="00DA1365">
      <w:pPr>
        <w:pStyle w:val="ListParagraph"/>
        <w:numPr>
          <w:ilvl w:val="1"/>
          <w:numId w:val="7"/>
        </w:numPr>
        <w:spacing w:line="276" w:lineRule="auto"/>
      </w:pPr>
      <w:r>
        <w:t>Electrically erasable PROM (EEPROM) – memory is programmed</w:t>
      </w:r>
    </w:p>
    <w:p w14:paraId="0F08E456" w14:textId="36CDDD0F" w:rsidR="00853605" w:rsidRDefault="00853605" w:rsidP="00DA1365">
      <w:pPr>
        <w:pStyle w:val="ListParagraph"/>
        <w:numPr>
          <w:ilvl w:val="1"/>
          <w:numId w:val="7"/>
        </w:numPr>
        <w:spacing w:line="276" w:lineRule="auto"/>
      </w:pPr>
      <w:r>
        <w:t>Flash memory – similar to EEPROM</w:t>
      </w:r>
    </w:p>
    <w:p w14:paraId="7C97D879" w14:textId="00129AAC" w:rsidR="00FA60D2" w:rsidRDefault="00FA60D2" w:rsidP="00FA60D2">
      <w:pPr>
        <w:pStyle w:val="ListParagraph"/>
        <w:numPr>
          <w:ilvl w:val="0"/>
          <w:numId w:val="7"/>
        </w:numPr>
        <w:spacing w:line="276" w:lineRule="auto"/>
      </w:pPr>
      <w:r>
        <w:t>Direct memory access (DMA)</w:t>
      </w:r>
    </w:p>
    <w:p w14:paraId="1A4FBD01" w14:textId="65F0D956" w:rsidR="00FA60D2" w:rsidRDefault="00FA60D2" w:rsidP="00FA60D2">
      <w:pPr>
        <w:pStyle w:val="ListParagraph"/>
        <w:numPr>
          <w:ilvl w:val="1"/>
          <w:numId w:val="7"/>
        </w:numPr>
        <w:spacing w:line="276" w:lineRule="auto"/>
      </w:pPr>
      <w:r>
        <w:t>Program-controlled I/O requires the processor to be involved &amp; interrupt state-saving etc.</w:t>
      </w:r>
    </w:p>
    <w:p w14:paraId="24838E25" w14:textId="2BF9120B" w:rsidR="00FA60D2" w:rsidRDefault="00FA60D2" w:rsidP="00FA60D2">
      <w:pPr>
        <w:pStyle w:val="ListParagraph"/>
        <w:numPr>
          <w:ilvl w:val="2"/>
          <w:numId w:val="7"/>
        </w:numPr>
        <w:spacing w:line="276" w:lineRule="auto"/>
      </w:pPr>
      <w:r>
        <w:t>Too much overhead for often small data transfers</w:t>
      </w:r>
    </w:p>
    <w:p w14:paraId="618E5253" w14:textId="6D830425" w:rsidR="00FA60D2" w:rsidRDefault="00FA60D2" w:rsidP="00FA60D2">
      <w:pPr>
        <w:pStyle w:val="ListParagraph"/>
        <w:numPr>
          <w:ilvl w:val="1"/>
          <w:numId w:val="7"/>
        </w:numPr>
        <w:spacing w:line="276" w:lineRule="auto"/>
      </w:pPr>
      <w:r>
        <w:t>DMA controller handles memory accesses for the processor</w:t>
      </w:r>
    </w:p>
    <w:p w14:paraId="5642EA4A" w14:textId="2A9E9FCA" w:rsidR="00FA60D2" w:rsidRDefault="00FA60D2" w:rsidP="00FA60D2">
      <w:pPr>
        <w:pStyle w:val="ListParagraph"/>
        <w:numPr>
          <w:ilvl w:val="2"/>
          <w:numId w:val="7"/>
        </w:numPr>
        <w:spacing w:line="276" w:lineRule="auto"/>
      </w:pPr>
      <w:r>
        <w:t>Generates required control signals</w:t>
      </w:r>
    </w:p>
    <w:p w14:paraId="374D46B7" w14:textId="42FD808E" w:rsidR="00FA60D2" w:rsidRDefault="00FA60D2" w:rsidP="00FA60D2">
      <w:pPr>
        <w:pStyle w:val="ListParagraph"/>
        <w:numPr>
          <w:ilvl w:val="2"/>
          <w:numId w:val="7"/>
        </w:numPr>
        <w:spacing w:line="276" w:lineRule="auto"/>
      </w:pPr>
      <w:r>
        <w:t>Increments address for consecutive words</w:t>
      </w:r>
    </w:p>
    <w:p w14:paraId="2F136764" w14:textId="6C224C71" w:rsidR="003946D2" w:rsidRDefault="003946D2" w:rsidP="00FA60D2">
      <w:pPr>
        <w:pStyle w:val="ListParagraph"/>
        <w:numPr>
          <w:ilvl w:val="2"/>
          <w:numId w:val="7"/>
        </w:numPr>
        <w:spacing w:line="276" w:lineRule="auto"/>
      </w:pPr>
      <w:r>
        <w:t>Processor only needs to provide size and direction of transfer</w:t>
      </w:r>
    </w:p>
    <w:p w14:paraId="118C008B" w14:textId="5D903FFE" w:rsidR="00FA60D2" w:rsidRDefault="00AD7E2C" w:rsidP="00AD7E2C">
      <w:pPr>
        <w:pStyle w:val="ListParagraph"/>
        <w:numPr>
          <w:ilvl w:val="0"/>
          <w:numId w:val="7"/>
        </w:numPr>
        <w:spacing w:line="276" w:lineRule="auto"/>
      </w:pPr>
      <w:r>
        <w:t>Memory hierarchy</w:t>
      </w:r>
    </w:p>
    <w:p w14:paraId="01F3D788" w14:textId="36D2F367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(Smaller &amp; faster &amp; more expensive)</w:t>
      </w:r>
    </w:p>
    <w:p w14:paraId="0FED5427" w14:textId="13FEF437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In processor</w:t>
      </w:r>
    </w:p>
    <w:p w14:paraId="2C9E8CDA" w14:textId="4F9BCB85" w:rsidR="00AD7E2C" w:rsidRDefault="00AD7E2C" w:rsidP="00AD7E2C">
      <w:pPr>
        <w:pStyle w:val="ListParagraph"/>
        <w:numPr>
          <w:ilvl w:val="2"/>
          <w:numId w:val="7"/>
        </w:numPr>
        <w:spacing w:line="276" w:lineRule="auto"/>
      </w:pPr>
      <w:r>
        <w:t>Registers</w:t>
      </w:r>
    </w:p>
    <w:p w14:paraId="1EC20322" w14:textId="06671FF7" w:rsidR="00AD7E2C" w:rsidRDefault="00AD7E2C" w:rsidP="00AD7E2C">
      <w:pPr>
        <w:pStyle w:val="ListParagraph"/>
        <w:numPr>
          <w:ilvl w:val="2"/>
          <w:numId w:val="7"/>
        </w:numPr>
        <w:spacing w:line="276" w:lineRule="auto"/>
      </w:pPr>
      <w:r>
        <w:t>L1 cache</w:t>
      </w:r>
    </w:p>
    <w:p w14:paraId="36EB92AF" w14:textId="0A0CEAF6" w:rsidR="00AD7E2C" w:rsidRDefault="00AD7E2C" w:rsidP="00AD7E2C">
      <w:pPr>
        <w:pStyle w:val="ListParagraph"/>
        <w:numPr>
          <w:ilvl w:val="2"/>
          <w:numId w:val="7"/>
        </w:numPr>
        <w:spacing w:line="276" w:lineRule="auto"/>
      </w:pPr>
      <w:r>
        <w:t>L2 cache</w:t>
      </w:r>
    </w:p>
    <w:p w14:paraId="0AF592C9" w14:textId="5406525B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Main memory</w:t>
      </w:r>
    </w:p>
    <w:p w14:paraId="210B92AA" w14:textId="3466969A" w:rsidR="00AD7E2C" w:rsidRDefault="000F7AD1" w:rsidP="00AD7E2C">
      <w:pPr>
        <w:pStyle w:val="ListParagraph"/>
        <w:numPr>
          <w:ilvl w:val="1"/>
          <w:numId w:val="7"/>
        </w:numPr>
        <w:spacing w:line="276" w:lineRule="auto"/>
      </w:pPr>
      <w:r>
        <w:t>Secondary memory (i.e. disk)</w:t>
      </w:r>
    </w:p>
    <w:p w14:paraId="6BE7B0C8" w14:textId="3E911642" w:rsidR="00AD7E2C" w:rsidRDefault="00AD7E2C" w:rsidP="00AD7E2C">
      <w:pPr>
        <w:pStyle w:val="ListParagraph"/>
        <w:numPr>
          <w:ilvl w:val="1"/>
          <w:numId w:val="7"/>
        </w:numPr>
        <w:spacing w:line="276" w:lineRule="auto"/>
      </w:pPr>
      <w:r>
        <w:t>(Larger &amp; slower &amp; less expensive)</w:t>
      </w:r>
    </w:p>
    <w:p w14:paraId="6F7217DC" w14:textId="409AA177" w:rsidR="0090209D" w:rsidRDefault="0090209D" w:rsidP="0090209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Caches</w:t>
      </w:r>
    </w:p>
    <w:p w14:paraId="31F006B3" w14:textId="508EE43A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>
        <w:t xml:space="preserve">Make memory seem faster to the processor by taking advantage of the </w:t>
      </w:r>
      <w:r>
        <w:rPr>
          <w:u w:val="single"/>
        </w:rPr>
        <w:t>locality of references</w:t>
      </w:r>
    </w:p>
    <w:p w14:paraId="14D65446" w14:textId="5A93B174" w:rsidR="0090209D" w:rsidRDefault="0090209D" w:rsidP="0090209D">
      <w:pPr>
        <w:pStyle w:val="ListParagraph"/>
        <w:numPr>
          <w:ilvl w:val="2"/>
          <w:numId w:val="7"/>
        </w:numPr>
        <w:spacing w:line="276" w:lineRule="auto"/>
      </w:pPr>
      <w:r>
        <w:t>Temporal locality – instruction/data used recently</w:t>
      </w:r>
    </w:p>
    <w:p w14:paraId="5E115917" w14:textId="6D4B3C4C" w:rsidR="0090209D" w:rsidRDefault="0090209D" w:rsidP="0090209D">
      <w:pPr>
        <w:pStyle w:val="ListParagraph"/>
        <w:numPr>
          <w:ilvl w:val="2"/>
          <w:numId w:val="7"/>
        </w:numPr>
        <w:spacing w:line="276" w:lineRule="auto"/>
      </w:pPr>
      <w:r>
        <w:t>Spatial locality – instruction/data located near recently used data</w:t>
      </w:r>
    </w:p>
    <w:p w14:paraId="7A553055" w14:textId="2ED63D16" w:rsidR="0090209D" w:rsidRDefault="0090209D" w:rsidP="0090209D">
      <w:pPr>
        <w:pStyle w:val="ListParagraph"/>
        <w:numPr>
          <w:ilvl w:val="2"/>
          <w:numId w:val="7"/>
        </w:numPr>
        <w:spacing w:line="276" w:lineRule="auto"/>
      </w:pPr>
      <w:r>
        <w:t>These data are more likely to be used again – keep them in caches</w:t>
      </w:r>
    </w:p>
    <w:p w14:paraId="4903B8D2" w14:textId="2914D3A3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block</w:t>
      </w:r>
      <w:r>
        <w:t xml:space="preserve"> – set of multiple words of data transferred between caches &amp; main memory</w:t>
      </w:r>
    </w:p>
    <w:p w14:paraId="42BEB439" w14:textId="0FB3DE8E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hit</w:t>
      </w:r>
      <w:r>
        <w:t xml:space="preserve"> – desired memory block is found in cache</w:t>
      </w:r>
    </w:p>
    <w:p w14:paraId="026D9766" w14:textId="71BB5BE8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miss</w:t>
      </w:r>
      <w:r>
        <w:t xml:space="preserve"> – desired memory block is not found in cache</w:t>
      </w:r>
    </w:p>
    <w:p w14:paraId="43356047" w14:textId="554D5EF1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eviction</w:t>
      </w:r>
      <w:r>
        <w:t xml:space="preserve"> – remove a block of data from cache</w:t>
      </w:r>
    </w:p>
    <w:p w14:paraId="59F98AC4" w14:textId="019B6F04" w:rsidR="0090209D" w:rsidRDefault="0090209D" w:rsidP="0090209D">
      <w:pPr>
        <w:pStyle w:val="ListParagraph"/>
        <w:numPr>
          <w:ilvl w:val="1"/>
          <w:numId w:val="7"/>
        </w:numPr>
        <w:spacing w:line="276" w:lineRule="auto"/>
      </w:pPr>
      <w:r w:rsidRPr="00F737D9">
        <w:rPr>
          <w:u w:val="single"/>
        </w:rPr>
        <w:t>Cache dirty bit</w:t>
      </w:r>
      <w:r>
        <w:t xml:space="preserve"> – a bit that identifies if the contents of a cache block have been changed</w:t>
      </w:r>
    </w:p>
    <w:p w14:paraId="478DDB38" w14:textId="16B07DFD" w:rsidR="00F737D9" w:rsidRDefault="00F737D9" w:rsidP="0090209D">
      <w:pPr>
        <w:pStyle w:val="ListParagraph"/>
        <w:numPr>
          <w:ilvl w:val="1"/>
          <w:numId w:val="7"/>
        </w:numPr>
        <w:spacing w:line="276" w:lineRule="auto"/>
      </w:pPr>
      <w:r>
        <w:t xml:space="preserve">Processor </w:t>
      </w:r>
      <w:r>
        <w:sym w:font="Symbol" w:char="F0AB"/>
      </w:r>
      <w:r>
        <w:t xml:space="preserve"> cache </w:t>
      </w:r>
      <w:r>
        <w:sym w:font="Symbol" w:char="F0AB"/>
      </w:r>
      <w:r>
        <w:t xml:space="preserve"> main memory</w:t>
      </w:r>
    </w:p>
    <w:p w14:paraId="1A683530" w14:textId="23B91C79" w:rsidR="00F737D9" w:rsidRDefault="00F737D9" w:rsidP="009F707B">
      <w:pPr>
        <w:pStyle w:val="ListParagraph"/>
        <w:numPr>
          <w:ilvl w:val="1"/>
          <w:numId w:val="7"/>
        </w:numPr>
        <w:spacing w:line="276" w:lineRule="auto"/>
      </w:pPr>
      <w:r>
        <w:t xml:space="preserve">Processor load/stores </w:t>
      </w:r>
      <w:r>
        <w:sym w:font="Symbol" w:char="F0DE"/>
      </w:r>
      <w:r w:rsidR="00265272">
        <w:t xml:space="preserve"> read/writes to/from the cache</w:t>
      </w:r>
    </w:p>
    <w:p w14:paraId="791E33A7" w14:textId="25827FA9" w:rsidR="00F737D9" w:rsidRDefault="00F737D9" w:rsidP="009F707B">
      <w:pPr>
        <w:pStyle w:val="ListParagraph"/>
        <w:numPr>
          <w:ilvl w:val="0"/>
          <w:numId w:val="7"/>
        </w:numPr>
        <w:spacing w:line="276" w:lineRule="auto"/>
      </w:pPr>
      <w:r>
        <w:t>Cache read</w:t>
      </w:r>
    </w:p>
    <w:p w14:paraId="35BA1B6C" w14:textId="77777777" w:rsidR="004F3B4C" w:rsidRDefault="00D545AC" w:rsidP="009F707B">
      <w:pPr>
        <w:pStyle w:val="ListParagraph"/>
        <w:numPr>
          <w:ilvl w:val="1"/>
          <w:numId w:val="7"/>
        </w:numPr>
        <w:spacing w:line="276" w:lineRule="auto"/>
      </w:pPr>
      <w:r>
        <w:t>On cache hit</w:t>
      </w:r>
    </w:p>
    <w:p w14:paraId="4906D0BB" w14:textId="7AFDC53B" w:rsidR="00F737D9" w:rsidRDefault="004F3B4C" w:rsidP="009F707B">
      <w:pPr>
        <w:pStyle w:val="ListParagraph"/>
        <w:numPr>
          <w:ilvl w:val="2"/>
          <w:numId w:val="7"/>
        </w:numPr>
        <w:spacing w:line="276" w:lineRule="auto"/>
      </w:pPr>
      <w:r>
        <w:t>R</w:t>
      </w:r>
      <w:r w:rsidR="00D545AC">
        <w:t>ead contents directly from cache</w:t>
      </w:r>
    </w:p>
    <w:p w14:paraId="6729316D" w14:textId="77777777" w:rsidR="004F3B4C" w:rsidRDefault="00D545AC" w:rsidP="009F707B">
      <w:pPr>
        <w:pStyle w:val="ListParagraph"/>
        <w:numPr>
          <w:ilvl w:val="1"/>
          <w:numId w:val="7"/>
        </w:numPr>
        <w:spacing w:line="276" w:lineRule="auto"/>
      </w:pPr>
      <w:r>
        <w:t>On cache miss</w:t>
      </w:r>
    </w:p>
    <w:p w14:paraId="643A3435" w14:textId="46F5E425" w:rsidR="00D545AC" w:rsidRDefault="004F3B4C" w:rsidP="009F707B">
      <w:pPr>
        <w:pStyle w:val="ListParagraph"/>
        <w:numPr>
          <w:ilvl w:val="2"/>
          <w:numId w:val="7"/>
        </w:numPr>
        <w:spacing w:line="276" w:lineRule="auto"/>
      </w:pPr>
      <w:r>
        <w:t>L</w:t>
      </w:r>
      <w:r w:rsidR="00D545AC">
        <w:t>oad contents from main memory into cache, then read from cache</w:t>
      </w:r>
    </w:p>
    <w:p w14:paraId="042A66D0" w14:textId="77777777" w:rsidR="004F3B4C" w:rsidRDefault="00D545AC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Load-through protocol</w:t>
      </w:r>
      <w:r>
        <w:t xml:space="preserve"> – processor may read directly from main memory</w:t>
      </w:r>
    </w:p>
    <w:p w14:paraId="330EF6C6" w14:textId="77777777" w:rsidR="004F3B4C" w:rsidRDefault="004F3B4C" w:rsidP="009F707B">
      <w:pPr>
        <w:pStyle w:val="ListParagraph"/>
        <w:numPr>
          <w:ilvl w:val="0"/>
          <w:numId w:val="7"/>
        </w:numPr>
        <w:spacing w:line="276" w:lineRule="auto"/>
      </w:pPr>
      <w:r>
        <w:t>Cache write</w:t>
      </w:r>
    </w:p>
    <w:p w14:paraId="454AEF14" w14:textId="77777777" w:rsidR="004F3B4C" w:rsidRDefault="004F3B4C" w:rsidP="009F707B">
      <w:pPr>
        <w:pStyle w:val="ListParagraph"/>
        <w:numPr>
          <w:ilvl w:val="1"/>
          <w:numId w:val="7"/>
        </w:numPr>
        <w:spacing w:line="276" w:lineRule="auto"/>
      </w:pPr>
      <w:r>
        <w:t>On cache hit</w:t>
      </w:r>
    </w:p>
    <w:p w14:paraId="00643EBD" w14:textId="2FE48B16" w:rsidR="00D545AC" w:rsidRDefault="000A60B1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Write-through protocol</w:t>
      </w:r>
      <w:r>
        <w:t xml:space="preserve"> – cache block &amp; corresponding memory block are updated simultaneously</w:t>
      </w:r>
    </w:p>
    <w:p w14:paraId="641FB80C" w14:textId="78C96A33" w:rsidR="000A60B1" w:rsidRDefault="000A60B1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Write-back protocol</w:t>
      </w:r>
      <w:r>
        <w:t xml:space="preserve"> – updates cache</w:t>
      </w:r>
      <w:r w:rsidR="000A7044">
        <w:t xml:space="preserve"> block &amp; flags the change using</w:t>
      </w:r>
      <w:r>
        <w:t xml:space="preserve"> dirty bit</w:t>
      </w:r>
    </w:p>
    <w:p w14:paraId="61FC0D1A" w14:textId="5C5A99A4" w:rsidR="000A7044" w:rsidRDefault="000A7044" w:rsidP="009F707B">
      <w:pPr>
        <w:pStyle w:val="ListParagraph"/>
        <w:numPr>
          <w:ilvl w:val="1"/>
          <w:numId w:val="7"/>
        </w:numPr>
        <w:spacing w:line="276" w:lineRule="auto"/>
      </w:pPr>
      <w:r>
        <w:t>On cache miss</w:t>
      </w:r>
    </w:p>
    <w:p w14:paraId="7811C25E" w14:textId="1A2A38A0" w:rsidR="000A7044" w:rsidRDefault="000A7044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Write-through protocol</w:t>
      </w:r>
      <w:r>
        <w:t xml:space="preserve"> – main memory is updated directly</w:t>
      </w:r>
    </w:p>
    <w:p w14:paraId="4D964D8F" w14:textId="1536DAED" w:rsidR="000A7044" w:rsidRDefault="000A7044" w:rsidP="009F707B">
      <w:pPr>
        <w:pStyle w:val="ListParagraph"/>
        <w:numPr>
          <w:ilvl w:val="2"/>
          <w:numId w:val="7"/>
        </w:numPr>
        <w:spacing w:line="276" w:lineRule="auto"/>
      </w:pPr>
      <w:r w:rsidRPr="0026117A">
        <w:rPr>
          <w:u w:val="single"/>
        </w:rPr>
        <w:t>Write-back protocol</w:t>
      </w:r>
      <w:r>
        <w:t xml:space="preserve"> – updates main memory, loads block into </w:t>
      </w:r>
      <w:r w:rsidR="00BE4658">
        <w:t xml:space="preserve">appropriate </w:t>
      </w:r>
      <w:r>
        <w:t xml:space="preserve">cache block </w:t>
      </w:r>
      <w:r w:rsidR="004864D7">
        <w:t>&amp;</w:t>
      </w:r>
      <w:r>
        <w:t xml:space="preserve"> sets dirty bit</w:t>
      </w:r>
    </w:p>
    <w:p w14:paraId="02AA9E67" w14:textId="5D3D2907" w:rsidR="00E303F2" w:rsidRDefault="00E303F2" w:rsidP="009F707B">
      <w:pPr>
        <w:pStyle w:val="ListParagraph"/>
        <w:numPr>
          <w:ilvl w:val="0"/>
          <w:numId w:val="7"/>
        </w:numPr>
        <w:spacing w:line="276" w:lineRule="auto"/>
      </w:pPr>
      <w:r>
        <w:t>Mapping functions – determining where in the cache to load data</w:t>
      </w:r>
      <w:r w:rsidR="00141286">
        <w:t xml:space="preserve"> from memory</w:t>
      </w:r>
    </w:p>
    <w:p w14:paraId="176F8B70" w14:textId="3E59D4B6" w:rsidR="00F24FF8" w:rsidRDefault="00F24FF8" w:rsidP="009F707B">
      <w:pPr>
        <w:pStyle w:val="ListParagraph"/>
        <w:numPr>
          <w:ilvl w:val="1"/>
          <w:numId w:val="7"/>
        </w:numPr>
        <w:spacing w:line="276" w:lineRule="auto"/>
      </w:pPr>
      <w:r>
        <w:t>Direct mapping</w:t>
      </w:r>
    </w:p>
    <w:p w14:paraId="174226CE" w14:textId="31AAB55F" w:rsidR="00F24FF8" w:rsidRDefault="00F24FF8" w:rsidP="009F707B">
      <w:pPr>
        <w:pStyle w:val="ListParagraph"/>
        <w:numPr>
          <w:ilvl w:val="2"/>
          <w:numId w:val="7"/>
        </w:numPr>
        <w:spacing w:line="276" w:lineRule="auto"/>
      </w:pPr>
      <w:r>
        <w:t xml:space="preserve">Memory block j is stored in the cache block </w:t>
      </w:r>
      <w:r w:rsidRPr="00E70EE0">
        <w:rPr>
          <w:u w:val="single"/>
        </w:rPr>
        <w:t>j mod n, where n = # of blocks in cache</w:t>
      </w:r>
    </w:p>
    <w:p w14:paraId="18DAAA95" w14:textId="060BBD25" w:rsidR="00E12F8E" w:rsidRDefault="00E12F8E" w:rsidP="009F707B">
      <w:pPr>
        <w:pStyle w:val="ListParagraph"/>
        <w:numPr>
          <w:ilvl w:val="2"/>
          <w:numId w:val="7"/>
        </w:numPr>
        <w:spacing w:line="276" w:lineRule="auto"/>
      </w:pPr>
      <w:r>
        <w:t>Blocks mapped to the same cache block can overwrite each other</w:t>
      </w:r>
    </w:p>
    <w:p w14:paraId="7FC82F35" w14:textId="77777777" w:rsidR="000711FC" w:rsidRDefault="000711FC" w:rsidP="000711FC">
      <w:pPr>
        <w:pStyle w:val="ListParagraph"/>
        <w:numPr>
          <w:ilvl w:val="2"/>
          <w:numId w:val="7"/>
        </w:numPr>
        <w:spacing w:line="276" w:lineRule="auto"/>
      </w:pPr>
      <w:r>
        <w:t>Address is divided into word, block &amp; tag fields</w:t>
      </w:r>
    </w:p>
    <w:p w14:paraId="5607A3D8" w14:textId="77777777" w:rsidR="000711FC" w:rsidRDefault="000711FC" w:rsidP="000711FC">
      <w:pPr>
        <w:pStyle w:val="ListParagraph"/>
        <w:numPr>
          <w:ilvl w:val="3"/>
          <w:numId w:val="7"/>
        </w:numPr>
        <w:spacing w:line="276" w:lineRule="auto"/>
      </w:pPr>
      <w:r>
        <w:t>E.g. consider cache = 128 blocks * 16 words</w:t>
      </w:r>
    </w:p>
    <w:p w14:paraId="3DC7F552" w14:textId="5C5DEB36" w:rsidR="000711FC" w:rsidRDefault="000711FC" w:rsidP="000711FC">
      <w:pPr>
        <w:pStyle w:val="ListParagraph"/>
        <w:numPr>
          <w:ilvl w:val="3"/>
          <w:numId w:val="7"/>
        </w:numPr>
        <w:spacing w:line="276" w:lineRule="auto"/>
      </w:pPr>
      <w:r>
        <w:t>Memory = 4K blocks * 16 words (16-bit address)</w:t>
      </w:r>
    </w:p>
    <w:p w14:paraId="23B11ACD" w14:textId="6BAFDE3A" w:rsidR="000711FC" w:rsidRDefault="000711FC" w:rsidP="000711FC">
      <w:pPr>
        <w:pStyle w:val="ListParagraph"/>
        <w:numPr>
          <w:ilvl w:val="3"/>
          <w:numId w:val="7"/>
        </w:numPr>
        <w:spacing w:line="276" w:lineRule="auto"/>
      </w:pPr>
      <w:r>
        <w:t xml:space="preserve">4 word bits – chooses a word </w:t>
      </w:r>
      <w:r w:rsidR="007F7D78">
        <w:t>in a block (out of 16)</w:t>
      </w:r>
    </w:p>
    <w:p w14:paraId="33FDEC41" w14:textId="54ED3B66" w:rsidR="007F7D78" w:rsidRDefault="007F7D78" w:rsidP="000711FC">
      <w:pPr>
        <w:pStyle w:val="ListParagraph"/>
        <w:numPr>
          <w:ilvl w:val="3"/>
          <w:numId w:val="7"/>
        </w:numPr>
        <w:spacing w:line="276" w:lineRule="auto"/>
      </w:pPr>
      <w:r>
        <w:t>7 block bits – chooses block position in cache (out of 128)</w:t>
      </w:r>
    </w:p>
    <w:p w14:paraId="32CBA6DB" w14:textId="3A7F6056" w:rsidR="00117188" w:rsidRDefault="00117188" w:rsidP="000711FC">
      <w:pPr>
        <w:pStyle w:val="ListParagraph"/>
        <w:numPr>
          <w:ilvl w:val="3"/>
          <w:numId w:val="7"/>
        </w:numPr>
        <w:spacing w:line="276" w:lineRule="auto"/>
      </w:pPr>
      <w:r>
        <w:t>5 tag bits – id</w:t>
      </w:r>
      <w:r w:rsidR="00E66C6B">
        <w:t>entifies the block (out of 4K/12</w:t>
      </w:r>
      <w:r>
        <w:t>8 = 32 possible blocks</w:t>
      </w:r>
      <w:r w:rsidR="00664B71">
        <w:t xml:space="preserve"> of main memory</w:t>
      </w:r>
      <w:r>
        <w:t xml:space="preserve"> that could be mapped to this cache position) </w:t>
      </w:r>
    </w:p>
    <w:p w14:paraId="7CF95947" w14:textId="07FED2ED" w:rsidR="00D4309C" w:rsidRDefault="00E2141D" w:rsidP="00E2141D">
      <w:pPr>
        <w:pStyle w:val="ListParagraph"/>
        <w:numPr>
          <w:ilvl w:val="3"/>
          <w:numId w:val="7"/>
        </w:numPr>
        <w:spacing w:line="276" w:lineRule="auto"/>
      </w:pPr>
      <w:r>
        <w:t>During read, the highest 5 bits are compared to determine if the desired word is already in the cache at this location (specified by the 7 bits)</w:t>
      </w:r>
    </w:p>
    <w:p w14:paraId="3265A3BC" w14:textId="010B158F" w:rsidR="007E44C6" w:rsidRDefault="00E2141D" w:rsidP="00264175">
      <w:pPr>
        <w:pStyle w:val="ListParagraph"/>
        <w:numPr>
          <w:ilvl w:val="4"/>
          <w:numId w:val="7"/>
        </w:numPr>
        <w:spacing w:line="276" w:lineRule="auto"/>
      </w:pPr>
      <w:r>
        <w:t>i.e. match = cache hit</w:t>
      </w:r>
    </w:p>
    <w:p w14:paraId="7F193B7A" w14:textId="5AA7E349" w:rsidR="00E12F8E" w:rsidRDefault="009F707B" w:rsidP="009F707B">
      <w:pPr>
        <w:pStyle w:val="ListParagraph"/>
        <w:numPr>
          <w:ilvl w:val="1"/>
          <w:numId w:val="7"/>
        </w:numPr>
        <w:spacing w:line="276" w:lineRule="auto"/>
      </w:pPr>
      <w:r>
        <w:t>Fully associative</w:t>
      </w:r>
    </w:p>
    <w:p w14:paraId="75C75AC2" w14:textId="3B925B70" w:rsidR="009F707B" w:rsidRDefault="005617AA" w:rsidP="009F707B">
      <w:pPr>
        <w:pStyle w:val="ListParagraph"/>
        <w:numPr>
          <w:ilvl w:val="2"/>
          <w:numId w:val="7"/>
        </w:numPr>
        <w:spacing w:line="276" w:lineRule="auto"/>
      </w:pPr>
      <w:r>
        <w:t>More flexible; memory block can be placed in any cache block</w:t>
      </w:r>
    </w:p>
    <w:p w14:paraId="1E54F045" w14:textId="0A008B75" w:rsidR="005617AA" w:rsidRDefault="005617AA" w:rsidP="009F707B">
      <w:pPr>
        <w:pStyle w:val="ListParagraph"/>
        <w:numPr>
          <w:ilvl w:val="2"/>
          <w:numId w:val="7"/>
        </w:numPr>
        <w:spacing w:line="276" w:lineRule="auto"/>
      </w:pPr>
      <w:r>
        <w:t>Address = 12 tag bits + 4 word</w:t>
      </w:r>
      <w:r w:rsidR="00BB5D78">
        <w:t>/offset</w:t>
      </w:r>
      <w:r>
        <w:t xml:space="preserve"> bits</w:t>
      </w:r>
    </w:p>
    <w:p w14:paraId="746C1740" w14:textId="2E82BFA3" w:rsidR="00613D07" w:rsidRDefault="00613D07" w:rsidP="009F707B">
      <w:pPr>
        <w:pStyle w:val="ListParagraph"/>
        <w:numPr>
          <w:ilvl w:val="2"/>
          <w:numId w:val="7"/>
        </w:numPr>
        <w:spacing w:line="276" w:lineRule="auto"/>
      </w:pPr>
      <w:r>
        <w:t>All tags are compared to</w:t>
      </w:r>
      <w:r w:rsidR="00C50657">
        <w:t xml:space="preserve"> in parallel</w:t>
      </w:r>
      <w:r>
        <w:t xml:space="preserve"> determine if cache hit/miss –</w:t>
      </w:r>
      <w:r w:rsidR="00C50657">
        <w:t xml:space="preserve"> “associative search”</w:t>
      </w:r>
    </w:p>
    <w:p w14:paraId="703D6CBD" w14:textId="7059DDDC" w:rsidR="00C50657" w:rsidRDefault="00415009" w:rsidP="009F707B">
      <w:pPr>
        <w:pStyle w:val="ListParagraph"/>
        <w:numPr>
          <w:ilvl w:val="2"/>
          <w:numId w:val="7"/>
        </w:numPr>
        <w:spacing w:line="276" w:lineRule="auto"/>
      </w:pPr>
      <w:r>
        <w:t>Cache blocks are replaced only if cache is full – requires replacement algorithm</w:t>
      </w:r>
      <w:r w:rsidR="00FB7A5C">
        <w:t xml:space="preserve"> to select which block to replace</w:t>
      </w:r>
    </w:p>
    <w:p w14:paraId="7CC1B4C1" w14:textId="42749A3B" w:rsidR="00156EF5" w:rsidRDefault="00156EF5" w:rsidP="00156EF5">
      <w:pPr>
        <w:pStyle w:val="ListParagraph"/>
        <w:numPr>
          <w:ilvl w:val="1"/>
          <w:numId w:val="7"/>
        </w:numPr>
        <w:spacing w:line="276" w:lineRule="auto"/>
      </w:pPr>
      <w:r>
        <w:t>Set</w:t>
      </w:r>
      <w:r w:rsidR="00DA0098">
        <w:t>-</w:t>
      </w:r>
      <w:r>
        <w:t>associative</w:t>
      </w:r>
    </w:p>
    <w:p w14:paraId="6A5006F3" w14:textId="6F52CC72" w:rsidR="00EC1EA7" w:rsidRDefault="00EC1EA7" w:rsidP="00EC1EA7">
      <w:pPr>
        <w:pStyle w:val="ListParagraph"/>
        <w:numPr>
          <w:ilvl w:val="2"/>
          <w:numId w:val="7"/>
        </w:numPr>
        <w:spacing w:line="276" w:lineRule="auto"/>
      </w:pPr>
      <w:r>
        <w:t>Cache is divided into sets of blocks</w:t>
      </w:r>
    </w:p>
    <w:p w14:paraId="3ADFE3B9" w14:textId="21F32FCA" w:rsidR="00156EF5" w:rsidRDefault="00DA0098" w:rsidP="00156EF5">
      <w:pPr>
        <w:pStyle w:val="ListParagraph"/>
        <w:numPr>
          <w:ilvl w:val="2"/>
          <w:numId w:val="7"/>
        </w:numPr>
        <w:spacing w:line="276" w:lineRule="auto"/>
      </w:pPr>
      <w:r>
        <w:t xml:space="preserve">Memory </w:t>
      </w:r>
      <w:r w:rsidR="00EC1EA7">
        <w:t>blo</w:t>
      </w:r>
      <w:r>
        <w:t>ck j is mapped to</w:t>
      </w:r>
      <w:r w:rsidR="00EC1EA7">
        <w:t xml:space="preserve"> the set</w:t>
      </w:r>
      <w:r>
        <w:t xml:space="preserve"> </w:t>
      </w:r>
      <w:r w:rsidRPr="00E70EE0">
        <w:rPr>
          <w:u w:val="single"/>
        </w:rPr>
        <w:t>j mod s, where s = # of sets in cache</w:t>
      </w:r>
    </w:p>
    <w:p w14:paraId="5F49446F" w14:textId="7DDC7DC1" w:rsidR="00E70EE0" w:rsidRDefault="00920450" w:rsidP="00156EF5">
      <w:pPr>
        <w:pStyle w:val="ListParagraph"/>
        <w:numPr>
          <w:ilvl w:val="2"/>
          <w:numId w:val="7"/>
        </w:numPr>
        <w:spacing w:line="276" w:lineRule="auto"/>
      </w:pPr>
      <w:r>
        <w:t>Memory block can be placed in any blocks in its set</w:t>
      </w:r>
    </w:p>
    <w:p w14:paraId="47557ABC" w14:textId="5BC534EC" w:rsidR="00C61ED7" w:rsidRDefault="00C61ED7" w:rsidP="00156EF5">
      <w:pPr>
        <w:pStyle w:val="ListParagraph"/>
        <w:numPr>
          <w:ilvl w:val="2"/>
          <w:numId w:val="7"/>
        </w:numPr>
        <w:spacing w:line="276" w:lineRule="auto"/>
      </w:pPr>
      <w:r>
        <w:t xml:space="preserve">Reduces </w:t>
      </w:r>
      <w:r w:rsidR="00A2721F">
        <w:t>possibilities for block replacement (from direct mapping)</w:t>
      </w:r>
    </w:p>
    <w:p w14:paraId="0DBB0BED" w14:textId="37587F98" w:rsidR="00A2721F" w:rsidRDefault="00A2721F" w:rsidP="00156EF5">
      <w:pPr>
        <w:pStyle w:val="ListParagraph"/>
        <w:numPr>
          <w:ilvl w:val="2"/>
          <w:numId w:val="7"/>
        </w:numPr>
        <w:spacing w:line="276" w:lineRule="auto"/>
      </w:pPr>
      <w:r>
        <w:t>Reduces size of associative search (from fully associative)</w:t>
      </w:r>
    </w:p>
    <w:p w14:paraId="027EB000" w14:textId="56C93D48" w:rsidR="001B393C" w:rsidRDefault="001B393C" w:rsidP="00156EF5">
      <w:pPr>
        <w:pStyle w:val="ListParagraph"/>
        <w:numPr>
          <w:ilvl w:val="2"/>
          <w:numId w:val="7"/>
        </w:numPr>
        <w:spacing w:line="276" w:lineRule="auto"/>
      </w:pPr>
      <w:r>
        <w:t>Fully associative = set-associative with 1 set</w:t>
      </w:r>
    </w:p>
    <w:p w14:paraId="29B0F479" w14:textId="4BCF01E2" w:rsidR="009B1F69" w:rsidRDefault="009B1F69" w:rsidP="00156EF5">
      <w:pPr>
        <w:pStyle w:val="ListParagraph"/>
        <w:numPr>
          <w:ilvl w:val="2"/>
          <w:numId w:val="7"/>
        </w:numPr>
        <w:spacing w:line="276" w:lineRule="auto"/>
      </w:pPr>
      <w:r>
        <w:t>E.g. set size k = 2</w:t>
      </w:r>
    </w:p>
    <w:p w14:paraId="69F94F3C" w14:textId="0193C751" w:rsidR="00D47CD2" w:rsidRDefault="0049033E" w:rsidP="00D47CD2">
      <w:pPr>
        <w:pStyle w:val="ListParagraph"/>
        <w:numPr>
          <w:ilvl w:val="3"/>
          <w:numId w:val="7"/>
        </w:numPr>
        <w:spacing w:line="276" w:lineRule="auto"/>
      </w:pPr>
      <w:r>
        <w:t>4 word bits</w:t>
      </w:r>
    </w:p>
    <w:p w14:paraId="02A15057" w14:textId="259DCD88" w:rsidR="0049033E" w:rsidRDefault="0049033E" w:rsidP="00D47CD2">
      <w:pPr>
        <w:pStyle w:val="ListParagraph"/>
        <w:numPr>
          <w:ilvl w:val="3"/>
          <w:numId w:val="7"/>
        </w:numPr>
        <w:spacing w:line="276" w:lineRule="auto"/>
      </w:pPr>
      <w:r>
        <w:t>6 block bits – chooses set position (out of 128/2 = 64)</w:t>
      </w:r>
    </w:p>
    <w:p w14:paraId="172D2860" w14:textId="0868BBF0" w:rsidR="00E66C6B" w:rsidRDefault="00E66C6B" w:rsidP="00D47CD2">
      <w:pPr>
        <w:pStyle w:val="ListParagraph"/>
        <w:numPr>
          <w:ilvl w:val="3"/>
          <w:numId w:val="7"/>
        </w:numPr>
        <w:spacing w:line="276" w:lineRule="auto"/>
      </w:pPr>
      <w:r>
        <w:t xml:space="preserve">6 tag bits – identifies </w:t>
      </w:r>
      <w:r w:rsidR="003E586B">
        <w:t>block (out of 4K/128 * 2 = 64)</w:t>
      </w:r>
    </w:p>
    <w:p w14:paraId="4BD2BD8E" w14:textId="1C5D859C" w:rsidR="00366945" w:rsidRDefault="00366945" w:rsidP="00366945">
      <w:pPr>
        <w:pStyle w:val="ListParagraph"/>
        <w:numPr>
          <w:ilvl w:val="1"/>
          <w:numId w:val="7"/>
        </w:numPr>
        <w:spacing w:line="276" w:lineRule="auto"/>
      </w:pPr>
      <w:r>
        <w:t>Stale data</w:t>
      </w:r>
    </w:p>
    <w:p w14:paraId="490693B6" w14:textId="225E291E" w:rsidR="00366945" w:rsidRDefault="00366945" w:rsidP="00366945">
      <w:pPr>
        <w:pStyle w:val="ListParagraph"/>
        <w:numPr>
          <w:ilvl w:val="2"/>
          <w:numId w:val="7"/>
        </w:numPr>
        <w:spacing w:line="276" w:lineRule="auto"/>
      </w:pPr>
      <w:r>
        <w:t>Valid bit determines if valid data is loaded in cache block</w:t>
      </w:r>
    </w:p>
    <w:p w14:paraId="1936383F" w14:textId="77777777" w:rsidR="005A5F87" w:rsidRDefault="00366945" w:rsidP="00366945">
      <w:pPr>
        <w:pStyle w:val="ListParagraph"/>
        <w:numPr>
          <w:ilvl w:val="2"/>
          <w:numId w:val="7"/>
        </w:numPr>
        <w:spacing w:line="276" w:lineRule="auto"/>
      </w:pPr>
      <w:r>
        <w:t>V = 0 – no cache hit even if tag matches (will not load stale data)</w:t>
      </w:r>
    </w:p>
    <w:p w14:paraId="11AC845A" w14:textId="01B9ECDC" w:rsidR="00366945" w:rsidRDefault="005A5F87" w:rsidP="00366945">
      <w:pPr>
        <w:pStyle w:val="ListParagraph"/>
        <w:numPr>
          <w:ilvl w:val="2"/>
          <w:numId w:val="7"/>
        </w:numPr>
        <w:spacing w:line="276" w:lineRule="auto"/>
      </w:pPr>
      <w:r>
        <w:t xml:space="preserve">V = 1 – set only when </w:t>
      </w:r>
      <w:r w:rsidR="0077191B">
        <w:t>block is loaded into this</w:t>
      </w:r>
      <w:r>
        <w:t xml:space="preserve"> cache location</w:t>
      </w:r>
    </w:p>
    <w:p w14:paraId="37C7D059" w14:textId="38804769" w:rsidR="00BE17B2" w:rsidRDefault="00BE17B2" w:rsidP="00BE17B2">
      <w:pPr>
        <w:pStyle w:val="ListParagraph"/>
        <w:numPr>
          <w:ilvl w:val="0"/>
          <w:numId w:val="7"/>
        </w:numPr>
        <w:spacing w:line="276" w:lineRule="auto"/>
      </w:pPr>
      <w:r>
        <w:t>Replacement algorithms</w:t>
      </w:r>
    </w:p>
    <w:p w14:paraId="2C40548C" w14:textId="4670B8CE" w:rsidR="00BE17B2" w:rsidRDefault="00BE17B2" w:rsidP="00BE17B2">
      <w:pPr>
        <w:pStyle w:val="ListParagraph"/>
        <w:numPr>
          <w:ilvl w:val="1"/>
          <w:numId w:val="7"/>
        </w:numPr>
        <w:spacing w:line="276" w:lineRule="auto"/>
      </w:pPr>
      <w:r w:rsidRPr="003279C3">
        <w:rPr>
          <w:u w:val="single"/>
        </w:rPr>
        <w:t>Least recently used</w:t>
      </w:r>
      <w:r>
        <w:t xml:space="preserve"> (LRU) – high complexity &amp; high performance</w:t>
      </w:r>
    </w:p>
    <w:p w14:paraId="03BB6079" w14:textId="45088C51" w:rsidR="00BE17B2" w:rsidRDefault="00BE17B2" w:rsidP="00BE17B2">
      <w:pPr>
        <w:pStyle w:val="ListParagraph"/>
        <w:numPr>
          <w:ilvl w:val="2"/>
          <w:numId w:val="7"/>
        </w:numPr>
        <w:spacing w:line="276" w:lineRule="auto"/>
      </w:pPr>
      <w:r>
        <w:t>Uses additional bits to monitor age of cache blocks</w:t>
      </w:r>
    </w:p>
    <w:p w14:paraId="63FEC192" w14:textId="77777777" w:rsidR="0004787F" w:rsidRDefault="00585A88" w:rsidP="00BE17B2">
      <w:pPr>
        <w:pStyle w:val="ListParagraph"/>
        <w:numPr>
          <w:ilvl w:val="2"/>
          <w:numId w:val="7"/>
        </w:numPr>
        <w:spacing w:line="276" w:lineRule="auto"/>
      </w:pPr>
      <w:r>
        <w:t>On hit</w:t>
      </w:r>
    </w:p>
    <w:p w14:paraId="4BE2BB4D" w14:textId="389F39BC" w:rsidR="00D11AC7" w:rsidRDefault="0004787F" w:rsidP="0004787F">
      <w:pPr>
        <w:pStyle w:val="ListParagraph"/>
        <w:numPr>
          <w:ilvl w:val="3"/>
          <w:numId w:val="7"/>
        </w:numPr>
        <w:spacing w:line="276" w:lineRule="auto"/>
      </w:pPr>
      <w:r>
        <w:t>R</w:t>
      </w:r>
      <w:r w:rsidR="00585A88">
        <w:t>eset referenced block age = 0</w:t>
      </w:r>
    </w:p>
    <w:p w14:paraId="14E0D778" w14:textId="1C718BA0" w:rsidR="00585A88" w:rsidRDefault="00585A88" w:rsidP="00585A88">
      <w:pPr>
        <w:pStyle w:val="ListParagraph"/>
        <w:numPr>
          <w:ilvl w:val="3"/>
          <w:numId w:val="7"/>
        </w:numPr>
        <w:spacing w:line="276" w:lineRule="auto"/>
      </w:pPr>
      <w:r>
        <w:t>A</w:t>
      </w:r>
      <w:r w:rsidR="00F33418">
        <w:t>ny</w:t>
      </w:r>
      <w:r>
        <w:t xml:space="preserve"> other ages that are &lt; referenced block’</w:t>
      </w:r>
      <w:r w:rsidR="00F33418">
        <w:t>s age before resetting, age++</w:t>
      </w:r>
    </w:p>
    <w:p w14:paraId="710D111F" w14:textId="7D314B6D" w:rsidR="0004787F" w:rsidRDefault="0004787F" w:rsidP="0004787F">
      <w:pPr>
        <w:pStyle w:val="ListParagraph"/>
        <w:numPr>
          <w:ilvl w:val="2"/>
          <w:numId w:val="7"/>
        </w:numPr>
        <w:spacing w:line="276" w:lineRule="auto"/>
      </w:pPr>
      <w:r>
        <w:t>On miss</w:t>
      </w:r>
    </w:p>
    <w:p w14:paraId="6727A030" w14:textId="1B817AA4" w:rsidR="0004787F" w:rsidRDefault="0004787F" w:rsidP="0004787F">
      <w:pPr>
        <w:pStyle w:val="ListParagraph"/>
        <w:numPr>
          <w:ilvl w:val="3"/>
          <w:numId w:val="7"/>
        </w:numPr>
        <w:spacing w:line="276" w:lineRule="auto"/>
      </w:pPr>
      <w:r>
        <w:t>If cache not full, set new block age = 0</w:t>
      </w:r>
    </w:p>
    <w:p w14:paraId="6F1163FE" w14:textId="03245621" w:rsidR="001A794E" w:rsidRDefault="00357963" w:rsidP="0004787F">
      <w:pPr>
        <w:pStyle w:val="ListParagraph"/>
        <w:numPr>
          <w:ilvl w:val="3"/>
          <w:numId w:val="7"/>
        </w:numPr>
        <w:spacing w:line="276" w:lineRule="auto"/>
      </w:pPr>
      <w:r>
        <w:t xml:space="preserve">If cache full, replace block with highest age and reset age = </w:t>
      </w:r>
      <w:r w:rsidR="00687C04">
        <w:t>0</w:t>
      </w:r>
    </w:p>
    <w:p w14:paraId="22E075D9" w14:textId="1B0E3023" w:rsidR="00BE17B2" w:rsidRDefault="00BE17B2" w:rsidP="00BE17B2">
      <w:pPr>
        <w:pStyle w:val="ListParagraph"/>
        <w:numPr>
          <w:ilvl w:val="2"/>
          <w:numId w:val="7"/>
        </w:numPr>
        <w:spacing w:line="276" w:lineRule="auto"/>
      </w:pPr>
      <w:r>
        <w:t>Leverages temporal locality</w:t>
      </w:r>
    </w:p>
    <w:p w14:paraId="768FE728" w14:textId="70007699" w:rsidR="002411A1" w:rsidRDefault="002411A1" w:rsidP="002411A1">
      <w:pPr>
        <w:pStyle w:val="ListParagraph"/>
        <w:numPr>
          <w:ilvl w:val="1"/>
          <w:numId w:val="7"/>
        </w:numPr>
        <w:spacing w:line="276" w:lineRule="auto"/>
      </w:pPr>
      <w:r>
        <w:t>First-in first-out (FIFO) – medium complexity &amp; low performance</w:t>
      </w:r>
    </w:p>
    <w:p w14:paraId="2B8031BA" w14:textId="3B38E350" w:rsidR="002411A1" w:rsidRDefault="00D11AC7" w:rsidP="002411A1">
      <w:pPr>
        <w:pStyle w:val="ListParagraph"/>
        <w:numPr>
          <w:ilvl w:val="1"/>
          <w:numId w:val="7"/>
        </w:numPr>
        <w:spacing w:line="276" w:lineRule="auto"/>
      </w:pPr>
      <w:r>
        <w:t>Random – low complexity &amp; medium performance</w:t>
      </w:r>
    </w:p>
    <w:p w14:paraId="67F849EC" w14:textId="01FEB181" w:rsidR="00D11AC7" w:rsidRDefault="004527B7" w:rsidP="004527B7">
      <w:pPr>
        <w:pStyle w:val="ListParagraph"/>
        <w:numPr>
          <w:ilvl w:val="0"/>
          <w:numId w:val="7"/>
        </w:numPr>
        <w:spacing w:line="276" w:lineRule="auto"/>
      </w:pPr>
      <w:r>
        <w:t>Cache performance</w:t>
      </w:r>
    </w:p>
    <w:p w14:paraId="4D1A38B7" w14:textId="70F0DF46" w:rsidR="004527B7" w:rsidRDefault="004527B7" w:rsidP="004527B7">
      <w:pPr>
        <w:pStyle w:val="ListParagraph"/>
        <w:numPr>
          <w:ilvl w:val="1"/>
          <w:numId w:val="7"/>
        </w:numPr>
        <w:spacing w:line="276" w:lineRule="auto"/>
      </w:pPr>
      <w:r w:rsidRPr="00B816CD">
        <w:rPr>
          <w:u w:val="single"/>
        </w:rPr>
        <w:t>Hit rate</w:t>
      </w:r>
      <w:r>
        <w:t xml:space="preserve"> h = cache hits/all attempted accesses</w:t>
      </w:r>
    </w:p>
    <w:p w14:paraId="40CD5E61" w14:textId="0E1671E7" w:rsidR="004527B7" w:rsidRDefault="004527B7" w:rsidP="004527B7">
      <w:pPr>
        <w:pStyle w:val="ListParagraph"/>
        <w:numPr>
          <w:ilvl w:val="1"/>
          <w:numId w:val="7"/>
        </w:numPr>
        <w:spacing w:line="276" w:lineRule="auto"/>
      </w:pPr>
      <w:r w:rsidRPr="00B816CD">
        <w:rPr>
          <w:u w:val="single"/>
        </w:rPr>
        <w:t>Miss rate</w:t>
      </w:r>
      <w:r>
        <w:t xml:space="preserve"> m = 1 – h = cache misses/all attempted accesses</w:t>
      </w:r>
    </w:p>
    <w:p w14:paraId="5DFB1A71" w14:textId="4C485807" w:rsidR="00BA3FAF" w:rsidRDefault="00BA3FAF" w:rsidP="004527B7">
      <w:pPr>
        <w:pStyle w:val="ListParagraph"/>
        <w:numPr>
          <w:ilvl w:val="1"/>
          <w:numId w:val="7"/>
        </w:numPr>
        <w:spacing w:line="276" w:lineRule="auto"/>
      </w:pPr>
      <w:r>
        <w:t>C = access time for a block from cache</w:t>
      </w:r>
    </w:p>
    <w:p w14:paraId="698FCA14" w14:textId="747E8DDE" w:rsidR="00BA3FAF" w:rsidRDefault="00BA3FAF" w:rsidP="004527B7">
      <w:pPr>
        <w:pStyle w:val="ListParagraph"/>
        <w:numPr>
          <w:ilvl w:val="1"/>
          <w:numId w:val="7"/>
        </w:numPr>
        <w:spacing w:line="276" w:lineRule="auto"/>
      </w:pPr>
      <w:r>
        <w:t>M = access time for a block from main memory (</w:t>
      </w:r>
      <w:r w:rsidRPr="00B816CD">
        <w:rPr>
          <w:u w:val="single"/>
        </w:rPr>
        <w:t>miss penalty</w:t>
      </w:r>
      <w:r>
        <w:t>)</w:t>
      </w:r>
    </w:p>
    <w:p w14:paraId="5B42B5AC" w14:textId="5CACA994" w:rsidR="00B816CD" w:rsidRDefault="00B816CD" w:rsidP="004527B7">
      <w:pPr>
        <w:pStyle w:val="ListParagraph"/>
        <w:numPr>
          <w:ilvl w:val="1"/>
          <w:numId w:val="7"/>
        </w:numPr>
        <w:spacing w:line="276" w:lineRule="auto"/>
      </w:pPr>
      <w:r w:rsidRPr="00B816CD">
        <w:rPr>
          <w:u w:val="single"/>
        </w:rPr>
        <w:t>Average access time</w:t>
      </w:r>
      <w:r>
        <w:t xml:space="preserve"> for a block = t</w:t>
      </w:r>
      <w:r>
        <w:rPr>
          <w:vertAlign w:val="subscript"/>
        </w:rPr>
        <w:t>avg</w:t>
      </w:r>
      <w:r>
        <w:t xml:space="preserve"> </w:t>
      </w:r>
      <w:r w:rsidR="00FA0EB3">
        <w:t>= hC + (1 – h)</w:t>
      </w:r>
      <w:r>
        <w:t>M</w:t>
      </w:r>
    </w:p>
    <w:p w14:paraId="2BBD3A00" w14:textId="593C05F7" w:rsidR="000C4D03" w:rsidRDefault="000C4D03" w:rsidP="004527B7">
      <w:pPr>
        <w:pStyle w:val="ListParagraph"/>
        <w:numPr>
          <w:ilvl w:val="1"/>
          <w:numId w:val="7"/>
        </w:numPr>
        <w:spacing w:line="276" w:lineRule="auto"/>
      </w:pPr>
      <w:r>
        <w:t>Performance improvement due to cache = t</w:t>
      </w:r>
      <w:r w:rsidR="00845128">
        <w:rPr>
          <w:vertAlign w:val="subscript"/>
        </w:rPr>
        <w:t>avg</w:t>
      </w:r>
      <w:r w:rsidR="00845128">
        <w:t>(no cache)</w:t>
      </w:r>
      <w:r>
        <w:t>/t</w:t>
      </w:r>
      <w:r>
        <w:rPr>
          <w:vertAlign w:val="subscript"/>
        </w:rPr>
        <w:t>avg</w:t>
      </w:r>
      <w:r w:rsidR="00845128">
        <w:t>(cache)</w:t>
      </w:r>
      <w:r>
        <w:t xml:space="preserve"> </w:t>
      </w:r>
      <w:r w:rsidR="00FA0EB3">
        <w:t>= M/(hC + m</w:t>
      </w:r>
      <w:r>
        <w:t>M)</w:t>
      </w:r>
    </w:p>
    <w:p w14:paraId="7F858258" w14:textId="1858F4ED" w:rsidR="00624D7D" w:rsidRDefault="00624D7D" w:rsidP="004527B7">
      <w:pPr>
        <w:pStyle w:val="ListParagraph"/>
        <w:numPr>
          <w:ilvl w:val="1"/>
          <w:numId w:val="7"/>
        </w:numPr>
        <w:spacing w:line="276" w:lineRule="auto"/>
      </w:pPr>
      <w:r>
        <w:t>With two caches: t</w:t>
      </w:r>
      <w:r>
        <w:rPr>
          <w:vertAlign w:val="subscript"/>
        </w:rPr>
        <w:t>avg</w:t>
      </w:r>
      <w:r>
        <w:t xml:space="preserve"> = h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 w:rsidR="00FA0EB3">
        <w:t xml:space="preserve"> + m</w:t>
      </w:r>
      <w:r>
        <w:rPr>
          <w:vertAlign w:val="subscript"/>
        </w:rPr>
        <w:t>1</w:t>
      </w:r>
      <w:r>
        <w:t>(h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 w:rsidR="00FA0EB3">
        <w:t xml:space="preserve"> + m</w:t>
      </w:r>
      <w:r>
        <w:rPr>
          <w:vertAlign w:val="subscript"/>
        </w:rPr>
        <w:t>2</w:t>
      </w:r>
      <w:r>
        <w:t>M)</w:t>
      </w:r>
    </w:p>
    <w:p w14:paraId="5F05FC01" w14:textId="628AC199" w:rsidR="00E11BE2" w:rsidRDefault="00E11BE2" w:rsidP="004527B7">
      <w:pPr>
        <w:pStyle w:val="ListParagraph"/>
        <w:numPr>
          <w:ilvl w:val="1"/>
          <w:numId w:val="7"/>
        </w:numPr>
        <w:spacing w:line="276" w:lineRule="auto"/>
      </w:pPr>
      <w:r>
        <w:t>Improving hit rate</w:t>
      </w:r>
    </w:p>
    <w:p w14:paraId="41A142C1" w14:textId="20DBFE1B" w:rsidR="00E11BE2" w:rsidRDefault="00045C27" w:rsidP="00E11BE2">
      <w:pPr>
        <w:pStyle w:val="ListParagraph"/>
        <w:numPr>
          <w:ilvl w:val="2"/>
          <w:numId w:val="7"/>
        </w:numPr>
        <w:spacing w:line="276" w:lineRule="auto"/>
      </w:pPr>
      <w:r>
        <w:t>Larger cache – but more costly</w:t>
      </w:r>
    </w:p>
    <w:p w14:paraId="1671A537" w14:textId="1AD66B70" w:rsidR="00045C27" w:rsidRDefault="00045C27" w:rsidP="00E11BE2">
      <w:pPr>
        <w:pStyle w:val="ListParagraph"/>
        <w:numPr>
          <w:ilvl w:val="2"/>
          <w:numId w:val="7"/>
        </w:numPr>
        <w:spacing w:line="276" w:lineRule="auto"/>
      </w:pPr>
      <w:r>
        <w:t>Larger blocks – reduces # of misses; but increases miss penalty time</w:t>
      </w:r>
    </w:p>
    <w:p w14:paraId="5755A639" w14:textId="77D4ED19" w:rsidR="00DE5496" w:rsidRPr="00DE5496" w:rsidRDefault="00DE5496" w:rsidP="00DE5496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DE5496">
        <w:rPr>
          <w:b/>
        </w:rPr>
        <w:t>Virtual memory</w:t>
      </w:r>
    </w:p>
    <w:p w14:paraId="102508F2" w14:textId="5DAC6FFF" w:rsidR="00DE5496" w:rsidRDefault="006B6BDF" w:rsidP="00DE5496">
      <w:pPr>
        <w:pStyle w:val="ListParagraph"/>
        <w:numPr>
          <w:ilvl w:val="1"/>
          <w:numId w:val="7"/>
        </w:numPr>
        <w:spacing w:line="276" w:lineRule="auto"/>
      </w:pPr>
      <w:r>
        <w:t>Physical memory may not have capacity for the entire address space</w:t>
      </w:r>
    </w:p>
    <w:p w14:paraId="3B516BA5" w14:textId="5B6A43B0" w:rsidR="006B6BDF" w:rsidRDefault="006B6BDF" w:rsidP="00DE5496">
      <w:pPr>
        <w:pStyle w:val="ListParagraph"/>
        <w:numPr>
          <w:ilvl w:val="1"/>
          <w:numId w:val="7"/>
        </w:numPr>
        <w:spacing w:line="276" w:lineRule="auto"/>
      </w:pPr>
      <w:r>
        <w:t xml:space="preserve">Large programs don’t fit in main memory, must be </w:t>
      </w:r>
      <w:r w:rsidR="00CD2CB2">
        <w:t xml:space="preserve">partially </w:t>
      </w:r>
      <w:r>
        <w:t>stored in secondary memory</w:t>
      </w:r>
    </w:p>
    <w:p w14:paraId="1C740550" w14:textId="66BBB997" w:rsidR="00713B24" w:rsidRDefault="00713B24" w:rsidP="00DE5496">
      <w:pPr>
        <w:pStyle w:val="ListParagraph"/>
        <w:numPr>
          <w:ilvl w:val="1"/>
          <w:numId w:val="7"/>
        </w:numPr>
        <w:spacing w:line="276" w:lineRule="auto"/>
      </w:pPr>
      <w:r>
        <w:t>Virtual memory loads parts of program from disk to main memory</w:t>
      </w:r>
    </w:p>
    <w:p w14:paraId="21256438" w14:textId="6172AF2B" w:rsidR="008F00F7" w:rsidRDefault="008F00F7" w:rsidP="00DE5496">
      <w:pPr>
        <w:pStyle w:val="ListParagraph"/>
        <w:numPr>
          <w:ilvl w:val="1"/>
          <w:numId w:val="7"/>
        </w:numPr>
        <w:spacing w:line="276" w:lineRule="auto"/>
      </w:pPr>
      <w:r>
        <w:t>Just as cache bridges the speed gap between processor &amp; main memory, virtual memory bridges the size &amp; speed gaps between main &amp; secondary memories</w:t>
      </w:r>
    </w:p>
    <w:p w14:paraId="0F132A3A" w14:textId="0935427B" w:rsidR="008502E1" w:rsidRDefault="00466FA9" w:rsidP="00DE5496">
      <w:pPr>
        <w:pStyle w:val="ListParagraph"/>
        <w:numPr>
          <w:ilvl w:val="1"/>
          <w:numId w:val="7"/>
        </w:numPr>
        <w:spacing w:line="276" w:lineRule="auto"/>
      </w:pPr>
      <w:r>
        <w:t xml:space="preserve">Programs reference </w:t>
      </w:r>
      <w:r>
        <w:rPr>
          <w:u w:val="single"/>
        </w:rPr>
        <w:t>virtual addresses</w:t>
      </w:r>
      <w:r>
        <w:t xml:space="preserve"> </w:t>
      </w:r>
    </w:p>
    <w:p w14:paraId="77A52301" w14:textId="0A6322E5" w:rsidR="009C5E8C" w:rsidRDefault="009C5E8C" w:rsidP="009C5E8C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Memory management unit</w:t>
      </w:r>
      <w:r w:rsidR="00CF3D58">
        <w:t xml:space="preserve"> (MMU)</w:t>
      </w:r>
    </w:p>
    <w:p w14:paraId="5B441677" w14:textId="265637A8" w:rsidR="009C5E8C" w:rsidRDefault="009C5E8C" w:rsidP="009C5E8C">
      <w:pPr>
        <w:pStyle w:val="ListParagraph"/>
        <w:numPr>
          <w:ilvl w:val="2"/>
          <w:numId w:val="7"/>
        </w:numPr>
        <w:spacing w:line="276" w:lineRule="auto"/>
      </w:pPr>
      <w:r>
        <w:t xml:space="preserve">Translates virtual addresses </w:t>
      </w:r>
      <w:r>
        <w:sym w:font="Symbol" w:char="F0AE"/>
      </w:r>
      <w:r>
        <w:t xml:space="preserve"> physical addresses</w:t>
      </w:r>
    </w:p>
    <w:p w14:paraId="52C6169D" w14:textId="0B099699" w:rsidR="007F79D9" w:rsidRDefault="000108B2" w:rsidP="00E52CE6">
      <w:pPr>
        <w:pStyle w:val="ListParagraph"/>
        <w:numPr>
          <w:ilvl w:val="2"/>
          <w:numId w:val="7"/>
        </w:numPr>
        <w:spacing w:line="276" w:lineRule="auto"/>
      </w:pPr>
      <w:r>
        <w:t xml:space="preserve">Data is divided into </w:t>
      </w:r>
      <w:r w:rsidR="009D0AC4">
        <w:t>fix</w:t>
      </w:r>
      <w:r w:rsidR="00494AD1">
        <w:t>-size</w:t>
      </w:r>
      <w:r w:rsidR="009D0AC4">
        <w:t>d</w:t>
      </w:r>
      <w:r w:rsidR="00494AD1">
        <w:t xml:space="preserve"> </w:t>
      </w:r>
      <w:r>
        <w:rPr>
          <w:u w:val="single"/>
        </w:rPr>
        <w:t>pages</w:t>
      </w:r>
      <w:r>
        <w:t xml:space="preserve"> (larger than cache blocks)</w:t>
      </w:r>
    </w:p>
    <w:p w14:paraId="7B94F48F" w14:textId="72C12005" w:rsidR="00494AD1" w:rsidRDefault="00575ACF" w:rsidP="00494AD1">
      <w:pPr>
        <w:pStyle w:val="ListParagraph"/>
        <w:numPr>
          <w:ilvl w:val="2"/>
          <w:numId w:val="7"/>
        </w:numPr>
        <w:spacing w:line="276" w:lineRule="auto"/>
      </w:pPr>
      <w:r>
        <w:t>Virtual a</w:t>
      </w:r>
      <w:r w:rsidR="00494AD1">
        <w:t xml:space="preserve">ddress </w:t>
      </w:r>
      <w:r w:rsidR="007D3B45">
        <w:t>= vpn bits + offsets</w:t>
      </w:r>
    </w:p>
    <w:p w14:paraId="7F0FC0EC" w14:textId="2D24EE40" w:rsidR="00494AD1" w:rsidRDefault="00494AD1" w:rsidP="00494AD1">
      <w:pPr>
        <w:pStyle w:val="ListParagraph"/>
        <w:numPr>
          <w:ilvl w:val="3"/>
          <w:numId w:val="7"/>
        </w:numPr>
        <w:spacing w:line="276" w:lineRule="auto"/>
      </w:pPr>
      <w:r>
        <w:t xml:space="preserve">Virtual page number (vpn) </w:t>
      </w:r>
      <w:r w:rsidR="000F6E9B">
        <w:t>(higher bits)</w:t>
      </w:r>
      <w:r>
        <w:t xml:space="preserve"> – which page</w:t>
      </w:r>
    </w:p>
    <w:p w14:paraId="102FD7A2" w14:textId="7CD4DB79" w:rsidR="00494AD1" w:rsidRDefault="00494AD1" w:rsidP="00494AD1">
      <w:pPr>
        <w:pStyle w:val="ListParagraph"/>
        <w:numPr>
          <w:ilvl w:val="3"/>
          <w:numId w:val="7"/>
        </w:numPr>
        <w:spacing w:line="276" w:lineRule="auto"/>
      </w:pPr>
      <w:r>
        <w:t xml:space="preserve">Offset </w:t>
      </w:r>
      <w:r w:rsidR="000F6E9B">
        <w:t>(lower bits)</w:t>
      </w:r>
      <w:r>
        <w:t xml:space="preserve"> – which word within a page</w:t>
      </w:r>
    </w:p>
    <w:p w14:paraId="74A65904" w14:textId="4C481FFB" w:rsidR="000F6E9B" w:rsidRDefault="00B01648" w:rsidP="000F6E9B">
      <w:pPr>
        <w:pStyle w:val="ListParagraph"/>
        <w:numPr>
          <w:ilvl w:val="2"/>
          <w:numId w:val="7"/>
        </w:numPr>
        <w:spacing w:line="276" w:lineRule="auto"/>
      </w:pPr>
      <w:r w:rsidRPr="00393E73">
        <w:rPr>
          <w:u w:val="single"/>
        </w:rPr>
        <w:t>Page table</w:t>
      </w:r>
      <w:r>
        <w:t xml:space="preserve"> – stored in main memory</w:t>
      </w:r>
    </w:p>
    <w:p w14:paraId="423D7F44" w14:textId="467DB184" w:rsidR="00B01648" w:rsidRDefault="00B01648" w:rsidP="00B01648">
      <w:pPr>
        <w:pStyle w:val="ListParagraph"/>
        <w:numPr>
          <w:ilvl w:val="3"/>
          <w:numId w:val="7"/>
        </w:numPr>
        <w:spacing w:line="276" w:lineRule="auto"/>
      </w:pPr>
      <w:r>
        <w:t xml:space="preserve">Contains </w:t>
      </w:r>
      <w:r w:rsidR="00190B7A">
        <w:t>location of</w:t>
      </w:r>
      <w:r>
        <w:t xml:space="preserve"> each page</w:t>
      </w:r>
      <w:r w:rsidR="00190B7A">
        <w:t xml:space="preserve"> in memory</w:t>
      </w:r>
    </w:p>
    <w:p w14:paraId="7D5ECFD5" w14:textId="2CFB607B" w:rsidR="00393E73" w:rsidRDefault="00393E73" w:rsidP="00B01648">
      <w:pPr>
        <w:pStyle w:val="ListParagraph"/>
        <w:numPr>
          <w:ilvl w:val="3"/>
          <w:numId w:val="7"/>
        </w:numPr>
        <w:spacing w:line="276" w:lineRule="auto"/>
      </w:pPr>
      <w:r w:rsidRPr="00393E73">
        <w:rPr>
          <w:u w:val="single"/>
        </w:rPr>
        <w:t>Page frame</w:t>
      </w:r>
      <w:r>
        <w:t xml:space="preserve"> – area in main memory that holds one page</w:t>
      </w:r>
    </w:p>
    <w:p w14:paraId="3899CB53" w14:textId="42993692" w:rsidR="00190B7A" w:rsidRDefault="00393E73" w:rsidP="00190B7A">
      <w:pPr>
        <w:pStyle w:val="ListParagraph"/>
        <w:numPr>
          <w:ilvl w:val="3"/>
          <w:numId w:val="7"/>
        </w:numPr>
        <w:spacing w:line="276" w:lineRule="auto"/>
      </w:pPr>
      <w:r w:rsidRPr="00393E73">
        <w:rPr>
          <w:u w:val="single"/>
        </w:rPr>
        <w:t>Page table base register</w:t>
      </w:r>
      <w:r>
        <w:t xml:space="preserve"> – base address of page table (i.e. address of first page)</w:t>
      </w:r>
    </w:p>
    <w:p w14:paraId="04B43E64" w14:textId="7173B512" w:rsidR="00575ACF" w:rsidRDefault="00575ACF" w:rsidP="00575ACF">
      <w:pPr>
        <w:pStyle w:val="ListParagraph"/>
        <w:numPr>
          <w:ilvl w:val="2"/>
          <w:numId w:val="7"/>
        </w:numPr>
        <w:spacing w:line="276" w:lineRule="auto"/>
      </w:pPr>
      <w:r>
        <w:t>Base register + vpn = location of desired page</w:t>
      </w:r>
    </w:p>
    <w:p w14:paraId="4DFCAC88" w14:textId="45518091" w:rsidR="00575ACF" w:rsidRDefault="00575ACF" w:rsidP="00190B7A">
      <w:pPr>
        <w:pStyle w:val="ListParagraph"/>
        <w:numPr>
          <w:ilvl w:val="3"/>
          <w:numId w:val="7"/>
        </w:numPr>
        <w:spacing w:line="276" w:lineRule="auto"/>
      </w:pPr>
      <w:r>
        <w:t>If page is not in memory, load into memory</w:t>
      </w:r>
    </w:p>
    <w:p w14:paraId="29DE0423" w14:textId="5ECBAA83" w:rsidR="00575ACF" w:rsidRDefault="00575ACF" w:rsidP="00575ACF">
      <w:pPr>
        <w:pStyle w:val="ListParagraph"/>
        <w:numPr>
          <w:ilvl w:val="2"/>
          <w:numId w:val="7"/>
        </w:numPr>
        <w:spacing w:line="276" w:lineRule="auto"/>
      </w:pPr>
      <w:r>
        <w:t>Page frame is ret</w:t>
      </w:r>
      <w:r w:rsidR="00EF01BB">
        <w:t>urned and replaces the vpn bits</w:t>
      </w:r>
    </w:p>
    <w:p w14:paraId="4659533A" w14:textId="52DA1C3A" w:rsidR="00EF01BB" w:rsidRDefault="00EF01BB" w:rsidP="00EF01BB">
      <w:pPr>
        <w:pStyle w:val="ListParagraph"/>
        <w:numPr>
          <w:ilvl w:val="3"/>
          <w:numId w:val="7"/>
        </w:numPr>
        <w:spacing w:line="276" w:lineRule="auto"/>
      </w:pPr>
      <w:r>
        <w:t>Physical address = page frame + offset</w:t>
      </w:r>
    </w:p>
    <w:p w14:paraId="0CF4A314" w14:textId="1CC80062" w:rsidR="00814469" w:rsidRDefault="00814469" w:rsidP="0081446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Translation look</w:t>
      </w:r>
      <w:r w:rsidR="00CF3D58">
        <w:rPr>
          <w:u w:val="single"/>
        </w:rPr>
        <w:t>-</w:t>
      </w:r>
      <w:r>
        <w:rPr>
          <w:u w:val="single"/>
        </w:rPr>
        <w:t>aside buffer</w:t>
      </w:r>
      <w:r>
        <w:t xml:space="preserve"> (TLB)</w:t>
      </w:r>
    </w:p>
    <w:p w14:paraId="3C63C8EC" w14:textId="701BCD53" w:rsidR="00814469" w:rsidRDefault="00814469" w:rsidP="00814469">
      <w:pPr>
        <w:pStyle w:val="ListParagraph"/>
        <w:numPr>
          <w:ilvl w:val="2"/>
          <w:numId w:val="7"/>
        </w:numPr>
        <w:spacing w:line="276" w:lineRule="auto"/>
      </w:pPr>
      <w:r>
        <w:t>Improves performance of address translation</w:t>
      </w:r>
    </w:p>
    <w:p w14:paraId="44363B05" w14:textId="12B1EA59" w:rsidR="009354E6" w:rsidRDefault="009354E6" w:rsidP="009354E6">
      <w:pPr>
        <w:pStyle w:val="ListParagraph"/>
        <w:numPr>
          <w:ilvl w:val="3"/>
          <w:numId w:val="7"/>
        </w:numPr>
        <w:spacing w:line="276" w:lineRule="auto"/>
      </w:pPr>
      <w:r>
        <w:t>Translation normally requires 2 main memory accesses</w:t>
      </w:r>
    </w:p>
    <w:p w14:paraId="75A0C9A8" w14:textId="0FA6AA89" w:rsidR="00814469" w:rsidRDefault="00814469" w:rsidP="00814469">
      <w:pPr>
        <w:pStyle w:val="ListParagraph"/>
        <w:numPr>
          <w:ilvl w:val="2"/>
          <w:numId w:val="7"/>
        </w:numPr>
        <w:spacing w:line="276" w:lineRule="auto"/>
      </w:pPr>
      <w:r>
        <w:t>Analogous to a cache for page table entries</w:t>
      </w:r>
    </w:p>
    <w:p w14:paraId="3FC37968" w14:textId="4F6FF1FC" w:rsidR="00CF3D58" w:rsidRDefault="00CF3D58" w:rsidP="00CF3D58">
      <w:pPr>
        <w:pStyle w:val="ListParagraph"/>
        <w:numPr>
          <w:ilvl w:val="3"/>
          <w:numId w:val="7"/>
        </w:numPr>
        <w:spacing w:line="276" w:lineRule="auto"/>
      </w:pPr>
      <w:r>
        <w:t>i.e. if hit, retrieve page frame from TLB</w:t>
      </w:r>
    </w:p>
    <w:p w14:paraId="49156166" w14:textId="64FAF3AD" w:rsidR="00CF3D58" w:rsidRDefault="00CF3D58" w:rsidP="00CF3D58">
      <w:pPr>
        <w:pStyle w:val="ListParagraph"/>
        <w:numPr>
          <w:ilvl w:val="3"/>
          <w:numId w:val="7"/>
        </w:numPr>
        <w:spacing w:line="276" w:lineRule="auto"/>
      </w:pPr>
      <w:r>
        <w:t>If miss, retrieve page frame from page table &amp; update TLB</w:t>
      </w:r>
    </w:p>
    <w:p w14:paraId="3F278E28" w14:textId="75E9D68D" w:rsidR="009D0AC4" w:rsidRDefault="009D0AC4" w:rsidP="009D0AC4">
      <w:pPr>
        <w:pStyle w:val="ListParagraph"/>
        <w:numPr>
          <w:ilvl w:val="1"/>
          <w:numId w:val="7"/>
        </w:numPr>
        <w:spacing w:line="276" w:lineRule="auto"/>
      </w:pPr>
      <w:r>
        <w:t>If page is in main memory, proceed access</w:t>
      </w:r>
    </w:p>
    <w:p w14:paraId="7C4132E1" w14:textId="62D3CC23" w:rsidR="00416831" w:rsidRDefault="009D0AC4" w:rsidP="009D0AC4">
      <w:pPr>
        <w:pStyle w:val="ListParagraph"/>
        <w:numPr>
          <w:ilvl w:val="1"/>
          <w:numId w:val="7"/>
        </w:numPr>
        <w:spacing w:line="276" w:lineRule="auto"/>
      </w:pPr>
      <w:r>
        <w:t xml:space="preserve">If page is not in memory, i.e. address </w:t>
      </w:r>
      <w:r w:rsidR="00234272">
        <w:t>cannot be translate</w:t>
      </w:r>
      <w:r>
        <w:t xml:space="preserve">, </w:t>
      </w:r>
      <w:r w:rsidR="00234272">
        <w:t xml:space="preserve">MMU raises a </w:t>
      </w:r>
      <w:r w:rsidR="00234272">
        <w:rPr>
          <w:u w:val="single"/>
        </w:rPr>
        <w:t>page fault</w:t>
      </w:r>
      <w:r w:rsidR="002631C4">
        <w:t xml:space="preserve"> using an interrupt</w:t>
      </w:r>
    </w:p>
    <w:p w14:paraId="6B855CC3" w14:textId="775917AD" w:rsidR="009D0AC4" w:rsidRDefault="00416831" w:rsidP="00416831">
      <w:pPr>
        <w:pStyle w:val="ListParagraph"/>
        <w:numPr>
          <w:ilvl w:val="2"/>
          <w:numId w:val="7"/>
        </w:numPr>
        <w:spacing w:line="276" w:lineRule="auto"/>
      </w:pPr>
      <w:r>
        <w:t>I</w:t>
      </w:r>
      <w:r w:rsidR="009D0AC4" w:rsidRPr="00234272">
        <w:t>nvokes</w:t>
      </w:r>
      <w:r w:rsidR="009D0AC4">
        <w:t xml:space="preserve"> OS </w:t>
      </w:r>
      <w:r w:rsidR="0015609C">
        <w:t xml:space="preserve">to load desired page </w:t>
      </w:r>
      <w:r w:rsidR="009D0AC4">
        <w:t>from disk into memory (using DMA)</w:t>
      </w:r>
    </w:p>
    <w:p w14:paraId="19FA6087" w14:textId="38CA3216" w:rsidR="00734B94" w:rsidRDefault="00734B94" w:rsidP="00734B94">
      <w:pPr>
        <w:pStyle w:val="ListParagraph"/>
        <w:numPr>
          <w:ilvl w:val="2"/>
          <w:numId w:val="7"/>
        </w:numPr>
        <w:spacing w:line="276" w:lineRule="auto"/>
      </w:pPr>
      <w:r>
        <w:t>Pages are replaced using LRU</w:t>
      </w:r>
    </w:p>
    <w:p w14:paraId="14A340A4" w14:textId="0FE021C1" w:rsidR="00CF3D58" w:rsidRDefault="00734B94" w:rsidP="00734B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Secondary storage – magnetic hard disks</w:t>
      </w:r>
    </w:p>
    <w:p w14:paraId="247BAE6D" w14:textId="0BC72B26" w:rsidR="00734B94" w:rsidRDefault="00545527" w:rsidP="00734B94">
      <w:pPr>
        <w:pStyle w:val="ListParagraph"/>
        <w:numPr>
          <w:ilvl w:val="1"/>
          <w:numId w:val="7"/>
        </w:numPr>
        <w:spacing w:line="276" w:lineRule="auto"/>
      </w:pPr>
      <w:r>
        <w:t>Platters mounted on a common spindle</w:t>
      </w:r>
    </w:p>
    <w:p w14:paraId="72CEF571" w14:textId="60000C2F" w:rsidR="00545527" w:rsidRDefault="00545527" w:rsidP="00734B94">
      <w:pPr>
        <w:pStyle w:val="ListParagraph"/>
        <w:numPr>
          <w:ilvl w:val="1"/>
          <w:numId w:val="7"/>
        </w:numPr>
        <w:spacing w:line="276" w:lineRule="auto"/>
      </w:pPr>
      <w:r>
        <w:t>Platters are covered in thin magnet film &amp; spin at constant rate</w:t>
      </w:r>
    </w:p>
    <w:p w14:paraId="72A9326A" w14:textId="2E9BFAD3" w:rsidR="00545527" w:rsidRDefault="00DF451D" w:rsidP="00734B94">
      <w:pPr>
        <w:pStyle w:val="ListParagraph"/>
        <w:numPr>
          <w:ilvl w:val="1"/>
          <w:numId w:val="7"/>
        </w:numPr>
        <w:spacing w:line="276" w:lineRule="auto"/>
      </w:pPr>
      <w:r>
        <w:t>Read/write heads consist of magnetic yoke &amp; coil</w:t>
      </w:r>
    </w:p>
    <w:p w14:paraId="3454A71E" w14:textId="2CDC1A07" w:rsidR="00DF451D" w:rsidRDefault="00DF451D" w:rsidP="00DF451D">
      <w:pPr>
        <w:pStyle w:val="ListParagraph"/>
        <w:numPr>
          <w:ilvl w:val="2"/>
          <w:numId w:val="7"/>
        </w:numPr>
        <w:spacing w:line="276" w:lineRule="auto"/>
      </w:pPr>
      <w:r>
        <w:t xml:space="preserve">Write – apply current thru coil </w:t>
      </w:r>
      <w:r>
        <w:sym w:font="Symbol" w:char="F0AE"/>
      </w:r>
      <w:r>
        <w:t xml:space="preserve"> changes direction of </w:t>
      </w:r>
      <w:r w:rsidR="000E128B">
        <w:t>magnetization of film</w:t>
      </w:r>
    </w:p>
    <w:p w14:paraId="7A79C734" w14:textId="61CE14F4" w:rsidR="000E128B" w:rsidRDefault="000E128B" w:rsidP="00DF451D">
      <w:pPr>
        <w:pStyle w:val="ListParagraph"/>
        <w:numPr>
          <w:ilvl w:val="2"/>
          <w:numId w:val="7"/>
        </w:numPr>
        <w:spacing w:line="276" w:lineRule="auto"/>
      </w:pPr>
      <w:r>
        <w:t xml:space="preserve">Read – changes in magnetization of film </w:t>
      </w:r>
      <w:r w:rsidR="006E6946">
        <w:t xml:space="preserve">induce voltage in head and are sensed </w:t>
      </w:r>
      <w:r>
        <w:sym w:font="Symbol" w:char="F0AE"/>
      </w:r>
      <w:r>
        <w:t xml:space="preserve"> control circuitry interprets as 0 or 1</w:t>
      </w:r>
    </w:p>
    <w:p w14:paraId="12097C2D" w14:textId="10E620A2" w:rsidR="0039660F" w:rsidRDefault="0039660F" w:rsidP="00DF451D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Phase encoding</w:t>
      </w:r>
      <w:r>
        <w:t xml:space="preserve"> – change in direction of magnetization within one clock cycle determines binary value</w:t>
      </w:r>
    </w:p>
    <w:p w14:paraId="1C2052A7" w14:textId="77777777" w:rsidR="005E1BB3" w:rsidRDefault="006D29DE" w:rsidP="006D29DE">
      <w:pPr>
        <w:pStyle w:val="ListParagraph"/>
        <w:numPr>
          <w:ilvl w:val="1"/>
          <w:numId w:val="7"/>
        </w:numPr>
        <w:spacing w:line="276" w:lineRule="auto"/>
      </w:pPr>
      <w:r w:rsidRPr="006D29DE">
        <w:t xml:space="preserve">Disk </w:t>
      </w:r>
      <w:r>
        <w:t xml:space="preserve">is divided into concentric </w:t>
      </w:r>
      <w:r w:rsidRPr="005E1BB3">
        <w:rPr>
          <w:u w:val="single"/>
        </w:rPr>
        <w:t>tracks</w:t>
      </w:r>
    </w:p>
    <w:p w14:paraId="703D08A2" w14:textId="356681E9" w:rsidR="006D29DE" w:rsidRPr="005E1BB3" w:rsidRDefault="005E1BB3" w:rsidP="005E1BB3">
      <w:pPr>
        <w:pStyle w:val="ListParagraph"/>
        <w:numPr>
          <w:ilvl w:val="2"/>
          <w:numId w:val="7"/>
        </w:numPr>
        <w:spacing w:line="276" w:lineRule="auto"/>
      </w:pPr>
      <w:r>
        <w:t>E</w:t>
      </w:r>
      <w:r w:rsidR="006D29DE">
        <w:t xml:space="preserve">ach track divided </w:t>
      </w:r>
      <w:r>
        <w:t xml:space="preserve">radially </w:t>
      </w:r>
      <w:r w:rsidR="006D29DE">
        <w:t xml:space="preserve">into </w:t>
      </w:r>
      <w:r w:rsidR="006D29DE" w:rsidRPr="005E1BB3">
        <w:rPr>
          <w:u w:val="single"/>
        </w:rPr>
        <w:t>sectors</w:t>
      </w:r>
    </w:p>
    <w:p w14:paraId="38929904" w14:textId="36A27BB8" w:rsidR="005E1BB3" w:rsidRDefault="005E1BB3" w:rsidP="005E1BB3">
      <w:pPr>
        <w:pStyle w:val="ListParagraph"/>
        <w:numPr>
          <w:ilvl w:val="2"/>
          <w:numId w:val="7"/>
        </w:numPr>
        <w:spacing w:line="276" w:lineRule="auto"/>
      </w:pPr>
      <w:r>
        <w:t xml:space="preserve">The stack of corresponding tracks on multiple disks is a </w:t>
      </w:r>
      <w:r>
        <w:rPr>
          <w:u w:val="single"/>
        </w:rPr>
        <w:t>cylinder</w:t>
      </w:r>
    </w:p>
    <w:p w14:paraId="12710FEC" w14:textId="48B92CA6" w:rsidR="005E1BB3" w:rsidRPr="006D29DE" w:rsidRDefault="005E1BB3" w:rsidP="005E1BB3">
      <w:pPr>
        <w:pStyle w:val="ListParagraph"/>
        <w:numPr>
          <w:ilvl w:val="2"/>
          <w:numId w:val="7"/>
        </w:numPr>
        <w:spacing w:line="276" w:lineRule="auto"/>
      </w:pPr>
      <w:r>
        <w:t xml:space="preserve">Data on each track is preceded by a </w:t>
      </w:r>
      <w:r>
        <w:rPr>
          <w:u w:val="single"/>
        </w:rPr>
        <w:t>sector header</w:t>
      </w:r>
      <w:r>
        <w:t xml:space="preserve"> – contains information about sector addresses on the track</w:t>
      </w:r>
      <w:bookmarkStart w:id="0" w:name="_GoBack"/>
      <w:bookmarkEnd w:id="0"/>
    </w:p>
    <w:sectPr w:rsidR="005E1BB3" w:rsidRPr="006D29DE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AB"/>
    <w:rsid w:val="00001FC0"/>
    <w:rsid w:val="000108B2"/>
    <w:rsid w:val="00045C27"/>
    <w:rsid w:val="0004787F"/>
    <w:rsid w:val="00070AF1"/>
    <w:rsid w:val="000711FC"/>
    <w:rsid w:val="000A60B1"/>
    <w:rsid w:val="000A7044"/>
    <w:rsid w:val="000B3B3C"/>
    <w:rsid w:val="000C4A5E"/>
    <w:rsid w:val="000C4D03"/>
    <w:rsid w:val="000E128B"/>
    <w:rsid w:val="000E5701"/>
    <w:rsid w:val="000F6E9B"/>
    <w:rsid w:val="000F7AD1"/>
    <w:rsid w:val="00117188"/>
    <w:rsid w:val="00141286"/>
    <w:rsid w:val="0015609C"/>
    <w:rsid w:val="00156EF5"/>
    <w:rsid w:val="00174411"/>
    <w:rsid w:val="00190B7A"/>
    <w:rsid w:val="001A794E"/>
    <w:rsid w:val="001B0B39"/>
    <w:rsid w:val="001B393C"/>
    <w:rsid w:val="001F2ACA"/>
    <w:rsid w:val="00234272"/>
    <w:rsid w:val="002411A1"/>
    <w:rsid w:val="0026117A"/>
    <w:rsid w:val="002631C4"/>
    <w:rsid w:val="00264175"/>
    <w:rsid w:val="00265272"/>
    <w:rsid w:val="002B2541"/>
    <w:rsid w:val="00311091"/>
    <w:rsid w:val="003279C3"/>
    <w:rsid w:val="00340508"/>
    <w:rsid w:val="00357963"/>
    <w:rsid w:val="00366945"/>
    <w:rsid w:val="00367FDC"/>
    <w:rsid w:val="00393E73"/>
    <w:rsid w:val="003946D2"/>
    <w:rsid w:val="0039660F"/>
    <w:rsid w:val="003A2AF0"/>
    <w:rsid w:val="003A5781"/>
    <w:rsid w:val="003D0133"/>
    <w:rsid w:val="003E586B"/>
    <w:rsid w:val="00415009"/>
    <w:rsid w:val="00416831"/>
    <w:rsid w:val="004307C6"/>
    <w:rsid w:val="004527B7"/>
    <w:rsid w:val="00457755"/>
    <w:rsid w:val="00466FA9"/>
    <w:rsid w:val="004853CC"/>
    <w:rsid w:val="004864D7"/>
    <w:rsid w:val="0049033E"/>
    <w:rsid w:val="0049128E"/>
    <w:rsid w:val="00494AD1"/>
    <w:rsid w:val="004F3B4C"/>
    <w:rsid w:val="004F6687"/>
    <w:rsid w:val="00545527"/>
    <w:rsid w:val="005617AA"/>
    <w:rsid w:val="00575ACF"/>
    <w:rsid w:val="00585A88"/>
    <w:rsid w:val="005A5F87"/>
    <w:rsid w:val="005E1BB3"/>
    <w:rsid w:val="00613D07"/>
    <w:rsid w:val="00624D7D"/>
    <w:rsid w:val="00630C53"/>
    <w:rsid w:val="0063610B"/>
    <w:rsid w:val="00650C4F"/>
    <w:rsid w:val="00664B71"/>
    <w:rsid w:val="00672869"/>
    <w:rsid w:val="00682DC5"/>
    <w:rsid w:val="00687C04"/>
    <w:rsid w:val="006908A4"/>
    <w:rsid w:val="006B6BDF"/>
    <w:rsid w:val="006D29DE"/>
    <w:rsid w:val="006E6946"/>
    <w:rsid w:val="00713B24"/>
    <w:rsid w:val="00734B94"/>
    <w:rsid w:val="0077191B"/>
    <w:rsid w:val="00780808"/>
    <w:rsid w:val="007A3856"/>
    <w:rsid w:val="007A7453"/>
    <w:rsid w:val="007C2BB5"/>
    <w:rsid w:val="007D0FAB"/>
    <w:rsid w:val="007D3B45"/>
    <w:rsid w:val="007E44C6"/>
    <w:rsid w:val="007F79D9"/>
    <w:rsid w:val="007F7D78"/>
    <w:rsid w:val="00814469"/>
    <w:rsid w:val="00845128"/>
    <w:rsid w:val="008477D4"/>
    <w:rsid w:val="008502E1"/>
    <w:rsid w:val="00853605"/>
    <w:rsid w:val="0087001D"/>
    <w:rsid w:val="00875D61"/>
    <w:rsid w:val="008F00F7"/>
    <w:rsid w:val="0090209D"/>
    <w:rsid w:val="009129E8"/>
    <w:rsid w:val="00920450"/>
    <w:rsid w:val="009354E6"/>
    <w:rsid w:val="009808D6"/>
    <w:rsid w:val="0098139E"/>
    <w:rsid w:val="009B1F69"/>
    <w:rsid w:val="009C5E8C"/>
    <w:rsid w:val="009D0AC4"/>
    <w:rsid w:val="009F3D8A"/>
    <w:rsid w:val="009F707B"/>
    <w:rsid w:val="00A2721F"/>
    <w:rsid w:val="00A30A31"/>
    <w:rsid w:val="00A32C1D"/>
    <w:rsid w:val="00A81F50"/>
    <w:rsid w:val="00AA01E1"/>
    <w:rsid w:val="00AB41B4"/>
    <w:rsid w:val="00AD7E2C"/>
    <w:rsid w:val="00B01648"/>
    <w:rsid w:val="00B816CD"/>
    <w:rsid w:val="00BA3FAF"/>
    <w:rsid w:val="00BB5D78"/>
    <w:rsid w:val="00BD7D85"/>
    <w:rsid w:val="00BE17B2"/>
    <w:rsid w:val="00BE4658"/>
    <w:rsid w:val="00C41E14"/>
    <w:rsid w:val="00C47C76"/>
    <w:rsid w:val="00C50657"/>
    <w:rsid w:val="00C61ED7"/>
    <w:rsid w:val="00C72EAB"/>
    <w:rsid w:val="00C80CA5"/>
    <w:rsid w:val="00CD2CB2"/>
    <w:rsid w:val="00CF3D58"/>
    <w:rsid w:val="00D11AC7"/>
    <w:rsid w:val="00D4309C"/>
    <w:rsid w:val="00D47CD2"/>
    <w:rsid w:val="00D545AC"/>
    <w:rsid w:val="00D8057A"/>
    <w:rsid w:val="00D83944"/>
    <w:rsid w:val="00DA0098"/>
    <w:rsid w:val="00DA1365"/>
    <w:rsid w:val="00DE5496"/>
    <w:rsid w:val="00DF451D"/>
    <w:rsid w:val="00E11BE2"/>
    <w:rsid w:val="00E12F8E"/>
    <w:rsid w:val="00E2141D"/>
    <w:rsid w:val="00E303F2"/>
    <w:rsid w:val="00E4029C"/>
    <w:rsid w:val="00E52CE6"/>
    <w:rsid w:val="00E66C6B"/>
    <w:rsid w:val="00E70EE0"/>
    <w:rsid w:val="00EC1EA7"/>
    <w:rsid w:val="00EE71BD"/>
    <w:rsid w:val="00EF01BB"/>
    <w:rsid w:val="00F24FF8"/>
    <w:rsid w:val="00F33418"/>
    <w:rsid w:val="00F737D9"/>
    <w:rsid w:val="00F81546"/>
    <w:rsid w:val="00FA02A6"/>
    <w:rsid w:val="00FA0EB3"/>
    <w:rsid w:val="00FA60D2"/>
    <w:rsid w:val="00FA7664"/>
    <w:rsid w:val="00FB1B64"/>
    <w:rsid w:val="00FB7A5C"/>
    <w:rsid w:val="00FE514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A7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141</TotalTime>
  <Pages>6</Pages>
  <Words>1631</Words>
  <Characters>9299</Characters>
  <Application>Microsoft Macintosh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132</cp:revision>
  <dcterms:created xsi:type="dcterms:W3CDTF">2015-12-12T02:28:00Z</dcterms:created>
  <dcterms:modified xsi:type="dcterms:W3CDTF">2015-12-12T22:51:00Z</dcterms:modified>
</cp:coreProperties>
</file>
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F9057" w14:textId="77777777" w:rsidR="00C47C76" w:rsidRDefault="00906CB0" w:rsidP="00B603AA">
      <w:pPr>
        <w:spacing w:line="276" w:lineRule="auto"/>
      </w:pPr>
      <w:r>
        <w:rPr>
          <w:b/>
          <w:u w:val="single"/>
        </w:rPr>
        <w:t>Number Systems</w:t>
      </w:r>
    </w:p>
    <w:p w14:paraId="458114D6" w14:textId="77777777" w:rsidR="00B603AA" w:rsidRDefault="00B603AA" w:rsidP="00B603AA">
      <w:pPr>
        <w:spacing w:line="276" w:lineRule="auto"/>
      </w:pPr>
    </w:p>
    <w:p w14:paraId="040932EB" w14:textId="44F5D124" w:rsidR="00937E19" w:rsidRDefault="00937E19" w:rsidP="00B603AA">
      <w:pPr>
        <w:pStyle w:val="ListParagraph"/>
        <w:numPr>
          <w:ilvl w:val="0"/>
          <w:numId w:val="7"/>
        </w:numPr>
        <w:spacing w:line="276" w:lineRule="auto"/>
      </w:pPr>
      <w:r>
        <w:t>Reading</w:t>
      </w:r>
      <w:r w:rsidR="00C61DB2">
        <w:t>s</w:t>
      </w:r>
      <w:r>
        <w:t>: 1.1 – 1.7</w:t>
      </w:r>
    </w:p>
    <w:p w14:paraId="6FF32301" w14:textId="77777777" w:rsidR="00E471EB" w:rsidRDefault="00E471EB" w:rsidP="00B60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Unsigned binary</w:t>
      </w:r>
      <w:r>
        <w:t xml:space="preserve"> – value = 0 </w:t>
      </w:r>
      <w:r>
        <w:sym w:font="Symbol" w:char="F0AE"/>
      </w:r>
      <w:r>
        <w:t xml:space="preserve"> 2</w:t>
      </w:r>
      <w:r>
        <w:rPr>
          <w:vertAlign w:val="superscript"/>
        </w:rPr>
        <w:t>n</w:t>
      </w:r>
      <w:r>
        <w:t xml:space="preserve"> – 1</w:t>
      </w:r>
    </w:p>
    <w:p w14:paraId="5D92E20F" w14:textId="77777777" w:rsidR="00E471EB" w:rsidRDefault="00E471EB" w:rsidP="00B60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Signed binary</w:t>
      </w:r>
    </w:p>
    <w:p w14:paraId="66F74DA9" w14:textId="77777777" w:rsidR="00E471EB" w:rsidRDefault="00E471EB" w:rsidP="00E471EB">
      <w:pPr>
        <w:pStyle w:val="ListParagraph"/>
        <w:numPr>
          <w:ilvl w:val="1"/>
          <w:numId w:val="7"/>
        </w:numPr>
        <w:spacing w:line="276" w:lineRule="auto"/>
      </w:pPr>
      <w:r>
        <w:t>Sign &amp; magnitude – leftmost bit is sign bit</w:t>
      </w:r>
    </w:p>
    <w:p w14:paraId="386B4208" w14:textId="77777777" w:rsidR="00E471EB" w:rsidRDefault="00E471EB" w:rsidP="00E471EB">
      <w:pPr>
        <w:pStyle w:val="ListParagraph"/>
        <w:numPr>
          <w:ilvl w:val="2"/>
          <w:numId w:val="7"/>
        </w:numPr>
        <w:spacing w:line="276" w:lineRule="auto"/>
      </w:pPr>
      <w:r>
        <w:t xml:space="preserve">E.g. -5 </w:t>
      </w:r>
      <w:r>
        <w:sym w:font="Symbol" w:char="F0AE"/>
      </w:r>
      <w:r>
        <w:t xml:space="preserve"> -(101) </w:t>
      </w:r>
      <w:r>
        <w:sym w:font="Symbol" w:char="F0AE"/>
      </w:r>
      <w:r>
        <w:t xml:space="preserve"> 1101</w:t>
      </w:r>
    </w:p>
    <w:p w14:paraId="05D10D7E" w14:textId="77777777" w:rsidR="00E471EB" w:rsidRDefault="00E471EB" w:rsidP="00E471EB">
      <w:pPr>
        <w:pStyle w:val="ListParagraph"/>
        <w:numPr>
          <w:ilvl w:val="1"/>
          <w:numId w:val="7"/>
        </w:numPr>
        <w:spacing w:line="276" w:lineRule="auto"/>
      </w:pPr>
      <w:r>
        <w:t>One’s complement – flip each bit</w:t>
      </w:r>
    </w:p>
    <w:p w14:paraId="3FFF536B" w14:textId="17898439" w:rsidR="00E471EB" w:rsidRDefault="00E471EB" w:rsidP="00E471EB">
      <w:pPr>
        <w:pStyle w:val="ListParagraph"/>
        <w:numPr>
          <w:ilvl w:val="2"/>
          <w:numId w:val="7"/>
        </w:numPr>
        <w:spacing w:line="276" w:lineRule="auto"/>
      </w:pPr>
      <w:r>
        <w:t xml:space="preserve">E.g. -5 </w:t>
      </w:r>
      <w:r>
        <w:sym w:font="Symbol" w:char="F0AE"/>
      </w:r>
      <w:r>
        <w:t xml:space="preserve"> -(0101) </w:t>
      </w:r>
      <w:r>
        <w:sym w:font="Symbol" w:char="F0AE"/>
      </w:r>
      <w:r>
        <w:t xml:space="preserve"> </w:t>
      </w:r>
      <w:r w:rsidR="000B6233">
        <w:t>1010</w:t>
      </w:r>
    </w:p>
    <w:p w14:paraId="41301600" w14:textId="77777777" w:rsidR="00E471EB" w:rsidRDefault="00E471EB" w:rsidP="00E471EB">
      <w:pPr>
        <w:pStyle w:val="ListParagraph"/>
        <w:numPr>
          <w:ilvl w:val="1"/>
          <w:numId w:val="7"/>
        </w:numPr>
        <w:spacing w:line="276" w:lineRule="auto"/>
      </w:pPr>
      <w:r>
        <w:t>Two’s complement – flip each bit then + 1</w:t>
      </w:r>
    </w:p>
    <w:p w14:paraId="6CC8C794" w14:textId="4CAA6618" w:rsidR="00E471EB" w:rsidRDefault="00E471EB" w:rsidP="00E471EB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 w:rsidR="000B6233">
        <w:t xml:space="preserve"> -5 </w:t>
      </w:r>
      <w:r w:rsidR="000B6233">
        <w:sym w:font="Symbol" w:char="F0AE"/>
      </w:r>
      <w:r w:rsidR="000B6233">
        <w:t xml:space="preserve"> -(0101) </w:t>
      </w:r>
      <w:r w:rsidR="000B6233">
        <w:sym w:font="Symbol" w:char="F0AE"/>
      </w:r>
      <w:r w:rsidR="000B6233">
        <w:t xml:space="preserve"> 1010 </w:t>
      </w:r>
      <w:r w:rsidR="000B6233">
        <w:sym w:font="Symbol" w:char="F0AE"/>
      </w:r>
      <w:r w:rsidR="000B6233">
        <w:t xml:space="preserve"> 1011</w:t>
      </w:r>
    </w:p>
    <w:p w14:paraId="6D9D60D7" w14:textId="3755C8BC" w:rsidR="00B603AA" w:rsidRDefault="00BB2521" w:rsidP="00B603AA">
      <w:pPr>
        <w:pStyle w:val="ListParagraph"/>
        <w:numPr>
          <w:ilvl w:val="0"/>
          <w:numId w:val="7"/>
        </w:numPr>
        <w:spacing w:line="276" w:lineRule="auto"/>
      </w:pPr>
      <w:r>
        <w:t>Most significant bit (MSB) always determines sign</w:t>
      </w:r>
    </w:p>
    <w:p w14:paraId="4998FD7C" w14:textId="77777777" w:rsidR="00906CB0" w:rsidRDefault="00906CB0" w:rsidP="00B603AA">
      <w:pPr>
        <w:pStyle w:val="ListParagraph"/>
        <w:numPr>
          <w:ilvl w:val="0"/>
          <w:numId w:val="7"/>
        </w:numPr>
        <w:spacing w:line="276" w:lineRule="auto"/>
      </w:pPr>
      <w:r>
        <w:t>For 2’s complement:</w:t>
      </w:r>
    </w:p>
    <w:p w14:paraId="0D414EC0" w14:textId="77777777" w:rsidR="00906CB0" w:rsidRDefault="00906CB0" w:rsidP="00906CB0">
      <w:pPr>
        <w:pStyle w:val="ListParagraph"/>
        <w:numPr>
          <w:ilvl w:val="1"/>
          <w:numId w:val="7"/>
        </w:numPr>
        <w:spacing w:line="276" w:lineRule="auto"/>
      </w:pPr>
      <w:r>
        <w:t>x + y = x + y (mod 2</w:t>
      </w:r>
      <w:r>
        <w:rPr>
          <w:vertAlign w:val="superscript"/>
        </w:rPr>
        <w:t>n</w:t>
      </w:r>
      <w:r>
        <w:t>)</w:t>
      </w:r>
    </w:p>
    <w:p w14:paraId="1D76C0EB" w14:textId="77777777" w:rsidR="00906CB0" w:rsidRDefault="00906CB0" w:rsidP="00906CB0">
      <w:pPr>
        <w:pStyle w:val="ListParagraph"/>
        <w:numPr>
          <w:ilvl w:val="1"/>
          <w:numId w:val="7"/>
        </w:numPr>
        <w:spacing w:line="276" w:lineRule="auto"/>
      </w:pPr>
      <w:r>
        <w:t>!x = 2</w:t>
      </w:r>
      <w:r>
        <w:rPr>
          <w:vertAlign w:val="superscript"/>
        </w:rPr>
        <w:t>n</w:t>
      </w:r>
      <w:r>
        <w:t xml:space="preserve"> – x (2’s complement of x)</w:t>
      </w:r>
    </w:p>
    <w:p w14:paraId="6FD3AE71" w14:textId="77777777" w:rsidR="00906CB0" w:rsidRDefault="00906CB0" w:rsidP="00906CB0">
      <w:pPr>
        <w:pStyle w:val="ListParagraph"/>
        <w:numPr>
          <w:ilvl w:val="1"/>
          <w:numId w:val="7"/>
        </w:numPr>
        <w:spacing w:line="276" w:lineRule="auto"/>
      </w:pPr>
      <w:r>
        <w:t>thus x – y = x + !y = x + 2</w:t>
      </w:r>
      <w:r>
        <w:rPr>
          <w:vertAlign w:val="superscript"/>
        </w:rPr>
        <w:t>n</w:t>
      </w:r>
      <w:r>
        <w:t xml:space="preserve"> – y (mod 2</w:t>
      </w:r>
      <w:r>
        <w:rPr>
          <w:vertAlign w:val="superscript"/>
        </w:rPr>
        <w:t>n</w:t>
      </w:r>
      <w:r>
        <w:t xml:space="preserve">) </w:t>
      </w:r>
      <w:r>
        <w:sym w:font="Symbol" w:char="F0BA"/>
      </w:r>
      <w:r>
        <w:t xml:space="preserve"> x – y</w:t>
      </w:r>
    </w:p>
    <w:p w14:paraId="3FE8821F" w14:textId="108F6777" w:rsidR="001D08F6" w:rsidRDefault="001D08F6" w:rsidP="001D08F6">
      <w:pPr>
        <w:pStyle w:val="ListParagraph"/>
        <w:numPr>
          <w:ilvl w:val="0"/>
          <w:numId w:val="7"/>
        </w:numPr>
        <w:spacing w:line="276" w:lineRule="auto"/>
      </w:pPr>
      <w:r w:rsidRPr="00BD1E38">
        <w:rPr>
          <w:b/>
        </w:rPr>
        <w:t>Signed addition</w:t>
      </w:r>
      <w:r>
        <w:t xml:space="preserve"> – add as normal, disregard carry-out</w:t>
      </w:r>
    </w:p>
    <w:p w14:paraId="6880EAA3" w14:textId="23E1A194" w:rsidR="001D08F6" w:rsidRDefault="001D08F6" w:rsidP="001D08F6">
      <w:pPr>
        <w:pStyle w:val="ListParagraph"/>
        <w:numPr>
          <w:ilvl w:val="0"/>
          <w:numId w:val="7"/>
        </w:numPr>
        <w:spacing w:line="276" w:lineRule="auto"/>
      </w:pPr>
      <w:r w:rsidRPr="00BD1E38">
        <w:rPr>
          <w:b/>
        </w:rPr>
        <w:t>Signed subtraction</w:t>
      </w:r>
      <w:r>
        <w:t xml:space="preserve"> – add the 2’s complement of subtrahend, disregard carry-out</w:t>
      </w:r>
    </w:p>
    <w:p w14:paraId="63A78B1E" w14:textId="34EDDA6F" w:rsidR="001D08F6" w:rsidRDefault="001D08F6" w:rsidP="001D08F6">
      <w:pPr>
        <w:pStyle w:val="ListParagraph"/>
        <w:numPr>
          <w:ilvl w:val="1"/>
          <w:numId w:val="7"/>
        </w:numPr>
        <w:spacing w:line="276" w:lineRule="auto"/>
      </w:pPr>
      <w:r>
        <w:t>E.g. M – N = M + !N</w:t>
      </w:r>
    </w:p>
    <w:p w14:paraId="58A1219B" w14:textId="1559639F" w:rsidR="002F2958" w:rsidRDefault="002F2958" w:rsidP="002F2958">
      <w:pPr>
        <w:pStyle w:val="ListParagraph"/>
        <w:numPr>
          <w:ilvl w:val="0"/>
          <w:numId w:val="7"/>
        </w:numPr>
        <w:spacing w:line="276" w:lineRule="auto"/>
      </w:pPr>
      <w:r w:rsidRPr="00BD1E38">
        <w:rPr>
          <w:b/>
        </w:rPr>
        <w:t>Overflow</w:t>
      </w:r>
      <w:r>
        <w:t xml:space="preserve"> – when adding/subtracting 2 numbers of the same sign and result is a different sign</w:t>
      </w:r>
    </w:p>
    <w:p w14:paraId="214F7CAB" w14:textId="46377495" w:rsidR="002F2958" w:rsidRDefault="002F2958" w:rsidP="002F2958">
      <w:pPr>
        <w:pStyle w:val="ListParagraph"/>
        <w:numPr>
          <w:ilvl w:val="1"/>
          <w:numId w:val="7"/>
        </w:numPr>
        <w:spacing w:line="276" w:lineRule="auto"/>
      </w:pPr>
      <w:r>
        <w:t xml:space="preserve">E.g.  0100 (4) – 1010 (-6) = 0100 + 0110 = 1010 (-6) </w:t>
      </w:r>
      <w:r>
        <w:sym w:font="Symbol" w:char="F0AC"/>
      </w:r>
      <w:r>
        <w:t xml:space="preserve"> overflow</w:t>
      </w:r>
    </w:p>
    <w:p w14:paraId="2384AC2D" w14:textId="44DB81E7" w:rsidR="00EB560B" w:rsidRDefault="00EB560B" w:rsidP="00EB560B">
      <w:pPr>
        <w:pStyle w:val="ListParagraph"/>
        <w:numPr>
          <w:ilvl w:val="0"/>
          <w:numId w:val="7"/>
        </w:numPr>
        <w:spacing w:line="276" w:lineRule="auto"/>
      </w:pPr>
      <w:r>
        <w:t>Sign extension</w:t>
      </w:r>
      <w:bookmarkStart w:id="0" w:name="_GoBack"/>
      <w:bookmarkEnd w:id="0"/>
    </w:p>
    <w:p w14:paraId="6628C35C" w14:textId="3E89BFF1" w:rsidR="00EB560B" w:rsidRDefault="00EB560B" w:rsidP="00EB560B">
      <w:pPr>
        <w:pStyle w:val="ListParagraph"/>
        <w:numPr>
          <w:ilvl w:val="1"/>
          <w:numId w:val="7"/>
        </w:numPr>
        <w:spacing w:line="276" w:lineRule="auto"/>
      </w:pPr>
      <w:r>
        <w:t xml:space="preserve">4 </w:t>
      </w:r>
      <w:r>
        <w:sym w:font="Symbol" w:char="F0AE"/>
      </w:r>
      <w:r>
        <w:t xml:space="preserve"> 0100 </w:t>
      </w:r>
      <w:r>
        <w:sym w:font="Symbol" w:char="F0AE"/>
      </w:r>
      <w:r>
        <w:t xml:space="preserve"> 0000 0100</w:t>
      </w:r>
    </w:p>
    <w:p w14:paraId="459547F5" w14:textId="30DD7604" w:rsidR="00EB560B" w:rsidRPr="00B603AA" w:rsidRDefault="00EB560B" w:rsidP="00EB560B">
      <w:pPr>
        <w:pStyle w:val="ListParagraph"/>
        <w:numPr>
          <w:ilvl w:val="1"/>
          <w:numId w:val="7"/>
        </w:numPr>
        <w:spacing w:line="276" w:lineRule="auto"/>
      </w:pPr>
      <w:r>
        <w:t xml:space="preserve">-6 </w:t>
      </w:r>
      <w:r>
        <w:sym w:font="Symbol" w:char="F0AE"/>
      </w:r>
      <w:r>
        <w:t xml:space="preserve"> 1010 </w:t>
      </w:r>
      <w:r>
        <w:sym w:font="Symbol" w:char="F0AE"/>
      </w:r>
      <w:r>
        <w:t xml:space="preserve"> 1111 1010</w:t>
      </w:r>
    </w:p>
    <w:sectPr w:rsidR="00EB560B" w:rsidRPr="00B603AA" w:rsidSect="00875D6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063BDF"/>
    <w:multiLevelType w:val="hybridMultilevel"/>
    <w:tmpl w:val="420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5774F4"/>
    <w:multiLevelType w:val="multilevel"/>
    <w:tmpl w:val="42004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967471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B0"/>
    <w:rsid w:val="000B6233"/>
    <w:rsid w:val="000C4A5E"/>
    <w:rsid w:val="001B0B39"/>
    <w:rsid w:val="001D08F6"/>
    <w:rsid w:val="002F2958"/>
    <w:rsid w:val="006E5806"/>
    <w:rsid w:val="007D0FAB"/>
    <w:rsid w:val="00875D61"/>
    <w:rsid w:val="00906CB0"/>
    <w:rsid w:val="00937E19"/>
    <w:rsid w:val="00B603AA"/>
    <w:rsid w:val="00BB2521"/>
    <w:rsid w:val="00BD1E38"/>
    <w:rsid w:val="00C47C76"/>
    <w:rsid w:val="00C61DB2"/>
    <w:rsid w:val="00CB27BA"/>
    <w:rsid w:val="00D83944"/>
    <w:rsid w:val="00E471EB"/>
    <w:rsid w:val="00E85E88"/>
    <w:rsid w:val="00EB560B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2C1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Bullet%20Form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Bullet Form Note.dotx</Template>
  <TotalTime>14</TotalTime>
  <Pages>1</Pages>
  <Words>124</Words>
  <Characters>708</Characters>
  <Application>Microsoft Macintosh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11</cp:revision>
  <dcterms:created xsi:type="dcterms:W3CDTF">2015-09-17T12:41:00Z</dcterms:created>
  <dcterms:modified xsi:type="dcterms:W3CDTF">2015-09-17T19:59:00Z</dcterms:modified>
</cp:coreProperties>
</file>
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818DC" w14:textId="77777777" w:rsidR="00C47C76" w:rsidRDefault="00332E85" w:rsidP="007C2BB5">
      <w:pPr>
        <w:spacing w:line="276" w:lineRule="auto"/>
      </w:pPr>
      <w:r>
        <w:rPr>
          <w:b/>
          <w:u w:val="single"/>
        </w:rPr>
        <w:t>Pipelining</w:t>
      </w:r>
    </w:p>
    <w:p w14:paraId="1BAE886A" w14:textId="77777777" w:rsidR="007C2BB5" w:rsidRDefault="007C2BB5" w:rsidP="007C2BB5">
      <w:pPr>
        <w:spacing w:line="276" w:lineRule="auto"/>
      </w:pPr>
    </w:p>
    <w:p w14:paraId="11B411D8" w14:textId="77777777" w:rsidR="007C2BB5" w:rsidRDefault="004C543D" w:rsidP="007C2BB5">
      <w:pPr>
        <w:pStyle w:val="ListParagraph"/>
        <w:numPr>
          <w:ilvl w:val="0"/>
          <w:numId w:val="7"/>
        </w:numPr>
        <w:spacing w:line="276" w:lineRule="auto"/>
      </w:pPr>
      <w:r>
        <w:t>Pipelining is an architectural technique for improving speed of programs</w:t>
      </w:r>
    </w:p>
    <w:p w14:paraId="441D3BF3" w14:textId="0FD2C119" w:rsidR="004C543D" w:rsidRDefault="004C543D" w:rsidP="004C543D">
      <w:pPr>
        <w:pStyle w:val="ListParagraph"/>
        <w:numPr>
          <w:ilvl w:val="1"/>
          <w:numId w:val="7"/>
        </w:numPr>
        <w:spacing w:line="276" w:lineRule="auto"/>
      </w:pPr>
      <w:r>
        <w:t xml:space="preserve">With 5-stage datapath, instructions are executed </w:t>
      </w:r>
      <w:r w:rsidRPr="004D7754">
        <w:rPr>
          <w:u w:val="single"/>
        </w:rPr>
        <w:t>one at a time</w:t>
      </w:r>
      <w:r>
        <w:t xml:space="preserve"> with </w:t>
      </w:r>
      <w:r w:rsidRPr="004D7754">
        <w:rPr>
          <w:u w:val="single"/>
        </w:rPr>
        <w:t>one stage active</w:t>
      </w:r>
      <w:r>
        <w:t xml:space="preserve"> in any </w:t>
      </w:r>
      <w:r w:rsidR="004D7754">
        <w:t xml:space="preserve">clock </w:t>
      </w:r>
      <w:r>
        <w:t>cycle</w:t>
      </w:r>
    </w:p>
    <w:p w14:paraId="3091A0C3" w14:textId="05EC6E4F" w:rsidR="004C543D" w:rsidRDefault="004C543D" w:rsidP="004C543D">
      <w:pPr>
        <w:pStyle w:val="ListParagraph"/>
        <w:numPr>
          <w:ilvl w:val="1"/>
          <w:numId w:val="7"/>
        </w:numPr>
        <w:spacing w:line="276" w:lineRule="auto"/>
      </w:pPr>
      <w:r>
        <w:t xml:space="preserve">Pipelining allow </w:t>
      </w:r>
      <w:r w:rsidRPr="004D7754">
        <w:rPr>
          <w:u w:val="single"/>
        </w:rPr>
        <w:t xml:space="preserve">multiple stages for different </w:t>
      </w:r>
      <w:r w:rsidR="004D7754" w:rsidRPr="004D7754">
        <w:rPr>
          <w:u w:val="single"/>
        </w:rPr>
        <w:t>instructions</w:t>
      </w:r>
      <w:r w:rsidRPr="004D7754">
        <w:rPr>
          <w:u w:val="single"/>
        </w:rPr>
        <w:t xml:space="preserve"> to be simultaneously active</w:t>
      </w:r>
    </w:p>
    <w:p w14:paraId="5A507875" w14:textId="0274BF4E" w:rsidR="004D7754" w:rsidRDefault="004D7754" w:rsidP="004D7754">
      <w:pPr>
        <w:pStyle w:val="ListParagraph"/>
        <w:numPr>
          <w:ilvl w:val="0"/>
          <w:numId w:val="7"/>
        </w:numPr>
        <w:spacing w:line="276" w:lineRule="auto"/>
      </w:pPr>
      <w:r>
        <w:t>Pipeline organization</w:t>
      </w:r>
    </w:p>
    <w:p w14:paraId="6908676D" w14:textId="662C050A" w:rsidR="004D7754" w:rsidRDefault="004D7754" w:rsidP="004D7754">
      <w:pPr>
        <w:pStyle w:val="ListParagraph"/>
        <w:numPr>
          <w:ilvl w:val="1"/>
          <w:numId w:val="7"/>
        </w:numPr>
        <w:spacing w:line="276" w:lineRule="auto"/>
      </w:pPr>
      <w:r>
        <w:t>A new instruction enters the pipeline every cycle</w:t>
      </w:r>
    </w:p>
    <w:p w14:paraId="2346976D" w14:textId="0A18AA65" w:rsidR="004D7754" w:rsidRDefault="004D7754" w:rsidP="004D7754">
      <w:pPr>
        <w:pStyle w:val="ListParagraph"/>
        <w:numPr>
          <w:ilvl w:val="1"/>
          <w:numId w:val="7"/>
        </w:numPr>
        <w:spacing w:line="276" w:lineRule="auto"/>
      </w:pPr>
      <w:r>
        <w:t>Information about each instruction is carried through the pipeline as the instructions flow through the stages</w:t>
      </w:r>
    </w:p>
    <w:p w14:paraId="11B20A98" w14:textId="4718CC29" w:rsidR="004D7754" w:rsidRDefault="004D7754" w:rsidP="004D7754">
      <w:pPr>
        <w:pStyle w:val="ListParagraph"/>
        <w:numPr>
          <w:ilvl w:val="2"/>
          <w:numId w:val="7"/>
        </w:numPr>
        <w:spacing w:line="276" w:lineRule="auto"/>
      </w:pPr>
      <w:r>
        <w:t xml:space="preserve">Stored in </w:t>
      </w:r>
      <w:proofErr w:type="spellStart"/>
      <w:r>
        <w:rPr>
          <w:u w:val="single"/>
        </w:rPr>
        <w:t>interstage</w:t>
      </w:r>
      <w:proofErr w:type="spellEnd"/>
      <w:r>
        <w:rPr>
          <w:u w:val="single"/>
        </w:rPr>
        <w:t xml:space="preserve"> buffers</w:t>
      </w:r>
      <w:r>
        <w:t xml:space="preserve"> – i.e. the </w:t>
      </w:r>
      <w:proofErr w:type="spellStart"/>
      <w:r>
        <w:t>interstage</w:t>
      </w:r>
      <w:proofErr w:type="spellEnd"/>
      <w:r>
        <w:t xml:space="preserve"> registers + more</w:t>
      </w:r>
    </w:p>
    <w:p w14:paraId="74CEBF17" w14:textId="05E48F39" w:rsidR="00580D39" w:rsidRDefault="00853A52" w:rsidP="00853A52">
      <w:pPr>
        <w:pStyle w:val="ListParagraph"/>
        <w:numPr>
          <w:ilvl w:val="2"/>
          <w:numId w:val="7"/>
        </w:numPr>
        <w:spacing w:line="276" w:lineRule="auto"/>
      </w:pPr>
      <w:r>
        <w:t>B1 – feeds instruction fetched from fetch stage to decode stage</w:t>
      </w:r>
    </w:p>
    <w:p w14:paraId="5BA038F0" w14:textId="2E335345" w:rsidR="00853A52" w:rsidRDefault="00853A52" w:rsidP="00853A52">
      <w:pPr>
        <w:pStyle w:val="ListParagraph"/>
        <w:numPr>
          <w:ilvl w:val="2"/>
          <w:numId w:val="7"/>
        </w:numPr>
        <w:spacing w:line="276" w:lineRule="auto"/>
      </w:pPr>
      <w:r>
        <w:t>B2 – feeds execute stage; holds:</w:t>
      </w:r>
    </w:p>
    <w:p w14:paraId="1B307E06" w14:textId="1D136B21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2 operands from register file</w:t>
      </w:r>
    </w:p>
    <w:p w14:paraId="0D01969A" w14:textId="61F3B656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Immediate value</w:t>
      </w:r>
    </w:p>
    <w:p w14:paraId="22423B90" w14:textId="10234661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Incremented PC</w:t>
      </w:r>
      <w:r w:rsidR="00285156">
        <w:t xml:space="preserve"> (as return address)</w:t>
      </w:r>
    </w:p>
    <w:p w14:paraId="4BADBA75" w14:textId="57467953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Control signals settings</w:t>
      </w:r>
    </w:p>
    <w:p w14:paraId="443F9BBD" w14:textId="4D762EF2" w:rsidR="00853A52" w:rsidRDefault="00853A52" w:rsidP="00853A52">
      <w:pPr>
        <w:pStyle w:val="ListParagraph"/>
        <w:numPr>
          <w:ilvl w:val="2"/>
          <w:numId w:val="7"/>
        </w:numPr>
        <w:spacing w:line="276" w:lineRule="auto"/>
      </w:pPr>
      <w:r>
        <w:t>B3 – feeds memory stage; holds:</w:t>
      </w:r>
    </w:p>
    <w:p w14:paraId="72F57429" w14:textId="64808579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Result from ALU</w:t>
      </w:r>
    </w:p>
    <w:p w14:paraId="21F1F753" w14:textId="0C23EE22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Data to be written to memory</w:t>
      </w:r>
    </w:p>
    <w:p w14:paraId="03440BAC" w14:textId="497D9BDE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Incremented PC (from B2)</w:t>
      </w:r>
    </w:p>
    <w:p w14:paraId="72D16564" w14:textId="29ADE783" w:rsidR="00853A52" w:rsidRDefault="00853A52" w:rsidP="00853A52">
      <w:pPr>
        <w:pStyle w:val="ListParagraph"/>
        <w:numPr>
          <w:ilvl w:val="2"/>
          <w:numId w:val="7"/>
        </w:numPr>
        <w:spacing w:line="276" w:lineRule="auto"/>
      </w:pPr>
      <w:r>
        <w:t>B4 – feeds writeback stage; holds:</w:t>
      </w:r>
    </w:p>
    <w:p w14:paraId="572DF4AD" w14:textId="1530681B" w:rsidR="00853A52" w:rsidRDefault="00853A52" w:rsidP="00853A52">
      <w:pPr>
        <w:pStyle w:val="ListParagraph"/>
        <w:numPr>
          <w:ilvl w:val="3"/>
          <w:numId w:val="7"/>
        </w:numPr>
        <w:spacing w:line="276" w:lineRule="auto"/>
      </w:pPr>
      <w:r>
        <w:t>Value to be written to reg file</w:t>
      </w:r>
    </w:p>
    <w:p w14:paraId="43BF190A" w14:textId="44E0EF55" w:rsidR="00853A52" w:rsidRDefault="00853A52" w:rsidP="00853A52">
      <w:pPr>
        <w:pStyle w:val="ListParagraph"/>
        <w:numPr>
          <w:ilvl w:val="4"/>
          <w:numId w:val="7"/>
        </w:numPr>
        <w:spacing w:line="276" w:lineRule="auto"/>
      </w:pPr>
      <w:r>
        <w:t xml:space="preserve">Can be result from ALU, result from </w:t>
      </w:r>
      <w:r w:rsidR="00285156">
        <w:t>memory stage, or incremented PC</w:t>
      </w:r>
    </w:p>
    <w:p w14:paraId="18DCE252" w14:textId="0CB0BA45" w:rsidR="001C371E" w:rsidRDefault="001C371E" w:rsidP="000A20BD">
      <w:pPr>
        <w:pStyle w:val="ListParagraph"/>
        <w:numPr>
          <w:ilvl w:val="0"/>
          <w:numId w:val="7"/>
        </w:numPr>
        <w:spacing w:line="276" w:lineRule="auto"/>
      </w:pPr>
      <w:r>
        <w:t>Hazard – any condition that requires the stalling of pipeline</w:t>
      </w:r>
    </w:p>
    <w:p w14:paraId="72E69DE3" w14:textId="0335C49B" w:rsidR="001C371E" w:rsidRDefault="001C371E" w:rsidP="000A20BD">
      <w:pPr>
        <w:pStyle w:val="ListParagraph"/>
        <w:numPr>
          <w:ilvl w:val="1"/>
          <w:numId w:val="7"/>
        </w:numPr>
        <w:spacing w:line="276" w:lineRule="auto"/>
      </w:pPr>
      <w:r>
        <w:t>E.g. consider the instructions:</w:t>
      </w:r>
    </w:p>
    <w:p w14:paraId="0DC52DD3" w14:textId="75814E05" w:rsidR="001C371E" w:rsidRDefault="001C371E" w:rsidP="00251B8F">
      <w:pPr>
        <w:pStyle w:val="ListParagraph"/>
        <w:spacing w:line="276" w:lineRule="auto"/>
        <w:ind w:left="1800"/>
      </w:pPr>
      <w:r>
        <w:t xml:space="preserve">ADD </w:t>
      </w:r>
      <w:r w:rsidR="00E4001C">
        <w:tab/>
      </w:r>
      <w:r>
        <w:t>R2, R3, #100</w:t>
      </w:r>
    </w:p>
    <w:p w14:paraId="3D03A835" w14:textId="7C9AFAF7" w:rsidR="001C371E" w:rsidRDefault="001C371E" w:rsidP="00251B8F">
      <w:pPr>
        <w:pStyle w:val="ListParagraph"/>
        <w:spacing w:line="276" w:lineRule="auto"/>
        <w:ind w:left="1800"/>
      </w:pPr>
      <w:r>
        <w:t xml:space="preserve">SUB </w:t>
      </w:r>
      <w:r w:rsidR="00E4001C">
        <w:tab/>
      </w:r>
      <w:r>
        <w:t>R9, R2, #30</w:t>
      </w:r>
    </w:p>
    <w:p w14:paraId="4F504896" w14:textId="1EF4EEFC" w:rsidR="001C371E" w:rsidRDefault="001C371E" w:rsidP="000A20BD">
      <w:pPr>
        <w:pStyle w:val="ListParagraph"/>
        <w:numPr>
          <w:ilvl w:val="2"/>
          <w:numId w:val="7"/>
        </w:numPr>
        <w:spacing w:line="276" w:lineRule="auto"/>
      </w:pPr>
      <w:r>
        <w:t>R2 is written to in stage 5 of I</w:t>
      </w:r>
      <w:r w:rsidR="0019410A">
        <w:rPr>
          <w:vertAlign w:val="subscript"/>
        </w:rPr>
        <w:t>1</w:t>
      </w:r>
      <w:r>
        <w:t xml:space="preserve"> (cycle 5)</w:t>
      </w:r>
    </w:p>
    <w:p w14:paraId="5490F2F2" w14:textId="5A737E27" w:rsidR="001C371E" w:rsidRDefault="001C371E" w:rsidP="000A20BD">
      <w:pPr>
        <w:pStyle w:val="ListParagraph"/>
        <w:numPr>
          <w:ilvl w:val="2"/>
          <w:numId w:val="7"/>
        </w:numPr>
        <w:spacing w:line="276" w:lineRule="auto"/>
      </w:pPr>
      <w:r>
        <w:t>R2 is read from in stage 2 of I</w:t>
      </w:r>
      <w:r w:rsidR="0019410A">
        <w:rPr>
          <w:vertAlign w:val="subscript"/>
        </w:rPr>
        <w:t>2</w:t>
      </w:r>
      <w:r>
        <w:t xml:space="preserve"> (cycle 3)</w:t>
      </w:r>
    </w:p>
    <w:p w14:paraId="04EF186C" w14:textId="12C7F5CB" w:rsidR="001C371E" w:rsidRDefault="001C371E" w:rsidP="000A20BD">
      <w:pPr>
        <w:pStyle w:val="ListParagraph"/>
        <w:numPr>
          <w:ilvl w:val="1"/>
          <w:numId w:val="7"/>
        </w:numPr>
        <w:spacing w:line="276" w:lineRule="auto"/>
      </w:pPr>
      <w:r>
        <w:t xml:space="preserve">There is a </w:t>
      </w:r>
      <w:r>
        <w:rPr>
          <w:u w:val="single"/>
        </w:rPr>
        <w:t>data dependency</w:t>
      </w:r>
      <w:r>
        <w:t xml:space="preserve"> between these instructions – a </w:t>
      </w:r>
      <w:r>
        <w:rPr>
          <w:u w:val="single"/>
        </w:rPr>
        <w:t>data hazard</w:t>
      </w:r>
      <w:r>
        <w:t xml:space="preserve"> is caused</w:t>
      </w:r>
    </w:p>
    <w:p w14:paraId="20CDD097" w14:textId="17E7F012" w:rsidR="001C371E" w:rsidRDefault="001C371E" w:rsidP="000A20BD">
      <w:pPr>
        <w:pStyle w:val="ListParagraph"/>
        <w:numPr>
          <w:ilvl w:val="2"/>
          <w:numId w:val="7"/>
        </w:numPr>
        <w:spacing w:line="276" w:lineRule="auto"/>
      </w:pPr>
      <w:r>
        <w:t xml:space="preserve">In particular, this is a </w:t>
      </w:r>
      <w:r w:rsidRPr="001C371E">
        <w:rPr>
          <w:u w:val="single"/>
        </w:rPr>
        <w:t>read-after-write (RAW) hazard</w:t>
      </w:r>
    </w:p>
    <w:p w14:paraId="37F1A8E6" w14:textId="28BF64F4" w:rsidR="001C371E" w:rsidRDefault="001C371E" w:rsidP="000A20BD">
      <w:pPr>
        <w:pStyle w:val="ListParagraph"/>
        <w:numPr>
          <w:ilvl w:val="1"/>
          <w:numId w:val="7"/>
        </w:numPr>
        <w:spacing w:line="276" w:lineRule="auto"/>
      </w:pPr>
      <w:r>
        <w:t>Pipeline must be stalled so that R2 is read in cycle 6</w:t>
      </w:r>
    </w:p>
    <w:p w14:paraId="57A2450B" w14:textId="26A71D6A" w:rsidR="0019410A" w:rsidRDefault="0019410A" w:rsidP="0019410A">
      <w:pPr>
        <w:pStyle w:val="ListParagraph"/>
        <w:numPr>
          <w:ilvl w:val="2"/>
          <w:numId w:val="7"/>
        </w:numPr>
        <w:spacing w:line="276" w:lineRule="auto"/>
      </w:pPr>
      <w:r>
        <w:t xml:space="preserve">Control circuitry compares source operands of I1 (stored in B2) and </w:t>
      </w:r>
      <w:proofErr w:type="spellStart"/>
      <w:r>
        <w:t>dest</w:t>
      </w:r>
      <w:proofErr w:type="spellEnd"/>
      <w:r>
        <w:t xml:space="preserve"> operand of I2 (stored in B1) when I2 is decoded in cycle 3</w:t>
      </w:r>
    </w:p>
    <w:p w14:paraId="06364584" w14:textId="229EBF64" w:rsidR="0019410A" w:rsidRDefault="0019410A" w:rsidP="0019410A">
      <w:pPr>
        <w:pStyle w:val="ListParagraph"/>
        <w:numPr>
          <w:ilvl w:val="2"/>
          <w:numId w:val="7"/>
        </w:numPr>
        <w:spacing w:line="276" w:lineRule="auto"/>
      </w:pPr>
      <w:r>
        <w:t xml:space="preserve">Recognizes data dependency, </w:t>
      </w:r>
      <w:r w:rsidR="008F0321">
        <w:t>stalls I2 by inserting NOPs (</w:t>
      </w:r>
      <w:r w:rsidR="007A6D44">
        <w:t>no-operation – one clock cycle of idle time; a.k.a. a bubble)</w:t>
      </w:r>
    </w:p>
    <w:p w14:paraId="66AE578C" w14:textId="502CD2B4" w:rsidR="00AE1A20" w:rsidRDefault="007A6D44" w:rsidP="00257744">
      <w:pPr>
        <w:pStyle w:val="ListParagraph"/>
        <w:numPr>
          <w:ilvl w:val="2"/>
          <w:numId w:val="7"/>
        </w:numPr>
        <w:spacing w:line="276" w:lineRule="auto"/>
      </w:pPr>
      <w:r>
        <w:t xml:space="preserve">I2 is held in B1 while I1 is carried through </w:t>
      </w:r>
      <w:r w:rsidR="00E10FD5">
        <w:t>the pipeline</w:t>
      </w:r>
    </w:p>
    <w:p w14:paraId="5A26015B" w14:textId="546BB099" w:rsidR="00C54B5B" w:rsidRPr="00E74808" w:rsidRDefault="00C54B5B" w:rsidP="00C54B5B">
      <w:pPr>
        <w:pStyle w:val="ListParagraph"/>
        <w:spacing w:line="276" w:lineRule="auto"/>
        <w:ind w:left="1800"/>
      </w:pPr>
      <w:r w:rsidRPr="00E74808">
        <w:t>Clock</w:t>
      </w:r>
      <w:r w:rsidRPr="00E74808">
        <w:tab/>
        <w:t xml:space="preserve">1 </w:t>
      </w:r>
      <w:r w:rsidRPr="00E74808">
        <w:tab/>
        <w:t>2</w:t>
      </w:r>
      <w:r w:rsidRPr="00E74808">
        <w:tab/>
        <w:t>3</w:t>
      </w:r>
      <w:r w:rsidRPr="00E74808">
        <w:tab/>
        <w:t>4</w:t>
      </w:r>
      <w:r w:rsidRPr="00E74808">
        <w:tab/>
        <w:t>5</w:t>
      </w:r>
      <w:r w:rsidRPr="00E74808">
        <w:tab/>
        <w:t>6</w:t>
      </w:r>
      <w:r w:rsidR="00B5528B">
        <w:tab/>
        <w:t>7</w:t>
      </w:r>
      <w:r w:rsidR="00B5528B">
        <w:tab/>
        <w:t>8</w:t>
      </w:r>
    </w:p>
    <w:p w14:paraId="7F0EE416" w14:textId="77777777" w:rsidR="00C54B5B" w:rsidRDefault="00C54B5B" w:rsidP="00C54B5B">
      <w:pPr>
        <w:pStyle w:val="ListParagraph"/>
        <w:spacing w:line="276" w:lineRule="auto"/>
        <w:ind w:left="1800"/>
      </w:pPr>
      <w:r>
        <w:t>I1</w:t>
      </w:r>
      <w:r>
        <w:tab/>
      </w:r>
      <w:r>
        <w:tab/>
        <w:t>F</w:t>
      </w:r>
      <w:r>
        <w:tab/>
        <w:t>D</w:t>
      </w:r>
      <w:r>
        <w:tab/>
        <w:t>C</w:t>
      </w:r>
      <w:r>
        <w:tab/>
        <w:t>M</w:t>
      </w:r>
      <w:r>
        <w:tab/>
      </w:r>
      <w:r w:rsidRPr="00F33979">
        <w:rPr>
          <w:u w:val="single"/>
        </w:rPr>
        <w:t>W</w:t>
      </w:r>
    </w:p>
    <w:p w14:paraId="48575A0A" w14:textId="4988DDAC" w:rsidR="00C54B5B" w:rsidRDefault="00C54B5B" w:rsidP="00C54B5B">
      <w:pPr>
        <w:pStyle w:val="ListParagraph"/>
        <w:spacing w:line="276" w:lineRule="auto"/>
        <w:ind w:left="1800"/>
      </w:pPr>
      <w:r>
        <w:t>I2</w:t>
      </w:r>
      <w:r>
        <w:tab/>
      </w:r>
      <w:r>
        <w:tab/>
      </w:r>
      <w:r>
        <w:tab/>
        <w:t>F</w:t>
      </w:r>
      <w:r>
        <w:tab/>
        <w:t>D</w:t>
      </w:r>
      <w:r>
        <w:tab/>
      </w:r>
      <w:r w:rsidR="00EC2EFB">
        <w:t>(stall</w:t>
      </w:r>
      <w:r w:rsidR="004E68B3">
        <w:t>)</w:t>
      </w:r>
      <w:r>
        <w:tab/>
      </w:r>
      <w:r>
        <w:tab/>
      </w:r>
      <w:r w:rsidRPr="00F33979">
        <w:rPr>
          <w:u w:val="single"/>
        </w:rPr>
        <w:t>C</w:t>
      </w:r>
      <w:r>
        <w:tab/>
        <w:t>M</w:t>
      </w:r>
      <w:r>
        <w:tab/>
        <w:t>W</w:t>
      </w:r>
    </w:p>
    <w:p w14:paraId="20C92DF3" w14:textId="4CEAFE47" w:rsidR="00E10FD5" w:rsidRDefault="005C1608" w:rsidP="00F5342B">
      <w:pPr>
        <w:pStyle w:val="ListParagraph"/>
        <w:numPr>
          <w:ilvl w:val="0"/>
          <w:numId w:val="7"/>
        </w:numPr>
        <w:spacing w:line="276" w:lineRule="auto"/>
      </w:pPr>
      <w:r w:rsidRPr="00740F18">
        <w:rPr>
          <w:u w:val="single"/>
        </w:rPr>
        <w:t>Operand forwarding</w:t>
      </w:r>
      <w:r>
        <w:t xml:space="preserve"> – dependencies can be handled w/o stalling the pipeline</w:t>
      </w:r>
    </w:p>
    <w:p w14:paraId="2F9BFF58" w14:textId="174A88BA" w:rsidR="005C1608" w:rsidRDefault="005C1608" w:rsidP="00F5342B">
      <w:pPr>
        <w:pStyle w:val="ListParagraph"/>
        <w:numPr>
          <w:ilvl w:val="1"/>
          <w:numId w:val="7"/>
        </w:numPr>
        <w:spacing w:line="276" w:lineRule="auto"/>
      </w:pPr>
      <w:r>
        <w:t xml:space="preserve">Although R2 is written to in cycle 5, the result </w:t>
      </w:r>
      <w:r w:rsidR="00E855BE">
        <w:t>of</w:t>
      </w:r>
      <w:r>
        <w:t xml:space="preserve"> I1 is available at the end of cycle 3</w:t>
      </w:r>
    </w:p>
    <w:p w14:paraId="1187DDED" w14:textId="216BC149" w:rsidR="00E855BE" w:rsidRDefault="00FA3D37" w:rsidP="00F5342B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This value can be passed to C stage (ALU) of I2</w:t>
      </w:r>
      <w:r w:rsidR="00BA0F99">
        <w:t xml:space="preserve"> in cycle 4</w:t>
      </w:r>
    </w:p>
    <w:p w14:paraId="31293A21" w14:textId="380B9706" w:rsidR="00740F18" w:rsidRDefault="00740F18" w:rsidP="00F5342B">
      <w:pPr>
        <w:pStyle w:val="ListParagraph"/>
        <w:numPr>
          <w:ilvl w:val="1"/>
          <w:numId w:val="7"/>
        </w:numPr>
        <w:spacing w:line="276" w:lineRule="auto"/>
      </w:pPr>
      <w:r>
        <w:t>Introduce MUX A before operand A input of ALU</w:t>
      </w:r>
    </w:p>
    <w:p w14:paraId="0EC50989" w14:textId="12A90D1E" w:rsidR="00740F18" w:rsidRDefault="00740F18" w:rsidP="00F5342B">
      <w:pPr>
        <w:pStyle w:val="ListParagraph"/>
        <w:numPr>
          <w:ilvl w:val="2"/>
          <w:numId w:val="7"/>
        </w:numPr>
        <w:spacing w:line="276" w:lineRule="auto"/>
      </w:pPr>
      <w:r>
        <w:t xml:space="preserve">Can select from RA or </w:t>
      </w:r>
      <w:r w:rsidR="004537CB">
        <w:t>forwarded value from RZ</w:t>
      </w:r>
    </w:p>
    <w:p w14:paraId="051DDB34" w14:textId="241C83D2" w:rsidR="00436426" w:rsidRPr="00E74808" w:rsidRDefault="00436426" w:rsidP="00F5342B">
      <w:pPr>
        <w:pStyle w:val="ListParagraph"/>
        <w:spacing w:line="276" w:lineRule="auto"/>
        <w:ind w:left="1440"/>
      </w:pPr>
      <w:r w:rsidRPr="00E74808">
        <w:t>Clock</w:t>
      </w:r>
      <w:r w:rsidRPr="00E74808">
        <w:tab/>
        <w:t xml:space="preserve">1 </w:t>
      </w:r>
      <w:r w:rsidRPr="00E74808">
        <w:tab/>
        <w:t>2</w:t>
      </w:r>
      <w:r w:rsidRPr="00E74808">
        <w:tab/>
        <w:t>3</w:t>
      </w:r>
      <w:r w:rsidRPr="00E74808">
        <w:tab/>
        <w:t>4</w:t>
      </w:r>
      <w:r w:rsidRPr="00E74808">
        <w:tab/>
        <w:t>5</w:t>
      </w:r>
      <w:r w:rsidRPr="00E74808">
        <w:tab/>
        <w:t>6</w:t>
      </w:r>
    </w:p>
    <w:p w14:paraId="656EFEE7" w14:textId="0716B055" w:rsidR="00436426" w:rsidRDefault="00251B8F" w:rsidP="00F5342B">
      <w:pPr>
        <w:pStyle w:val="ListParagraph"/>
        <w:spacing w:line="276" w:lineRule="auto"/>
        <w:ind w:left="1440"/>
      </w:pPr>
      <w:r>
        <w:t>I1</w:t>
      </w:r>
      <w:r>
        <w:tab/>
      </w:r>
      <w:r w:rsidR="00436426">
        <w:t>F</w:t>
      </w:r>
      <w:r w:rsidR="00436426">
        <w:tab/>
        <w:t>D</w:t>
      </w:r>
      <w:r w:rsidR="00436426">
        <w:tab/>
      </w:r>
      <w:r w:rsidR="00436426" w:rsidRPr="00436426">
        <w:rPr>
          <w:u w:val="single"/>
        </w:rPr>
        <w:t>C</w:t>
      </w:r>
      <w:r w:rsidR="00436426">
        <w:tab/>
        <w:t>M</w:t>
      </w:r>
      <w:r w:rsidR="00436426">
        <w:tab/>
      </w:r>
      <w:r w:rsidR="00436426" w:rsidRPr="00436426">
        <w:t>W</w:t>
      </w:r>
    </w:p>
    <w:p w14:paraId="6E35D9C7" w14:textId="5DB21275" w:rsidR="00436426" w:rsidRDefault="00251B8F" w:rsidP="00F5342B">
      <w:pPr>
        <w:pStyle w:val="ListParagraph"/>
        <w:spacing w:line="276" w:lineRule="auto"/>
        <w:ind w:left="1440"/>
      </w:pPr>
      <w:r>
        <w:t>I2</w:t>
      </w:r>
      <w:r>
        <w:tab/>
      </w:r>
      <w:r>
        <w:tab/>
      </w:r>
      <w:r w:rsidR="00436426">
        <w:t>F</w:t>
      </w:r>
      <w:r w:rsidR="00436426">
        <w:tab/>
        <w:t>D</w:t>
      </w:r>
      <w:r w:rsidR="00436426">
        <w:tab/>
      </w:r>
      <w:r w:rsidR="00436426" w:rsidRPr="00F33979">
        <w:rPr>
          <w:u w:val="single"/>
        </w:rPr>
        <w:t>C</w:t>
      </w:r>
      <w:r w:rsidR="00436426">
        <w:tab/>
        <w:t>M</w:t>
      </w:r>
      <w:r w:rsidR="00436426">
        <w:tab/>
        <w:t>W</w:t>
      </w:r>
    </w:p>
    <w:p w14:paraId="149E8942" w14:textId="1ACC3FDD" w:rsidR="00891494" w:rsidRDefault="00891494" w:rsidP="00F5342B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Memory stalls</w:t>
      </w:r>
      <w:r>
        <w:t xml:space="preserve"> – caused by delays in memory responses</w:t>
      </w:r>
    </w:p>
    <w:p w14:paraId="7907D642" w14:textId="60A31BFA" w:rsidR="004835E3" w:rsidRDefault="004835E3" w:rsidP="00F5342B">
      <w:pPr>
        <w:pStyle w:val="ListParagraph"/>
        <w:numPr>
          <w:ilvl w:val="1"/>
          <w:numId w:val="7"/>
        </w:numPr>
        <w:spacing w:line="276" w:lineRule="auto"/>
      </w:pPr>
      <w:r>
        <w:t xml:space="preserve">i.e. if cache miss, accessing main memory </w:t>
      </w:r>
      <w:r>
        <w:sym w:font="Symbol" w:char="F0DE"/>
      </w:r>
      <w:r>
        <w:t xml:space="preserve"> subsequent instructions are stalled</w:t>
      </w:r>
    </w:p>
    <w:p w14:paraId="71B9DE64" w14:textId="77777777" w:rsidR="00A60257" w:rsidRPr="00E74808" w:rsidRDefault="00A60257" w:rsidP="00F5342B">
      <w:pPr>
        <w:pStyle w:val="ListParagraph"/>
        <w:spacing w:line="276" w:lineRule="auto"/>
        <w:ind w:left="1440"/>
      </w:pPr>
      <w:r w:rsidRPr="00E74808">
        <w:t>Clock</w:t>
      </w:r>
      <w:r w:rsidRPr="00E74808">
        <w:tab/>
        <w:t xml:space="preserve">1 </w:t>
      </w:r>
      <w:r w:rsidRPr="00E74808">
        <w:tab/>
        <w:t>2</w:t>
      </w:r>
      <w:r w:rsidRPr="00E74808">
        <w:tab/>
        <w:t>3</w:t>
      </w:r>
      <w:r w:rsidRPr="00E74808">
        <w:tab/>
        <w:t>4</w:t>
      </w:r>
      <w:r w:rsidRPr="00E74808">
        <w:tab/>
        <w:t>5</w:t>
      </w:r>
      <w:r w:rsidRPr="00E74808">
        <w:tab/>
        <w:t>6</w:t>
      </w:r>
      <w:r>
        <w:tab/>
        <w:t>7</w:t>
      </w:r>
    </w:p>
    <w:p w14:paraId="02959A84" w14:textId="70C93B1C" w:rsidR="00A60257" w:rsidRDefault="00251B8F" w:rsidP="00F5342B">
      <w:pPr>
        <w:pStyle w:val="ListParagraph"/>
        <w:spacing w:line="276" w:lineRule="auto"/>
        <w:ind w:left="1440"/>
      </w:pPr>
      <w:r>
        <w:t>I1</w:t>
      </w:r>
      <w:r>
        <w:tab/>
      </w:r>
      <w:r w:rsidR="00A60257">
        <w:t>F</w:t>
      </w:r>
      <w:r w:rsidR="00A60257">
        <w:tab/>
        <w:t>D</w:t>
      </w:r>
      <w:r w:rsidR="00A60257">
        <w:tab/>
        <w:t>C</w:t>
      </w:r>
      <w:r w:rsidR="00A60257">
        <w:tab/>
      </w:r>
      <w:r w:rsidR="00A60257" w:rsidRPr="00104049">
        <w:rPr>
          <w:u w:val="single"/>
        </w:rPr>
        <w:t>M</w:t>
      </w:r>
      <w:r w:rsidR="00A60257">
        <w:tab/>
      </w:r>
      <w:r w:rsidR="00A60257">
        <w:tab/>
      </w:r>
      <w:r w:rsidR="00A60257">
        <w:tab/>
      </w:r>
      <w:r w:rsidR="00A60257" w:rsidRPr="00104049">
        <w:t>W</w:t>
      </w:r>
    </w:p>
    <w:p w14:paraId="40557AEB" w14:textId="1D583F76" w:rsidR="00A60257" w:rsidRDefault="00251B8F" w:rsidP="00F5342B">
      <w:pPr>
        <w:pStyle w:val="ListParagraph"/>
        <w:spacing w:line="276" w:lineRule="auto"/>
        <w:ind w:left="1440"/>
      </w:pPr>
      <w:r>
        <w:t>I2</w:t>
      </w:r>
      <w:r>
        <w:tab/>
      </w:r>
      <w:r>
        <w:tab/>
      </w:r>
      <w:r w:rsidR="00A60257">
        <w:t>F</w:t>
      </w:r>
      <w:r w:rsidR="00A60257">
        <w:tab/>
        <w:t>D</w:t>
      </w:r>
      <w:r w:rsidR="00A60257">
        <w:tab/>
      </w:r>
      <w:r w:rsidR="00A60257" w:rsidRPr="00A60257">
        <w:t>C</w:t>
      </w:r>
      <w:r w:rsidR="00A60257">
        <w:tab/>
      </w:r>
      <w:r w:rsidR="00A60257">
        <w:tab/>
      </w:r>
      <w:r w:rsidR="00A60257">
        <w:tab/>
        <w:t>M</w:t>
      </w:r>
      <w:r w:rsidR="00A60257">
        <w:tab/>
        <w:t>…</w:t>
      </w:r>
    </w:p>
    <w:p w14:paraId="53FE4540" w14:textId="2A340A5E" w:rsidR="00A60257" w:rsidRDefault="00251B8F" w:rsidP="00F5342B">
      <w:pPr>
        <w:pStyle w:val="ListParagraph"/>
        <w:spacing w:line="276" w:lineRule="auto"/>
        <w:ind w:left="1440"/>
      </w:pPr>
      <w:r>
        <w:t>I3</w:t>
      </w:r>
      <w:r>
        <w:tab/>
      </w:r>
      <w:r>
        <w:tab/>
      </w:r>
      <w:r>
        <w:tab/>
      </w:r>
      <w:r w:rsidR="00A60257">
        <w:t xml:space="preserve">F </w:t>
      </w:r>
      <w:r w:rsidR="00A60257">
        <w:tab/>
        <w:t>D</w:t>
      </w:r>
      <w:r w:rsidR="00A60257">
        <w:tab/>
      </w:r>
      <w:r w:rsidR="00A60257">
        <w:tab/>
      </w:r>
      <w:r w:rsidR="00A60257">
        <w:tab/>
        <w:t>C</w:t>
      </w:r>
      <w:r w:rsidR="00A60257">
        <w:tab/>
        <w:t>…</w:t>
      </w:r>
    </w:p>
    <w:p w14:paraId="757C7A41" w14:textId="3DC21C2A" w:rsidR="00EB28BF" w:rsidRDefault="00EB28BF" w:rsidP="00251B8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Load-use stalls</w:t>
      </w:r>
      <w:r>
        <w:t xml:space="preserve"> – RAW dependency even if cache hit</w:t>
      </w:r>
      <w:r w:rsidR="002A78F3">
        <w:t xml:space="preserve"> + operand forwarding</w:t>
      </w:r>
    </w:p>
    <w:p w14:paraId="6304EAAC" w14:textId="77777777" w:rsidR="00EB28BF" w:rsidRDefault="00EB28BF" w:rsidP="00251B8F">
      <w:pPr>
        <w:pStyle w:val="ListParagraph"/>
        <w:numPr>
          <w:ilvl w:val="1"/>
          <w:numId w:val="7"/>
        </w:numPr>
        <w:spacing w:line="276" w:lineRule="auto"/>
      </w:pPr>
      <w:r>
        <w:t>E.g. consider:</w:t>
      </w:r>
    </w:p>
    <w:p w14:paraId="5181F995" w14:textId="1F18E28E" w:rsidR="00EB28BF" w:rsidRDefault="00EB28BF" w:rsidP="00251B8F">
      <w:pPr>
        <w:pStyle w:val="ListParagraph"/>
        <w:spacing w:line="276" w:lineRule="auto"/>
        <w:ind w:left="1080"/>
      </w:pPr>
      <w:r>
        <w:t xml:space="preserve">LDR </w:t>
      </w:r>
      <w:r w:rsidR="007A17FC">
        <w:tab/>
        <w:t>R2, (R3)</w:t>
      </w:r>
      <w:r w:rsidR="007A17FC">
        <w:tab/>
      </w:r>
      <w:r w:rsidR="007A17FC">
        <w:tab/>
      </w:r>
      <w:r>
        <w:t>; result available in M stage (cycle 4)</w:t>
      </w:r>
    </w:p>
    <w:p w14:paraId="4F17566D" w14:textId="4C9FA428" w:rsidR="004835E3" w:rsidRDefault="00EB28BF" w:rsidP="00251B8F">
      <w:pPr>
        <w:pStyle w:val="ListParagraph"/>
        <w:spacing w:line="276" w:lineRule="auto"/>
        <w:ind w:left="1080"/>
      </w:pPr>
      <w:r>
        <w:t>SUB</w:t>
      </w:r>
      <w:r w:rsidR="007A17FC">
        <w:tab/>
      </w:r>
      <w:r>
        <w:t xml:space="preserve"> R9, R2, #30</w:t>
      </w:r>
      <w:r w:rsidR="00436B5F">
        <w:tab/>
      </w:r>
      <w:r w:rsidR="00436B5F">
        <w:tab/>
        <w:t>; R2 used in C stage (cycle 4</w:t>
      </w:r>
      <w:r w:rsidR="002A78F3">
        <w:t>)</w:t>
      </w:r>
    </w:p>
    <w:p w14:paraId="3B514EA5" w14:textId="3942F59F" w:rsidR="00EF76FB" w:rsidRDefault="00EF76FB" w:rsidP="00251B8F">
      <w:pPr>
        <w:pStyle w:val="ListParagraph"/>
        <w:numPr>
          <w:ilvl w:val="1"/>
          <w:numId w:val="7"/>
        </w:numPr>
        <w:spacing w:line="276" w:lineRule="auto"/>
      </w:pPr>
      <w:r>
        <w:t>I2 requires 1 cycle of stall</w:t>
      </w:r>
    </w:p>
    <w:p w14:paraId="31FEA891" w14:textId="356E63D0" w:rsidR="00104049" w:rsidRPr="00E74808" w:rsidRDefault="00104049" w:rsidP="00251B8F">
      <w:pPr>
        <w:pStyle w:val="ListParagraph"/>
        <w:spacing w:line="276" w:lineRule="auto"/>
        <w:ind w:left="1440"/>
      </w:pPr>
      <w:r w:rsidRPr="00E74808">
        <w:t>Clock</w:t>
      </w:r>
      <w:r w:rsidRPr="00E74808">
        <w:tab/>
        <w:t xml:space="preserve">1 </w:t>
      </w:r>
      <w:r w:rsidRPr="00E74808">
        <w:tab/>
        <w:t>2</w:t>
      </w:r>
      <w:r w:rsidRPr="00E74808">
        <w:tab/>
        <w:t>3</w:t>
      </w:r>
      <w:r w:rsidRPr="00E74808">
        <w:tab/>
        <w:t>4</w:t>
      </w:r>
      <w:r w:rsidRPr="00E74808">
        <w:tab/>
        <w:t>5</w:t>
      </w:r>
      <w:r w:rsidRPr="00E74808">
        <w:tab/>
        <w:t>6</w:t>
      </w:r>
      <w:r w:rsidR="005F28DD">
        <w:tab/>
        <w:t>7</w:t>
      </w:r>
    </w:p>
    <w:p w14:paraId="11958F8E" w14:textId="729A634B" w:rsidR="00104049" w:rsidRDefault="00251B8F" w:rsidP="00251B8F">
      <w:pPr>
        <w:pStyle w:val="ListParagraph"/>
        <w:spacing w:line="276" w:lineRule="auto"/>
        <w:ind w:left="1440"/>
      </w:pPr>
      <w:r>
        <w:t>I1</w:t>
      </w:r>
      <w:r>
        <w:tab/>
      </w:r>
      <w:r w:rsidR="00104049">
        <w:t>F</w:t>
      </w:r>
      <w:r w:rsidR="00104049">
        <w:tab/>
        <w:t>D</w:t>
      </w:r>
      <w:r w:rsidR="00104049">
        <w:tab/>
        <w:t>C</w:t>
      </w:r>
      <w:r w:rsidR="00104049">
        <w:tab/>
      </w:r>
      <w:r w:rsidR="00104049" w:rsidRPr="00104049">
        <w:rPr>
          <w:u w:val="single"/>
        </w:rPr>
        <w:t>M</w:t>
      </w:r>
      <w:r w:rsidR="00104049">
        <w:tab/>
      </w:r>
      <w:r w:rsidR="00104049" w:rsidRPr="00104049">
        <w:t>W</w:t>
      </w:r>
    </w:p>
    <w:p w14:paraId="6D04F52E" w14:textId="5DE4818F" w:rsidR="00104049" w:rsidRDefault="00251B8F" w:rsidP="00251B8F">
      <w:pPr>
        <w:pStyle w:val="ListParagraph"/>
        <w:spacing w:line="276" w:lineRule="auto"/>
        <w:ind w:left="1440"/>
      </w:pPr>
      <w:r>
        <w:t>I2</w:t>
      </w:r>
      <w:r>
        <w:tab/>
      </w:r>
      <w:r>
        <w:tab/>
      </w:r>
      <w:r w:rsidR="00104049">
        <w:t>F</w:t>
      </w:r>
      <w:r w:rsidR="00104049">
        <w:tab/>
        <w:t>D</w:t>
      </w:r>
      <w:r w:rsidR="00104049">
        <w:tab/>
      </w:r>
      <w:r w:rsidR="00104049">
        <w:tab/>
      </w:r>
      <w:r w:rsidR="00104049" w:rsidRPr="00F33979">
        <w:rPr>
          <w:u w:val="single"/>
        </w:rPr>
        <w:t>C</w:t>
      </w:r>
      <w:r w:rsidR="00104049">
        <w:tab/>
        <w:t>M</w:t>
      </w:r>
      <w:r w:rsidR="00104049">
        <w:tab/>
        <w:t>W</w:t>
      </w:r>
    </w:p>
    <w:p w14:paraId="610A8E60" w14:textId="6E82BA65" w:rsidR="00104049" w:rsidRDefault="004531F8" w:rsidP="00251B8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Unconditional branch delays</w:t>
      </w:r>
    </w:p>
    <w:p w14:paraId="2835B6B2" w14:textId="77E7D7FB" w:rsidR="004531F8" w:rsidRDefault="004531F8" w:rsidP="00251B8F">
      <w:pPr>
        <w:pStyle w:val="ListParagraph"/>
        <w:numPr>
          <w:ilvl w:val="1"/>
          <w:numId w:val="7"/>
        </w:numPr>
        <w:spacing w:line="276" w:lineRule="auto"/>
      </w:pPr>
      <w:r>
        <w:t>Branch instructions alter sequential execution – can’t always just fetch I2 while I1 is being decoded</w:t>
      </w:r>
    </w:p>
    <w:p w14:paraId="3435CEE0" w14:textId="58CF503D" w:rsidR="00DE26D3" w:rsidRDefault="004E4631" w:rsidP="00251B8F">
      <w:pPr>
        <w:pStyle w:val="ListParagraph"/>
        <w:numPr>
          <w:ilvl w:val="1"/>
          <w:numId w:val="7"/>
        </w:numPr>
        <w:spacing w:line="276" w:lineRule="auto"/>
      </w:pPr>
      <w:r>
        <w:t>Consider an unconditional branch instruction I1 with target Ix</w:t>
      </w:r>
    </w:p>
    <w:p w14:paraId="2446277A" w14:textId="4F4F1921" w:rsidR="004E4631" w:rsidRDefault="004E4631" w:rsidP="00251B8F">
      <w:pPr>
        <w:pStyle w:val="ListParagraph"/>
        <w:numPr>
          <w:ilvl w:val="1"/>
          <w:numId w:val="7"/>
        </w:numPr>
        <w:spacing w:line="276" w:lineRule="auto"/>
      </w:pPr>
      <w:r>
        <w:t xml:space="preserve">Target </w:t>
      </w:r>
      <w:r w:rsidR="005A6EFB">
        <w:t>Ix is known for I1 in C stage (cycle 3</w:t>
      </w:r>
      <w:r>
        <w:t>), but I2 &amp; I3 are fetched in cycles 2 &amp; 3</w:t>
      </w:r>
    </w:p>
    <w:p w14:paraId="74B09A6E" w14:textId="060191D6" w:rsidR="002449E7" w:rsidRDefault="002449E7" w:rsidP="00251B8F">
      <w:pPr>
        <w:pStyle w:val="ListParagraph"/>
        <w:numPr>
          <w:ilvl w:val="1"/>
          <w:numId w:val="7"/>
        </w:numPr>
        <w:spacing w:line="276" w:lineRule="auto"/>
      </w:pPr>
      <w:r>
        <w:t xml:space="preserve">Instructions fetched down the wrong path need to be </w:t>
      </w:r>
      <w:r>
        <w:rPr>
          <w:u w:val="single"/>
        </w:rPr>
        <w:t>squashed</w:t>
      </w:r>
      <w:r>
        <w:t xml:space="preserve"> – results in </w:t>
      </w:r>
      <w:r>
        <w:rPr>
          <w:u w:val="single"/>
        </w:rPr>
        <w:t>branch penalty</w:t>
      </w:r>
    </w:p>
    <w:p w14:paraId="0D362DC7" w14:textId="09A7C210" w:rsidR="002449E7" w:rsidRDefault="00D446F3" w:rsidP="00251B8F">
      <w:pPr>
        <w:pStyle w:val="ListParagraph"/>
        <w:numPr>
          <w:ilvl w:val="2"/>
          <w:numId w:val="7"/>
        </w:numPr>
        <w:spacing w:line="276" w:lineRule="auto"/>
      </w:pPr>
      <w:r>
        <w:t>Here I2 &amp; I3 are squashed – branch penalty = 2 cycles</w:t>
      </w:r>
    </w:p>
    <w:p w14:paraId="7FCA2985" w14:textId="6415620E" w:rsidR="00D446F3" w:rsidRDefault="00D446F3" w:rsidP="00251B8F">
      <w:pPr>
        <w:pStyle w:val="ListParagraph"/>
        <w:numPr>
          <w:ilvl w:val="1"/>
          <w:numId w:val="7"/>
        </w:numPr>
        <w:spacing w:line="276" w:lineRule="auto"/>
      </w:pPr>
      <w:r>
        <w:t>Can introduce an adder in D stage for computing branch address</w:t>
      </w:r>
    </w:p>
    <w:p w14:paraId="6668A70D" w14:textId="77777777" w:rsidR="005D619F" w:rsidRDefault="00107E0D" w:rsidP="00251B8F">
      <w:pPr>
        <w:pStyle w:val="ListParagraph"/>
        <w:numPr>
          <w:ilvl w:val="2"/>
          <w:numId w:val="7"/>
        </w:numPr>
        <w:spacing w:line="276" w:lineRule="auto"/>
      </w:pPr>
      <w:r>
        <w:t>Reduce branch penalty down to 1 cycle</w:t>
      </w:r>
    </w:p>
    <w:p w14:paraId="53513510" w14:textId="4DB89E62" w:rsidR="00851F9C" w:rsidRPr="00E74808" w:rsidRDefault="00851F9C" w:rsidP="00251B8F">
      <w:pPr>
        <w:pStyle w:val="ListParagraph"/>
        <w:spacing w:line="276" w:lineRule="auto"/>
        <w:ind w:left="1440"/>
      </w:pPr>
      <w:r w:rsidRPr="00E74808">
        <w:t>Clock</w:t>
      </w:r>
      <w:r w:rsidRPr="00E74808">
        <w:tab/>
        <w:t xml:space="preserve">1 </w:t>
      </w:r>
      <w:r w:rsidRPr="00E74808">
        <w:tab/>
        <w:t>2</w:t>
      </w:r>
      <w:r w:rsidRPr="00E74808">
        <w:tab/>
        <w:t>3</w:t>
      </w:r>
      <w:r w:rsidRPr="00E74808">
        <w:tab/>
        <w:t>4</w:t>
      </w:r>
      <w:r w:rsidRPr="00E74808">
        <w:tab/>
        <w:t>5</w:t>
      </w:r>
      <w:r w:rsidRPr="00E74808">
        <w:tab/>
        <w:t>6</w:t>
      </w:r>
    </w:p>
    <w:p w14:paraId="6D6D763C" w14:textId="3AA0AA98" w:rsidR="00851F9C" w:rsidRDefault="00251B8F" w:rsidP="00251B8F">
      <w:pPr>
        <w:pStyle w:val="ListParagraph"/>
        <w:spacing w:line="276" w:lineRule="auto"/>
        <w:ind w:left="1440"/>
      </w:pPr>
      <w:r>
        <w:t>I1</w:t>
      </w:r>
      <w:r>
        <w:tab/>
      </w:r>
      <w:r w:rsidR="00851F9C">
        <w:t>F</w:t>
      </w:r>
      <w:r w:rsidR="00851F9C">
        <w:tab/>
      </w:r>
      <w:r w:rsidR="00851F9C" w:rsidRPr="00851F9C">
        <w:rPr>
          <w:u w:val="single"/>
        </w:rPr>
        <w:t>D</w:t>
      </w:r>
      <w:r w:rsidR="00851F9C">
        <w:tab/>
        <w:t>C</w:t>
      </w:r>
      <w:r w:rsidR="00851F9C">
        <w:tab/>
      </w:r>
      <w:r w:rsidR="00851F9C" w:rsidRPr="004176B3">
        <w:t>M</w:t>
      </w:r>
      <w:r w:rsidR="00851F9C">
        <w:tab/>
      </w:r>
      <w:r w:rsidR="00851F9C" w:rsidRPr="00104049">
        <w:t>W</w:t>
      </w:r>
    </w:p>
    <w:p w14:paraId="1B5DCA52" w14:textId="3CB36671" w:rsidR="00851F9C" w:rsidRDefault="00251B8F" w:rsidP="00251B8F">
      <w:pPr>
        <w:pStyle w:val="ListParagraph"/>
        <w:spacing w:line="276" w:lineRule="auto"/>
        <w:ind w:left="1440"/>
      </w:pPr>
      <w:r>
        <w:t>I2</w:t>
      </w:r>
      <w:r>
        <w:tab/>
      </w:r>
      <w:r>
        <w:tab/>
      </w:r>
      <w:r w:rsidR="00851F9C">
        <w:t>F</w:t>
      </w:r>
      <w:r w:rsidR="00851F9C">
        <w:tab/>
        <w:t>(squashed)</w:t>
      </w:r>
    </w:p>
    <w:p w14:paraId="78275C44" w14:textId="1380F588" w:rsidR="00851F9C" w:rsidRDefault="00251B8F" w:rsidP="00251B8F">
      <w:pPr>
        <w:pStyle w:val="ListParagraph"/>
        <w:spacing w:line="276" w:lineRule="auto"/>
        <w:ind w:left="1440"/>
      </w:pPr>
      <w:r>
        <w:t>Ix</w:t>
      </w:r>
      <w:r>
        <w:tab/>
      </w:r>
      <w:r>
        <w:tab/>
      </w:r>
      <w:r>
        <w:tab/>
      </w:r>
      <w:r w:rsidR="00851F9C">
        <w:t>F</w:t>
      </w:r>
      <w:r w:rsidR="00851F9C">
        <w:tab/>
        <w:t>D</w:t>
      </w:r>
      <w:r w:rsidR="00851F9C">
        <w:tab/>
        <w:t>C</w:t>
      </w:r>
      <w:r w:rsidR="00851F9C">
        <w:tab/>
        <w:t>…</w:t>
      </w:r>
    </w:p>
    <w:p w14:paraId="7FB3A197" w14:textId="77777777" w:rsidR="005D619F" w:rsidRDefault="005D619F" w:rsidP="00251B8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Conditional branch delays</w:t>
      </w:r>
    </w:p>
    <w:p w14:paraId="0225DDC2" w14:textId="77777777" w:rsidR="00040F0A" w:rsidRDefault="00040F0A" w:rsidP="00251B8F">
      <w:pPr>
        <w:pStyle w:val="ListParagraph"/>
        <w:numPr>
          <w:ilvl w:val="1"/>
          <w:numId w:val="7"/>
        </w:numPr>
        <w:spacing w:line="276" w:lineRule="auto"/>
      </w:pPr>
      <w:r>
        <w:t>Introduce comparator in D stage for conditional branches</w:t>
      </w:r>
    </w:p>
    <w:p w14:paraId="6FCB4571" w14:textId="5A09A698" w:rsidR="005F28DD" w:rsidRDefault="00040F0A" w:rsidP="00251B8F">
      <w:pPr>
        <w:pStyle w:val="ListParagraph"/>
        <w:numPr>
          <w:ilvl w:val="1"/>
          <w:numId w:val="7"/>
        </w:numPr>
        <w:spacing w:line="276" w:lineRule="auto"/>
      </w:pPr>
      <w:r>
        <w:t xml:space="preserve">Branch </w:t>
      </w:r>
      <w:r w:rsidR="00D51D61">
        <w:t>penalty</w:t>
      </w:r>
      <w:r>
        <w:t xml:space="preserve"> = 1</w:t>
      </w:r>
      <w:r w:rsidR="00107E0D">
        <w:t xml:space="preserve"> </w:t>
      </w:r>
    </w:p>
    <w:p w14:paraId="0BBDC511" w14:textId="31E71FF8" w:rsidR="00F519C3" w:rsidRPr="00F519C3" w:rsidRDefault="00F519C3" w:rsidP="00251B8F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F519C3">
        <w:rPr>
          <w:u w:val="single"/>
        </w:rPr>
        <w:t>Delayed branching</w:t>
      </w:r>
    </w:p>
    <w:p w14:paraId="0B85E702" w14:textId="2D9B227A" w:rsidR="0025471B" w:rsidRDefault="0025471B" w:rsidP="00251B8F">
      <w:pPr>
        <w:pStyle w:val="ListParagraph"/>
        <w:numPr>
          <w:ilvl w:val="1"/>
          <w:numId w:val="7"/>
        </w:numPr>
        <w:spacing w:line="276" w:lineRule="auto"/>
      </w:pPr>
      <w:r w:rsidRPr="00E47826">
        <w:rPr>
          <w:u w:val="single"/>
        </w:rPr>
        <w:t>Branch delay slot</w:t>
      </w:r>
      <w:r w:rsidR="0090675C">
        <w:t xml:space="preserve"> – location immediately following branch</w:t>
      </w:r>
    </w:p>
    <w:p w14:paraId="73D469C4" w14:textId="5AC90941" w:rsidR="0025471B" w:rsidRDefault="0090675C" w:rsidP="00251B8F">
      <w:pPr>
        <w:pStyle w:val="ListParagraph"/>
        <w:numPr>
          <w:ilvl w:val="1"/>
          <w:numId w:val="7"/>
        </w:numPr>
        <w:spacing w:line="276" w:lineRule="auto"/>
      </w:pPr>
      <w:r>
        <w:t xml:space="preserve">Instruction </w:t>
      </w:r>
      <w:r w:rsidR="00F519C3">
        <w:t>in delay slot</w:t>
      </w:r>
      <w:r>
        <w:t xml:space="preserve"> is </w:t>
      </w:r>
      <w:r w:rsidRPr="0090675C">
        <w:rPr>
          <w:u w:val="single"/>
        </w:rPr>
        <w:t>always fetched</w:t>
      </w:r>
    </w:p>
    <w:p w14:paraId="35928469" w14:textId="1A95908B" w:rsidR="0090675C" w:rsidRDefault="0090675C" w:rsidP="00251B8F">
      <w:pPr>
        <w:pStyle w:val="ListParagraph"/>
        <w:numPr>
          <w:ilvl w:val="1"/>
          <w:numId w:val="7"/>
        </w:numPr>
        <w:spacing w:line="276" w:lineRule="auto"/>
      </w:pPr>
      <w:r>
        <w:t>Instead of conditionally discarding delay slot instruction, always let it complete execution</w:t>
      </w:r>
    </w:p>
    <w:p w14:paraId="63132ED8" w14:textId="4EA55E83" w:rsidR="00A639B4" w:rsidRDefault="00083B1F" w:rsidP="00251B8F">
      <w:pPr>
        <w:pStyle w:val="ListParagraph"/>
        <w:numPr>
          <w:ilvl w:val="1"/>
          <w:numId w:val="7"/>
        </w:numPr>
        <w:spacing w:line="276" w:lineRule="auto"/>
      </w:pPr>
      <w:r>
        <w:t>Find an instruction before the branch and reorder so that it’s in the delay slot (if data dependencies permit)</w:t>
      </w:r>
    </w:p>
    <w:p w14:paraId="140EAE65" w14:textId="62FED83F" w:rsidR="00083B1F" w:rsidRDefault="00083B1F" w:rsidP="00251B8F">
      <w:pPr>
        <w:pStyle w:val="ListParagraph"/>
        <w:numPr>
          <w:ilvl w:val="1"/>
          <w:numId w:val="7"/>
        </w:numPr>
        <w:spacing w:line="276" w:lineRule="auto"/>
      </w:pPr>
      <w:r>
        <w:t xml:space="preserve">The instruction is useful &amp; is always executed regardless of branch decision – branch </w:t>
      </w:r>
      <w:r w:rsidR="004E34E4">
        <w:t>penalty</w:t>
      </w:r>
      <w:r>
        <w:t xml:space="preserve"> = 0</w:t>
      </w:r>
    </w:p>
    <w:p w14:paraId="159E4481" w14:textId="6DAF8E9A" w:rsidR="00973C86" w:rsidRDefault="00973C86" w:rsidP="00251B8F">
      <w:pPr>
        <w:pStyle w:val="ListParagraph"/>
        <w:numPr>
          <w:ilvl w:val="1"/>
          <w:numId w:val="7"/>
        </w:numPr>
        <w:spacing w:line="276" w:lineRule="auto"/>
      </w:pPr>
      <w:r>
        <w:t>If not possible, inserting NOP in delay slot (always delay one cycle)</w:t>
      </w:r>
    </w:p>
    <w:p w14:paraId="515B2CD9" w14:textId="0BCC2EF2" w:rsidR="00E4001C" w:rsidRDefault="00E4001C" w:rsidP="00251B8F">
      <w:pPr>
        <w:pStyle w:val="ListParagraph"/>
        <w:numPr>
          <w:ilvl w:val="1"/>
          <w:numId w:val="7"/>
        </w:numPr>
        <w:spacing w:line="276" w:lineRule="auto"/>
      </w:pPr>
      <w:r>
        <w:t>Ex:</w:t>
      </w:r>
    </w:p>
    <w:p w14:paraId="775ED2DC" w14:textId="6CCA0D6B" w:rsidR="00E4001C" w:rsidRDefault="00E4001C" w:rsidP="00251B8F">
      <w:pPr>
        <w:pStyle w:val="ListParagraph"/>
        <w:spacing w:line="276" w:lineRule="auto"/>
        <w:ind w:left="1800"/>
      </w:pPr>
      <w:r>
        <w:t>ADD</w:t>
      </w:r>
      <w:r>
        <w:tab/>
      </w:r>
      <w:r w:rsidR="007A17FC">
        <w:t>R7, R8, R9</w:t>
      </w:r>
    </w:p>
    <w:p w14:paraId="18B82E04" w14:textId="59B11071" w:rsidR="007A17FC" w:rsidRDefault="007A17FC" w:rsidP="00251B8F">
      <w:pPr>
        <w:pStyle w:val="ListParagraph"/>
        <w:spacing w:line="276" w:lineRule="auto"/>
        <w:ind w:left="1800"/>
      </w:pPr>
      <w:proofErr w:type="spellStart"/>
      <w:r>
        <w:t>B_if</w:t>
      </w:r>
      <w:proofErr w:type="spellEnd"/>
      <w:r>
        <w:t>_[R3]=0</w:t>
      </w:r>
      <w:r>
        <w:tab/>
        <w:t>TARGET</w:t>
      </w:r>
    </w:p>
    <w:p w14:paraId="78D0AAA5" w14:textId="642C2383" w:rsidR="007A17FC" w:rsidRDefault="0037423F" w:rsidP="00251B8F">
      <w:pPr>
        <w:pStyle w:val="ListParagraph"/>
        <w:spacing w:line="276" w:lineRule="auto"/>
        <w:ind w:left="1800"/>
      </w:pPr>
      <w:r>
        <w:t>I2</w:t>
      </w:r>
      <w:r w:rsidR="005B41F4">
        <w:tab/>
      </w:r>
      <w:r w:rsidR="005B41F4">
        <w:tab/>
        <w:t>…</w:t>
      </w:r>
    </w:p>
    <w:p w14:paraId="5E0B671E" w14:textId="21C73657" w:rsidR="005B41F4" w:rsidRDefault="0037423F" w:rsidP="00251B8F">
      <w:pPr>
        <w:pStyle w:val="ListParagraph"/>
        <w:numPr>
          <w:ilvl w:val="2"/>
          <w:numId w:val="7"/>
        </w:numPr>
        <w:spacing w:line="276" w:lineRule="auto"/>
      </w:pPr>
      <w:r>
        <w:t>I2</w:t>
      </w:r>
      <w:r w:rsidR="005B41F4">
        <w:t xml:space="preserve"> will be squashed; branch penalty = 1</w:t>
      </w:r>
    </w:p>
    <w:p w14:paraId="0C11FCE9" w14:textId="2FCC9E24" w:rsidR="005B41F4" w:rsidRDefault="005B41F4" w:rsidP="00251B8F">
      <w:pPr>
        <w:pStyle w:val="ListParagraph"/>
        <w:numPr>
          <w:ilvl w:val="2"/>
          <w:numId w:val="7"/>
        </w:numPr>
        <w:spacing w:line="276" w:lineRule="auto"/>
      </w:pPr>
      <w:r>
        <w:t>No dependency exists between the ADD and B; reorder ADD into delay slot</w:t>
      </w:r>
    </w:p>
    <w:p w14:paraId="288A9FF6" w14:textId="28408F2E" w:rsidR="0037423F" w:rsidRDefault="0037423F" w:rsidP="00251B8F">
      <w:pPr>
        <w:pStyle w:val="ListParagraph"/>
        <w:numPr>
          <w:ilvl w:val="1"/>
          <w:numId w:val="7"/>
        </w:numPr>
        <w:spacing w:line="276" w:lineRule="auto"/>
      </w:pPr>
      <w:r>
        <w:t>Improved:</w:t>
      </w:r>
    </w:p>
    <w:p w14:paraId="69276AFE" w14:textId="53976D79" w:rsidR="0037423F" w:rsidRDefault="0037423F" w:rsidP="00251B8F">
      <w:pPr>
        <w:pStyle w:val="ListParagraph"/>
        <w:spacing w:line="276" w:lineRule="auto"/>
        <w:ind w:left="1800"/>
      </w:pPr>
      <w:proofErr w:type="spellStart"/>
      <w:r>
        <w:t>B_if</w:t>
      </w:r>
      <w:proofErr w:type="spellEnd"/>
      <w:r>
        <w:t>_[R3]=0</w:t>
      </w:r>
      <w:r>
        <w:tab/>
        <w:t>TARGET</w:t>
      </w:r>
    </w:p>
    <w:p w14:paraId="4FC1A9AF" w14:textId="5095F610" w:rsidR="0037423F" w:rsidRDefault="0037423F" w:rsidP="00251B8F">
      <w:pPr>
        <w:pStyle w:val="ListParagraph"/>
        <w:spacing w:line="276" w:lineRule="auto"/>
        <w:ind w:left="1800"/>
      </w:pPr>
      <w:r>
        <w:t>ADD</w:t>
      </w:r>
      <w:r>
        <w:tab/>
        <w:t>R7, R8, R9</w:t>
      </w:r>
    </w:p>
    <w:p w14:paraId="734F9F0F" w14:textId="2D0049C7" w:rsidR="0037423F" w:rsidRDefault="0037423F" w:rsidP="00251B8F">
      <w:pPr>
        <w:pStyle w:val="ListParagraph"/>
        <w:numPr>
          <w:ilvl w:val="2"/>
          <w:numId w:val="7"/>
        </w:numPr>
        <w:spacing w:line="276" w:lineRule="auto"/>
      </w:pPr>
      <w:r>
        <w:t>I2</w:t>
      </w:r>
      <w:r>
        <w:tab/>
      </w:r>
      <w:r>
        <w:tab/>
        <w:t>…</w:t>
      </w:r>
    </w:p>
    <w:p w14:paraId="3FFCA440" w14:textId="4C3663CF" w:rsidR="0037423F" w:rsidRDefault="0037423F" w:rsidP="00251B8F">
      <w:pPr>
        <w:pStyle w:val="ListParagraph"/>
        <w:numPr>
          <w:ilvl w:val="2"/>
          <w:numId w:val="7"/>
        </w:numPr>
        <w:spacing w:line="276" w:lineRule="auto"/>
      </w:pPr>
      <w:r>
        <w:t>ADD is always performed, no instructions squashed; branch penalty = 0</w:t>
      </w:r>
    </w:p>
    <w:p w14:paraId="3D8FBF29" w14:textId="6C4762BE" w:rsidR="00CD3B1E" w:rsidRDefault="000A038B" w:rsidP="00251B8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Static branch prediction</w:t>
      </w:r>
    </w:p>
    <w:p w14:paraId="09A4145A" w14:textId="3B9BA7B0" w:rsidR="000A038B" w:rsidRDefault="000A038B" w:rsidP="00251B8F">
      <w:pPr>
        <w:pStyle w:val="ListParagraph"/>
        <w:numPr>
          <w:ilvl w:val="1"/>
          <w:numId w:val="7"/>
        </w:numPr>
        <w:spacing w:line="276" w:lineRule="auto"/>
      </w:pPr>
      <w:r>
        <w:t>Assume branch is not taken</w:t>
      </w:r>
    </w:p>
    <w:p w14:paraId="614F55CE" w14:textId="62AB5AD2" w:rsidR="000A038B" w:rsidRDefault="000A038B" w:rsidP="00251B8F">
      <w:pPr>
        <w:pStyle w:val="ListParagraph"/>
        <w:numPr>
          <w:ilvl w:val="1"/>
          <w:numId w:val="7"/>
        </w:numPr>
        <w:spacing w:line="276" w:lineRule="auto"/>
      </w:pPr>
      <w:r>
        <w:t>Branches at end of loops are usually taken, i.e. branch offset &lt; 0</w:t>
      </w:r>
    </w:p>
    <w:p w14:paraId="62293A38" w14:textId="1C4E5147" w:rsidR="000A038B" w:rsidRDefault="000A038B" w:rsidP="00251B8F">
      <w:pPr>
        <w:pStyle w:val="ListParagraph"/>
        <w:numPr>
          <w:ilvl w:val="1"/>
          <w:numId w:val="7"/>
        </w:numPr>
        <w:spacing w:line="276" w:lineRule="auto"/>
      </w:pPr>
      <w:r>
        <w:t>Branches at start of loops are usually not taken, i.e. branch offset &gt; 0</w:t>
      </w:r>
    </w:p>
    <w:p w14:paraId="10EE2D58" w14:textId="2CB64A89" w:rsidR="000A038B" w:rsidRDefault="000A038B" w:rsidP="00251B8F">
      <w:pPr>
        <w:pStyle w:val="ListParagraph"/>
        <w:numPr>
          <w:ilvl w:val="1"/>
          <w:numId w:val="7"/>
        </w:numPr>
        <w:spacing w:line="276" w:lineRule="auto"/>
      </w:pPr>
      <w:r>
        <w:t>Otherwise, assume randomly (accuracy ~50%)</w:t>
      </w:r>
    </w:p>
    <w:p w14:paraId="2F8CF34E" w14:textId="6D939A9A" w:rsidR="00C2354B" w:rsidRDefault="00C2354B" w:rsidP="00251B8F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Dynamic branch prediction</w:t>
      </w:r>
    </w:p>
    <w:p w14:paraId="529EECF9" w14:textId="77777777" w:rsidR="00C2354B" w:rsidRPr="007C2BB5" w:rsidRDefault="00C2354B" w:rsidP="00251B8F">
      <w:pPr>
        <w:pStyle w:val="ListParagraph"/>
        <w:numPr>
          <w:ilvl w:val="1"/>
          <w:numId w:val="7"/>
        </w:numPr>
        <w:spacing w:line="276" w:lineRule="auto"/>
      </w:pPr>
      <w:bookmarkStart w:id="0" w:name="_GoBack"/>
      <w:bookmarkEnd w:id="0"/>
    </w:p>
    <w:sectPr w:rsidR="00C2354B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85"/>
    <w:rsid w:val="00040F0A"/>
    <w:rsid w:val="00083B1F"/>
    <w:rsid w:val="00091BE5"/>
    <w:rsid w:val="000A038B"/>
    <w:rsid w:val="000A20BD"/>
    <w:rsid w:val="000C4A5E"/>
    <w:rsid w:val="00104049"/>
    <w:rsid w:val="00107E0D"/>
    <w:rsid w:val="0019410A"/>
    <w:rsid w:val="001B0B39"/>
    <w:rsid w:val="001C371E"/>
    <w:rsid w:val="002449E7"/>
    <w:rsid w:val="00251B8F"/>
    <w:rsid w:val="0025471B"/>
    <w:rsid w:val="00257744"/>
    <w:rsid w:val="00285156"/>
    <w:rsid w:val="002A78F3"/>
    <w:rsid w:val="00332E85"/>
    <w:rsid w:val="0037423F"/>
    <w:rsid w:val="003C4D42"/>
    <w:rsid w:val="004176B3"/>
    <w:rsid w:val="00436426"/>
    <w:rsid w:val="00436B5F"/>
    <w:rsid w:val="004531F8"/>
    <w:rsid w:val="004537CB"/>
    <w:rsid w:val="004835E3"/>
    <w:rsid w:val="004C543D"/>
    <w:rsid w:val="004D7754"/>
    <w:rsid w:val="004E34E4"/>
    <w:rsid w:val="004E4631"/>
    <w:rsid w:val="004E68B3"/>
    <w:rsid w:val="00510593"/>
    <w:rsid w:val="00580D39"/>
    <w:rsid w:val="005A6EFB"/>
    <w:rsid w:val="005B41F4"/>
    <w:rsid w:val="005C1608"/>
    <w:rsid w:val="005D619F"/>
    <w:rsid w:val="005F28DD"/>
    <w:rsid w:val="00740F18"/>
    <w:rsid w:val="007A1263"/>
    <w:rsid w:val="007A17FC"/>
    <w:rsid w:val="007A3856"/>
    <w:rsid w:val="007A6D44"/>
    <w:rsid w:val="007C2BB5"/>
    <w:rsid w:val="007D0FAB"/>
    <w:rsid w:val="00844D1A"/>
    <w:rsid w:val="00851F9C"/>
    <w:rsid w:val="00853A52"/>
    <w:rsid w:val="0087001D"/>
    <w:rsid w:val="00875D61"/>
    <w:rsid w:val="00891494"/>
    <w:rsid w:val="008F0321"/>
    <w:rsid w:val="0090675C"/>
    <w:rsid w:val="00973C86"/>
    <w:rsid w:val="00995D76"/>
    <w:rsid w:val="00A15CD5"/>
    <w:rsid w:val="00A60257"/>
    <w:rsid w:val="00A639B4"/>
    <w:rsid w:val="00AE1A20"/>
    <w:rsid w:val="00B5528B"/>
    <w:rsid w:val="00BA0F99"/>
    <w:rsid w:val="00C2354B"/>
    <w:rsid w:val="00C47C76"/>
    <w:rsid w:val="00C54B5B"/>
    <w:rsid w:val="00C96965"/>
    <w:rsid w:val="00CD3B1E"/>
    <w:rsid w:val="00D21683"/>
    <w:rsid w:val="00D446F3"/>
    <w:rsid w:val="00D51D61"/>
    <w:rsid w:val="00D83944"/>
    <w:rsid w:val="00DE26D3"/>
    <w:rsid w:val="00E10FD5"/>
    <w:rsid w:val="00E4001C"/>
    <w:rsid w:val="00E47826"/>
    <w:rsid w:val="00E74808"/>
    <w:rsid w:val="00E855BE"/>
    <w:rsid w:val="00EB28BF"/>
    <w:rsid w:val="00EC2EFB"/>
    <w:rsid w:val="00EF76FB"/>
    <w:rsid w:val="00F12181"/>
    <w:rsid w:val="00F33979"/>
    <w:rsid w:val="00F519C3"/>
    <w:rsid w:val="00F5342B"/>
    <w:rsid w:val="00FA3D37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5F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56</TotalTime>
  <Pages>3</Pages>
  <Words>641</Words>
  <Characters>3655</Characters>
  <Application>Microsoft Macintosh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70</cp:revision>
  <dcterms:created xsi:type="dcterms:W3CDTF">2015-12-13T20:23:00Z</dcterms:created>
  <dcterms:modified xsi:type="dcterms:W3CDTF">2015-12-14T02:14:00Z</dcterms:modified>
</cp:coreProperties>
</file>
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8024F" w14:textId="77777777" w:rsidR="00C47C76" w:rsidRDefault="00010EE7" w:rsidP="00B603AA">
      <w:pPr>
        <w:spacing w:line="276" w:lineRule="auto"/>
      </w:pPr>
      <w:r>
        <w:rPr>
          <w:b/>
          <w:u w:val="single"/>
        </w:rPr>
        <w:t>Fundamentals of Computer Organization</w:t>
      </w:r>
    </w:p>
    <w:p w14:paraId="577D6059" w14:textId="77777777" w:rsidR="00B603AA" w:rsidRDefault="00B603AA" w:rsidP="00B603AA">
      <w:pPr>
        <w:spacing w:line="276" w:lineRule="auto"/>
      </w:pPr>
    </w:p>
    <w:p w14:paraId="7FE61364" w14:textId="77777777" w:rsidR="00B603AA" w:rsidRDefault="00010EE7" w:rsidP="00B603AA">
      <w:pPr>
        <w:pStyle w:val="ListParagraph"/>
        <w:numPr>
          <w:ilvl w:val="0"/>
          <w:numId w:val="7"/>
        </w:numPr>
        <w:spacing w:line="276" w:lineRule="auto"/>
      </w:pPr>
      <w:r>
        <w:t>Readings: 1.1 – 1.7</w:t>
      </w:r>
    </w:p>
    <w:p w14:paraId="3882D419" w14:textId="77777777" w:rsidR="00010EE7" w:rsidRDefault="00AA41E1" w:rsidP="00B603AA">
      <w:pPr>
        <w:pStyle w:val="ListParagraph"/>
        <w:numPr>
          <w:ilvl w:val="0"/>
          <w:numId w:val="7"/>
        </w:numPr>
        <w:spacing w:line="276" w:lineRule="auto"/>
      </w:pPr>
      <w:r>
        <w:t>Categories of computers:</w:t>
      </w:r>
    </w:p>
    <w:p w14:paraId="0E0F84CC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General-purpose computers – suitable for processing a wide range of applications (e.g. PC)</w:t>
      </w:r>
    </w:p>
    <w:p w14:paraId="0466450E" w14:textId="77777777" w:rsidR="00AA41E1" w:rsidRDefault="00AA41E1" w:rsidP="00AA41E1">
      <w:pPr>
        <w:pStyle w:val="ListParagraph"/>
        <w:numPr>
          <w:ilvl w:val="1"/>
          <w:numId w:val="7"/>
        </w:numPr>
        <w:spacing w:line="276" w:lineRule="auto"/>
      </w:pPr>
      <w:r>
        <w:t>Application-specific computers – suitable for processing a single type of application</w:t>
      </w:r>
    </w:p>
    <w:p w14:paraId="6F7689F2" w14:textId="641737E0" w:rsidR="005B2AED" w:rsidRDefault="005B2AED" w:rsidP="005B2AED">
      <w:pPr>
        <w:pStyle w:val="ListParagraph"/>
        <w:numPr>
          <w:ilvl w:val="0"/>
          <w:numId w:val="7"/>
        </w:numPr>
        <w:spacing w:line="276" w:lineRule="auto"/>
      </w:pPr>
      <w:r>
        <w:t>Types of computer systems:</w:t>
      </w:r>
    </w:p>
    <w:p w14:paraId="150B0DA5" w14:textId="622D565F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Personal computers – used by individuals in home, school, office</w:t>
      </w:r>
    </w:p>
    <w:p w14:paraId="3AF3BE08" w14:textId="32F25F5B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Workstations – powerful desktops designed for industrial use by an individual; e.g. for engineering applications</w:t>
      </w:r>
    </w:p>
    <w:p w14:paraId="00575F5F" w14:textId="5AE95BA4" w:rsidR="005B2AED" w:rsidRDefault="005B2AED" w:rsidP="005B2AED">
      <w:pPr>
        <w:pStyle w:val="ListParagraph"/>
        <w:numPr>
          <w:ilvl w:val="1"/>
          <w:numId w:val="7"/>
        </w:numPr>
        <w:spacing w:line="276" w:lineRule="auto"/>
      </w:pPr>
      <w:r>
        <w:t>Enterprise systems/servers/mainframes – large-scale business data processing/storage; usually scalable</w:t>
      </w:r>
    </w:p>
    <w:p w14:paraId="5B3BDE9A" w14:textId="320F45C0" w:rsidR="00BA25CD" w:rsidRDefault="00BA25CD" w:rsidP="005B2AED">
      <w:pPr>
        <w:pStyle w:val="ListParagraph"/>
        <w:numPr>
          <w:ilvl w:val="1"/>
          <w:numId w:val="7"/>
        </w:numPr>
        <w:spacing w:line="276" w:lineRule="auto"/>
      </w:pPr>
      <w:r>
        <w:t xml:space="preserve">Supercomputers – </w:t>
      </w:r>
      <w:r w:rsidR="0060133B">
        <w:t xml:space="preserve">specifically </w:t>
      </w:r>
      <w:r>
        <w:t xml:space="preserve">designed to perform large-scale numerical calculations; </w:t>
      </w:r>
      <w:r w:rsidR="0060133B">
        <w:t xml:space="preserve">e.g. </w:t>
      </w:r>
      <w:r>
        <w:t>weather forecasting, fluid simulations, cryptanalysis</w:t>
      </w:r>
    </w:p>
    <w:p w14:paraId="36506AB6" w14:textId="33FB975A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Embedded computers – designed to control other systems; e.g. cars, cameras</w:t>
      </w:r>
    </w:p>
    <w:p w14:paraId="0EF3A487" w14:textId="4D5EB5F0" w:rsidR="0060133B" w:rsidRDefault="0060133B" w:rsidP="005B2AED">
      <w:pPr>
        <w:pStyle w:val="ListParagraph"/>
        <w:numPr>
          <w:ilvl w:val="1"/>
          <w:numId w:val="7"/>
        </w:numPr>
        <w:spacing w:line="276" w:lineRule="auto"/>
      </w:pPr>
      <w:r>
        <w:t>Cloud computers – geographically distributed storage &amp; computing resources connected via the Internet w/ lightweight terminals</w:t>
      </w:r>
    </w:p>
    <w:p w14:paraId="475B8173" w14:textId="6143B7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Programmable computer</w:t>
      </w:r>
    </w:p>
    <w:p w14:paraId="7DE79E81" w14:textId="68E506F2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store a sequence of instructions</w:t>
      </w:r>
    </w:p>
    <w:p w14:paraId="59CB5768" w14:textId="68B2BFC9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execute the stored sequence of instructions</w:t>
      </w:r>
    </w:p>
    <w:p w14:paraId="312EBA6D" w14:textId="423D89D3" w:rsidR="006A0C71" w:rsidRDefault="006A0C71" w:rsidP="006A0C71">
      <w:pPr>
        <w:pStyle w:val="ListParagraph"/>
        <w:numPr>
          <w:ilvl w:val="1"/>
          <w:numId w:val="7"/>
        </w:numPr>
        <w:spacing w:line="276" w:lineRule="auto"/>
      </w:pPr>
      <w:r>
        <w:t>Can conditionally select a path of execution (control transfer)</w:t>
      </w:r>
    </w:p>
    <w:p w14:paraId="0E8A2397" w14:textId="18CA709B" w:rsidR="006A0C71" w:rsidRDefault="006A0C71" w:rsidP="006A0C71">
      <w:pPr>
        <w:pStyle w:val="ListParagraph"/>
        <w:numPr>
          <w:ilvl w:val="0"/>
          <w:numId w:val="7"/>
        </w:numPr>
        <w:spacing w:line="276" w:lineRule="auto"/>
      </w:pPr>
      <w:r>
        <w:t>History …</w:t>
      </w:r>
    </w:p>
    <w:p w14:paraId="294E994A" w14:textId="3F802E09" w:rsidR="006A0C71" w:rsidRDefault="00EC35CE" w:rsidP="006A0C71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Digital computer</w:t>
      </w:r>
      <w:r>
        <w:t xml:space="preserve"> uses electronic circuits to implement a programmable computer</w:t>
      </w:r>
    </w:p>
    <w:p w14:paraId="3372EB6F" w14:textId="14D9DD11" w:rsidR="00EC35CE" w:rsidRDefault="00EC35CE" w:rsidP="00EC35CE">
      <w:pPr>
        <w:pStyle w:val="ListParagraph"/>
        <w:numPr>
          <w:ilvl w:val="1"/>
          <w:numId w:val="7"/>
        </w:numPr>
        <w:spacing w:line="276" w:lineRule="auto"/>
      </w:pPr>
      <w:r>
        <w:t>Accepts digitalized input, processes it according to internally stored instructions, and produces the resulting output</w:t>
      </w:r>
    </w:p>
    <w:p w14:paraId="0DF73C02" w14:textId="60C5CC6D" w:rsidR="008D67E1" w:rsidRDefault="008D67E1" w:rsidP="00EC35CE">
      <w:pPr>
        <w:pStyle w:val="ListParagraph"/>
        <w:numPr>
          <w:ilvl w:val="1"/>
          <w:numId w:val="7"/>
        </w:numPr>
        <w:spacing w:line="276" w:lineRule="auto"/>
      </w:pPr>
      <w:r>
        <w:t>5 types of functional units:</w:t>
      </w:r>
    </w:p>
    <w:p w14:paraId="6DE544E2" w14:textId="1AD99A9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Input unit + output unit </w:t>
      </w:r>
      <w:r>
        <w:sym w:font="Symbol" w:char="F0AE"/>
      </w:r>
      <w:r>
        <w:t xml:space="preserve"> input/output systems</w:t>
      </w:r>
    </w:p>
    <w:p w14:paraId="0410FD7F" w14:textId="60E29D96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Memory unit </w:t>
      </w:r>
      <w:r>
        <w:sym w:font="Symbol" w:char="F0AE"/>
      </w:r>
      <w:r>
        <w:t xml:space="preserve"> memory system</w:t>
      </w:r>
    </w:p>
    <w:p w14:paraId="558816E1" w14:textId="27FBCCB3" w:rsidR="00AE701E" w:rsidRDefault="00AE701E" w:rsidP="008D67E1">
      <w:pPr>
        <w:pStyle w:val="ListParagraph"/>
        <w:numPr>
          <w:ilvl w:val="2"/>
          <w:numId w:val="7"/>
        </w:numPr>
        <w:spacing w:line="276" w:lineRule="auto"/>
      </w:pPr>
      <w:r>
        <w:t xml:space="preserve">Arithmetic &amp; logic unit + control unit </w:t>
      </w:r>
      <w:r>
        <w:sym w:font="Symbol" w:char="F0AE"/>
      </w:r>
      <w:r>
        <w:t xml:space="preserve"> CPU</w:t>
      </w:r>
    </w:p>
    <w:p w14:paraId="732E455B" w14:textId="7A218CC2" w:rsidR="003C537F" w:rsidRPr="00CF479D" w:rsidRDefault="003C537F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I/O systems</w:t>
      </w:r>
    </w:p>
    <w:p w14:paraId="5127ACEB" w14:textId="29493672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Input – environment </w:t>
      </w:r>
      <w:r>
        <w:sym w:font="Symbol" w:char="F0AE"/>
      </w:r>
      <w:r>
        <w:t xml:space="preserve"> computer</w:t>
      </w:r>
    </w:p>
    <w:p w14:paraId="51AB0770" w14:textId="11DE8A29" w:rsidR="003C537F" w:rsidRDefault="003C537F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Output – computer </w:t>
      </w:r>
      <w:r>
        <w:sym w:font="Symbol" w:char="F0AE"/>
      </w:r>
      <w:r>
        <w:t xml:space="preserve"> environment</w:t>
      </w:r>
    </w:p>
    <w:p w14:paraId="1F40582D" w14:textId="50C29612" w:rsidR="008D67E1" w:rsidRDefault="008D67E1" w:rsidP="001406EF">
      <w:pPr>
        <w:pStyle w:val="ListParagraph"/>
        <w:numPr>
          <w:ilvl w:val="0"/>
          <w:numId w:val="7"/>
        </w:numPr>
        <w:spacing w:line="276" w:lineRule="auto"/>
      </w:pPr>
      <w:r>
        <w:t>Memory device interface</w:t>
      </w:r>
    </w:p>
    <w:p w14:paraId="0EFB10DD" w14:textId="6023501D" w:rsidR="008D67E1" w:rsidRDefault="008D67E1" w:rsidP="001406EF">
      <w:pPr>
        <w:pStyle w:val="ListParagraph"/>
        <w:numPr>
          <w:ilvl w:val="1"/>
          <w:numId w:val="7"/>
        </w:numPr>
        <w:spacing w:line="276" w:lineRule="auto"/>
      </w:pPr>
      <w:r>
        <w:t xml:space="preserve">Control signals (clock, memory enable, read/write), address [9 downto 0] </w:t>
      </w:r>
      <w:r>
        <w:sym w:font="Symbol" w:char="F0AE"/>
      </w:r>
      <w:r>
        <w:t xml:space="preserve"> RAM </w:t>
      </w:r>
      <w:r>
        <w:sym w:font="Symbol" w:char="F0AE"/>
      </w:r>
      <w:r>
        <w:t xml:space="preserve"> data [7 downto 0]</w:t>
      </w:r>
    </w:p>
    <w:p w14:paraId="15ACB538" w14:textId="77777777" w:rsidR="000E7FBE" w:rsidRPr="00CF479D" w:rsidRDefault="000E7FBE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Memory hierarchy</w:t>
      </w:r>
    </w:p>
    <w:p w14:paraId="676A2287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Secondary memory – large &amp; slow</w:t>
      </w:r>
    </w:p>
    <w:p w14:paraId="2EC14409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disks, flash memory</w:t>
      </w:r>
    </w:p>
    <w:p w14:paraId="4023BFEC" w14:textId="77777777" w:rsidR="000E7FBE" w:rsidRDefault="000E7FBE" w:rsidP="001406EF">
      <w:pPr>
        <w:pStyle w:val="ListParagraph"/>
        <w:numPr>
          <w:ilvl w:val="1"/>
          <w:numId w:val="7"/>
        </w:numPr>
        <w:spacing w:line="276" w:lineRule="auto"/>
      </w:pPr>
      <w:r>
        <w:t>Primary memory – medium-sized, fast</w:t>
      </w:r>
    </w:p>
    <w:p w14:paraId="79A3B23E" w14:textId="77777777" w:rsidR="000E7FBE" w:rsidRDefault="000E7FBE" w:rsidP="001406EF">
      <w:pPr>
        <w:pStyle w:val="ListParagraph"/>
        <w:numPr>
          <w:ilvl w:val="2"/>
          <w:numId w:val="7"/>
        </w:numPr>
        <w:spacing w:line="276" w:lineRule="auto"/>
      </w:pPr>
      <w:r>
        <w:t>E.g. RAM</w:t>
      </w:r>
    </w:p>
    <w:p w14:paraId="098F6430" w14:textId="5DFEEDF3" w:rsidR="00C84205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Caches – smaller, faster; on-chip and off-chip</w:t>
      </w:r>
    </w:p>
    <w:p w14:paraId="468D2126" w14:textId="77777777" w:rsidR="00D11D8C" w:rsidRDefault="00C84205" w:rsidP="001406EF">
      <w:pPr>
        <w:pStyle w:val="ListParagraph"/>
        <w:numPr>
          <w:ilvl w:val="1"/>
          <w:numId w:val="7"/>
        </w:numPr>
        <w:spacing w:line="276" w:lineRule="auto"/>
      </w:pPr>
      <w:r>
        <w:t>Registers – on-chip</w:t>
      </w:r>
    </w:p>
    <w:p w14:paraId="54A19471" w14:textId="0FAF198B" w:rsidR="00C84205" w:rsidRPr="00560C62" w:rsidRDefault="00D11D8C" w:rsidP="001406EF">
      <w:pPr>
        <w:pStyle w:val="ListParagraph"/>
        <w:numPr>
          <w:ilvl w:val="1"/>
          <w:numId w:val="7"/>
        </w:numPr>
        <w:spacing w:line="276" w:lineRule="auto"/>
        <w:rPr>
          <w:u w:val="single"/>
        </w:rPr>
      </w:pPr>
      <w:r w:rsidRPr="00560C62">
        <w:rPr>
          <w:u w:val="single"/>
        </w:rPr>
        <w:lastRenderedPageBreak/>
        <w:t xml:space="preserve">Disk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(software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main memory </w:t>
      </w:r>
      <w:r w:rsidRPr="00560C62">
        <w:rPr>
          <w:u w:val="single"/>
        </w:rPr>
        <w:sym w:font="Symbol" w:char="F0AC"/>
      </w:r>
      <w:r w:rsidR="008F545D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L2$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(hardware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I$, D$ </w:t>
      </w:r>
      <w:r w:rsidRPr="00560C62">
        <w:rPr>
          <w:u w:val="single"/>
        </w:rPr>
        <w:sym w:font="Symbol" w:char="F0AC"/>
      </w:r>
      <w:r w:rsidR="005C7E8E" w:rsidRPr="00560C62">
        <w:rPr>
          <w:u w:val="single"/>
        </w:rPr>
        <w:t>(compiler managed)</w:t>
      </w:r>
      <w:r w:rsidRPr="00560C62">
        <w:rPr>
          <w:u w:val="single"/>
        </w:rPr>
        <w:sym w:font="Symbol" w:char="F0AE"/>
      </w:r>
      <w:r w:rsidRPr="00560C62">
        <w:rPr>
          <w:u w:val="single"/>
        </w:rPr>
        <w:t xml:space="preserve"> processor + registers</w:t>
      </w:r>
    </w:p>
    <w:p w14:paraId="3ABACF6F" w14:textId="58E1EF0C" w:rsidR="00BB487E" w:rsidRPr="00397282" w:rsidRDefault="00397282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CF479D">
        <w:rPr>
          <w:b/>
        </w:rPr>
        <w:t>Central processing unit</w:t>
      </w:r>
      <w:r>
        <w:t xml:space="preserve"> – consists of a central control unit &amp; ALU</w:t>
      </w:r>
    </w:p>
    <w:p w14:paraId="2512AF75" w14:textId="5D412D39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Contains registers to store immediate results and system state</w:t>
      </w:r>
    </w:p>
    <w:p w14:paraId="04C0386C" w14:textId="19DD08DE" w:rsidR="00397282" w:rsidRPr="0039728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>
        <w:t>Controlled using a sequence of simple instructions</w:t>
      </w:r>
    </w:p>
    <w:p w14:paraId="4FA9EC56" w14:textId="6D148C87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Arithmetic logic unit</w:t>
      </w:r>
    </w:p>
    <w:p w14:paraId="4F9A49F8" w14:textId="051E1C23" w:rsidR="00397282" w:rsidRPr="00397282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Performs arithmetic operations (e.g. add/subtract) &amp; logic operations (e.g. bitwise AND/OR)</w:t>
      </w:r>
    </w:p>
    <w:p w14:paraId="6F2A2156" w14:textId="0C9ADE71" w:rsidR="00397282" w:rsidRPr="00560C62" w:rsidRDefault="00397282" w:rsidP="001406EF">
      <w:pPr>
        <w:pStyle w:val="ListParagraph"/>
        <w:numPr>
          <w:ilvl w:val="1"/>
          <w:numId w:val="7"/>
        </w:numPr>
        <w:spacing w:line="276" w:lineRule="auto"/>
        <w:rPr>
          <w:b/>
        </w:rPr>
      </w:pPr>
      <w:r w:rsidRPr="00560C62">
        <w:rPr>
          <w:b/>
        </w:rPr>
        <w:t>Control unit</w:t>
      </w:r>
    </w:p>
    <w:p w14:paraId="60E00133" w14:textId="67B90110" w:rsidR="00397282" w:rsidRPr="00D93987" w:rsidRDefault="00397282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Fetches instructions from memory &amp; orchestrates instruction execution</w:t>
      </w:r>
    </w:p>
    <w:p w14:paraId="3386DC4D" w14:textId="6500DE04" w:rsidR="00D93987" w:rsidRPr="00AD2A08" w:rsidRDefault="00D93987" w:rsidP="001406EF">
      <w:pPr>
        <w:pStyle w:val="ListParagraph"/>
        <w:numPr>
          <w:ilvl w:val="2"/>
          <w:numId w:val="7"/>
        </w:numPr>
        <w:spacing w:line="276" w:lineRule="auto"/>
        <w:rPr>
          <w:b/>
        </w:rPr>
      </w:pPr>
      <w:r>
        <w:t>Can be centralized or distributed</w:t>
      </w:r>
    </w:p>
    <w:p w14:paraId="263726A9" w14:textId="53E7D828" w:rsidR="00AD2A08" w:rsidRPr="00AD2A08" w:rsidRDefault="00AD2A08" w:rsidP="001406EF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Interconnection network</w:t>
      </w:r>
    </w:p>
    <w:p w14:paraId="01C78E3A" w14:textId="59380730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 w:rsidRPr="00560C62">
        <w:rPr>
          <w:b/>
        </w:rPr>
        <w:t>Bus</w:t>
      </w:r>
      <w:r>
        <w:t xml:space="preserve"> – set of signal wires whose use may be shared by multiple functional units over time</w:t>
      </w:r>
    </w:p>
    <w:p w14:paraId="5578930E" w14:textId="639962DE" w:rsidR="00AD2A08" w:rsidRPr="00AD2A08" w:rsidRDefault="00AD2A08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Implemented using tri-state drivers</w:t>
      </w:r>
    </w:p>
    <w:p w14:paraId="0E72DBA2" w14:textId="1D155C00" w:rsidR="00AD2A08" w:rsidRPr="005A7761" w:rsidRDefault="00AD2A08" w:rsidP="001406EF">
      <w:pPr>
        <w:pStyle w:val="ListParagraph"/>
        <w:numPr>
          <w:ilvl w:val="3"/>
          <w:numId w:val="7"/>
        </w:numPr>
        <w:spacing w:line="276" w:lineRule="auto"/>
        <w:ind w:left="1800"/>
        <w:rPr>
          <w:b/>
        </w:rPr>
      </w:pPr>
      <w:r>
        <w:t>Only one functional unit may write signal to the bus at one time</w:t>
      </w:r>
      <w:r w:rsidR="005A7761">
        <w:t xml:space="preserve"> (bus driving)</w:t>
      </w:r>
    </w:p>
    <w:p w14:paraId="110F9009" w14:textId="3C82C8ED" w:rsidR="005A7761" w:rsidRPr="00AD2A08" w:rsidRDefault="005A7761" w:rsidP="001406EF">
      <w:pPr>
        <w:pStyle w:val="ListParagraph"/>
        <w:numPr>
          <w:ilvl w:val="3"/>
          <w:numId w:val="7"/>
        </w:numPr>
        <w:spacing w:line="276" w:lineRule="auto"/>
        <w:ind w:left="1800"/>
        <w:rPr>
          <w:b/>
        </w:rPr>
      </w:pPr>
      <w:r>
        <w:t>Bus conflict occurs if two functional units drive the bus at the same time</w:t>
      </w:r>
    </w:p>
    <w:p w14:paraId="2B280EC9" w14:textId="0415C3BC" w:rsidR="00AD2A08" w:rsidRPr="002D701C" w:rsidRDefault="002D701C" w:rsidP="001406EF">
      <w:pPr>
        <w:pStyle w:val="ListParagraph"/>
        <w:numPr>
          <w:ilvl w:val="2"/>
          <w:numId w:val="7"/>
        </w:numPr>
        <w:spacing w:line="276" w:lineRule="auto"/>
        <w:ind w:left="1080"/>
        <w:rPr>
          <w:b/>
        </w:rPr>
      </w:pPr>
      <w:r>
        <w:t>Bus structures:</w:t>
      </w:r>
    </w:p>
    <w:p w14:paraId="25A2FA93" w14:textId="36FAA304" w:rsidR="002D701C" w:rsidRDefault="002D701C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 w:rsidRPr="002D701C">
        <w:t xml:space="preserve">Single </w:t>
      </w:r>
      <w:r>
        <w:t xml:space="preserve">system bus for </w:t>
      </w:r>
      <w:r w:rsidR="00951E99">
        <w:t>all</w:t>
      </w:r>
      <w:r>
        <w:t xml:space="preserve"> systems</w:t>
      </w:r>
    </w:p>
    <w:p w14:paraId="06D3C5B9" w14:textId="6E4A5558" w:rsidR="00951E99" w:rsidRDefault="00951E99" w:rsidP="001406EF">
      <w:pPr>
        <w:pStyle w:val="ListParagraph"/>
        <w:numPr>
          <w:ilvl w:val="3"/>
          <w:numId w:val="7"/>
        </w:numPr>
        <w:spacing w:line="276" w:lineRule="auto"/>
        <w:ind w:left="1800"/>
      </w:pPr>
      <w:r>
        <w:t>Independent buses for each system</w:t>
      </w:r>
    </w:p>
    <w:p w14:paraId="42E80090" w14:textId="72A26438" w:rsidR="00536C30" w:rsidRDefault="00536C30" w:rsidP="001406EF">
      <w:pPr>
        <w:pStyle w:val="ListParagraph"/>
        <w:numPr>
          <w:ilvl w:val="4"/>
          <w:numId w:val="8"/>
        </w:numPr>
        <w:spacing w:line="276" w:lineRule="auto"/>
        <w:ind w:left="2520"/>
      </w:pPr>
      <w:r>
        <w:t>Some can be slower/faster depending on needs</w:t>
      </w:r>
    </w:p>
    <w:p w14:paraId="6B77EBEA" w14:textId="10E3C3D7" w:rsidR="00536C30" w:rsidRDefault="00536C30" w:rsidP="00337D93">
      <w:pPr>
        <w:pStyle w:val="ListParagraph"/>
        <w:numPr>
          <w:ilvl w:val="3"/>
          <w:numId w:val="8"/>
        </w:numPr>
        <w:spacing w:line="276" w:lineRule="auto"/>
      </w:pPr>
      <w:r>
        <w:t>Multiple units can write signal at the same time</w:t>
      </w:r>
    </w:p>
    <w:p w14:paraId="0CDCD58B" w14:textId="07FA8426" w:rsidR="00536C30" w:rsidRDefault="00536C30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memory device</w:t>
      </w:r>
    </w:p>
    <w:p w14:paraId="14EDF5C7" w14:textId="00C2413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Control unit &amp; ALU</w:t>
      </w:r>
      <w:r>
        <w:t xml:space="preserve"> – implements instruction execution cycle</w:t>
      </w:r>
    </w:p>
    <w:p w14:paraId="0889C33C" w14:textId="54E690F8" w:rsidR="002A1F9D" w:rsidRDefault="002A1F9D" w:rsidP="002A1F9D">
      <w:pPr>
        <w:pStyle w:val="ListParagraph"/>
        <w:numPr>
          <w:ilvl w:val="2"/>
          <w:numId w:val="8"/>
        </w:numPr>
        <w:spacing w:line="276" w:lineRule="auto"/>
      </w:pPr>
      <w:r>
        <w:t>Sends control signals to memory</w:t>
      </w:r>
    </w:p>
    <w:p w14:paraId="72E2C591" w14:textId="05218740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Program counter (PC)</w:t>
      </w:r>
      <w:r>
        <w:t xml:space="preserve"> – holds memory address of next instruction</w:t>
      </w:r>
    </w:p>
    <w:p w14:paraId="274E6265" w14:textId="2AD4542E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Instruction register (IR)</w:t>
      </w:r>
      <w:r>
        <w:t xml:space="preserve"> – holds current instruction</w:t>
      </w:r>
    </w:p>
    <w:p w14:paraId="6548899E" w14:textId="05D00419" w:rsidR="00536C30" w:rsidRDefault="00536C30" w:rsidP="001406EF">
      <w:pPr>
        <w:pStyle w:val="ListParagraph"/>
        <w:numPr>
          <w:ilvl w:val="1"/>
          <w:numId w:val="8"/>
        </w:numPr>
        <w:spacing w:line="276" w:lineRule="auto"/>
      </w:pPr>
      <w:r w:rsidRPr="00560C62">
        <w:rPr>
          <w:u w:val="single"/>
        </w:rPr>
        <w:t>General-purpose registers</w:t>
      </w:r>
      <w:r>
        <w:t xml:space="preserve"> – hold data &amp; addresses</w:t>
      </w:r>
    </w:p>
    <w:p w14:paraId="68448976" w14:textId="17ED317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data register (MDR)</w:t>
      </w:r>
      <w:r w:rsidR="00C16E7B">
        <w:t xml:space="preserve"> – temporary storage for data</w:t>
      </w:r>
    </w:p>
    <w:p w14:paraId="04780D99" w14:textId="02A06CF4" w:rsidR="00560C62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Before</w:t>
      </w:r>
      <w:r w:rsidR="00560C62">
        <w:t xml:space="preserve"> a store/write, set to the data value </w:t>
      </w:r>
      <w:r>
        <w:t>to be written</w:t>
      </w:r>
    </w:p>
    <w:p w14:paraId="376E2241" w14:textId="7560520A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>After a fetch/read, set to the data value read</w:t>
      </w:r>
    </w:p>
    <w:p w14:paraId="0B3832C3" w14:textId="50A0C0AE" w:rsidR="00C16E7B" w:rsidRDefault="00C16E7B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 address register (MAR)</w:t>
      </w:r>
      <w:r>
        <w:t xml:space="preserve"> – temporary storage for address</w:t>
      </w:r>
    </w:p>
    <w:p w14:paraId="2FF477B2" w14:textId="4837BC6E" w:rsidR="00C16E7B" w:rsidRDefault="00C16E7B" w:rsidP="001406EF">
      <w:pPr>
        <w:pStyle w:val="ListParagraph"/>
        <w:numPr>
          <w:ilvl w:val="2"/>
          <w:numId w:val="8"/>
        </w:numPr>
        <w:spacing w:line="276" w:lineRule="auto"/>
      </w:pPr>
      <w:r>
        <w:t xml:space="preserve">Before (any type of) memory transaction, set to the address value </w:t>
      </w:r>
    </w:p>
    <w:p w14:paraId="25CDB897" w14:textId="73640D1B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instructions is determined by PC</w:t>
      </w:r>
    </w:p>
    <w:p w14:paraId="608BEF31" w14:textId="349F8F2D" w:rsidR="00560C62" w:rsidRDefault="00560C62" w:rsidP="001406EF">
      <w:pPr>
        <w:pStyle w:val="ListParagraph"/>
        <w:numPr>
          <w:ilvl w:val="1"/>
          <w:numId w:val="8"/>
        </w:numPr>
        <w:spacing w:line="276" w:lineRule="auto"/>
      </w:pPr>
      <w:r>
        <w:t>Movement of data is determined by instructions</w:t>
      </w:r>
    </w:p>
    <w:p w14:paraId="1FDD6961" w14:textId="4A41F623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Status register (</w:t>
      </w:r>
      <w:r w:rsidR="001B7EA8">
        <w:rPr>
          <w:u w:val="single"/>
        </w:rPr>
        <w:t>PS/</w:t>
      </w:r>
      <w:bookmarkStart w:id="0" w:name="_GoBack"/>
      <w:bookmarkEnd w:id="0"/>
      <w:r>
        <w:rPr>
          <w:u w:val="single"/>
        </w:rPr>
        <w:t>SR)</w:t>
      </w:r>
      <w:r>
        <w:t xml:space="preserve"> – stores flags about the status of the processor</w:t>
      </w:r>
    </w:p>
    <w:p w14:paraId="6B3C59C6" w14:textId="15F381DD" w:rsidR="008347BF" w:rsidRDefault="008347BF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Control register (CR)</w:t>
      </w:r>
      <w:r>
        <w:t xml:space="preserve"> – controls the behaviour of the processor</w:t>
      </w:r>
    </w:p>
    <w:p w14:paraId="6B99FEBC" w14:textId="25AA3CD2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Only PC, SR, CR can be modified by instructions</w:t>
      </w:r>
    </w:p>
    <w:p w14:paraId="4C31983D" w14:textId="0EEC03E8" w:rsidR="00BD7327" w:rsidRDefault="00BD7327" w:rsidP="001406EF">
      <w:pPr>
        <w:pStyle w:val="ListParagraph"/>
        <w:numPr>
          <w:ilvl w:val="1"/>
          <w:numId w:val="8"/>
        </w:numPr>
        <w:spacing w:line="276" w:lineRule="auto"/>
      </w:pPr>
      <w:r>
        <w:t>IR, MDR, MAR are managed by the control unit</w:t>
      </w:r>
    </w:p>
    <w:p w14:paraId="1DF99B53" w14:textId="77777777" w:rsidR="00337D93" w:rsidRDefault="00337D93" w:rsidP="00337D93">
      <w:pPr>
        <w:pStyle w:val="ListParagraph"/>
        <w:numPr>
          <w:ilvl w:val="1"/>
          <w:numId w:val="8"/>
        </w:numPr>
        <w:spacing w:line="276" w:lineRule="auto"/>
      </w:pPr>
      <w:r w:rsidRPr="00CD64C4">
        <w:rPr>
          <w:u w:val="single"/>
        </w:rPr>
        <w:t>Process-memory interface</w:t>
      </w:r>
      <w:r>
        <w:t>:</w:t>
      </w:r>
    </w:p>
    <w:p w14:paraId="0BC882F7" w14:textId="5745EE18" w:rsidR="00337D93" w:rsidRDefault="005446AF" w:rsidP="00337D93">
      <w:pPr>
        <w:pStyle w:val="ListParagraph"/>
        <w:numPr>
          <w:ilvl w:val="2"/>
          <w:numId w:val="8"/>
        </w:numPr>
        <w:spacing w:line="276" w:lineRule="auto"/>
      </w:pPr>
      <w:r>
        <w:t>Read – sends address of read location &amp; Read command to memory, wait for retrieval of word, places it in processor register</w:t>
      </w:r>
    </w:p>
    <w:p w14:paraId="0542305C" w14:textId="36F438CD" w:rsidR="005446AF" w:rsidRDefault="00336320" w:rsidP="00337D93">
      <w:pPr>
        <w:pStyle w:val="ListParagraph"/>
        <w:numPr>
          <w:ilvl w:val="2"/>
          <w:numId w:val="8"/>
        </w:numPr>
        <w:spacing w:line="276" w:lineRule="auto"/>
      </w:pPr>
      <w:r>
        <w:t>Wr</w:t>
      </w:r>
      <w:r w:rsidR="005446AF">
        <w:t>ite – sends address of write location &amp; word to be written &amp; Write command to memory</w:t>
      </w:r>
    </w:p>
    <w:p w14:paraId="45D209C6" w14:textId="3BFA5C08" w:rsidR="00560C62" w:rsidRDefault="00CF479D" w:rsidP="001406EF">
      <w:pPr>
        <w:pStyle w:val="ListParagraph"/>
        <w:numPr>
          <w:ilvl w:val="0"/>
          <w:numId w:val="8"/>
        </w:numPr>
        <w:spacing w:line="276" w:lineRule="auto"/>
      </w:pPr>
      <w:r>
        <w:t>Connecting CPU to I/O device</w:t>
      </w:r>
    </w:p>
    <w:p w14:paraId="42185ED1" w14:textId="6AC64677" w:rsidR="00CF479D" w:rsidRDefault="00CF479D" w:rsidP="001406EF">
      <w:pPr>
        <w:pStyle w:val="ListParagraph"/>
        <w:numPr>
          <w:ilvl w:val="1"/>
          <w:numId w:val="8"/>
        </w:numPr>
        <w:spacing w:line="276" w:lineRule="auto"/>
      </w:pPr>
      <w:r>
        <w:rPr>
          <w:u w:val="single"/>
        </w:rPr>
        <w:t>Memory-mapped I/O</w:t>
      </w:r>
      <w:r>
        <w:t xml:space="preserve"> – treat I/O units as memory</w:t>
      </w:r>
    </w:p>
    <w:p w14:paraId="22AFFC30" w14:textId="64357240" w:rsidR="00FD42A0" w:rsidRDefault="00FD42A0" w:rsidP="00FD42A0">
      <w:pPr>
        <w:pStyle w:val="ListParagraph"/>
        <w:numPr>
          <w:ilvl w:val="0"/>
          <w:numId w:val="8"/>
        </w:numPr>
        <w:spacing w:line="276" w:lineRule="auto"/>
      </w:pPr>
      <w:r>
        <w:rPr>
          <w:b/>
        </w:rPr>
        <w:t>Executing an instruction</w:t>
      </w:r>
      <w:r>
        <w:t>:</w:t>
      </w:r>
    </w:p>
    <w:p w14:paraId="4536D926" w14:textId="26223248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 xml:space="preserve">Get address of instruction to execute from PC </w:t>
      </w:r>
      <w:r>
        <w:sym w:font="Symbol" w:char="F0AE"/>
      </w:r>
      <w:r>
        <w:t xml:space="preserve"> send address to memory and issue Read command</w:t>
      </w:r>
    </w:p>
    <w:p w14:paraId="1137D63A" w14:textId="778B7C01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 xml:space="preserve">Get requested instruction word from memory </w:t>
      </w:r>
      <w:r>
        <w:sym w:font="Symbol" w:char="F0AE"/>
      </w:r>
      <w:r>
        <w:t xml:space="preserve"> store in IR</w:t>
      </w:r>
    </w:p>
    <w:p w14:paraId="3D211B0A" w14:textId="07A1987A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>Increment PC</w:t>
      </w:r>
    </w:p>
    <w:p w14:paraId="3F6E5AE3" w14:textId="42ED6386" w:rsidR="00FD42A0" w:rsidRDefault="00FD42A0" w:rsidP="00FD42A0">
      <w:pPr>
        <w:pStyle w:val="ListParagraph"/>
        <w:numPr>
          <w:ilvl w:val="1"/>
          <w:numId w:val="8"/>
        </w:numPr>
        <w:spacing w:line="276" w:lineRule="auto"/>
      </w:pPr>
      <w:r>
        <w:t>Execute instruction (e.g. with ALU, memory Read/Write commands</w:t>
      </w:r>
      <w:r w:rsidR="00962B96">
        <w:t>, etc.</w:t>
      </w:r>
      <w:r>
        <w:t>)</w:t>
      </w:r>
    </w:p>
    <w:sectPr w:rsidR="00FD42A0" w:rsidSect="000E7FBE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4EC3"/>
    <w:multiLevelType w:val="multilevel"/>
    <w:tmpl w:val="1BDC1D10"/>
    <w:numStyleLink w:val="Jerry"/>
  </w:abstractNum>
  <w:abstractNum w:abstractNumId="1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2063BDF"/>
    <w:multiLevelType w:val="hybridMultilevel"/>
    <w:tmpl w:val="420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5774F4"/>
    <w:multiLevelType w:val="multilevel"/>
    <w:tmpl w:val="42004E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8967471"/>
    <w:multiLevelType w:val="multilevel"/>
    <w:tmpl w:val="1BDC1D10"/>
    <w:numStyleLink w:val="Jerry"/>
  </w:abstractNum>
  <w:num w:numId="1">
    <w:abstractNumId w:val="1"/>
  </w:num>
  <w:num w:numId="2">
    <w:abstractNumId w:val="3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E7"/>
    <w:rsid w:val="00010EE7"/>
    <w:rsid w:val="000C4A5E"/>
    <w:rsid w:val="000E7FBE"/>
    <w:rsid w:val="00106274"/>
    <w:rsid w:val="001406EF"/>
    <w:rsid w:val="00142B92"/>
    <w:rsid w:val="001B0B39"/>
    <w:rsid w:val="001B7EA8"/>
    <w:rsid w:val="002A1F9D"/>
    <w:rsid w:val="002D701C"/>
    <w:rsid w:val="00302BF1"/>
    <w:rsid w:val="00336320"/>
    <w:rsid w:val="00337D93"/>
    <w:rsid w:val="00397282"/>
    <w:rsid w:val="003C537F"/>
    <w:rsid w:val="004B293B"/>
    <w:rsid w:val="00536C30"/>
    <w:rsid w:val="005446AF"/>
    <w:rsid w:val="00560C62"/>
    <w:rsid w:val="005A7761"/>
    <w:rsid w:val="005B2AED"/>
    <w:rsid w:val="005C7E8E"/>
    <w:rsid w:val="0060133B"/>
    <w:rsid w:val="006A0C71"/>
    <w:rsid w:val="007A5590"/>
    <w:rsid w:val="007D0FAB"/>
    <w:rsid w:val="007F2CBE"/>
    <w:rsid w:val="00800C09"/>
    <w:rsid w:val="008347BF"/>
    <w:rsid w:val="00841E63"/>
    <w:rsid w:val="00875D61"/>
    <w:rsid w:val="008D67E1"/>
    <w:rsid w:val="008F545D"/>
    <w:rsid w:val="00951E99"/>
    <w:rsid w:val="00962B96"/>
    <w:rsid w:val="00AA41E1"/>
    <w:rsid w:val="00AD2A08"/>
    <w:rsid w:val="00AE701E"/>
    <w:rsid w:val="00B603AA"/>
    <w:rsid w:val="00BA25CD"/>
    <w:rsid w:val="00BB487E"/>
    <w:rsid w:val="00BD7327"/>
    <w:rsid w:val="00C16E7B"/>
    <w:rsid w:val="00C47C76"/>
    <w:rsid w:val="00C84205"/>
    <w:rsid w:val="00CA2109"/>
    <w:rsid w:val="00CD64C4"/>
    <w:rsid w:val="00CF479D"/>
    <w:rsid w:val="00D11D8C"/>
    <w:rsid w:val="00D83944"/>
    <w:rsid w:val="00D93987"/>
    <w:rsid w:val="00EC35CE"/>
    <w:rsid w:val="00FA7664"/>
    <w:rsid w:val="00FD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ACA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6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Bullet%20Form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Bullet Form Note.dotx</Template>
  <TotalTime>75</TotalTime>
  <Pages>3</Pages>
  <Words>646</Words>
  <Characters>3686</Characters>
  <Application>Microsoft Macintosh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43</cp:revision>
  <dcterms:created xsi:type="dcterms:W3CDTF">2015-09-17T13:11:00Z</dcterms:created>
  <dcterms:modified xsi:type="dcterms:W3CDTF">2015-10-28T05:02:00Z</dcterms:modified>
</cp:coreProperties>
</file>
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61594" w14:textId="77777777" w:rsidR="00C47C76" w:rsidRDefault="005F10AB" w:rsidP="007C2BB5">
      <w:pPr>
        <w:spacing w:line="276" w:lineRule="auto"/>
      </w:pPr>
      <w:r>
        <w:rPr>
          <w:b/>
          <w:u w:val="single"/>
        </w:rPr>
        <w:t>ARM ISA</w:t>
      </w:r>
    </w:p>
    <w:p w14:paraId="5C66B471" w14:textId="77777777" w:rsidR="007C2BB5" w:rsidRDefault="007C2BB5" w:rsidP="007C2BB5">
      <w:pPr>
        <w:spacing w:line="276" w:lineRule="auto"/>
      </w:pPr>
    </w:p>
    <w:p w14:paraId="6B253F8B" w14:textId="77777777" w:rsidR="007C2BB5" w:rsidRPr="002652C6" w:rsidRDefault="000A649D" w:rsidP="007C2BB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2652C6">
        <w:rPr>
          <w:b/>
        </w:rPr>
        <w:t>Characteristics</w:t>
      </w:r>
    </w:p>
    <w:p w14:paraId="0F03B84D" w14:textId="77777777" w:rsidR="000A649D" w:rsidRDefault="000A649D" w:rsidP="002652C6">
      <w:pPr>
        <w:pStyle w:val="ListParagraph"/>
        <w:numPr>
          <w:ilvl w:val="0"/>
          <w:numId w:val="7"/>
        </w:numPr>
        <w:spacing w:line="276" w:lineRule="auto"/>
      </w:pPr>
      <w:r>
        <w:t>RISC aspects</w:t>
      </w:r>
    </w:p>
    <w:p w14:paraId="1CC21EBE" w14:textId="77777777" w:rsidR="000A649D" w:rsidRDefault="000A649D" w:rsidP="002652C6">
      <w:pPr>
        <w:pStyle w:val="ListParagraph"/>
        <w:numPr>
          <w:ilvl w:val="1"/>
          <w:numId w:val="7"/>
        </w:numPr>
        <w:spacing w:line="276" w:lineRule="auto"/>
      </w:pPr>
      <w:r>
        <w:t>Instructions have fixed length (32 bits)</w:t>
      </w:r>
    </w:p>
    <w:p w14:paraId="5E221E69" w14:textId="77777777" w:rsidR="000A649D" w:rsidRDefault="000A649D" w:rsidP="002652C6">
      <w:pPr>
        <w:pStyle w:val="ListParagraph"/>
        <w:numPr>
          <w:ilvl w:val="1"/>
          <w:numId w:val="7"/>
        </w:numPr>
        <w:spacing w:line="276" w:lineRule="auto"/>
      </w:pPr>
      <w:r>
        <w:t>Only load/store instructions can access memory</w:t>
      </w:r>
    </w:p>
    <w:p w14:paraId="5DF5959C" w14:textId="77777777" w:rsidR="000A649D" w:rsidRDefault="000A649D" w:rsidP="002652C6">
      <w:pPr>
        <w:pStyle w:val="ListParagraph"/>
        <w:numPr>
          <w:ilvl w:val="1"/>
          <w:numId w:val="7"/>
        </w:numPr>
        <w:spacing w:line="276" w:lineRule="auto"/>
      </w:pPr>
      <w:r>
        <w:t>Arithmetic/logic instructions only operate on registers</w:t>
      </w:r>
    </w:p>
    <w:p w14:paraId="317957FE" w14:textId="77777777" w:rsidR="000A649D" w:rsidRDefault="000A649D" w:rsidP="002652C6">
      <w:pPr>
        <w:pStyle w:val="ListParagraph"/>
        <w:numPr>
          <w:ilvl w:val="0"/>
          <w:numId w:val="7"/>
        </w:numPr>
        <w:spacing w:line="276" w:lineRule="auto"/>
      </w:pPr>
      <w:r>
        <w:t>CISC aspects</w:t>
      </w:r>
    </w:p>
    <w:p w14:paraId="17316858" w14:textId="77777777" w:rsidR="000A649D" w:rsidRDefault="000A649D" w:rsidP="002652C6">
      <w:pPr>
        <w:pStyle w:val="ListParagraph"/>
        <w:numPr>
          <w:ilvl w:val="1"/>
          <w:numId w:val="7"/>
        </w:numPr>
        <w:spacing w:line="276" w:lineRule="auto"/>
      </w:pPr>
      <w:r>
        <w:t>Auto-increment/-decrement and PC-relative addressing modes</w:t>
      </w:r>
    </w:p>
    <w:p w14:paraId="5D7CACDE" w14:textId="77777777" w:rsidR="000A649D" w:rsidRDefault="000A649D" w:rsidP="002652C6">
      <w:pPr>
        <w:pStyle w:val="ListParagraph"/>
        <w:numPr>
          <w:ilvl w:val="1"/>
          <w:numId w:val="7"/>
        </w:numPr>
        <w:spacing w:line="276" w:lineRule="auto"/>
      </w:pPr>
      <w:r>
        <w:t>Condition codes (N, Z, V, C) are used for conditional execution of instructions</w:t>
      </w:r>
    </w:p>
    <w:p w14:paraId="1300A3A2" w14:textId="77777777" w:rsidR="000A649D" w:rsidRDefault="000A649D" w:rsidP="002652C6">
      <w:pPr>
        <w:pStyle w:val="ListParagraph"/>
        <w:numPr>
          <w:ilvl w:val="1"/>
          <w:numId w:val="7"/>
        </w:numPr>
        <w:spacing w:line="276" w:lineRule="auto"/>
      </w:pPr>
      <w:r>
        <w:t>Multiple registers can be loaded/stored from/to a block of memory</w:t>
      </w:r>
    </w:p>
    <w:p w14:paraId="1680DF94" w14:textId="02031573" w:rsidR="001667CB" w:rsidRDefault="001667CB" w:rsidP="002652C6">
      <w:pPr>
        <w:pStyle w:val="ListParagraph"/>
        <w:numPr>
          <w:ilvl w:val="0"/>
          <w:numId w:val="7"/>
        </w:numPr>
        <w:spacing w:line="276" w:lineRule="auto"/>
      </w:pPr>
      <w:r>
        <w:t>Memory organization</w:t>
      </w:r>
    </w:p>
    <w:p w14:paraId="4C15F920" w14:textId="013A52E1" w:rsidR="001667CB" w:rsidRDefault="001667CB" w:rsidP="002652C6">
      <w:pPr>
        <w:pStyle w:val="ListParagraph"/>
        <w:numPr>
          <w:ilvl w:val="1"/>
          <w:numId w:val="7"/>
        </w:numPr>
        <w:spacing w:line="276" w:lineRule="auto"/>
      </w:pPr>
      <w:r>
        <w:t>Byte-addressable, 32-bit address space</w:t>
      </w:r>
    </w:p>
    <w:p w14:paraId="7E3CE56C" w14:textId="79B19B46" w:rsidR="001667CB" w:rsidRDefault="001667CB" w:rsidP="002652C6">
      <w:pPr>
        <w:pStyle w:val="ListParagraph"/>
        <w:numPr>
          <w:ilvl w:val="1"/>
          <w:numId w:val="7"/>
        </w:numPr>
        <w:spacing w:line="276" w:lineRule="auto"/>
      </w:pPr>
      <w:r>
        <w:t>Supports little/big-endian</w:t>
      </w:r>
    </w:p>
    <w:p w14:paraId="16CE0C11" w14:textId="429F3D60" w:rsidR="001667CB" w:rsidRDefault="001667CB" w:rsidP="002652C6">
      <w:pPr>
        <w:pStyle w:val="ListParagraph"/>
        <w:numPr>
          <w:ilvl w:val="1"/>
          <w:numId w:val="7"/>
        </w:numPr>
        <w:spacing w:line="276" w:lineRule="auto"/>
      </w:pPr>
      <w:r>
        <w:t xml:space="preserve">Supports data sizes of words </w:t>
      </w:r>
      <w:r w:rsidR="00222965">
        <w:t>(32), half words (16), bytes (8)</w:t>
      </w:r>
    </w:p>
    <w:p w14:paraId="7DBFD019" w14:textId="78943577" w:rsidR="00222965" w:rsidRDefault="002652C6" w:rsidP="002652C6">
      <w:pPr>
        <w:pStyle w:val="ListParagraph"/>
        <w:numPr>
          <w:ilvl w:val="0"/>
          <w:numId w:val="7"/>
        </w:numPr>
        <w:spacing w:line="276" w:lineRule="auto"/>
      </w:pPr>
      <w:r>
        <w:t>Registers</w:t>
      </w:r>
    </w:p>
    <w:p w14:paraId="3AC454BB" w14:textId="0A5B563C" w:rsidR="002652C6" w:rsidRDefault="002652C6" w:rsidP="002652C6">
      <w:pPr>
        <w:pStyle w:val="ListParagraph"/>
        <w:numPr>
          <w:ilvl w:val="1"/>
          <w:numId w:val="7"/>
        </w:numPr>
        <w:spacing w:line="276" w:lineRule="auto"/>
      </w:pPr>
      <w:r>
        <w:t>16 32-bit registers R0 – R15</w:t>
      </w:r>
    </w:p>
    <w:p w14:paraId="006DAB90" w14:textId="223A445A" w:rsidR="002652C6" w:rsidRDefault="002652C6" w:rsidP="002652C6">
      <w:pPr>
        <w:pStyle w:val="ListParagraph"/>
        <w:numPr>
          <w:ilvl w:val="1"/>
          <w:numId w:val="7"/>
        </w:numPr>
        <w:spacing w:line="276" w:lineRule="auto"/>
      </w:pPr>
      <w:r>
        <w:t xml:space="preserve">R15 = PC; </w:t>
      </w:r>
      <w:r w:rsidR="00B30BF2">
        <w:t>R12 = frame pointer</w:t>
      </w:r>
      <w:r w:rsidR="00633A8B">
        <w:t xml:space="preserve"> (by convention)</w:t>
      </w:r>
      <w:r w:rsidR="00B30BF2">
        <w:t xml:space="preserve">; </w:t>
      </w:r>
      <w:r>
        <w:t>R13 = stack pointer; R14 = link register</w:t>
      </w:r>
    </w:p>
    <w:p w14:paraId="7D2AD320" w14:textId="32F72801" w:rsidR="00B30BF2" w:rsidRPr="005A3C71" w:rsidRDefault="00B30BF2" w:rsidP="002652C6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t xml:space="preserve">CPSR/PSR = status register – </w:t>
      </w:r>
      <w:r w:rsidR="00652E9B">
        <w:t xml:space="preserve">stores </w:t>
      </w:r>
      <w:r w:rsidRPr="005A3C71">
        <w:rPr>
          <w:u w:val="single"/>
        </w:rPr>
        <w:t xml:space="preserve">conditional </w:t>
      </w:r>
      <w:r w:rsidR="00FC2D11" w:rsidRPr="005A3C71">
        <w:rPr>
          <w:u w:val="single"/>
        </w:rPr>
        <w:t>code flags</w:t>
      </w:r>
    </w:p>
    <w:p w14:paraId="4EC67C83" w14:textId="20C894D9" w:rsidR="00652E9B" w:rsidRDefault="00652E9B" w:rsidP="00652E9B">
      <w:pPr>
        <w:pStyle w:val="ListParagraph"/>
        <w:numPr>
          <w:ilvl w:val="2"/>
          <w:numId w:val="7"/>
        </w:numPr>
        <w:spacing w:line="276" w:lineRule="auto"/>
      </w:pPr>
      <w:r>
        <w:t xml:space="preserve">N </w:t>
      </w:r>
      <w:r w:rsidR="006C2A42">
        <w:t>=</w:t>
      </w:r>
      <w:r>
        <w:t xml:space="preserve"> 1 if result is negative; cleared otherwise</w:t>
      </w:r>
    </w:p>
    <w:p w14:paraId="403577BE" w14:textId="731CCBC3" w:rsidR="00652E9B" w:rsidRDefault="00652E9B" w:rsidP="00652E9B">
      <w:pPr>
        <w:pStyle w:val="ListParagraph"/>
        <w:numPr>
          <w:ilvl w:val="2"/>
          <w:numId w:val="7"/>
        </w:numPr>
        <w:spacing w:line="276" w:lineRule="auto"/>
      </w:pPr>
      <w:r>
        <w:t xml:space="preserve">Z </w:t>
      </w:r>
      <w:r w:rsidR="006C2A42">
        <w:t>=</w:t>
      </w:r>
      <w:r>
        <w:t xml:space="preserve"> 1 if result is 0; cleared otherwise</w:t>
      </w:r>
    </w:p>
    <w:p w14:paraId="46F04735" w14:textId="521140E3" w:rsidR="00652E9B" w:rsidRDefault="00652E9B" w:rsidP="00652E9B">
      <w:pPr>
        <w:pStyle w:val="ListParagraph"/>
        <w:numPr>
          <w:ilvl w:val="2"/>
          <w:numId w:val="7"/>
        </w:numPr>
        <w:spacing w:line="276" w:lineRule="auto"/>
      </w:pPr>
      <w:r>
        <w:t xml:space="preserve">V </w:t>
      </w:r>
      <w:r w:rsidR="006C2A42">
        <w:t>=</w:t>
      </w:r>
      <w:r>
        <w:t xml:space="preserve"> 1 if overflow occurs; cleared otherwise</w:t>
      </w:r>
    </w:p>
    <w:p w14:paraId="1010F1FE" w14:textId="5BD008A7" w:rsidR="00652E9B" w:rsidRDefault="00652E9B" w:rsidP="00652E9B">
      <w:pPr>
        <w:pStyle w:val="ListParagraph"/>
        <w:numPr>
          <w:ilvl w:val="2"/>
          <w:numId w:val="7"/>
        </w:numPr>
        <w:spacing w:line="276" w:lineRule="auto"/>
      </w:pPr>
      <w:r>
        <w:t xml:space="preserve">C </w:t>
      </w:r>
      <w:r w:rsidR="006C2A42">
        <w:t>=</w:t>
      </w:r>
      <w:r>
        <w:t xml:space="preserve"> 1 if carry-out occurs; cleared otherwise</w:t>
      </w:r>
    </w:p>
    <w:p w14:paraId="1EF2C134" w14:textId="4B725C87" w:rsidR="00652E9B" w:rsidRPr="006C2A42" w:rsidRDefault="00652E9B" w:rsidP="00652E9B">
      <w:pPr>
        <w:pStyle w:val="ListParagraph"/>
        <w:numPr>
          <w:ilvl w:val="0"/>
          <w:numId w:val="7"/>
        </w:numPr>
        <w:spacing w:line="276" w:lineRule="auto"/>
      </w:pPr>
      <w:r w:rsidRPr="006C2A42">
        <w:t>PC-relative addressing</w:t>
      </w:r>
    </w:p>
    <w:p w14:paraId="248989A6" w14:textId="2D209871" w:rsidR="00652E9B" w:rsidRDefault="00652E9B" w:rsidP="00652E9B">
      <w:pPr>
        <w:pStyle w:val="ListParagraph"/>
        <w:numPr>
          <w:ilvl w:val="1"/>
          <w:numId w:val="7"/>
        </w:numPr>
        <w:spacing w:line="276" w:lineRule="auto"/>
      </w:pPr>
      <w:r w:rsidRPr="006C2A42">
        <w:rPr>
          <w:highlight w:val="yellow"/>
        </w:rPr>
        <w:t>LDR Rd, ITEM</w:t>
      </w:r>
    </w:p>
    <w:p w14:paraId="5684E1B8" w14:textId="58F8B00A" w:rsidR="00652E9B" w:rsidRDefault="00B800DC" w:rsidP="00B800DC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 w:rsidR="00652E9B">
        <w:t xml:space="preserve">Rd </w:t>
      </w:r>
      <w:r w:rsidR="00652E9B">
        <w:sym w:font="Symbol" w:char="F0AC"/>
      </w:r>
      <w:r w:rsidR="00652E9B">
        <w:t xml:space="preserve"> [[PC] + offset(ITEM)]</w:t>
      </w:r>
    </w:p>
    <w:p w14:paraId="3B4BDC47" w14:textId="2062DE1E" w:rsidR="00652E9B" w:rsidRDefault="00652E9B" w:rsidP="00652E9B">
      <w:pPr>
        <w:pStyle w:val="ListParagraph"/>
        <w:numPr>
          <w:ilvl w:val="1"/>
          <w:numId w:val="7"/>
        </w:numPr>
        <w:spacing w:line="276" w:lineRule="auto"/>
      </w:pPr>
      <w:r>
        <w:t>PC += 8 when LDR executes</w:t>
      </w:r>
    </w:p>
    <w:p w14:paraId="684E56BF" w14:textId="7A899D12" w:rsidR="00652E9B" w:rsidRPr="006C2A42" w:rsidRDefault="00652E9B" w:rsidP="00652E9B">
      <w:pPr>
        <w:pStyle w:val="ListParagraph"/>
        <w:numPr>
          <w:ilvl w:val="0"/>
          <w:numId w:val="7"/>
        </w:numPr>
        <w:spacing w:line="276" w:lineRule="auto"/>
      </w:pPr>
      <w:r w:rsidRPr="006C2A42">
        <w:t>Pre-index addressing</w:t>
      </w:r>
    </w:p>
    <w:p w14:paraId="620BD224" w14:textId="12A5B511" w:rsidR="00652E9B" w:rsidRDefault="00B800DC" w:rsidP="00B800DC">
      <w:pPr>
        <w:pStyle w:val="ListParagraph"/>
        <w:numPr>
          <w:ilvl w:val="1"/>
          <w:numId w:val="7"/>
        </w:numPr>
        <w:spacing w:line="276" w:lineRule="auto"/>
      </w:pPr>
      <w:r w:rsidRPr="006C2A42">
        <w:rPr>
          <w:highlight w:val="yellow"/>
        </w:rPr>
        <w:t>LDR Rd, [Rn, #offset</w:t>
      </w:r>
      <w:r w:rsidR="000C5755" w:rsidRPr="006C2A42">
        <w:rPr>
          <w:highlight w:val="yellow"/>
        </w:rPr>
        <w:t>/</w:t>
      </w:r>
      <w:r w:rsidR="00F92DC0" w:rsidRPr="006C2A42">
        <w:rPr>
          <w:highlight w:val="yellow"/>
        </w:rPr>
        <w:t>Rm</w:t>
      </w:r>
      <w:r w:rsidRPr="006C2A42">
        <w:rPr>
          <w:highlight w:val="yellow"/>
        </w:rPr>
        <w:t>]</w:t>
      </w:r>
    </w:p>
    <w:p w14:paraId="1C4A23B2" w14:textId="77F60210" w:rsidR="00B800DC" w:rsidRDefault="00B800DC" w:rsidP="00B800DC">
      <w:pPr>
        <w:pStyle w:val="ListParagraph"/>
        <w:numPr>
          <w:ilvl w:val="2"/>
          <w:numId w:val="7"/>
        </w:numPr>
        <w:spacing w:line="276" w:lineRule="auto"/>
      </w:pPr>
      <w:r>
        <w:t xml:space="preserve">i.e. Rd </w:t>
      </w:r>
      <w:r>
        <w:sym w:font="Symbol" w:char="F0AC"/>
      </w:r>
      <w:r>
        <w:t xml:space="preserve"> [[Rn] + offset</w:t>
      </w:r>
      <w:r w:rsidR="00A119BC">
        <w:t>/[Rm]</w:t>
      </w:r>
      <w:r>
        <w:t>]</w:t>
      </w:r>
    </w:p>
    <w:p w14:paraId="5DD5277E" w14:textId="30DFB0D5" w:rsidR="00F92DC0" w:rsidRDefault="00284483" w:rsidP="00284483">
      <w:pPr>
        <w:pStyle w:val="ListParagraph"/>
        <w:numPr>
          <w:ilvl w:val="1"/>
          <w:numId w:val="7"/>
        </w:numPr>
        <w:spacing w:line="276" w:lineRule="auto"/>
      </w:pPr>
      <w:r>
        <w:t>With writeback – add “!” at the end</w:t>
      </w:r>
      <w:r w:rsidR="009B4FE7">
        <w:t xml:space="preserve"> to shift Rn</w:t>
      </w:r>
    </w:p>
    <w:p w14:paraId="6C0AABA5" w14:textId="1FF899E4" w:rsidR="00284483" w:rsidRDefault="00284483" w:rsidP="00284483">
      <w:pPr>
        <w:pStyle w:val="ListParagraph"/>
        <w:numPr>
          <w:ilvl w:val="2"/>
          <w:numId w:val="7"/>
        </w:numPr>
        <w:spacing w:line="276" w:lineRule="auto"/>
      </w:pPr>
      <w:r>
        <w:t xml:space="preserve">Will additionally perform: Rn </w:t>
      </w:r>
      <w:r>
        <w:sym w:font="Symbol" w:char="F0AC"/>
      </w:r>
      <w:r w:rsidR="004A5E75">
        <w:t xml:space="preserve"> [Rn] + offset</w:t>
      </w:r>
      <w:r w:rsidR="00FE722C">
        <w:t xml:space="preserve"> </w:t>
      </w:r>
    </w:p>
    <w:p w14:paraId="4288FD99" w14:textId="185C5720" w:rsidR="00A632D8" w:rsidRPr="006C2A42" w:rsidRDefault="00FE722C" w:rsidP="00FE722C">
      <w:pPr>
        <w:pStyle w:val="ListParagraph"/>
        <w:numPr>
          <w:ilvl w:val="0"/>
          <w:numId w:val="7"/>
        </w:numPr>
        <w:spacing w:line="276" w:lineRule="auto"/>
      </w:pPr>
      <w:r w:rsidRPr="006C2A42">
        <w:t>Post-index addressing</w:t>
      </w:r>
    </w:p>
    <w:p w14:paraId="6C8729D2" w14:textId="410691D7" w:rsidR="00FE722C" w:rsidRDefault="00FE722C" w:rsidP="00FE722C">
      <w:pPr>
        <w:pStyle w:val="ListParagraph"/>
        <w:numPr>
          <w:ilvl w:val="1"/>
          <w:numId w:val="7"/>
        </w:numPr>
        <w:spacing w:line="276" w:lineRule="auto"/>
      </w:pPr>
      <w:r w:rsidRPr="006C2A42">
        <w:rPr>
          <w:highlight w:val="yellow"/>
        </w:rPr>
        <w:t>LDR Rd, [Rn], #offset/Rm</w:t>
      </w:r>
    </w:p>
    <w:p w14:paraId="3415B19C" w14:textId="462D423C" w:rsidR="00FE722C" w:rsidRDefault="00FE722C" w:rsidP="00FE722C">
      <w:pPr>
        <w:pStyle w:val="ListParagraph"/>
        <w:numPr>
          <w:ilvl w:val="2"/>
          <w:numId w:val="7"/>
        </w:numPr>
        <w:spacing w:line="276" w:lineRule="auto"/>
      </w:pPr>
      <w:r>
        <w:t xml:space="preserve">i.e. Rd </w:t>
      </w:r>
      <w:r>
        <w:sym w:font="Symbol" w:char="F0AC"/>
      </w:r>
      <w:r>
        <w:t xml:space="preserve"> [[Rn]]</w:t>
      </w:r>
    </w:p>
    <w:p w14:paraId="5152D096" w14:textId="6CB20F38" w:rsidR="00FE722C" w:rsidRDefault="00FE722C" w:rsidP="00FE722C">
      <w:pPr>
        <w:pStyle w:val="ListParagraph"/>
        <w:numPr>
          <w:ilvl w:val="2"/>
          <w:numId w:val="7"/>
        </w:numPr>
        <w:spacing w:line="276" w:lineRule="auto"/>
      </w:pPr>
      <w:r>
        <w:t xml:space="preserve">Rn </w:t>
      </w:r>
      <w:r>
        <w:sym w:font="Symbol" w:char="F0AC"/>
      </w:r>
      <w:r>
        <w:t xml:space="preserve"> [Rn] + offset (automatically shift Rn)</w:t>
      </w:r>
    </w:p>
    <w:p w14:paraId="108FB2F9" w14:textId="11D66C8D" w:rsidR="009B4FE7" w:rsidRDefault="009B4FE7" w:rsidP="009B4FE7">
      <w:pPr>
        <w:pStyle w:val="ListParagraph"/>
        <w:numPr>
          <w:ilvl w:val="0"/>
          <w:numId w:val="7"/>
        </w:numPr>
        <w:spacing w:line="276" w:lineRule="auto"/>
      </w:pPr>
      <w:r>
        <w:t>Arithmetic instructions</w:t>
      </w:r>
    </w:p>
    <w:p w14:paraId="33BA6C38" w14:textId="4197C442" w:rsidR="009B4FE7" w:rsidRDefault="004D0A9D" w:rsidP="009B4FE7">
      <w:pPr>
        <w:pStyle w:val="ListParagraph"/>
        <w:numPr>
          <w:ilvl w:val="1"/>
          <w:numId w:val="7"/>
        </w:numPr>
        <w:spacing w:line="276" w:lineRule="auto"/>
      </w:pPr>
      <w:r w:rsidRPr="00020F6D">
        <w:rPr>
          <w:highlight w:val="yellow"/>
        </w:rPr>
        <w:t>ADD R0, R2, R4</w:t>
      </w:r>
    </w:p>
    <w:p w14:paraId="1AB58ABA" w14:textId="4011B967" w:rsidR="004D0A9D" w:rsidRDefault="004D0A9D" w:rsidP="004D0A9D">
      <w:pPr>
        <w:pStyle w:val="ListParagraph"/>
        <w:numPr>
          <w:ilvl w:val="2"/>
          <w:numId w:val="7"/>
        </w:numPr>
        <w:spacing w:line="276" w:lineRule="auto"/>
      </w:pPr>
      <w:r>
        <w:t xml:space="preserve">R0 </w:t>
      </w:r>
      <w:r>
        <w:sym w:font="Symbol" w:char="F0AC"/>
      </w:r>
      <w:r>
        <w:t xml:space="preserve"> [R2] + [R4]</w:t>
      </w:r>
    </w:p>
    <w:p w14:paraId="09FCBE00" w14:textId="77F27856" w:rsidR="004D0A9D" w:rsidRDefault="00020F6D" w:rsidP="004D0A9D">
      <w:pPr>
        <w:pStyle w:val="ListParagraph"/>
        <w:numPr>
          <w:ilvl w:val="1"/>
          <w:numId w:val="7"/>
        </w:numPr>
        <w:spacing w:line="276" w:lineRule="auto"/>
      </w:pPr>
      <w:r w:rsidRPr="00020F6D">
        <w:rPr>
          <w:highlight w:val="yellow"/>
        </w:rPr>
        <w:t>SUB R0, R1, R2, LSL #4</w:t>
      </w:r>
      <w:r>
        <w:t xml:space="preserve"> (left shift operand)</w:t>
      </w:r>
    </w:p>
    <w:p w14:paraId="660C10EE" w14:textId="4362927E" w:rsidR="00020F6D" w:rsidRDefault="00020F6D" w:rsidP="00020F6D">
      <w:pPr>
        <w:pStyle w:val="ListParagraph"/>
        <w:numPr>
          <w:ilvl w:val="2"/>
          <w:numId w:val="7"/>
        </w:numPr>
        <w:spacing w:line="276" w:lineRule="auto"/>
      </w:pPr>
      <w:r>
        <w:t xml:space="preserve">R0 </w:t>
      </w:r>
      <w:r>
        <w:sym w:font="Symbol" w:char="F0AC"/>
      </w:r>
      <w:r>
        <w:t xml:space="preserve"> [R1] + [R2] * 2^4</w:t>
      </w:r>
    </w:p>
    <w:p w14:paraId="379AB56E" w14:textId="4A9913DE" w:rsidR="00020F6D" w:rsidRDefault="00020F6D" w:rsidP="00020F6D">
      <w:pPr>
        <w:pStyle w:val="ListParagraph"/>
        <w:numPr>
          <w:ilvl w:val="1"/>
          <w:numId w:val="7"/>
        </w:numPr>
        <w:spacing w:line="276" w:lineRule="auto"/>
      </w:pPr>
      <w:r w:rsidRPr="00020F6D">
        <w:rPr>
          <w:highlight w:val="yellow"/>
        </w:rPr>
        <w:t>MLA R0, R4, R5, R6</w:t>
      </w:r>
    </w:p>
    <w:p w14:paraId="37F845C3" w14:textId="478EC35D" w:rsidR="00020F6D" w:rsidRDefault="00020F6D" w:rsidP="00020F6D">
      <w:pPr>
        <w:pStyle w:val="ListParagraph"/>
        <w:numPr>
          <w:ilvl w:val="2"/>
          <w:numId w:val="7"/>
        </w:numPr>
        <w:spacing w:line="276" w:lineRule="auto"/>
      </w:pPr>
      <w:r>
        <w:t xml:space="preserve">R0 </w:t>
      </w:r>
      <w:r>
        <w:sym w:font="Symbol" w:char="F0AC"/>
      </w:r>
      <w:r>
        <w:t xml:space="preserve"> [R4] * [R5] + [R6]</w:t>
      </w:r>
    </w:p>
    <w:p w14:paraId="4AE9AEA3" w14:textId="7C8080ED" w:rsidR="00020F6D" w:rsidRDefault="00020F6D" w:rsidP="00020F6D">
      <w:pPr>
        <w:pStyle w:val="ListParagraph"/>
        <w:numPr>
          <w:ilvl w:val="0"/>
          <w:numId w:val="7"/>
        </w:numPr>
        <w:spacing w:line="276" w:lineRule="auto"/>
      </w:pPr>
      <w:r>
        <w:lastRenderedPageBreak/>
        <w:t>Move instructions</w:t>
      </w:r>
    </w:p>
    <w:p w14:paraId="589ED03B" w14:textId="2444BEF4" w:rsidR="00020F6D" w:rsidRDefault="00020F6D" w:rsidP="00020F6D">
      <w:pPr>
        <w:pStyle w:val="ListParagraph"/>
        <w:numPr>
          <w:ilvl w:val="1"/>
          <w:numId w:val="7"/>
        </w:numPr>
        <w:spacing w:line="276" w:lineRule="auto"/>
      </w:pPr>
      <w:r w:rsidRPr="00020F6D">
        <w:rPr>
          <w:highlight w:val="yellow"/>
        </w:rPr>
        <w:t>MOV Rd, #value/Rm</w:t>
      </w:r>
    </w:p>
    <w:p w14:paraId="0BAA6DD8" w14:textId="07CAC31F" w:rsidR="00020F6D" w:rsidRDefault="00020F6D" w:rsidP="00020F6D">
      <w:pPr>
        <w:pStyle w:val="ListParagraph"/>
        <w:numPr>
          <w:ilvl w:val="2"/>
          <w:numId w:val="7"/>
        </w:numPr>
        <w:spacing w:line="276" w:lineRule="auto"/>
      </w:pPr>
      <w:r>
        <w:t xml:space="preserve">Rd </w:t>
      </w:r>
      <w:r>
        <w:sym w:font="Symbol" w:char="F0AC"/>
      </w:r>
      <w:r>
        <w:t xml:space="preserve"> value/[Rm]</w:t>
      </w:r>
    </w:p>
    <w:p w14:paraId="039BB711" w14:textId="527C22A4" w:rsidR="00020F6D" w:rsidRDefault="00020F6D" w:rsidP="00020F6D">
      <w:pPr>
        <w:pStyle w:val="ListParagraph"/>
        <w:numPr>
          <w:ilvl w:val="1"/>
          <w:numId w:val="7"/>
        </w:numPr>
        <w:spacing w:line="276" w:lineRule="auto"/>
      </w:pPr>
      <w:r w:rsidRPr="00020F6D">
        <w:rPr>
          <w:highlight w:val="yellow"/>
        </w:rPr>
        <w:t>MVN Rd, #value/Rm</w:t>
      </w:r>
    </w:p>
    <w:p w14:paraId="08AC3BBB" w14:textId="0732C403" w:rsidR="00020F6D" w:rsidRDefault="00020F6D" w:rsidP="00020F6D">
      <w:pPr>
        <w:pStyle w:val="ListParagraph"/>
        <w:numPr>
          <w:ilvl w:val="2"/>
          <w:numId w:val="7"/>
        </w:numPr>
        <w:spacing w:line="276" w:lineRule="auto"/>
      </w:pPr>
      <w:r>
        <w:t>Moves the bit complement of #value/[Rm]</w:t>
      </w:r>
    </w:p>
    <w:p w14:paraId="042E3A55" w14:textId="6AE7C5DE" w:rsidR="00020F6D" w:rsidRDefault="00020F6D" w:rsidP="00020F6D">
      <w:pPr>
        <w:pStyle w:val="ListParagraph"/>
        <w:numPr>
          <w:ilvl w:val="0"/>
          <w:numId w:val="7"/>
        </w:numPr>
        <w:spacing w:line="276" w:lineRule="auto"/>
      </w:pPr>
      <w:r>
        <w:t>Logical instructions</w:t>
      </w:r>
    </w:p>
    <w:p w14:paraId="41965A6A" w14:textId="0A5E66E3" w:rsidR="00020F6D" w:rsidRDefault="00020F6D" w:rsidP="00020F6D">
      <w:pPr>
        <w:pStyle w:val="ListParagraph"/>
        <w:numPr>
          <w:ilvl w:val="1"/>
          <w:numId w:val="7"/>
        </w:numPr>
        <w:spacing w:line="276" w:lineRule="auto"/>
      </w:pPr>
      <w:r w:rsidRPr="00EB5ADB">
        <w:rPr>
          <w:highlight w:val="yellow"/>
        </w:rPr>
        <w:t>AND, ORR, EOR</w:t>
      </w:r>
      <w:r>
        <w:t xml:space="preserve"> –</w:t>
      </w:r>
      <w:r w:rsidR="00E90DE4">
        <w:t xml:space="preserve"> bit</w:t>
      </w:r>
      <w:r>
        <w:t>wise and/or/xor</w:t>
      </w:r>
    </w:p>
    <w:p w14:paraId="42834C64" w14:textId="4D45324E" w:rsidR="006219FD" w:rsidRDefault="006219FD" w:rsidP="006219FD">
      <w:pPr>
        <w:pStyle w:val="ListParagraph"/>
        <w:numPr>
          <w:ilvl w:val="0"/>
          <w:numId w:val="7"/>
        </w:numPr>
        <w:spacing w:line="276" w:lineRule="auto"/>
      </w:pPr>
      <w:r>
        <w:t>Test</w:t>
      </w:r>
      <w:r w:rsidR="00E90DE4">
        <w:t>/compare</w:t>
      </w:r>
      <w:r>
        <w:t xml:space="preserve"> instructions</w:t>
      </w:r>
    </w:p>
    <w:p w14:paraId="703F796D" w14:textId="359C0192" w:rsidR="006219FD" w:rsidRDefault="00C43718" w:rsidP="006219FD">
      <w:pPr>
        <w:pStyle w:val="ListParagraph"/>
        <w:numPr>
          <w:ilvl w:val="1"/>
          <w:numId w:val="7"/>
        </w:numPr>
        <w:spacing w:line="276" w:lineRule="auto"/>
      </w:pPr>
      <w:r w:rsidRPr="00EB5ADB">
        <w:rPr>
          <w:highlight w:val="yellow"/>
        </w:rPr>
        <w:t>TST Rn, Rm/#value</w:t>
      </w:r>
    </w:p>
    <w:p w14:paraId="1938DDA7" w14:textId="6D5B04A9" w:rsidR="00C43718" w:rsidRDefault="00E90DE4" w:rsidP="00C43718">
      <w:pPr>
        <w:pStyle w:val="ListParagraph"/>
        <w:numPr>
          <w:ilvl w:val="2"/>
          <w:numId w:val="7"/>
        </w:numPr>
        <w:spacing w:line="276" w:lineRule="auto"/>
      </w:pPr>
      <w:r>
        <w:t>Performs bitwise AND then sets condition code</w:t>
      </w:r>
    </w:p>
    <w:p w14:paraId="5A82F76D" w14:textId="7CC0F6C1" w:rsidR="00E90DE4" w:rsidRDefault="00E90DE4" w:rsidP="00E90DE4">
      <w:pPr>
        <w:pStyle w:val="ListParagraph"/>
        <w:numPr>
          <w:ilvl w:val="1"/>
          <w:numId w:val="7"/>
        </w:numPr>
        <w:spacing w:line="276" w:lineRule="auto"/>
      </w:pPr>
      <w:r w:rsidRPr="00EB5ADB">
        <w:rPr>
          <w:highlight w:val="yellow"/>
        </w:rPr>
        <w:t>TEQ Rn, Rm/#value</w:t>
      </w:r>
    </w:p>
    <w:p w14:paraId="2F20148B" w14:textId="1672CD93" w:rsidR="00E90DE4" w:rsidRDefault="00E90DE4" w:rsidP="00E90DE4">
      <w:pPr>
        <w:pStyle w:val="ListParagraph"/>
        <w:numPr>
          <w:ilvl w:val="2"/>
          <w:numId w:val="7"/>
        </w:numPr>
        <w:spacing w:line="276" w:lineRule="auto"/>
      </w:pPr>
      <w:r>
        <w:t>Performs bitwise XOR then sets condition code</w:t>
      </w:r>
    </w:p>
    <w:p w14:paraId="72A7B320" w14:textId="072185A5" w:rsidR="00E90DE4" w:rsidRDefault="00E90DE4" w:rsidP="00E90DE4">
      <w:pPr>
        <w:pStyle w:val="ListParagraph"/>
        <w:numPr>
          <w:ilvl w:val="1"/>
          <w:numId w:val="7"/>
        </w:numPr>
        <w:spacing w:line="276" w:lineRule="auto"/>
      </w:pPr>
      <w:r w:rsidRPr="00EB5ADB">
        <w:rPr>
          <w:highlight w:val="yellow"/>
        </w:rPr>
        <w:t>CMP Rn, Rm</w:t>
      </w:r>
    </w:p>
    <w:p w14:paraId="723F72BC" w14:textId="39890394" w:rsidR="00E90DE4" w:rsidRDefault="00E90DE4" w:rsidP="00E90DE4">
      <w:pPr>
        <w:pStyle w:val="ListParagraph"/>
        <w:numPr>
          <w:ilvl w:val="2"/>
          <w:numId w:val="7"/>
        </w:numPr>
        <w:spacing w:line="276" w:lineRule="auto"/>
      </w:pPr>
      <w:r>
        <w:t>[Rn] – R[m] then sets condition code</w:t>
      </w:r>
    </w:p>
    <w:p w14:paraId="40C30D7A" w14:textId="76CC9E3E" w:rsidR="00EB5ADB" w:rsidRDefault="00EB5ADB" w:rsidP="00EB5ADB">
      <w:pPr>
        <w:pStyle w:val="ListParagraph"/>
        <w:numPr>
          <w:ilvl w:val="0"/>
          <w:numId w:val="7"/>
        </w:numPr>
        <w:spacing w:line="276" w:lineRule="auto"/>
      </w:pPr>
      <w:r>
        <w:t>Branch instructions</w:t>
      </w:r>
    </w:p>
    <w:p w14:paraId="7462365E" w14:textId="7BB693DD" w:rsidR="00EB5ADB" w:rsidRDefault="00EB5ADB" w:rsidP="00EB5ADB">
      <w:pPr>
        <w:pStyle w:val="ListParagraph"/>
        <w:numPr>
          <w:ilvl w:val="1"/>
          <w:numId w:val="7"/>
        </w:numPr>
        <w:spacing w:line="276" w:lineRule="auto"/>
      </w:pPr>
      <w:r w:rsidRPr="006C2A42">
        <w:rPr>
          <w:highlight w:val="yellow"/>
        </w:rPr>
        <w:t>B{condition} LOC</w:t>
      </w:r>
    </w:p>
    <w:p w14:paraId="22DFB885" w14:textId="2B571D87" w:rsidR="00EB5ADB" w:rsidRDefault="00EB5ADB" w:rsidP="00EB5ADB">
      <w:pPr>
        <w:pStyle w:val="ListParagraph"/>
        <w:numPr>
          <w:ilvl w:val="2"/>
          <w:numId w:val="7"/>
        </w:numPr>
        <w:spacing w:line="276" w:lineRule="auto"/>
      </w:pPr>
      <w:r>
        <w:t>Branches to LOC if condition code flags satisfy {condition}</w:t>
      </w:r>
    </w:p>
    <w:p w14:paraId="55A12696" w14:textId="6793309D" w:rsidR="00835BEF" w:rsidRDefault="00EB5ADB" w:rsidP="00835BEF">
      <w:pPr>
        <w:pStyle w:val="ListParagraph"/>
        <w:numPr>
          <w:ilvl w:val="2"/>
          <w:numId w:val="7"/>
        </w:numPr>
        <w:spacing w:line="276" w:lineRule="auto"/>
      </w:pPr>
      <w:r>
        <w:t>Look up condition suffixes</w:t>
      </w:r>
    </w:p>
    <w:p w14:paraId="1A438C27" w14:textId="009F8005" w:rsidR="00B42AAE" w:rsidRDefault="00B42AAE" w:rsidP="00B42AAE">
      <w:pPr>
        <w:pStyle w:val="ListParagraph"/>
        <w:numPr>
          <w:ilvl w:val="0"/>
          <w:numId w:val="7"/>
        </w:numPr>
        <w:spacing w:line="276" w:lineRule="auto"/>
      </w:pPr>
      <w:r>
        <w:t>Pushing/popping from stack</w:t>
      </w:r>
    </w:p>
    <w:p w14:paraId="4D7AF1EA" w14:textId="5C8F34A2" w:rsidR="00B42AAE" w:rsidRDefault="00B42AAE" w:rsidP="00B42AAE">
      <w:pPr>
        <w:pStyle w:val="ListParagraph"/>
        <w:numPr>
          <w:ilvl w:val="1"/>
          <w:numId w:val="7"/>
        </w:numPr>
        <w:spacing w:line="276" w:lineRule="auto"/>
      </w:pPr>
      <w:r w:rsidRPr="00B42AAE">
        <w:rPr>
          <w:highlight w:val="yellow"/>
        </w:rPr>
        <w:t>Op{address_mode}{cond} Rn{!}, reg_list</w:t>
      </w:r>
    </w:p>
    <w:p w14:paraId="7CE32475" w14:textId="65552A54" w:rsidR="00B42AAE" w:rsidRDefault="00B42AAE" w:rsidP="00B42AAE">
      <w:pPr>
        <w:pStyle w:val="ListParagraph"/>
        <w:numPr>
          <w:ilvl w:val="1"/>
          <w:numId w:val="7"/>
        </w:numPr>
        <w:spacing w:line="276" w:lineRule="auto"/>
      </w:pPr>
      <w:r>
        <w:t>Op – lDM or STM</w:t>
      </w:r>
    </w:p>
    <w:p w14:paraId="0F45BA86" w14:textId="56032669" w:rsidR="00B42AAE" w:rsidRDefault="00B42AAE" w:rsidP="00B42AAE">
      <w:pPr>
        <w:pStyle w:val="ListParagraph"/>
        <w:numPr>
          <w:ilvl w:val="1"/>
          <w:numId w:val="7"/>
        </w:numPr>
        <w:spacing w:line="276" w:lineRule="auto"/>
      </w:pPr>
      <w:r>
        <w:t>Address_mode</w:t>
      </w:r>
    </w:p>
    <w:p w14:paraId="7EDF4265" w14:textId="38ABC41D" w:rsidR="00B42AAE" w:rsidRDefault="00B42AAE" w:rsidP="00B42AAE">
      <w:pPr>
        <w:pStyle w:val="ListParagraph"/>
        <w:numPr>
          <w:ilvl w:val="2"/>
          <w:numId w:val="7"/>
        </w:numPr>
        <w:spacing w:line="276" w:lineRule="auto"/>
      </w:pPr>
      <w:r>
        <w:t>FD – increment address before access</w:t>
      </w:r>
    </w:p>
    <w:p w14:paraId="0818C0DE" w14:textId="34211BDD" w:rsidR="00B42AAE" w:rsidRDefault="00B42AAE" w:rsidP="00B42AAE">
      <w:pPr>
        <w:pStyle w:val="ListParagraph"/>
        <w:numPr>
          <w:ilvl w:val="2"/>
          <w:numId w:val="7"/>
        </w:numPr>
        <w:spacing w:line="276" w:lineRule="auto"/>
      </w:pPr>
      <w:r>
        <w:t>EA – decrement address after access</w:t>
      </w:r>
    </w:p>
    <w:p w14:paraId="7536BBBB" w14:textId="76A20E96" w:rsidR="00B42AAE" w:rsidRDefault="00B42AAE" w:rsidP="00B42AAE">
      <w:pPr>
        <w:pStyle w:val="ListParagraph"/>
        <w:numPr>
          <w:ilvl w:val="1"/>
          <w:numId w:val="7"/>
        </w:numPr>
        <w:spacing w:line="276" w:lineRule="auto"/>
      </w:pPr>
      <w:r>
        <w:t>Cond – conditional execution</w:t>
      </w:r>
    </w:p>
    <w:p w14:paraId="0E5F3C89" w14:textId="51AC4AFA" w:rsidR="00B42AAE" w:rsidRDefault="00B42AAE" w:rsidP="00B42AAE">
      <w:pPr>
        <w:pStyle w:val="ListParagraph"/>
        <w:numPr>
          <w:ilvl w:val="1"/>
          <w:numId w:val="7"/>
        </w:numPr>
        <w:spacing w:line="276" w:lineRule="auto"/>
      </w:pPr>
      <w:r>
        <w:t>! – load final address into Rn</w:t>
      </w:r>
    </w:p>
    <w:p w14:paraId="24790472" w14:textId="670FEA35" w:rsidR="00B42AAE" w:rsidRDefault="00B42AAE" w:rsidP="00B42AAE">
      <w:pPr>
        <w:pStyle w:val="ListParagraph"/>
        <w:numPr>
          <w:ilvl w:val="1"/>
          <w:numId w:val="7"/>
        </w:numPr>
        <w:spacing w:line="276" w:lineRule="auto"/>
      </w:pPr>
      <w:r>
        <w:t>reg_list – one or more registers</w:t>
      </w:r>
    </w:p>
    <w:p w14:paraId="6898E67E" w14:textId="495E85A7" w:rsidR="00B42AAE" w:rsidRDefault="00B42AAE" w:rsidP="00B42AAE">
      <w:pPr>
        <w:pStyle w:val="ListParagraph"/>
        <w:numPr>
          <w:ilvl w:val="0"/>
          <w:numId w:val="7"/>
        </w:numPr>
        <w:spacing w:line="276" w:lineRule="auto"/>
      </w:pPr>
      <w:r>
        <w:t>Branch-and-link</w:t>
      </w:r>
    </w:p>
    <w:p w14:paraId="4CCF578C" w14:textId="1452C669" w:rsidR="00B42AAE" w:rsidRDefault="00293354" w:rsidP="00B42AAE">
      <w:pPr>
        <w:pStyle w:val="ListParagraph"/>
        <w:numPr>
          <w:ilvl w:val="1"/>
          <w:numId w:val="7"/>
        </w:numPr>
        <w:spacing w:line="276" w:lineRule="auto"/>
      </w:pPr>
      <w:r w:rsidRPr="00293354">
        <w:rPr>
          <w:highlight w:val="yellow"/>
        </w:rPr>
        <w:t>BL LABEL</w:t>
      </w:r>
      <w:r>
        <w:t xml:space="preserve"> – store PC in R14 (link register), branch to LABEL</w:t>
      </w:r>
    </w:p>
    <w:p w14:paraId="14BCD632" w14:textId="77777777" w:rsidR="00835BEF" w:rsidRDefault="00835BEF" w:rsidP="00835BEF">
      <w:pPr>
        <w:spacing w:line="276" w:lineRule="auto"/>
      </w:pPr>
    </w:p>
    <w:p w14:paraId="008EE845" w14:textId="039DBE7B" w:rsidR="00835BEF" w:rsidRDefault="00835BEF" w:rsidP="00835BEF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The assembler</w:t>
      </w:r>
    </w:p>
    <w:p w14:paraId="2E4F3A24" w14:textId="4793C0F6" w:rsidR="00EB5ADB" w:rsidRDefault="00E23B00" w:rsidP="006C2A42">
      <w:pPr>
        <w:pStyle w:val="ListParagraph"/>
        <w:numPr>
          <w:ilvl w:val="0"/>
          <w:numId w:val="7"/>
        </w:numPr>
        <w:spacing w:line="276" w:lineRule="auto"/>
      </w:pPr>
      <w:r w:rsidRPr="00835BEF">
        <w:t>Assembler directives</w:t>
      </w:r>
      <w:r>
        <w:t xml:space="preserve"> – instruct the assembler to perform certain tasks during translation from source program </w:t>
      </w:r>
      <w:r>
        <w:sym w:font="Symbol" w:char="F0AE"/>
      </w:r>
      <w:r>
        <w:t xml:space="preserve"> object program</w:t>
      </w:r>
    </w:p>
    <w:p w14:paraId="3F29F473" w14:textId="10C5C6F1" w:rsidR="00E23B00" w:rsidRDefault="00835BEF" w:rsidP="00E23B00">
      <w:pPr>
        <w:pStyle w:val="ListParagraph"/>
        <w:numPr>
          <w:ilvl w:val="1"/>
          <w:numId w:val="7"/>
        </w:numPr>
        <w:spacing w:line="276" w:lineRule="auto"/>
      </w:pPr>
      <w:r>
        <w:t>AREA – specifies start of CODE/DATA</w:t>
      </w:r>
    </w:p>
    <w:p w14:paraId="23AF225B" w14:textId="1C70E7A8" w:rsidR="00835BEF" w:rsidRDefault="00835BEF" w:rsidP="00E23B00">
      <w:pPr>
        <w:pStyle w:val="ListParagraph"/>
        <w:numPr>
          <w:ilvl w:val="1"/>
          <w:numId w:val="7"/>
        </w:numPr>
        <w:spacing w:line="276" w:lineRule="auto"/>
      </w:pPr>
      <w:r>
        <w:t>ENTRY – specifies start of program execution</w:t>
      </w:r>
    </w:p>
    <w:p w14:paraId="12FA03CF" w14:textId="3667F170" w:rsidR="00835BEF" w:rsidRDefault="00835BEF" w:rsidP="00E23B00">
      <w:pPr>
        <w:pStyle w:val="ListParagraph"/>
        <w:numPr>
          <w:ilvl w:val="1"/>
          <w:numId w:val="7"/>
        </w:numPr>
        <w:spacing w:line="276" w:lineRule="auto"/>
      </w:pPr>
      <w:r>
        <w:t>DCD – label and initialize data operands</w:t>
      </w:r>
    </w:p>
    <w:p w14:paraId="1EB8E64E" w14:textId="6A1AE4C9" w:rsidR="00835BEF" w:rsidRDefault="00835BEF" w:rsidP="00E23B00">
      <w:pPr>
        <w:pStyle w:val="ListParagraph"/>
        <w:numPr>
          <w:ilvl w:val="1"/>
          <w:numId w:val="7"/>
        </w:numPr>
        <w:spacing w:line="276" w:lineRule="auto"/>
      </w:pPr>
      <w:r>
        <w:t>EQU – declare symbolic names for constants</w:t>
      </w:r>
    </w:p>
    <w:p w14:paraId="528C4409" w14:textId="2571E94E" w:rsidR="00835BEF" w:rsidRDefault="00835BEF" w:rsidP="00E23B00">
      <w:pPr>
        <w:pStyle w:val="ListParagraph"/>
        <w:numPr>
          <w:ilvl w:val="1"/>
          <w:numId w:val="7"/>
        </w:numPr>
        <w:spacing w:line="276" w:lineRule="auto"/>
      </w:pPr>
      <w:r>
        <w:t xml:space="preserve">RN – ?? </w:t>
      </w:r>
    </w:p>
    <w:p w14:paraId="24C7D2DB" w14:textId="124EAF82" w:rsidR="00835BEF" w:rsidRDefault="001A733A" w:rsidP="00835BEF">
      <w:pPr>
        <w:pStyle w:val="ListParagraph"/>
        <w:numPr>
          <w:ilvl w:val="0"/>
          <w:numId w:val="7"/>
        </w:numPr>
        <w:spacing w:line="276" w:lineRule="auto"/>
      </w:pPr>
      <w:r>
        <w:t>Pseudo-instructions</w:t>
      </w:r>
    </w:p>
    <w:p w14:paraId="4EF7C508" w14:textId="26070770" w:rsidR="001A733A" w:rsidRDefault="001A733A" w:rsidP="001A733A">
      <w:pPr>
        <w:pStyle w:val="ListParagraph"/>
        <w:numPr>
          <w:ilvl w:val="1"/>
          <w:numId w:val="7"/>
        </w:numPr>
        <w:spacing w:line="276" w:lineRule="auto"/>
      </w:pPr>
      <w:r>
        <w:t>LDR Ri, =X</w:t>
      </w:r>
    </w:p>
    <w:p w14:paraId="76B524E8" w14:textId="7FF5755E" w:rsidR="001A733A" w:rsidRDefault="001A733A" w:rsidP="001A733A">
      <w:pPr>
        <w:pStyle w:val="ListParagraph"/>
        <w:numPr>
          <w:ilvl w:val="1"/>
          <w:numId w:val="7"/>
        </w:numPr>
        <w:spacing w:line="276" w:lineRule="auto"/>
      </w:pPr>
      <w:r>
        <w:t>Where X is an address value</w:t>
      </w:r>
    </w:p>
    <w:p w14:paraId="100349AA" w14:textId="77BD045C" w:rsidR="00B42AAE" w:rsidRDefault="00E90263" w:rsidP="00B42AAE">
      <w:pPr>
        <w:pStyle w:val="ListParagraph"/>
        <w:numPr>
          <w:ilvl w:val="0"/>
          <w:numId w:val="7"/>
        </w:numPr>
        <w:spacing w:line="276" w:lineRule="auto"/>
      </w:pPr>
      <w:r>
        <w:t>Two-pass assembly</w:t>
      </w:r>
    </w:p>
    <w:p w14:paraId="23C28034" w14:textId="5CA75A4E" w:rsidR="00E90263" w:rsidRDefault="00E90263" w:rsidP="00E90263">
      <w:pPr>
        <w:pStyle w:val="ListParagraph"/>
        <w:numPr>
          <w:ilvl w:val="1"/>
          <w:numId w:val="7"/>
        </w:numPr>
        <w:spacing w:line="276" w:lineRule="auto"/>
      </w:pPr>
      <w:r>
        <w:t xml:space="preserve">Generate symbol table – label </w:t>
      </w:r>
      <w:r>
        <w:sym w:font="Symbol" w:char="F0AE"/>
      </w:r>
      <w:r>
        <w:t xml:space="preserve"> address (position relative of start of program)</w:t>
      </w:r>
    </w:p>
    <w:p w14:paraId="5B0EAA47" w14:textId="72B8599C" w:rsidR="00E90263" w:rsidRDefault="00E90263" w:rsidP="00E90263">
      <w:pPr>
        <w:pStyle w:val="ListParagraph"/>
        <w:numPr>
          <w:ilvl w:val="1"/>
          <w:numId w:val="7"/>
        </w:numPr>
        <w:spacing w:line="276" w:lineRule="auto"/>
      </w:pPr>
      <w:r>
        <w:t>Go through table, substitute symbol names with addresses</w:t>
      </w:r>
    </w:p>
    <w:p w14:paraId="7F899D5B" w14:textId="452732DC" w:rsidR="00881360" w:rsidRDefault="00881360" w:rsidP="00881360">
      <w:pPr>
        <w:pStyle w:val="ListParagraph"/>
        <w:numPr>
          <w:ilvl w:val="0"/>
          <w:numId w:val="7"/>
        </w:numPr>
        <w:spacing w:line="276" w:lineRule="auto"/>
      </w:pPr>
      <w:r>
        <w:t>For multiple files/modules</w:t>
      </w:r>
    </w:p>
    <w:p w14:paraId="7BB40B6C" w14:textId="65AF4CE8" w:rsidR="00881360" w:rsidRDefault="00881360" w:rsidP="00881360">
      <w:pPr>
        <w:pStyle w:val="ListParagraph"/>
        <w:numPr>
          <w:ilvl w:val="1"/>
          <w:numId w:val="7"/>
        </w:numPr>
        <w:spacing w:line="276" w:lineRule="auto"/>
      </w:pPr>
      <w:r>
        <w:t>Assemble each module as individual program</w:t>
      </w:r>
    </w:p>
    <w:p w14:paraId="6CAA8B4F" w14:textId="0B13139D" w:rsidR="00881360" w:rsidRDefault="00881360" w:rsidP="00881360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Linker</w:t>
      </w:r>
      <w:r>
        <w:t xml:space="preserve"> adds appropriate offsets to reflect where each module is in memory</w:t>
      </w:r>
    </w:p>
    <w:p w14:paraId="72FEB44E" w14:textId="661630E7" w:rsidR="00A96C2E" w:rsidRDefault="00A96C2E" w:rsidP="00881360">
      <w:pPr>
        <w:pStyle w:val="ListParagraph"/>
        <w:numPr>
          <w:ilvl w:val="1"/>
          <w:numId w:val="7"/>
        </w:numPr>
        <w:spacing w:line="276" w:lineRule="auto"/>
      </w:pPr>
      <w:r>
        <w:t>Position-independent code – relative addressing, instructions etc.</w:t>
      </w:r>
    </w:p>
    <w:p w14:paraId="5B36F307" w14:textId="76682FA1" w:rsidR="00A96C2E" w:rsidRPr="007C2BB5" w:rsidRDefault="00A96C2E" w:rsidP="00881360">
      <w:pPr>
        <w:pStyle w:val="ListParagraph"/>
        <w:numPr>
          <w:ilvl w:val="1"/>
          <w:numId w:val="7"/>
        </w:numPr>
        <w:spacing w:line="276" w:lineRule="auto"/>
      </w:pPr>
      <w:r>
        <w:t>Position-dependent code – references to external labels</w:t>
      </w:r>
      <w:bookmarkStart w:id="0" w:name="_GoBack"/>
      <w:bookmarkEnd w:id="0"/>
    </w:p>
    <w:sectPr w:rsidR="00A96C2E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0AB"/>
    <w:rsid w:val="00020F6D"/>
    <w:rsid w:val="000A649D"/>
    <w:rsid w:val="000C4A5E"/>
    <w:rsid w:val="000C5755"/>
    <w:rsid w:val="001667CB"/>
    <w:rsid w:val="001A733A"/>
    <w:rsid w:val="001B0B39"/>
    <w:rsid w:val="00222965"/>
    <w:rsid w:val="002652C6"/>
    <w:rsid w:val="00284483"/>
    <w:rsid w:val="00293354"/>
    <w:rsid w:val="004A5E75"/>
    <w:rsid w:val="004D0A9D"/>
    <w:rsid w:val="005A3C71"/>
    <w:rsid w:val="005F10AB"/>
    <w:rsid w:val="006219FD"/>
    <w:rsid w:val="00633A8B"/>
    <w:rsid w:val="00652E9B"/>
    <w:rsid w:val="006C2A42"/>
    <w:rsid w:val="007A3856"/>
    <w:rsid w:val="007C2BB5"/>
    <w:rsid w:val="007D0FAB"/>
    <w:rsid w:val="00835BEF"/>
    <w:rsid w:val="0087001D"/>
    <w:rsid w:val="00875D61"/>
    <w:rsid w:val="00881360"/>
    <w:rsid w:val="009B4FE7"/>
    <w:rsid w:val="00A119BC"/>
    <w:rsid w:val="00A632D8"/>
    <w:rsid w:val="00A96C2E"/>
    <w:rsid w:val="00B30BF2"/>
    <w:rsid w:val="00B42AAE"/>
    <w:rsid w:val="00B800DC"/>
    <w:rsid w:val="00C43718"/>
    <w:rsid w:val="00C47C76"/>
    <w:rsid w:val="00D83944"/>
    <w:rsid w:val="00E23B00"/>
    <w:rsid w:val="00E90263"/>
    <w:rsid w:val="00E90DE4"/>
    <w:rsid w:val="00EA640E"/>
    <w:rsid w:val="00EB5ADB"/>
    <w:rsid w:val="00F92DC0"/>
    <w:rsid w:val="00FA7664"/>
    <w:rsid w:val="00FC2D11"/>
    <w:rsid w:val="00FE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2D98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28</TotalTime>
  <Pages>3</Pages>
  <Words>459</Words>
  <Characters>2617</Characters>
  <Application>Microsoft Macintosh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32</cp:revision>
  <dcterms:created xsi:type="dcterms:W3CDTF">2015-10-06T13:34:00Z</dcterms:created>
  <dcterms:modified xsi:type="dcterms:W3CDTF">2015-10-12T22:02:00Z</dcterms:modified>
</cp:coreProperties>
</file>
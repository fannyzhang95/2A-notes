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85E48" w14:textId="77777777" w:rsidR="00C47C76" w:rsidRDefault="005964B8" w:rsidP="007C2BB5">
      <w:pPr>
        <w:spacing w:line="276" w:lineRule="auto"/>
      </w:pPr>
      <w:r>
        <w:rPr>
          <w:b/>
          <w:u w:val="single"/>
        </w:rPr>
        <w:t>The Processing Unit</w:t>
      </w:r>
    </w:p>
    <w:p w14:paraId="2B45B564" w14:textId="77777777" w:rsidR="007C2BB5" w:rsidRDefault="007C2BB5" w:rsidP="007C2BB5">
      <w:pPr>
        <w:spacing w:line="276" w:lineRule="auto"/>
      </w:pPr>
    </w:p>
    <w:p w14:paraId="2C4C90E0" w14:textId="77777777" w:rsidR="007C2BB5" w:rsidRDefault="00982A64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Central processing unit</w:t>
      </w:r>
    </w:p>
    <w:p w14:paraId="105EA929" w14:textId="77777777" w:rsidR="00982A64" w:rsidRDefault="00982A64" w:rsidP="00982A64">
      <w:pPr>
        <w:pStyle w:val="ListParagraph"/>
        <w:numPr>
          <w:ilvl w:val="1"/>
          <w:numId w:val="7"/>
        </w:numPr>
        <w:spacing w:line="276" w:lineRule="auto"/>
      </w:pPr>
      <w:r>
        <w:t>Consists of:</w:t>
      </w:r>
    </w:p>
    <w:p w14:paraId="1A8C3DD3" w14:textId="77777777" w:rsidR="00982A64" w:rsidRDefault="00982A64" w:rsidP="00982A64">
      <w:pPr>
        <w:pStyle w:val="ListParagraph"/>
        <w:numPr>
          <w:ilvl w:val="2"/>
          <w:numId w:val="7"/>
        </w:numPr>
        <w:spacing w:line="276" w:lineRule="auto"/>
      </w:pPr>
      <w:r>
        <w:t>Control unit</w:t>
      </w:r>
    </w:p>
    <w:p w14:paraId="112C7669" w14:textId="77777777" w:rsidR="00982A64" w:rsidRDefault="00982A64" w:rsidP="00982A64">
      <w:pPr>
        <w:pStyle w:val="ListParagraph"/>
        <w:numPr>
          <w:ilvl w:val="2"/>
          <w:numId w:val="7"/>
        </w:numPr>
        <w:spacing w:line="276" w:lineRule="auto"/>
      </w:pPr>
      <w:r>
        <w:t>Arithmetic &amp; logic unit</w:t>
      </w:r>
    </w:p>
    <w:p w14:paraId="71C75ACE" w14:textId="77777777" w:rsidR="00982A64" w:rsidRDefault="00982A64" w:rsidP="00982A64">
      <w:pPr>
        <w:pStyle w:val="ListParagraph"/>
        <w:numPr>
          <w:ilvl w:val="2"/>
          <w:numId w:val="7"/>
        </w:numPr>
        <w:spacing w:line="276" w:lineRule="auto"/>
      </w:pPr>
      <w:r>
        <w:t>Registers</w:t>
      </w:r>
    </w:p>
    <w:p w14:paraId="07F387AD" w14:textId="77777777" w:rsidR="00982A64" w:rsidRDefault="00060713" w:rsidP="00982A64">
      <w:pPr>
        <w:pStyle w:val="ListParagraph"/>
        <w:numPr>
          <w:ilvl w:val="1"/>
          <w:numId w:val="7"/>
        </w:numPr>
        <w:spacing w:line="276" w:lineRule="auto"/>
      </w:pPr>
      <w:r>
        <w:t>In order to execute an instruction, the CPU performs these steps (5 stages):</w:t>
      </w:r>
    </w:p>
    <w:p w14:paraId="24A8AE9F" w14:textId="77777777" w:rsidR="00060713" w:rsidRDefault="00060713" w:rsidP="00060713">
      <w:pPr>
        <w:pStyle w:val="ListParagraph"/>
        <w:numPr>
          <w:ilvl w:val="2"/>
          <w:numId w:val="7"/>
        </w:numPr>
        <w:spacing w:line="276" w:lineRule="auto"/>
      </w:pPr>
      <w:r>
        <w:t>1. Fetch the next instruction (</w:t>
      </w:r>
      <w:r>
        <w:rPr>
          <w:u w:val="single"/>
        </w:rPr>
        <w:t>instruction fetch phase</w:t>
      </w:r>
      <w:r>
        <w:t>)</w:t>
      </w:r>
    </w:p>
    <w:p w14:paraId="763FDB22" w14:textId="77777777" w:rsidR="00060713" w:rsidRDefault="00060713" w:rsidP="00060713">
      <w:pPr>
        <w:pStyle w:val="ListParagraph"/>
        <w:numPr>
          <w:ilvl w:val="3"/>
          <w:numId w:val="7"/>
        </w:numPr>
        <w:spacing w:line="276" w:lineRule="auto"/>
      </w:pPr>
      <w:r>
        <w:t xml:space="preserve">i.e. IR </w:t>
      </w:r>
      <w:r>
        <w:sym w:font="Symbol" w:char="F0AC"/>
      </w:r>
      <w:r>
        <w:t xml:space="preserve"> [[PC]]</w:t>
      </w:r>
    </w:p>
    <w:p w14:paraId="0AC68B3C" w14:textId="77777777" w:rsidR="00060713" w:rsidRDefault="00060713" w:rsidP="00060713">
      <w:pPr>
        <w:pStyle w:val="ListParagraph"/>
        <w:numPr>
          <w:ilvl w:val="3"/>
          <w:numId w:val="7"/>
        </w:numPr>
        <w:spacing w:line="276" w:lineRule="auto"/>
      </w:pPr>
      <w:r>
        <w:t xml:space="preserve">Also PC </w:t>
      </w:r>
      <w:r>
        <w:sym w:font="Symbol" w:char="F0AC"/>
      </w:r>
      <w:r>
        <w:t xml:space="preserve"> [PC] + 4</w:t>
      </w:r>
    </w:p>
    <w:p w14:paraId="7DD83537" w14:textId="77777777" w:rsidR="00060713" w:rsidRDefault="00060713" w:rsidP="00060713">
      <w:pPr>
        <w:pStyle w:val="ListParagraph"/>
        <w:numPr>
          <w:ilvl w:val="2"/>
          <w:numId w:val="7"/>
        </w:numPr>
        <w:spacing w:line="276" w:lineRule="auto"/>
      </w:pPr>
      <w:r>
        <w:t>Perform the operation (</w:t>
      </w:r>
      <w:r>
        <w:rPr>
          <w:u w:val="single"/>
        </w:rPr>
        <w:t>instruction execution phase</w:t>
      </w:r>
      <w:r>
        <w:t>)</w:t>
      </w:r>
    </w:p>
    <w:p w14:paraId="6A7E7690" w14:textId="77777777" w:rsidR="00060713" w:rsidRDefault="00060713" w:rsidP="00060713">
      <w:pPr>
        <w:pStyle w:val="ListParagraph"/>
        <w:numPr>
          <w:ilvl w:val="3"/>
          <w:numId w:val="7"/>
        </w:numPr>
        <w:spacing w:line="276" w:lineRule="auto"/>
      </w:pPr>
      <w:r>
        <w:t>2. Decode the instruction to determine operation &amp; fetch operands</w:t>
      </w:r>
    </w:p>
    <w:p w14:paraId="10976E9F" w14:textId="77777777" w:rsidR="00060713" w:rsidRDefault="00060713" w:rsidP="00060713">
      <w:pPr>
        <w:pStyle w:val="ListParagraph"/>
        <w:numPr>
          <w:ilvl w:val="3"/>
          <w:numId w:val="7"/>
        </w:numPr>
        <w:spacing w:line="276" w:lineRule="auto"/>
      </w:pPr>
      <w:r>
        <w:t>3. Execute the operation</w:t>
      </w:r>
    </w:p>
    <w:p w14:paraId="1C7B8A5A" w14:textId="19EFD9FF" w:rsidR="00060713" w:rsidRDefault="00060713" w:rsidP="00060713">
      <w:pPr>
        <w:pStyle w:val="ListParagraph"/>
        <w:numPr>
          <w:ilvl w:val="3"/>
          <w:numId w:val="7"/>
        </w:numPr>
        <w:spacing w:line="276" w:lineRule="auto"/>
      </w:pPr>
      <w:r>
        <w:t>4. Read from/write to memory</w:t>
      </w:r>
      <w:r w:rsidR="00F504D3">
        <w:t xml:space="preserve"> (if applicable)</w:t>
      </w:r>
    </w:p>
    <w:p w14:paraId="4A776833" w14:textId="776C0818" w:rsidR="00060713" w:rsidRDefault="00060713" w:rsidP="00060713">
      <w:pPr>
        <w:pStyle w:val="ListParagraph"/>
        <w:numPr>
          <w:ilvl w:val="3"/>
          <w:numId w:val="7"/>
        </w:numPr>
        <w:spacing w:line="276" w:lineRule="auto"/>
      </w:pPr>
      <w:r>
        <w:t>5. Write back data to register</w:t>
      </w:r>
      <w:r w:rsidR="00837EED">
        <w:t xml:space="preserve"> file</w:t>
      </w:r>
    </w:p>
    <w:p w14:paraId="1E161669" w14:textId="1F69C17E" w:rsidR="00837EED" w:rsidRPr="00BF3F9C" w:rsidRDefault="00B81251" w:rsidP="00786932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BF3F9C">
        <w:rPr>
          <w:b/>
        </w:rPr>
        <w:t>Components of datapath of RISC processor:</w:t>
      </w:r>
    </w:p>
    <w:p w14:paraId="445A6A27" w14:textId="5E77CABC" w:rsidR="00F83C2A" w:rsidRPr="00F83C2A" w:rsidRDefault="00F83C2A" w:rsidP="00853015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Instruction address generator</w:t>
      </w:r>
    </w:p>
    <w:p w14:paraId="5CFCD7D6" w14:textId="66F68B33" w:rsidR="00853015" w:rsidRDefault="00F83C2A" w:rsidP="00F83C2A">
      <w:pPr>
        <w:pStyle w:val="ListParagraph"/>
        <w:numPr>
          <w:ilvl w:val="2"/>
          <w:numId w:val="7"/>
        </w:numPr>
        <w:spacing w:line="276" w:lineRule="auto"/>
      </w:pPr>
      <w:r>
        <w:t xml:space="preserve">Contains PC </w:t>
      </w:r>
      <w:r>
        <w:sym w:font="Symbol" w:char="F02D"/>
      </w:r>
      <w:r w:rsidR="00853015">
        <w:t xml:space="preserve"> stores the address of next instruction</w:t>
      </w:r>
    </w:p>
    <w:p w14:paraId="1B471E6A" w14:textId="0B0CFC2C" w:rsidR="00F83C2A" w:rsidRDefault="00F83C2A" w:rsidP="00F83C2A">
      <w:pPr>
        <w:pStyle w:val="ListParagraph"/>
        <w:numPr>
          <w:ilvl w:val="2"/>
          <w:numId w:val="7"/>
        </w:numPr>
        <w:spacing w:line="276" w:lineRule="auto"/>
      </w:pPr>
      <w:r>
        <w:t>Increments PC after every instruction</w:t>
      </w:r>
    </w:p>
    <w:p w14:paraId="5F74A769" w14:textId="57005C75" w:rsidR="008A277B" w:rsidRDefault="008A277B" w:rsidP="00F83C2A">
      <w:pPr>
        <w:pStyle w:val="ListParagraph"/>
        <w:numPr>
          <w:ilvl w:val="2"/>
          <w:numId w:val="7"/>
        </w:numPr>
        <w:spacing w:line="276" w:lineRule="auto"/>
      </w:pPr>
      <w:r>
        <w:t>Also generates branch &amp; subroutine addresses</w:t>
      </w:r>
    </w:p>
    <w:p w14:paraId="18D4CA39" w14:textId="1CBA6047" w:rsidR="00853015" w:rsidRDefault="00853015" w:rsidP="00853015">
      <w:pPr>
        <w:pStyle w:val="ListParagraph"/>
        <w:numPr>
          <w:ilvl w:val="1"/>
          <w:numId w:val="7"/>
        </w:numPr>
        <w:spacing w:line="276" w:lineRule="auto"/>
      </w:pPr>
      <w:r w:rsidRPr="00853015">
        <w:rPr>
          <w:u w:val="single"/>
        </w:rPr>
        <w:t>IR</w:t>
      </w:r>
      <w:r>
        <w:t xml:space="preserve"> – instruction register stores the current instruction</w:t>
      </w:r>
    </w:p>
    <w:p w14:paraId="350C3E3D" w14:textId="0D769195" w:rsidR="00853015" w:rsidRPr="00197442" w:rsidRDefault="00853015" w:rsidP="00853015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853015">
        <w:rPr>
          <w:u w:val="single"/>
        </w:rPr>
        <w:t>Register file</w:t>
      </w:r>
      <w:r>
        <w:t xml:space="preserve"> – array of registers</w:t>
      </w:r>
    </w:p>
    <w:p w14:paraId="68D01ADC" w14:textId="3E28A53F" w:rsidR="00197442" w:rsidRPr="00197442" w:rsidRDefault="00197442" w:rsidP="00197442">
      <w:pPr>
        <w:pStyle w:val="ListParagraph"/>
        <w:numPr>
          <w:ilvl w:val="2"/>
          <w:numId w:val="7"/>
        </w:numPr>
        <w:spacing w:line="276" w:lineRule="auto"/>
      </w:pPr>
      <w:r w:rsidRPr="00197442">
        <w:t>Inputs:</w:t>
      </w:r>
    </w:p>
    <w:p w14:paraId="45186E59" w14:textId="44C00D3F" w:rsidR="00853015" w:rsidRDefault="00BB775B" w:rsidP="00197442">
      <w:pPr>
        <w:pStyle w:val="ListParagraph"/>
        <w:numPr>
          <w:ilvl w:val="3"/>
          <w:numId w:val="7"/>
        </w:numPr>
        <w:spacing w:line="276" w:lineRule="auto"/>
      </w:pPr>
      <w:r>
        <w:t>Address</w:t>
      </w:r>
      <w:r w:rsidR="00197442">
        <w:t xml:space="preserve"> A, address B </w:t>
      </w:r>
      <w:r>
        <w:t>– spe</w:t>
      </w:r>
      <w:r w:rsidR="00197442">
        <w:t>cify which 2 registers to read</w:t>
      </w:r>
    </w:p>
    <w:p w14:paraId="170DDD37" w14:textId="32CD1795" w:rsidR="00197442" w:rsidRDefault="00197442" w:rsidP="00197442">
      <w:pPr>
        <w:pStyle w:val="ListParagraph"/>
        <w:numPr>
          <w:ilvl w:val="3"/>
          <w:numId w:val="7"/>
        </w:numPr>
        <w:spacing w:line="276" w:lineRule="auto"/>
      </w:pPr>
      <w:r>
        <w:t>Address C – specify which register to write to</w:t>
      </w:r>
    </w:p>
    <w:p w14:paraId="4B7B7CD3" w14:textId="77777777" w:rsidR="00170557" w:rsidRDefault="00170557" w:rsidP="00170557">
      <w:pPr>
        <w:pStyle w:val="ListParagraph"/>
        <w:numPr>
          <w:ilvl w:val="3"/>
          <w:numId w:val="7"/>
        </w:numPr>
        <w:spacing w:line="276" w:lineRule="auto"/>
      </w:pPr>
      <w:r>
        <w:t xml:space="preserve">C – value of specified </w:t>
      </w:r>
      <w:proofErr w:type="spellStart"/>
      <w:r>
        <w:t>dest</w:t>
      </w:r>
      <w:proofErr w:type="spellEnd"/>
      <w:r>
        <w:t xml:space="preserve"> reg</w:t>
      </w:r>
    </w:p>
    <w:p w14:paraId="010E74E4" w14:textId="46FBBD9B" w:rsidR="00197442" w:rsidRDefault="00197442" w:rsidP="00197442">
      <w:pPr>
        <w:pStyle w:val="ListParagraph"/>
        <w:numPr>
          <w:ilvl w:val="2"/>
          <w:numId w:val="7"/>
        </w:numPr>
        <w:spacing w:line="276" w:lineRule="auto"/>
      </w:pPr>
      <w:r>
        <w:t>Outputs:</w:t>
      </w:r>
    </w:p>
    <w:p w14:paraId="75E7BCE5" w14:textId="2639D42F" w:rsidR="00BB775B" w:rsidRDefault="00197442" w:rsidP="00BB775B">
      <w:pPr>
        <w:pStyle w:val="ListParagraph"/>
        <w:numPr>
          <w:ilvl w:val="3"/>
          <w:numId w:val="7"/>
        </w:numPr>
        <w:spacing w:line="276" w:lineRule="auto"/>
      </w:pPr>
      <w:r>
        <w:t xml:space="preserve">A, </w:t>
      </w:r>
      <w:r w:rsidR="00BB775B">
        <w:t>B</w:t>
      </w:r>
      <w:r>
        <w:t xml:space="preserve"> </w:t>
      </w:r>
      <w:r w:rsidR="00BB775B">
        <w:t xml:space="preserve">– values of specified </w:t>
      </w:r>
      <w:r w:rsidR="008126CC">
        <w:t>source regs</w:t>
      </w:r>
      <w:bookmarkStart w:id="0" w:name="_GoBack"/>
      <w:bookmarkEnd w:id="0"/>
    </w:p>
    <w:p w14:paraId="7641AE3B" w14:textId="3A039659" w:rsidR="001E3A15" w:rsidRDefault="001E3A15" w:rsidP="001E3A15">
      <w:pPr>
        <w:pStyle w:val="ListParagraph"/>
        <w:numPr>
          <w:ilvl w:val="2"/>
          <w:numId w:val="7"/>
        </w:numPr>
        <w:spacing w:line="276" w:lineRule="auto"/>
      </w:pPr>
      <w:r>
        <w:t>Address signals must have enough address space for all registers; e.g. 32 regs = 5 bits</w:t>
      </w:r>
    </w:p>
    <w:p w14:paraId="36ABADDF" w14:textId="4BC3C7DB" w:rsidR="001E3A15" w:rsidRDefault="001E3A15" w:rsidP="001E3A15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Processor-memory interface</w:t>
      </w:r>
      <w:r>
        <w:t xml:space="preserve"> – i.e. caches</w:t>
      </w:r>
    </w:p>
    <w:p w14:paraId="23E60E6A" w14:textId="3F5D4E7C" w:rsidR="001E3A15" w:rsidRDefault="001E3A15" w:rsidP="001E3A15">
      <w:pPr>
        <w:pStyle w:val="ListParagraph"/>
        <w:numPr>
          <w:ilvl w:val="2"/>
          <w:numId w:val="7"/>
        </w:numPr>
        <w:spacing w:line="276" w:lineRule="auto"/>
      </w:pPr>
      <w:r>
        <w:t>Used for load/store instructions</w:t>
      </w:r>
    </w:p>
    <w:p w14:paraId="5FDD1436" w14:textId="3DC252AF" w:rsidR="001E3A15" w:rsidRDefault="001E3A15" w:rsidP="001E3A15">
      <w:pPr>
        <w:pStyle w:val="ListParagraph"/>
        <w:numPr>
          <w:ilvl w:val="2"/>
          <w:numId w:val="7"/>
        </w:numPr>
        <w:spacing w:line="276" w:lineRule="auto"/>
      </w:pPr>
      <w:r>
        <w:t>Inputs:</w:t>
      </w:r>
    </w:p>
    <w:p w14:paraId="62EAE368" w14:textId="1BA526D3" w:rsidR="001E3A15" w:rsidRDefault="001E3A15" w:rsidP="001E3A15">
      <w:pPr>
        <w:pStyle w:val="ListParagraph"/>
        <w:numPr>
          <w:ilvl w:val="3"/>
          <w:numId w:val="7"/>
        </w:numPr>
        <w:spacing w:line="276" w:lineRule="auto"/>
      </w:pPr>
      <w:r>
        <w:t>Data</w:t>
      </w:r>
      <w:r w:rsidR="00BF6D07">
        <w:t xml:space="preserve"> (to be stored)</w:t>
      </w:r>
    </w:p>
    <w:p w14:paraId="6822F2D5" w14:textId="14BBB108" w:rsidR="001E3A15" w:rsidRDefault="001E3A15" w:rsidP="001E3A15">
      <w:pPr>
        <w:pStyle w:val="ListParagraph"/>
        <w:numPr>
          <w:ilvl w:val="3"/>
          <w:numId w:val="7"/>
        </w:numPr>
        <w:spacing w:line="276" w:lineRule="auto"/>
      </w:pPr>
      <w:r>
        <w:t>Address</w:t>
      </w:r>
      <w:r w:rsidR="007A4349">
        <w:t xml:space="preserve"> (to be accessed)</w:t>
      </w:r>
    </w:p>
    <w:p w14:paraId="1F36D3F5" w14:textId="6A8A384F" w:rsidR="001E3A15" w:rsidRDefault="001E3A15" w:rsidP="001E3A15">
      <w:pPr>
        <w:pStyle w:val="ListParagraph"/>
        <w:numPr>
          <w:ilvl w:val="3"/>
          <w:numId w:val="7"/>
        </w:numPr>
        <w:spacing w:line="276" w:lineRule="auto"/>
      </w:pPr>
      <w:r>
        <w:t xml:space="preserve">Read/write </w:t>
      </w:r>
      <w:r w:rsidR="00EF5D39">
        <w:t>signal</w:t>
      </w:r>
    </w:p>
    <w:p w14:paraId="5EAD38B0" w14:textId="443FF1BE" w:rsidR="001E3A15" w:rsidRDefault="001E3A15" w:rsidP="001E3A15">
      <w:pPr>
        <w:pStyle w:val="ListParagraph"/>
        <w:numPr>
          <w:ilvl w:val="2"/>
          <w:numId w:val="7"/>
        </w:numPr>
        <w:spacing w:line="276" w:lineRule="auto"/>
      </w:pPr>
      <w:r>
        <w:t>Outputs:</w:t>
      </w:r>
    </w:p>
    <w:p w14:paraId="6429CC9B" w14:textId="29CF1B42" w:rsidR="001E3A15" w:rsidRDefault="001E3A15" w:rsidP="001E3A15">
      <w:pPr>
        <w:pStyle w:val="ListParagraph"/>
        <w:numPr>
          <w:ilvl w:val="3"/>
          <w:numId w:val="7"/>
        </w:numPr>
        <w:spacing w:line="276" w:lineRule="auto"/>
      </w:pPr>
      <w:r>
        <w:t>Data</w:t>
      </w:r>
      <w:r w:rsidR="00BF6D07">
        <w:t xml:space="preserve"> (read)</w:t>
      </w:r>
    </w:p>
    <w:p w14:paraId="329B3432" w14:textId="62D5545E" w:rsidR="001E3A15" w:rsidRDefault="001E3A15" w:rsidP="001E3A15">
      <w:pPr>
        <w:pStyle w:val="ListParagraph"/>
        <w:numPr>
          <w:ilvl w:val="3"/>
          <w:numId w:val="7"/>
        </w:numPr>
        <w:spacing w:line="276" w:lineRule="auto"/>
      </w:pPr>
      <w:r>
        <w:t>Memory operation done signal</w:t>
      </w:r>
    </w:p>
    <w:p w14:paraId="3061C782" w14:textId="11BDB12E" w:rsidR="00093443" w:rsidRDefault="00093443" w:rsidP="00093443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ALU</w:t>
      </w:r>
      <w:r>
        <w:t xml:space="preserve"> – performs arithmetic &amp; logical operations</w:t>
      </w:r>
    </w:p>
    <w:p w14:paraId="5D1D7CBE" w14:textId="654FB3A1" w:rsidR="001F7529" w:rsidRDefault="001F7529" w:rsidP="00BF6D07">
      <w:pPr>
        <w:pStyle w:val="ListParagraph"/>
        <w:numPr>
          <w:ilvl w:val="2"/>
          <w:numId w:val="7"/>
        </w:numPr>
        <w:spacing w:line="276" w:lineRule="auto"/>
      </w:pPr>
      <w:r>
        <w:t>Inputs:</w:t>
      </w:r>
      <w:r w:rsidR="00BF6D07">
        <w:t xml:space="preserve"> o</w:t>
      </w:r>
      <w:r>
        <w:t>perand</w:t>
      </w:r>
      <w:r w:rsidR="00BF6D07">
        <w:t xml:space="preserve"> A, operand B</w:t>
      </w:r>
    </w:p>
    <w:p w14:paraId="22A836AF" w14:textId="3BEACE41" w:rsidR="000D69F1" w:rsidRDefault="000D69F1" w:rsidP="000D69F1">
      <w:pPr>
        <w:pStyle w:val="ListParagraph"/>
        <w:numPr>
          <w:ilvl w:val="2"/>
          <w:numId w:val="7"/>
        </w:numPr>
        <w:spacing w:line="276" w:lineRule="auto"/>
      </w:pPr>
      <w:r>
        <w:t>Output</w:t>
      </w:r>
      <w:r w:rsidR="00B81251">
        <w:t>: result</w:t>
      </w:r>
    </w:p>
    <w:p w14:paraId="218ABC6B" w14:textId="02F3B084" w:rsidR="00F504D3" w:rsidRDefault="00F504D3" w:rsidP="003F2040">
      <w:pPr>
        <w:pStyle w:val="ListParagraph"/>
        <w:numPr>
          <w:ilvl w:val="0"/>
          <w:numId w:val="7"/>
        </w:numPr>
        <w:spacing w:line="276" w:lineRule="auto"/>
      </w:pPr>
      <w:r>
        <w:t>To execute each stage in one cycle, use inter</w:t>
      </w:r>
      <w:r w:rsidR="0091666C">
        <w:t>-</w:t>
      </w:r>
      <w:r>
        <w:t>stage registers</w:t>
      </w:r>
    </w:p>
    <w:p w14:paraId="74E9304E" w14:textId="0E6AB6BE" w:rsidR="00BF3F9C" w:rsidRPr="00BF3F9C" w:rsidRDefault="00BF3F9C" w:rsidP="003F2040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BF3F9C">
        <w:rPr>
          <w:b/>
        </w:rPr>
        <w:lastRenderedPageBreak/>
        <w:t>Datapath of RISC processor:</w:t>
      </w:r>
    </w:p>
    <w:p w14:paraId="7FC55E6B" w14:textId="7A20F2A1" w:rsidR="0099499B" w:rsidRDefault="0099499B" w:rsidP="003F2040">
      <w:pPr>
        <w:pStyle w:val="ListParagraph"/>
        <w:numPr>
          <w:ilvl w:val="1"/>
          <w:numId w:val="7"/>
        </w:numPr>
        <w:spacing w:line="276" w:lineRule="auto"/>
      </w:pPr>
      <w:r>
        <w:t>Fetch stage</w:t>
      </w:r>
    </w:p>
    <w:p w14:paraId="7A38B390" w14:textId="2C5A0F77" w:rsidR="00083D61" w:rsidRDefault="00083D61" w:rsidP="00083D61">
      <w:pPr>
        <w:pStyle w:val="ListParagraph"/>
        <w:numPr>
          <w:ilvl w:val="2"/>
          <w:numId w:val="7"/>
        </w:numPr>
        <w:spacing w:line="276" w:lineRule="auto"/>
      </w:pPr>
      <w:r>
        <w:t>Adder – computes next address</w:t>
      </w:r>
    </w:p>
    <w:p w14:paraId="11EF81FA" w14:textId="259420DF" w:rsidR="00083D61" w:rsidRDefault="00083D61" w:rsidP="00083D61">
      <w:pPr>
        <w:pStyle w:val="ListParagraph"/>
        <w:numPr>
          <w:ilvl w:val="3"/>
          <w:numId w:val="7"/>
        </w:numPr>
        <w:spacing w:line="276" w:lineRule="auto"/>
      </w:pPr>
      <w:r>
        <w:t>Inputs: PC, address offset</w:t>
      </w:r>
    </w:p>
    <w:p w14:paraId="6A965DAA" w14:textId="2571C453" w:rsidR="00083D61" w:rsidRDefault="00083D61" w:rsidP="00083D61">
      <w:pPr>
        <w:pStyle w:val="ListParagraph"/>
        <w:numPr>
          <w:ilvl w:val="3"/>
          <w:numId w:val="7"/>
        </w:numPr>
        <w:spacing w:line="276" w:lineRule="auto"/>
      </w:pPr>
      <w:r>
        <w:t xml:space="preserve">Output: new </w:t>
      </w:r>
      <w:r w:rsidR="00DD3FFE">
        <w:t>PC</w:t>
      </w:r>
    </w:p>
    <w:p w14:paraId="32AEAA7B" w14:textId="7E33E909" w:rsidR="00083D61" w:rsidRDefault="00E422F7" w:rsidP="00083D61">
      <w:pPr>
        <w:pStyle w:val="ListParagraph"/>
        <w:numPr>
          <w:ilvl w:val="2"/>
          <w:numId w:val="7"/>
        </w:numPr>
        <w:spacing w:line="276" w:lineRule="auto"/>
      </w:pPr>
      <w:r>
        <w:t>MUX INC selects 4 or branch offset</w:t>
      </w:r>
      <w:r w:rsidR="003048EA">
        <w:t xml:space="preserve"> (extracted from IR)</w:t>
      </w:r>
      <w:r>
        <w:t xml:space="preserve"> </w:t>
      </w:r>
      <w:r>
        <w:sym w:font="Symbol" w:char="F0AE"/>
      </w:r>
      <w:r>
        <w:t xml:space="preserve"> adder offset input</w:t>
      </w:r>
    </w:p>
    <w:p w14:paraId="79F987DE" w14:textId="5C681283" w:rsidR="00117936" w:rsidRDefault="00117936" w:rsidP="00083D61">
      <w:pPr>
        <w:pStyle w:val="ListParagraph"/>
        <w:numPr>
          <w:ilvl w:val="2"/>
          <w:numId w:val="7"/>
        </w:numPr>
        <w:spacing w:line="276" w:lineRule="auto"/>
      </w:pPr>
      <w:r>
        <w:t xml:space="preserve">MUX PC selects adder output or </w:t>
      </w:r>
      <w:r w:rsidR="002A41CD">
        <w:t>subroutine address in RA</w:t>
      </w:r>
      <w:r>
        <w:t xml:space="preserve"> </w:t>
      </w:r>
      <w:r>
        <w:sym w:font="Symbol" w:char="F0AE"/>
      </w:r>
      <w:r>
        <w:t xml:space="preserve"> PC</w:t>
      </w:r>
    </w:p>
    <w:p w14:paraId="2E8ED7AF" w14:textId="3D5D7727" w:rsidR="00A66054" w:rsidRDefault="00A66054" w:rsidP="00083D61">
      <w:pPr>
        <w:pStyle w:val="ListParagraph"/>
        <w:numPr>
          <w:ilvl w:val="2"/>
          <w:numId w:val="7"/>
        </w:numPr>
        <w:spacing w:line="276" w:lineRule="auto"/>
      </w:pPr>
      <w:r>
        <w:t xml:space="preserve">PC </w:t>
      </w:r>
      <w:r>
        <w:sym w:font="Symbol" w:char="F0AE"/>
      </w:r>
      <w:r>
        <w:t xml:space="preserve"> PC-temp </w:t>
      </w:r>
      <w:r>
        <w:sym w:font="Symbol" w:char="F0AE"/>
      </w:r>
      <w:r>
        <w:t xml:space="preserve"> MUX Y for return address</w:t>
      </w:r>
    </w:p>
    <w:p w14:paraId="073EDAEC" w14:textId="0B3B441F" w:rsidR="009F2532" w:rsidRDefault="009F2532" w:rsidP="00083D61">
      <w:pPr>
        <w:pStyle w:val="ListParagraph"/>
        <w:numPr>
          <w:ilvl w:val="2"/>
          <w:numId w:val="7"/>
        </w:numPr>
        <w:spacing w:line="276" w:lineRule="auto"/>
      </w:pPr>
      <w:r>
        <w:t xml:space="preserve">MUX MA </w:t>
      </w:r>
      <w:r w:rsidR="002F6233">
        <w:t xml:space="preserve">selects </w:t>
      </w:r>
      <w:r w:rsidR="00E53C70">
        <w:t xml:space="preserve">PC </w:t>
      </w:r>
      <w:r>
        <w:sym w:font="Symbol" w:char="F0AE"/>
      </w:r>
      <w:r>
        <w:t xml:space="preserve"> memory address input</w:t>
      </w:r>
    </w:p>
    <w:p w14:paraId="4861166A" w14:textId="78343E7F" w:rsidR="00103E07" w:rsidRDefault="00103E07" w:rsidP="00083D61">
      <w:pPr>
        <w:pStyle w:val="ListParagraph"/>
        <w:numPr>
          <w:ilvl w:val="2"/>
          <w:numId w:val="7"/>
        </w:numPr>
        <w:spacing w:line="276" w:lineRule="auto"/>
      </w:pPr>
      <w:r>
        <w:t xml:space="preserve">Memory data output </w:t>
      </w:r>
      <w:r>
        <w:sym w:font="Symbol" w:char="F0AE"/>
      </w:r>
      <w:r>
        <w:t xml:space="preserve"> IR</w:t>
      </w:r>
    </w:p>
    <w:p w14:paraId="606AEBB2" w14:textId="6850F74A" w:rsidR="003F2040" w:rsidRDefault="003F2040" w:rsidP="003F2040">
      <w:pPr>
        <w:pStyle w:val="ListParagraph"/>
        <w:numPr>
          <w:ilvl w:val="1"/>
          <w:numId w:val="7"/>
        </w:numPr>
        <w:spacing w:line="276" w:lineRule="auto"/>
      </w:pPr>
      <w:r>
        <w:t>Decode stage (register file)</w:t>
      </w:r>
    </w:p>
    <w:p w14:paraId="0B7C5B46" w14:textId="2C783B83" w:rsidR="0035725B" w:rsidRDefault="0035725B" w:rsidP="0035725B">
      <w:pPr>
        <w:pStyle w:val="ListParagraph"/>
        <w:numPr>
          <w:ilvl w:val="2"/>
          <w:numId w:val="7"/>
        </w:numPr>
        <w:spacing w:line="276" w:lineRule="auto"/>
      </w:pPr>
      <w:r>
        <w:t xml:space="preserve">MUX C selects R-type encoding, I-type coding, or link register </w:t>
      </w:r>
      <w:r>
        <w:sym w:font="Symbol" w:char="F0AE"/>
      </w:r>
      <w:r w:rsidR="00EB7995">
        <w:t xml:space="preserve"> address C</w:t>
      </w:r>
    </w:p>
    <w:p w14:paraId="5459FE5F" w14:textId="77777777" w:rsidR="00793462" w:rsidRDefault="00793462" w:rsidP="00A7320E">
      <w:pPr>
        <w:pStyle w:val="ListParagraph"/>
        <w:numPr>
          <w:ilvl w:val="2"/>
          <w:numId w:val="7"/>
        </w:numPr>
        <w:spacing w:line="276" w:lineRule="auto"/>
      </w:pPr>
      <w:r>
        <w:t>O</w:t>
      </w:r>
      <w:r w:rsidR="003F2040">
        <w:t xml:space="preserve">utput A </w:t>
      </w:r>
      <w:r w:rsidR="003F2040">
        <w:sym w:font="Symbol" w:char="F0AE"/>
      </w:r>
      <w:r>
        <w:t xml:space="preserve"> RA</w:t>
      </w:r>
    </w:p>
    <w:p w14:paraId="59E64835" w14:textId="5B7AA798" w:rsidR="0035725B" w:rsidRDefault="00793462" w:rsidP="0035725B">
      <w:pPr>
        <w:pStyle w:val="ListParagraph"/>
        <w:numPr>
          <w:ilvl w:val="2"/>
          <w:numId w:val="7"/>
        </w:numPr>
        <w:spacing w:line="276" w:lineRule="auto"/>
      </w:pPr>
      <w:r>
        <w:t>O</w:t>
      </w:r>
      <w:r w:rsidR="003F2040">
        <w:t xml:space="preserve">utput B </w:t>
      </w:r>
      <w:r w:rsidR="003F2040">
        <w:sym w:font="Symbol" w:char="F0AE"/>
      </w:r>
      <w:r w:rsidR="003F2040">
        <w:t xml:space="preserve"> RB</w:t>
      </w:r>
    </w:p>
    <w:p w14:paraId="388B0849" w14:textId="188DCAFB" w:rsidR="003D5579" w:rsidRDefault="003D5579" w:rsidP="003D5579">
      <w:pPr>
        <w:pStyle w:val="ListParagraph"/>
        <w:numPr>
          <w:ilvl w:val="1"/>
          <w:numId w:val="7"/>
        </w:numPr>
        <w:spacing w:line="276" w:lineRule="auto"/>
      </w:pPr>
      <w:r>
        <w:t>Execute stage (ALU)</w:t>
      </w:r>
    </w:p>
    <w:p w14:paraId="527C2589" w14:textId="5E3117D7" w:rsidR="00793462" w:rsidRDefault="00793462" w:rsidP="00793462">
      <w:pPr>
        <w:pStyle w:val="ListParagraph"/>
        <w:numPr>
          <w:ilvl w:val="2"/>
          <w:numId w:val="7"/>
        </w:numPr>
        <w:spacing w:line="276" w:lineRule="auto"/>
      </w:pPr>
      <w:r>
        <w:t xml:space="preserve">RA </w:t>
      </w:r>
      <w:r>
        <w:sym w:font="Symbol" w:char="F0AE"/>
      </w:r>
      <w:r>
        <w:t xml:space="preserve"> operand A</w:t>
      </w:r>
    </w:p>
    <w:p w14:paraId="51147308" w14:textId="026BD0E2" w:rsidR="003D5579" w:rsidRDefault="003D5579" w:rsidP="003D5579">
      <w:pPr>
        <w:pStyle w:val="ListParagraph"/>
        <w:numPr>
          <w:ilvl w:val="2"/>
          <w:numId w:val="7"/>
        </w:numPr>
        <w:spacing w:line="276" w:lineRule="auto"/>
      </w:pPr>
      <w:r>
        <w:t>MUX B s</w:t>
      </w:r>
      <w:r w:rsidR="00083D61">
        <w:t>elects RB or immediate value</w:t>
      </w:r>
      <w:r w:rsidR="001F5931">
        <w:t xml:space="preserve"> (extracted from IR)</w:t>
      </w:r>
      <w:r w:rsidR="00083D61">
        <w:t xml:space="preserve"> </w:t>
      </w:r>
      <w:r w:rsidR="00083D61">
        <w:sym w:font="Symbol" w:char="F0AE"/>
      </w:r>
      <w:r w:rsidR="00083D61">
        <w:t xml:space="preserve"> operand B</w:t>
      </w:r>
    </w:p>
    <w:p w14:paraId="4A4354F1" w14:textId="164C8E38" w:rsidR="003D5579" w:rsidRDefault="00D8302C" w:rsidP="003D5579">
      <w:pPr>
        <w:pStyle w:val="ListParagraph"/>
        <w:numPr>
          <w:ilvl w:val="2"/>
          <w:numId w:val="7"/>
        </w:numPr>
        <w:spacing w:line="276" w:lineRule="auto"/>
      </w:pPr>
      <w:r>
        <w:t>ALU result</w:t>
      </w:r>
      <w:r w:rsidR="003D5579">
        <w:t xml:space="preserve"> </w:t>
      </w:r>
      <w:r w:rsidR="0002436D">
        <w:sym w:font="Symbol" w:char="F0AE"/>
      </w:r>
      <w:r w:rsidR="0002436D">
        <w:t xml:space="preserve"> </w:t>
      </w:r>
      <w:r w:rsidR="003D5579">
        <w:t>RZ</w:t>
      </w:r>
    </w:p>
    <w:p w14:paraId="630B8C77" w14:textId="77777777" w:rsidR="0002176C" w:rsidRDefault="0002176C" w:rsidP="0002176C">
      <w:pPr>
        <w:pStyle w:val="ListParagraph"/>
        <w:numPr>
          <w:ilvl w:val="2"/>
          <w:numId w:val="7"/>
        </w:numPr>
        <w:spacing w:line="276" w:lineRule="auto"/>
      </w:pPr>
      <w:r>
        <w:t xml:space="preserve">If operation = call subroutine, RA </w:t>
      </w:r>
      <w:r>
        <w:sym w:font="Symbol" w:char="F0AE"/>
      </w:r>
      <w:r>
        <w:t xml:space="preserve"> PC </w:t>
      </w:r>
    </w:p>
    <w:p w14:paraId="34DBC9CF" w14:textId="439E8C10" w:rsidR="003D5579" w:rsidRDefault="003D5579" w:rsidP="003D5579">
      <w:pPr>
        <w:pStyle w:val="ListParagraph"/>
        <w:numPr>
          <w:ilvl w:val="2"/>
          <w:numId w:val="7"/>
        </w:numPr>
        <w:spacing w:line="276" w:lineRule="auto"/>
      </w:pPr>
      <w:r>
        <w:t xml:space="preserve">If </w:t>
      </w:r>
      <w:r w:rsidR="0002176C">
        <w:t>operation = store</w:t>
      </w:r>
      <w:r>
        <w:t xml:space="preserve">, transfer RB </w:t>
      </w:r>
      <w:r w:rsidR="0002436D">
        <w:sym w:font="Symbol" w:char="F0AE"/>
      </w:r>
      <w:r w:rsidR="0002436D">
        <w:t xml:space="preserve"> </w:t>
      </w:r>
      <w:r>
        <w:t>RM</w:t>
      </w:r>
    </w:p>
    <w:p w14:paraId="46786A85" w14:textId="6144E4E8" w:rsidR="003D5579" w:rsidRDefault="003D5579" w:rsidP="003D5579">
      <w:pPr>
        <w:pStyle w:val="ListParagraph"/>
        <w:numPr>
          <w:ilvl w:val="1"/>
          <w:numId w:val="7"/>
        </w:numPr>
        <w:spacing w:line="276" w:lineRule="auto"/>
      </w:pPr>
      <w:r>
        <w:t>Memory stage</w:t>
      </w:r>
      <w:r w:rsidR="00B93DDF">
        <w:t xml:space="preserve"> (memory interface)</w:t>
      </w:r>
    </w:p>
    <w:p w14:paraId="223D72AD" w14:textId="7E75ADF5" w:rsidR="003D5579" w:rsidRDefault="003D5579" w:rsidP="003D5579">
      <w:pPr>
        <w:pStyle w:val="ListParagraph"/>
        <w:numPr>
          <w:ilvl w:val="2"/>
          <w:numId w:val="7"/>
        </w:numPr>
        <w:spacing w:line="276" w:lineRule="auto"/>
      </w:pPr>
      <w:r>
        <w:t>If non-memory operation</w:t>
      </w:r>
    </w:p>
    <w:p w14:paraId="3482CA90" w14:textId="18A1C31E" w:rsidR="00B54EA1" w:rsidRDefault="00B54EA1" w:rsidP="00B54EA1">
      <w:pPr>
        <w:pStyle w:val="ListParagraph"/>
        <w:numPr>
          <w:ilvl w:val="3"/>
          <w:numId w:val="7"/>
        </w:numPr>
        <w:spacing w:line="276" w:lineRule="auto"/>
      </w:pPr>
      <w:r>
        <w:t>RZ = computational result</w:t>
      </w:r>
    </w:p>
    <w:p w14:paraId="7068C5B5" w14:textId="26D40D1F" w:rsidR="003D5579" w:rsidRDefault="003D5579" w:rsidP="003D5579">
      <w:pPr>
        <w:pStyle w:val="ListParagraph"/>
        <w:numPr>
          <w:ilvl w:val="3"/>
          <w:numId w:val="7"/>
        </w:numPr>
        <w:spacing w:line="276" w:lineRule="auto"/>
      </w:pPr>
      <w:r>
        <w:t xml:space="preserve">MUX Y </w:t>
      </w:r>
      <w:r w:rsidR="00087AF1">
        <w:t>selects</w:t>
      </w:r>
      <w:r>
        <w:t xml:space="preserve"> RZ </w:t>
      </w:r>
      <w:r>
        <w:sym w:font="Symbol" w:char="F0AE"/>
      </w:r>
      <w:r>
        <w:t xml:space="preserve"> RY</w:t>
      </w:r>
    </w:p>
    <w:p w14:paraId="322D6D0D" w14:textId="09AAF578" w:rsidR="003D5579" w:rsidRDefault="003D5579" w:rsidP="003D5579">
      <w:pPr>
        <w:pStyle w:val="ListParagraph"/>
        <w:numPr>
          <w:ilvl w:val="2"/>
          <w:numId w:val="7"/>
        </w:numPr>
        <w:spacing w:line="276" w:lineRule="auto"/>
      </w:pPr>
      <w:r>
        <w:t xml:space="preserve">If </w:t>
      </w:r>
      <w:r w:rsidR="004D3B18">
        <w:t>operation = load</w:t>
      </w:r>
    </w:p>
    <w:p w14:paraId="6D62AC10" w14:textId="77777777" w:rsidR="0068231B" w:rsidRDefault="00B54EA1" w:rsidP="003D5579">
      <w:pPr>
        <w:pStyle w:val="ListParagraph"/>
        <w:numPr>
          <w:ilvl w:val="3"/>
          <w:numId w:val="7"/>
        </w:numPr>
        <w:spacing w:line="276" w:lineRule="auto"/>
      </w:pPr>
      <w:r>
        <w:t>RZ = effective</w:t>
      </w:r>
      <w:r w:rsidR="0068231B">
        <w:t xml:space="preserve"> address</w:t>
      </w:r>
    </w:p>
    <w:p w14:paraId="31437B33" w14:textId="4F58EEB9" w:rsidR="003D5579" w:rsidRDefault="0068231B" w:rsidP="003D5579">
      <w:pPr>
        <w:pStyle w:val="ListParagraph"/>
        <w:numPr>
          <w:ilvl w:val="3"/>
          <w:numId w:val="7"/>
        </w:numPr>
        <w:spacing w:line="276" w:lineRule="auto"/>
      </w:pPr>
      <w:r>
        <w:t xml:space="preserve">MUX MA selects RZ </w:t>
      </w:r>
      <w:r>
        <w:sym w:font="Symbol" w:char="F0AE"/>
      </w:r>
      <w:r>
        <w:t xml:space="preserve"> </w:t>
      </w:r>
      <w:r w:rsidR="00ED5AB0">
        <w:t>memory address input</w:t>
      </w:r>
    </w:p>
    <w:p w14:paraId="1CE8712E" w14:textId="428BFB97" w:rsidR="00B54EA1" w:rsidRDefault="00B54EA1" w:rsidP="003D5579">
      <w:pPr>
        <w:pStyle w:val="ListParagraph"/>
        <w:numPr>
          <w:ilvl w:val="3"/>
          <w:numId w:val="7"/>
        </w:numPr>
        <w:spacing w:line="276" w:lineRule="auto"/>
      </w:pPr>
      <w:r>
        <w:t xml:space="preserve">MUX Y </w:t>
      </w:r>
      <w:r w:rsidR="00CF519A">
        <w:t>select</w:t>
      </w:r>
      <w:r w:rsidR="00E7075E">
        <w:t>s</w:t>
      </w:r>
      <w:r>
        <w:t xml:space="preserve"> </w:t>
      </w:r>
      <w:r w:rsidR="00ED5AB0">
        <w:t>memory data output</w:t>
      </w:r>
      <w:r>
        <w:t xml:space="preserve"> </w:t>
      </w:r>
      <w:r>
        <w:sym w:font="Symbol" w:char="F0AE"/>
      </w:r>
      <w:r>
        <w:t xml:space="preserve"> RY</w:t>
      </w:r>
    </w:p>
    <w:p w14:paraId="3D78AEFD" w14:textId="0587DCD5" w:rsidR="00B54EA1" w:rsidRDefault="00B54EA1" w:rsidP="00B54EA1">
      <w:pPr>
        <w:pStyle w:val="ListParagraph"/>
        <w:numPr>
          <w:ilvl w:val="2"/>
          <w:numId w:val="7"/>
        </w:numPr>
        <w:spacing w:line="276" w:lineRule="auto"/>
      </w:pPr>
      <w:r>
        <w:t xml:space="preserve">If </w:t>
      </w:r>
      <w:r w:rsidR="00063911">
        <w:t>operation = store</w:t>
      </w:r>
    </w:p>
    <w:p w14:paraId="4552C591" w14:textId="77777777" w:rsidR="0068231B" w:rsidRDefault="001043CC" w:rsidP="00B54EA1">
      <w:pPr>
        <w:pStyle w:val="ListParagraph"/>
        <w:numPr>
          <w:ilvl w:val="3"/>
          <w:numId w:val="7"/>
        </w:numPr>
        <w:spacing w:line="276" w:lineRule="auto"/>
      </w:pPr>
      <w:r>
        <w:t>R</w:t>
      </w:r>
      <w:r w:rsidR="0068231B">
        <w:t>Z = effective address</w:t>
      </w:r>
    </w:p>
    <w:p w14:paraId="6D2A1DEF" w14:textId="0790E73B" w:rsidR="00B54EA1" w:rsidRDefault="0068231B" w:rsidP="00B54EA1">
      <w:pPr>
        <w:pStyle w:val="ListParagraph"/>
        <w:numPr>
          <w:ilvl w:val="3"/>
          <w:numId w:val="7"/>
        </w:numPr>
        <w:spacing w:line="276" w:lineRule="auto"/>
      </w:pPr>
      <w:r>
        <w:t xml:space="preserve">MUX MA selects RZ </w:t>
      </w:r>
      <w:r>
        <w:sym w:font="Symbol" w:char="F0AE"/>
      </w:r>
      <w:r>
        <w:t xml:space="preserve"> </w:t>
      </w:r>
      <w:r w:rsidR="00ED5AB0">
        <w:t>memory address input</w:t>
      </w:r>
    </w:p>
    <w:p w14:paraId="0DFC80C8" w14:textId="535B514C" w:rsidR="00B54EA1" w:rsidRDefault="00B54EA1" w:rsidP="00B54EA1">
      <w:pPr>
        <w:pStyle w:val="ListParagraph"/>
        <w:numPr>
          <w:ilvl w:val="3"/>
          <w:numId w:val="7"/>
        </w:numPr>
        <w:spacing w:line="276" w:lineRule="auto"/>
      </w:pPr>
      <w:r>
        <w:t xml:space="preserve">RM = data to be stored </w:t>
      </w:r>
      <w:r>
        <w:sym w:font="Symbol" w:char="F0AE"/>
      </w:r>
      <w:r>
        <w:t xml:space="preserve"> </w:t>
      </w:r>
      <w:r w:rsidR="00ED5AB0">
        <w:t xml:space="preserve">memory </w:t>
      </w:r>
      <w:r w:rsidR="008E31BD">
        <w:t>data</w:t>
      </w:r>
      <w:r w:rsidR="00ED5AB0">
        <w:t xml:space="preserve"> input</w:t>
      </w:r>
    </w:p>
    <w:p w14:paraId="62E7C575" w14:textId="098777F7" w:rsidR="009849A4" w:rsidRDefault="009849A4" w:rsidP="009849A4">
      <w:pPr>
        <w:pStyle w:val="ListParagraph"/>
        <w:numPr>
          <w:ilvl w:val="2"/>
          <w:numId w:val="7"/>
        </w:numPr>
        <w:spacing w:line="276" w:lineRule="auto"/>
      </w:pPr>
      <w:r>
        <w:t xml:space="preserve">If </w:t>
      </w:r>
      <w:r w:rsidR="00B83D92">
        <w:t>operation = return from subroutine</w:t>
      </w:r>
    </w:p>
    <w:p w14:paraId="71954C70" w14:textId="190C0A85" w:rsidR="00A7320E" w:rsidRDefault="00A7320E" w:rsidP="00A7320E">
      <w:pPr>
        <w:pStyle w:val="ListParagraph"/>
        <w:numPr>
          <w:ilvl w:val="3"/>
          <w:numId w:val="7"/>
        </w:numPr>
        <w:spacing w:line="276" w:lineRule="auto"/>
      </w:pPr>
      <w:r>
        <w:t xml:space="preserve">MUX Y </w:t>
      </w:r>
      <w:r w:rsidR="00BB57C2">
        <w:t>selects</w:t>
      </w:r>
      <w:r>
        <w:t xml:space="preserve"> </w:t>
      </w:r>
      <w:r w:rsidR="003247DB">
        <w:t xml:space="preserve">PC-temp (return address) </w:t>
      </w:r>
      <w:r>
        <w:sym w:font="Symbol" w:char="F0AE"/>
      </w:r>
      <w:r>
        <w:t xml:space="preserve"> RY</w:t>
      </w:r>
    </w:p>
    <w:p w14:paraId="35FD55E4" w14:textId="304E623D" w:rsidR="00374235" w:rsidRDefault="00374235" w:rsidP="00374235">
      <w:pPr>
        <w:pStyle w:val="ListParagraph"/>
        <w:numPr>
          <w:ilvl w:val="1"/>
          <w:numId w:val="7"/>
        </w:numPr>
        <w:spacing w:line="276" w:lineRule="auto"/>
      </w:pPr>
      <w:r>
        <w:t>Write-back stage (register file)</w:t>
      </w:r>
    </w:p>
    <w:p w14:paraId="36FA02E8" w14:textId="4F587794" w:rsidR="00374235" w:rsidRDefault="00374235" w:rsidP="00374235">
      <w:pPr>
        <w:pStyle w:val="ListParagraph"/>
        <w:numPr>
          <w:ilvl w:val="2"/>
          <w:numId w:val="7"/>
        </w:numPr>
        <w:spacing w:line="276" w:lineRule="auto"/>
      </w:pPr>
      <w:r>
        <w:t xml:space="preserve">RY </w:t>
      </w:r>
      <w:r>
        <w:sym w:font="Symbol" w:char="F0AE"/>
      </w:r>
      <w:r>
        <w:t xml:space="preserve"> input C of register file</w:t>
      </w:r>
    </w:p>
    <w:p w14:paraId="756C5ABC" w14:textId="1FE84D7A" w:rsidR="00786932" w:rsidRDefault="00786932" w:rsidP="00786932">
      <w:pPr>
        <w:pStyle w:val="ListParagraph"/>
        <w:numPr>
          <w:ilvl w:val="0"/>
          <w:numId w:val="7"/>
        </w:numPr>
        <w:spacing w:line="276" w:lineRule="auto"/>
      </w:pPr>
      <w:r>
        <w:t xml:space="preserve">Control </w:t>
      </w:r>
      <w:r w:rsidR="009B16AD">
        <w:t>signals</w:t>
      </w:r>
    </w:p>
    <w:p w14:paraId="2DF109C7" w14:textId="17280F90" w:rsidR="009B16AD" w:rsidRDefault="009B16AD" w:rsidP="009B16AD">
      <w:pPr>
        <w:pStyle w:val="ListParagraph"/>
        <w:numPr>
          <w:ilvl w:val="1"/>
          <w:numId w:val="7"/>
        </w:numPr>
        <w:spacing w:line="276" w:lineRule="auto"/>
      </w:pPr>
      <w:r>
        <w:t>Orchestrate the flow of data through the datapath components</w:t>
      </w:r>
    </w:p>
    <w:p w14:paraId="07605EF8" w14:textId="016B6B0A" w:rsidR="009B16AD" w:rsidRDefault="009B16AD" w:rsidP="009B16AD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RF_write</w:t>
      </w:r>
      <w:proofErr w:type="spellEnd"/>
    </w:p>
    <w:p w14:paraId="10F6048D" w14:textId="5B81240D" w:rsidR="009B16AD" w:rsidRDefault="009B16AD" w:rsidP="009B16AD">
      <w:pPr>
        <w:pStyle w:val="ListParagraph"/>
        <w:numPr>
          <w:ilvl w:val="2"/>
          <w:numId w:val="7"/>
        </w:numPr>
        <w:spacing w:line="276" w:lineRule="auto"/>
      </w:pPr>
      <w:r>
        <w:t>Input to register file</w:t>
      </w:r>
    </w:p>
    <w:p w14:paraId="65C77DF8" w14:textId="4267A918" w:rsidR="009B16AD" w:rsidRDefault="009B16AD" w:rsidP="009B16AD">
      <w:pPr>
        <w:pStyle w:val="ListParagraph"/>
        <w:numPr>
          <w:ilvl w:val="2"/>
          <w:numId w:val="7"/>
        </w:numPr>
        <w:spacing w:line="276" w:lineRule="auto"/>
      </w:pPr>
      <w:r>
        <w:t>= 0 if reading; = 1 if writing</w:t>
      </w:r>
    </w:p>
    <w:p w14:paraId="3610ED2D" w14:textId="0BA1BD14" w:rsidR="009B16AD" w:rsidRDefault="009B16AD" w:rsidP="009B16AD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C_select</w:t>
      </w:r>
      <w:proofErr w:type="spellEnd"/>
    </w:p>
    <w:p w14:paraId="2D3CAC10" w14:textId="18B492E4" w:rsidR="009B16AD" w:rsidRDefault="009B16AD" w:rsidP="009B16AD">
      <w:pPr>
        <w:pStyle w:val="ListParagraph"/>
        <w:numPr>
          <w:ilvl w:val="2"/>
          <w:numId w:val="7"/>
        </w:numPr>
        <w:spacing w:line="276" w:lineRule="auto"/>
      </w:pPr>
      <w:r>
        <w:t xml:space="preserve">Select lines for MUX </w:t>
      </w:r>
      <w:r w:rsidR="00E87EE3">
        <w:t>C</w:t>
      </w:r>
    </w:p>
    <w:p w14:paraId="7EEFC075" w14:textId="693BE380" w:rsidR="00424A56" w:rsidRDefault="00424A56" w:rsidP="009B16AD">
      <w:pPr>
        <w:pStyle w:val="ListParagraph"/>
        <w:numPr>
          <w:ilvl w:val="2"/>
          <w:numId w:val="7"/>
        </w:numPr>
        <w:spacing w:line="276" w:lineRule="auto"/>
      </w:pPr>
      <w:r>
        <w:t>Select</w:t>
      </w:r>
      <w:r w:rsidR="006708ED">
        <w:t>s</w:t>
      </w:r>
      <w:r>
        <w:t xml:space="preserve"> between R-type &amp; I-type instruction encoding &amp; linkage address</w:t>
      </w:r>
    </w:p>
    <w:p w14:paraId="7C842AA9" w14:textId="567EF103" w:rsidR="00880BC3" w:rsidRDefault="00880BC3" w:rsidP="00880BC3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B_select</w:t>
      </w:r>
      <w:proofErr w:type="spellEnd"/>
    </w:p>
    <w:p w14:paraId="75659E83" w14:textId="44C8CF05" w:rsidR="00880BC3" w:rsidRDefault="00880BC3" w:rsidP="00880BC3">
      <w:pPr>
        <w:pStyle w:val="ListParagraph"/>
        <w:numPr>
          <w:ilvl w:val="2"/>
          <w:numId w:val="7"/>
        </w:numPr>
        <w:spacing w:line="276" w:lineRule="auto"/>
      </w:pPr>
      <w:r>
        <w:t>Select line to MUX B</w:t>
      </w:r>
    </w:p>
    <w:p w14:paraId="66BADD96" w14:textId="773FE4DD" w:rsidR="00880BC3" w:rsidRDefault="00880BC3" w:rsidP="00880BC3">
      <w:pPr>
        <w:pStyle w:val="ListParagraph"/>
        <w:numPr>
          <w:ilvl w:val="2"/>
          <w:numId w:val="7"/>
        </w:numPr>
        <w:spacing w:line="276" w:lineRule="auto"/>
      </w:pPr>
      <w:r>
        <w:t>Select</w:t>
      </w:r>
      <w:r w:rsidR="006708ED">
        <w:t>s</w:t>
      </w:r>
      <w:r>
        <w:t xml:space="preserve"> between RB and immediate value</w:t>
      </w:r>
    </w:p>
    <w:p w14:paraId="069C2701" w14:textId="6B9B64F2" w:rsidR="009D1A1A" w:rsidRDefault="009D1A1A" w:rsidP="009D1A1A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ALU_op</w:t>
      </w:r>
      <w:proofErr w:type="spellEnd"/>
    </w:p>
    <w:p w14:paraId="59C38554" w14:textId="33416BA7" w:rsidR="009D1A1A" w:rsidRDefault="009D1A1A" w:rsidP="009D1A1A">
      <w:pPr>
        <w:pStyle w:val="ListParagraph"/>
        <w:numPr>
          <w:ilvl w:val="2"/>
          <w:numId w:val="7"/>
        </w:numPr>
        <w:spacing w:line="276" w:lineRule="auto"/>
      </w:pPr>
      <w:r>
        <w:t>k-bit input to ALU</w:t>
      </w:r>
    </w:p>
    <w:p w14:paraId="2F91133A" w14:textId="3A049A81" w:rsidR="009D1A1A" w:rsidRDefault="009D1A1A" w:rsidP="009D1A1A">
      <w:pPr>
        <w:pStyle w:val="ListParagraph"/>
        <w:numPr>
          <w:ilvl w:val="2"/>
          <w:numId w:val="7"/>
        </w:numPr>
        <w:spacing w:line="276" w:lineRule="auto"/>
      </w:pPr>
      <w:r>
        <w:t>Control code for the operation to be performed (AND, OR, etc.)</w:t>
      </w:r>
    </w:p>
    <w:p w14:paraId="743E1925" w14:textId="2771F4A7" w:rsidR="009D1A1A" w:rsidRDefault="009D1A1A" w:rsidP="009D1A1A">
      <w:pPr>
        <w:pStyle w:val="ListParagraph"/>
        <w:numPr>
          <w:ilvl w:val="1"/>
          <w:numId w:val="7"/>
        </w:numPr>
        <w:spacing w:line="276" w:lineRule="auto"/>
      </w:pPr>
      <w:r>
        <w:t>Condition signals</w:t>
      </w:r>
    </w:p>
    <w:p w14:paraId="5DA82340" w14:textId="15F34E78" w:rsidR="009D1A1A" w:rsidRDefault="009D1A1A" w:rsidP="009D1A1A">
      <w:pPr>
        <w:pStyle w:val="ListParagraph"/>
        <w:numPr>
          <w:ilvl w:val="2"/>
          <w:numId w:val="7"/>
        </w:numPr>
        <w:spacing w:line="276" w:lineRule="auto"/>
      </w:pPr>
      <w:r>
        <w:t>Output from ALU</w:t>
      </w:r>
    </w:p>
    <w:p w14:paraId="6D9C0832" w14:textId="77F631A6" w:rsidR="009D1A1A" w:rsidRDefault="009D1A1A" w:rsidP="009D1A1A">
      <w:pPr>
        <w:pStyle w:val="ListParagraph"/>
        <w:numPr>
          <w:ilvl w:val="2"/>
          <w:numId w:val="7"/>
        </w:numPr>
        <w:spacing w:line="276" w:lineRule="auto"/>
      </w:pPr>
      <w:r>
        <w:t>Monitored by control circuitry to ensure branching</w:t>
      </w:r>
    </w:p>
    <w:p w14:paraId="4BBEF628" w14:textId="14D6516E" w:rsidR="009D1A1A" w:rsidRDefault="009D1A1A" w:rsidP="009D1A1A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MEM_read</w:t>
      </w:r>
      <w:proofErr w:type="spellEnd"/>
    </w:p>
    <w:p w14:paraId="3ADB9455" w14:textId="054EB845" w:rsidR="009D1A1A" w:rsidRDefault="009D1A1A" w:rsidP="009D1A1A">
      <w:pPr>
        <w:pStyle w:val="ListParagraph"/>
        <w:numPr>
          <w:ilvl w:val="2"/>
          <w:numId w:val="7"/>
        </w:numPr>
        <w:spacing w:line="276" w:lineRule="auto"/>
      </w:pPr>
      <w:r>
        <w:t>Input to memory interface</w:t>
      </w:r>
    </w:p>
    <w:p w14:paraId="503B12D8" w14:textId="19AFC3FA" w:rsidR="009D1A1A" w:rsidRDefault="009D1A1A" w:rsidP="009D1A1A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MEM_write</w:t>
      </w:r>
      <w:proofErr w:type="spellEnd"/>
    </w:p>
    <w:p w14:paraId="7135028D" w14:textId="1592E3BA" w:rsidR="009D1A1A" w:rsidRDefault="009D1A1A" w:rsidP="009D1A1A">
      <w:pPr>
        <w:pStyle w:val="ListParagraph"/>
        <w:numPr>
          <w:ilvl w:val="2"/>
          <w:numId w:val="7"/>
        </w:numPr>
        <w:spacing w:line="276" w:lineRule="auto"/>
      </w:pPr>
      <w:r>
        <w:t>Input to memory interface</w:t>
      </w:r>
    </w:p>
    <w:p w14:paraId="22409B99" w14:textId="40B10A0F" w:rsidR="009D1A1A" w:rsidRDefault="009D1A1A" w:rsidP="009D1A1A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IR_enable</w:t>
      </w:r>
      <w:proofErr w:type="spellEnd"/>
    </w:p>
    <w:p w14:paraId="251D4DEF" w14:textId="6A5FBA0C" w:rsidR="008E6540" w:rsidRDefault="008E6540" w:rsidP="008E6540">
      <w:pPr>
        <w:pStyle w:val="ListParagraph"/>
        <w:numPr>
          <w:ilvl w:val="2"/>
          <w:numId w:val="7"/>
        </w:numPr>
        <w:spacing w:line="276" w:lineRule="auto"/>
      </w:pPr>
      <w:r>
        <w:t>Input to IR</w:t>
      </w:r>
    </w:p>
    <w:p w14:paraId="5EA71921" w14:textId="74689DA7" w:rsidR="00DA2200" w:rsidRDefault="00DA2200" w:rsidP="009D1A1A">
      <w:pPr>
        <w:pStyle w:val="ListParagraph"/>
        <w:numPr>
          <w:ilvl w:val="2"/>
          <w:numId w:val="7"/>
        </w:numPr>
        <w:spacing w:line="276" w:lineRule="auto"/>
      </w:pPr>
      <w:r>
        <w:t>Loads new instruction into IR</w:t>
      </w:r>
      <w:r w:rsidR="00631B4E">
        <w:t xml:space="preserve"> </w:t>
      </w:r>
      <w:r w:rsidR="00631B4E" w:rsidRPr="00631B4E">
        <w:rPr>
          <w:u w:val="single"/>
        </w:rPr>
        <w:t>after MFC is asserted</w:t>
      </w:r>
    </w:p>
    <w:p w14:paraId="3813BA19" w14:textId="47081F1B" w:rsidR="00DA2200" w:rsidRDefault="00DA2200" w:rsidP="00DA2200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MA_select</w:t>
      </w:r>
      <w:proofErr w:type="spellEnd"/>
    </w:p>
    <w:p w14:paraId="4376FE57" w14:textId="2F90941C" w:rsidR="00DA2200" w:rsidRDefault="00DA2200" w:rsidP="00DA2200">
      <w:pPr>
        <w:pStyle w:val="ListParagraph"/>
        <w:numPr>
          <w:ilvl w:val="2"/>
          <w:numId w:val="7"/>
        </w:numPr>
        <w:spacing w:line="276" w:lineRule="auto"/>
      </w:pPr>
      <w:r>
        <w:t>Select lines for MUX MA</w:t>
      </w:r>
    </w:p>
    <w:p w14:paraId="588EB184" w14:textId="7D4911E1" w:rsidR="00DA2200" w:rsidRDefault="00DA2200" w:rsidP="00DA2200">
      <w:pPr>
        <w:pStyle w:val="ListParagraph"/>
        <w:numPr>
          <w:ilvl w:val="2"/>
          <w:numId w:val="7"/>
        </w:numPr>
        <w:spacing w:line="276" w:lineRule="auto"/>
      </w:pPr>
      <w:r>
        <w:t>Select</w:t>
      </w:r>
      <w:r w:rsidR="006708ED">
        <w:t>s</w:t>
      </w:r>
      <w:r>
        <w:t xml:space="preserve"> between RZ and PC for memory address to send to memory</w:t>
      </w:r>
      <w:r w:rsidR="00F449AF">
        <w:t xml:space="preserve"> interface</w:t>
      </w:r>
    </w:p>
    <w:p w14:paraId="5AA06E32" w14:textId="247BD1CC" w:rsidR="001264A5" w:rsidRDefault="001264A5" w:rsidP="001264A5">
      <w:pPr>
        <w:pStyle w:val="ListParagraph"/>
        <w:numPr>
          <w:ilvl w:val="1"/>
          <w:numId w:val="7"/>
        </w:numPr>
        <w:spacing w:line="276" w:lineRule="auto"/>
      </w:pPr>
      <w:r>
        <w:t>Memory function completed (MFC) (stall signal)</w:t>
      </w:r>
    </w:p>
    <w:p w14:paraId="4B453563" w14:textId="103A37D0" w:rsidR="001264A5" w:rsidRDefault="001264A5" w:rsidP="001264A5">
      <w:pPr>
        <w:pStyle w:val="ListParagraph"/>
        <w:numPr>
          <w:ilvl w:val="2"/>
          <w:numId w:val="7"/>
        </w:numPr>
        <w:spacing w:line="276" w:lineRule="auto"/>
      </w:pPr>
      <w:r>
        <w:t>Output from memory interface</w:t>
      </w:r>
    </w:p>
    <w:p w14:paraId="2A581569" w14:textId="451A8C08" w:rsidR="001264A5" w:rsidRDefault="00631B4E" w:rsidP="001264A5">
      <w:pPr>
        <w:pStyle w:val="ListParagraph"/>
        <w:numPr>
          <w:ilvl w:val="2"/>
          <w:numId w:val="7"/>
        </w:numPr>
        <w:spacing w:line="276" w:lineRule="auto"/>
      </w:pPr>
      <w:r>
        <w:t>If cache hit – MFC is set in the same clock cycle as request</w:t>
      </w:r>
    </w:p>
    <w:p w14:paraId="59985C52" w14:textId="13529FC1" w:rsidR="00631B4E" w:rsidRDefault="00631B4E" w:rsidP="001264A5">
      <w:pPr>
        <w:pStyle w:val="ListParagraph"/>
        <w:numPr>
          <w:ilvl w:val="2"/>
          <w:numId w:val="7"/>
        </w:numPr>
        <w:spacing w:line="276" w:lineRule="auto"/>
      </w:pPr>
      <w:r>
        <w:t>If cache miss – MFC is held until completion of request – stalls instruction execution</w:t>
      </w:r>
    </w:p>
    <w:p w14:paraId="181C5E19" w14:textId="468EDB27" w:rsidR="00631B4E" w:rsidRDefault="006708ED" w:rsidP="006708ED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INC_select</w:t>
      </w:r>
      <w:proofErr w:type="spellEnd"/>
    </w:p>
    <w:p w14:paraId="2F7214A5" w14:textId="7B0F8C66" w:rsidR="006708ED" w:rsidRDefault="006708ED" w:rsidP="006708ED">
      <w:pPr>
        <w:pStyle w:val="ListParagraph"/>
        <w:numPr>
          <w:ilvl w:val="2"/>
          <w:numId w:val="7"/>
        </w:numPr>
        <w:spacing w:line="276" w:lineRule="auto"/>
      </w:pPr>
      <w:r>
        <w:t>Select line for MUX INC</w:t>
      </w:r>
    </w:p>
    <w:p w14:paraId="1E8A0F9B" w14:textId="4499A03A" w:rsidR="006708ED" w:rsidRDefault="006708ED" w:rsidP="006708ED">
      <w:pPr>
        <w:pStyle w:val="ListParagraph"/>
        <w:numPr>
          <w:ilvl w:val="2"/>
          <w:numId w:val="7"/>
        </w:numPr>
        <w:spacing w:line="276" w:lineRule="auto"/>
      </w:pPr>
      <w:r>
        <w:t>Selects between 4 and branch offset</w:t>
      </w:r>
    </w:p>
    <w:p w14:paraId="23885D56" w14:textId="370FD4E5" w:rsidR="00516AE8" w:rsidRDefault="00516AE8" w:rsidP="00516AE8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PC_select</w:t>
      </w:r>
      <w:proofErr w:type="spellEnd"/>
    </w:p>
    <w:p w14:paraId="41716A82" w14:textId="43EEF79B" w:rsidR="00516AE8" w:rsidRDefault="00516AE8" w:rsidP="00516AE8">
      <w:pPr>
        <w:pStyle w:val="ListParagraph"/>
        <w:numPr>
          <w:ilvl w:val="2"/>
          <w:numId w:val="7"/>
        </w:numPr>
        <w:spacing w:line="276" w:lineRule="auto"/>
      </w:pPr>
      <w:r>
        <w:t>Select line MUX PC</w:t>
      </w:r>
    </w:p>
    <w:p w14:paraId="363254E0" w14:textId="0CE0FB94" w:rsidR="00516AE8" w:rsidRDefault="00516AE8" w:rsidP="00516AE8">
      <w:pPr>
        <w:pStyle w:val="ListParagraph"/>
        <w:numPr>
          <w:ilvl w:val="2"/>
          <w:numId w:val="7"/>
        </w:numPr>
        <w:spacing w:line="276" w:lineRule="auto"/>
      </w:pPr>
      <w:r>
        <w:t xml:space="preserve">Selects between </w:t>
      </w:r>
      <w:r w:rsidR="001F039F">
        <w:t>RA</w:t>
      </w:r>
      <w:r>
        <w:t xml:space="preserve"> &amp; output from adder</w:t>
      </w:r>
      <w:r w:rsidR="008E6540">
        <w:t xml:space="preserve"> if </w:t>
      </w:r>
      <w:proofErr w:type="spellStart"/>
      <w:r w:rsidR="008E6540">
        <w:t>PC_enable</w:t>
      </w:r>
      <w:proofErr w:type="spellEnd"/>
      <w:r w:rsidR="008E6540">
        <w:t xml:space="preserve"> is on</w:t>
      </w:r>
    </w:p>
    <w:p w14:paraId="1609B13C" w14:textId="2088FBC6" w:rsidR="008E6540" w:rsidRDefault="008E6540" w:rsidP="008E6540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PC_enable</w:t>
      </w:r>
      <w:proofErr w:type="spellEnd"/>
    </w:p>
    <w:p w14:paraId="2E2019C2" w14:textId="4FD7B785" w:rsidR="008E6540" w:rsidRDefault="008E6540" w:rsidP="008E6540">
      <w:pPr>
        <w:pStyle w:val="ListParagraph"/>
        <w:numPr>
          <w:ilvl w:val="2"/>
          <w:numId w:val="7"/>
        </w:numPr>
        <w:spacing w:line="276" w:lineRule="auto"/>
      </w:pPr>
      <w:r>
        <w:t>Input to PC</w:t>
      </w:r>
    </w:p>
    <w:p w14:paraId="271ECD6B" w14:textId="2BDCA576" w:rsidR="00D339EB" w:rsidRDefault="00D339EB" w:rsidP="00D339EB">
      <w:pPr>
        <w:pStyle w:val="ListParagraph"/>
        <w:numPr>
          <w:ilvl w:val="0"/>
          <w:numId w:val="7"/>
        </w:numPr>
        <w:spacing w:line="276" w:lineRule="auto"/>
      </w:pPr>
      <w:r>
        <w:t>Control signals can be generated using:</w:t>
      </w:r>
    </w:p>
    <w:p w14:paraId="69DF0556" w14:textId="14CA7542" w:rsidR="00D339EB" w:rsidRDefault="00D339EB" w:rsidP="00D339EB">
      <w:pPr>
        <w:pStyle w:val="ListParagraph"/>
        <w:numPr>
          <w:ilvl w:val="1"/>
          <w:numId w:val="7"/>
        </w:numPr>
        <w:spacing w:line="276" w:lineRule="auto"/>
      </w:pPr>
      <w:r>
        <w:t>Hardwired control</w:t>
      </w:r>
    </w:p>
    <w:p w14:paraId="64E5130D" w14:textId="3A9E85CC" w:rsidR="00D339EB" w:rsidRDefault="00D339EB" w:rsidP="00D339EB">
      <w:pPr>
        <w:pStyle w:val="ListParagraph"/>
        <w:numPr>
          <w:ilvl w:val="2"/>
          <w:numId w:val="7"/>
        </w:numPr>
        <w:spacing w:line="276" w:lineRule="auto"/>
      </w:pPr>
      <w:r>
        <w:t xml:space="preserve">Instruction decoder decodes opcode &amp; addressing mode in IR </w:t>
      </w:r>
      <w:r>
        <w:sym w:font="Symbol" w:char="F0AE"/>
      </w:r>
      <w:r>
        <w:t xml:space="preserve"> indicates which instruction is being executed</w:t>
      </w:r>
    </w:p>
    <w:p w14:paraId="064C5D28" w14:textId="2357FEDE" w:rsidR="00D339EB" w:rsidRDefault="00D339EB" w:rsidP="00D339EB">
      <w:pPr>
        <w:pStyle w:val="ListParagraph"/>
        <w:numPr>
          <w:ilvl w:val="2"/>
          <w:numId w:val="7"/>
        </w:numPr>
        <w:spacing w:line="276" w:lineRule="auto"/>
      </w:pPr>
      <w:r>
        <w:t xml:space="preserve">Step counter </w:t>
      </w:r>
      <w:r>
        <w:sym w:font="Symbol" w:char="F0AE"/>
      </w:r>
      <w:r>
        <w:t xml:space="preserve"> indicates which stage of execution is being carried out</w:t>
      </w:r>
    </w:p>
    <w:p w14:paraId="01D9567B" w14:textId="11557472" w:rsidR="00D339EB" w:rsidRDefault="00D339EB" w:rsidP="00D339EB">
      <w:pPr>
        <w:pStyle w:val="ListParagraph"/>
        <w:numPr>
          <w:ilvl w:val="2"/>
          <w:numId w:val="7"/>
        </w:numPr>
        <w:spacing w:line="276" w:lineRule="auto"/>
      </w:pPr>
      <w:r>
        <w:t>Combinatorial circuit takes these info &amp; external inputs &amp; condition signals to generate control signals</w:t>
      </w:r>
    </w:p>
    <w:p w14:paraId="05B53BF9" w14:textId="3B591E1D" w:rsidR="00D339EB" w:rsidRDefault="00D339EB" w:rsidP="00D339EB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Microprogrammed</w:t>
      </w:r>
      <w:proofErr w:type="spellEnd"/>
      <w:r>
        <w:t xml:space="preserve"> control – i.e. through software</w:t>
      </w:r>
    </w:p>
    <w:p w14:paraId="2F46A994" w14:textId="1DE2CCAE" w:rsidR="00DB152E" w:rsidRPr="007C2BB5" w:rsidRDefault="00DB152E" w:rsidP="00DB152E">
      <w:pPr>
        <w:spacing w:line="276" w:lineRule="auto"/>
      </w:pPr>
    </w:p>
    <w:sectPr w:rsidR="00DB152E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4B8"/>
    <w:rsid w:val="0002176C"/>
    <w:rsid w:val="0002436D"/>
    <w:rsid w:val="00060713"/>
    <w:rsid w:val="00063911"/>
    <w:rsid w:val="00083D61"/>
    <w:rsid w:val="00087AF1"/>
    <w:rsid w:val="00093443"/>
    <w:rsid w:val="000C4A5E"/>
    <w:rsid w:val="000D69F1"/>
    <w:rsid w:val="00103E07"/>
    <w:rsid w:val="001043CC"/>
    <w:rsid w:val="00117936"/>
    <w:rsid w:val="001206E3"/>
    <w:rsid w:val="001264A5"/>
    <w:rsid w:val="00170557"/>
    <w:rsid w:val="00197442"/>
    <w:rsid w:val="001B0B39"/>
    <w:rsid w:val="001D79C6"/>
    <w:rsid w:val="001E1952"/>
    <w:rsid w:val="001E3A15"/>
    <w:rsid w:val="001F039F"/>
    <w:rsid w:val="001F5931"/>
    <w:rsid w:val="001F7529"/>
    <w:rsid w:val="002A41CD"/>
    <w:rsid w:val="002F6233"/>
    <w:rsid w:val="003048EA"/>
    <w:rsid w:val="003247DB"/>
    <w:rsid w:val="0035725B"/>
    <w:rsid w:val="00374235"/>
    <w:rsid w:val="003D5579"/>
    <w:rsid w:val="003F2040"/>
    <w:rsid w:val="00424A56"/>
    <w:rsid w:val="004D3B18"/>
    <w:rsid w:val="00500991"/>
    <w:rsid w:val="00516AE8"/>
    <w:rsid w:val="005964B8"/>
    <w:rsid w:val="006233F8"/>
    <w:rsid w:val="00631B4E"/>
    <w:rsid w:val="006708ED"/>
    <w:rsid w:val="0068231B"/>
    <w:rsid w:val="00786932"/>
    <w:rsid w:val="00793462"/>
    <w:rsid w:val="007A3856"/>
    <w:rsid w:val="007A4349"/>
    <w:rsid w:val="007A77E8"/>
    <w:rsid w:val="007C2BB5"/>
    <w:rsid w:val="007D0FAB"/>
    <w:rsid w:val="007F632B"/>
    <w:rsid w:val="008126CC"/>
    <w:rsid w:val="00837EED"/>
    <w:rsid w:val="00853015"/>
    <w:rsid w:val="0087001D"/>
    <w:rsid w:val="00875D61"/>
    <w:rsid w:val="00880BC3"/>
    <w:rsid w:val="008A277B"/>
    <w:rsid w:val="008E31BD"/>
    <w:rsid w:val="008E6540"/>
    <w:rsid w:val="0091666C"/>
    <w:rsid w:val="00981808"/>
    <w:rsid w:val="00982A64"/>
    <w:rsid w:val="009849A4"/>
    <w:rsid w:val="0099499B"/>
    <w:rsid w:val="009B16AD"/>
    <w:rsid w:val="009B607A"/>
    <w:rsid w:val="009D1A1A"/>
    <w:rsid w:val="009F2532"/>
    <w:rsid w:val="00A35EED"/>
    <w:rsid w:val="00A66054"/>
    <w:rsid w:val="00A7320E"/>
    <w:rsid w:val="00AD5462"/>
    <w:rsid w:val="00B36D9E"/>
    <w:rsid w:val="00B54EA1"/>
    <w:rsid w:val="00B62C7F"/>
    <w:rsid w:val="00B81251"/>
    <w:rsid w:val="00B83D92"/>
    <w:rsid w:val="00B93DDF"/>
    <w:rsid w:val="00BB57C2"/>
    <w:rsid w:val="00BB775B"/>
    <w:rsid w:val="00BF3F9C"/>
    <w:rsid w:val="00BF6D07"/>
    <w:rsid w:val="00C47C76"/>
    <w:rsid w:val="00CF519A"/>
    <w:rsid w:val="00D339EB"/>
    <w:rsid w:val="00D72F3E"/>
    <w:rsid w:val="00D8302C"/>
    <w:rsid w:val="00D83944"/>
    <w:rsid w:val="00DA2200"/>
    <w:rsid w:val="00DB152E"/>
    <w:rsid w:val="00DD3FFE"/>
    <w:rsid w:val="00E422F7"/>
    <w:rsid w:val="00E53C70"/>
    <w:rsid w:val="00E7075E"/>
    <w:rsid w:val="00E87EE3"/>
    <w:rsid w:val="00EB7995"/>
    <w:rsid w:val="00ED5AB0"/>
    <w:rsid w:val="00EF5D39"/>
    <w:rsid w:val="00F449AF"/>
    <w:rsid w:val="00F504D3"/>
    <w:rsid w:val="00F81434"/>
    <w:rsid w:val="00F83C2A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E029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5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52E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5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52E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253B5D-33BA-324F-9E2A-182F41895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87</TotalTime>
  <Pages>3</Pages>
  <Words>618</Words>
  <Characters>3524</Characters>
  <Application>Microsoft Macintosh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83</cp:revision>
  <dcterms:created xsi:type="dcterms:W3CDTF">2015-12-12T22:54:00Z</dcterms:created>
  <dcterms:modified xsi:type="dcterms:W3CDTF">2015-12-17T06:55:00Z</dcterms:modified>
</cp:coreProperties>
</file>
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9C3EF" w14:textId="77777777" w:rsidR="00C47C76" w:rsidRDefault="002D4BC9" w:rsidP="007C2BB5">
      <w:pPr>
        <w:spacing w:line="276" w:lineRule="auto"/>
      </w:pPr>
      <w:r>
        <w:rPr>
          <w:b/>
          <w:u w:val="single"/>
        </w:rPr>
        <w:t>The Arithmetic Unit</w:t>
      </w:r>
    </w:p>
    <w:p w14:paraId="68EE6B8F" w14:textId="77777777" w:rsidR="007C2BB5" w:rsidRDefault="007C2BB5" w:rsidP="007C2BB5">
      <w:pPr>
        <w:spacing w:line="276" w:lineRule="auto"/>
      </w:pPr>
    </w:p>
    <w:p w14:paraId="1DA12E95" w14:textId="77777777" w:rsidR="007C2BB5" w:rsidRDefault="002A3726" w:rsidP="007C2BB5">
      <w:pPr>
        <w:pStyle w:val="ListParagraph"/>
        <w:numPr>
          <w:ilvl w:val="0"/>
          <w:numId w:val="7"/>
        </w:numPr>
        <w:spacing w:line="276" w:lineRule="auto"/>
      </w:pPr>
      <w:r>
        <w:t>Recall:</w:t>
      </w:r>
    </w:p>
    <w:p w14:paraId="4B84D79B" w14:textId="77777777" w:rsidR="002A3726" w:rsidRDefault="002A3726" w:rsidP="002A3726">
      <w:pPr>
        <w:pStyle w:val="ListParagraph"/>
        <w:numPr>
          <w:ilvl w:val="1"/>
          <w:numId w:val="7"/>
        </w:numPr>
        <w:spacing w:line="276" w:lineRule="auto"/>
      </w:pPr>
      <w:r w:rsidRPr="00F8160F">
        <w:rPr>
          <w:u w:val="single"/>
        </w:rPr>
        <w:t>Full adder</w:t>
      </w:r>
      <w:r>
        <w:t xml:space="preserve"> (FA)</w:t>
      </w:r>
    </w:p>
    <w:p w14:paraId="4250281B" w14:textId="77777777" w:rsidR="002A3726" w:rsidRDefault="002A3726" w:rsidP="002A3726">
      <w:pPr>
        <w:pStyle w:val="ListParagraph"/>
        <w:numPr>
          <w:ilvl w:val="2"/>
          <w:numId w:val="7"/>
        </w:numPr>
        <w:spacing w:line="276" w:lineRule="auto"/>
      </w:pPr>
      <w:r>
        <w:t xml:space="preserve">Adds 2 bits &amp; carry-in bit </w:t>
      </w:r>
      <w:r>
        <w:sym w:font="Symbol" w:char="F0AE"/>
      </w:r>
      <w:r>
        <w:t xml:space="preserve"> produces sum bit &amp; carry-out bit</w:t>
      </w:r>
    </w:p>
    <w:p w14:paraId="224F46C1" w14:textId="41707A08" w:rsidR="007E6115" w:rsidRPr="00F8160F" w:rsidRDefault="007E6115" w:rsidP="007E6115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F8160F">
        <w:rPr>
          <w:u w:val="single"/>
        </w:rPr>
        <w:t>Ripple-carry adder</w:t>
      </w:r>
    </w:p>
    <w:p w14:paraId="18459BA3" w14:textId="74C8312B" w:rsidR="007E6115" w:rsidRDefault="007E6115" w:rsidP="007E6115">
      <w:pPr>
        <w:pStyle w:val="ListParagraph"/>
        <w:numPr>
          <w:ilvl w:val="2"/>
          <w:numId w:val="7"/>
        </w:numPr>
        <w:spacing w:line="276" w:lineRule="auto"/>
      </w:pPr>
      <w:r>
        <w:t>Chain of FA</w:t>
      </w:r>
      <w:r w:rsidR="00330D2F">
        <w:t>’</w:t>
      </w:r>
      <w:r>
        <w:t>s linked by carry bits</w:t>
      </w:r>
    </w:p>
    <w:p w14:paraId="65586271" w14:textId="1E2FD870" w:rsidR="007E6115" w:rsidRDefault="007E6115" w:rsidP="007E6115">
      <w:pPr>
        <w:pStyle w:val="ListParagraph"/>
        <w:numPr>
          <w:ilvl w:val="2"/>
          <w:numId w:val="7"/>
        </w:numPr>
        <w:spacing w:line="276" w:lineRule="auto"/>
      </w:pPr>
      <w:r>
        <w:t xml:space="preserve">Adding 2 n-bit numbers </w:t>
      </w:r>
      <w:r>
        <w:sym w:font="Symbol" w:char="F0AE"/>
      </w:r>
      <w:r>
        <w:t xml:space="preserve"> n FA</w:t>
      </w:r>
      <w:r w:rsidR="00330D2F">
        <w:t>’</w:t>
      </w:r>
      <w:r>
        <w:t>s</w:t>
      </w:r>
    </w:p>
    <w:p w14:paraId="16013CC8" w14:textId="16944521" w:rsidR="007E6115" w:rsidRDefault="00E32E8D" w:rsidP="00CF3B9D">
      <w:pPr>
        <w:pStyle w:val="ListParagraph"/>
        <w:numPr>
          <w:ilvl w:val="1"/>
          <w:numId w:val="7"/>
        </w:numPr>
        <w:spacing w:line="276" w:lineRule="auto"/>
      </w:pPr>
      <w:r>
        <w:t>Take 2’s complement of 2</w:t>
      </w:r>
      <w:r w:rsidRPr="00E32E8D">
        <w:rPr>
          <w:vertAlign w:val="superscript"/>
        </w:rPr>
        <w:t>nd</w:t>
      </w:r>
      <w:r>
        <w:t xml:space="preserve"> operand to perform subtraction with an adder</w:t>
      </w:r>
    </w:p>
    <w:p w14:paraId="06BCDDC3" w14:textId="512CBACF" w:rsidR="00E32E8D" w:rsidRDefault="00E32E8D" w:rsidP="00E32E8D">
      <w:pPr>
        <w:pStyle w:val="ListParagraph"/>
        <w:numPr>
          <w:ilvl w:val="2"/>
          <w:numId w:val="7"/>
        </w:numPr>
        <w:spacing w:line="276" w:lineRule="auto"/>
      </w:pPr>
      <w:r>
        <w:t>i.e. XOR bits &amp; +1</w:t>
      </w:r>
    </w:p>
    <w:p w14:paraId="1E3892E3" w14:textId="79CD3159" w:rsidR="00682464" w:rsidRDefault="00682464" w:rsidP="00330D2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682464">
        <w:rPr>
          <w:b/>
        </w:rPr>
        <w:t>Unsign</w:t>
      </w:r>
      <w:r>
        <w:rPr>
          <w:b/>
        </w:rPr>
        <w:t>ed multiplication</w:t>
      </w:r>
    </w:p>
    <w:p w14:paraId="4073B1C4" w14:textId="4F58BCF2" w:rsidR="00D434A9" w:rsidRPr="00682464" w:rsidRDefault="00D434A9" w:rsidP="00330D2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 xml:space="preserve">Note: </w:t>
      </w:r>
      <w:r>
        <w:rPr>
          <w:b/>
        </w:rPr>
        <w:t>product = multiplicand x multiplier</w:t>
      </w:r>
    </w:p>
    <w:p w14:paraId="1DF2AB87" w14:textId="055AB887" w:rsidR="00F8160F" w:rsidRDefault="00F8160F" w:rsidP="00330D2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Array multiplier</w:t>
      </w:r>
    </w:p>
    <w:p w14:paraId="0465C540" w14:textId="688DA788" w:rsidR="00F8160F" w:rsidRDefault="00CF44BC" w:rsidP="00330D2F">
      <w:pPr>
        <w:pStyle w:val="ListParagraph"/>
        <w:numPr>
          <w:ilvl w:val="1"/>
          <w:numId w:val="7"/>
        </w:numPr>
        <w:spacing w:line="276" w:lineRule="auto"/>
      </w:pPr>
      <w:r>
        <w:t>Each cell = FA + AND gate</w:t>
      </w:r>
    </w:p>
    <w:p w14:paraId="1D610D49" w14:textId="246C4D21" w:rsidR="00CF44BC" w:rsidRDefault="00330D2F" w:rsidP="00330D2F">
      <w:pPr>
        <w:pStyle w:val="ListParagraph"/>
        <w:numPr>
          <w:ilvl w:val="1"/>
          <w:numId w:val="7"/>
        </w:numPr>
        <w:spacing w:line="276" w:lineRule="auto"/>
      </w:pPr>
      <w:r>
        <w:t>Cell input:</w:t>
      </w:r>
    </w:p>
    <w:p w14:paraId="6C3766B6" w14:textId="5CEDB06C" w:rsidR="00330D2F" w:rsidRDefault="00330D2F" w:rsidP="00330D2F">
      <w:pPr>
        <w:pStyle w:val="ListParagraph"/>
        <w:numPr>
          <w:ilvl w:val="2"/>
          <w:numId w:val="7"/>
        </w:numPr>
        <w:spacing w:line="276" w:lineRule="auto"/>
      </w:pPr>
      <w:r>
        <w:t>Bit of multiplicand</w:t>
      </w:r>
    </w:p>
    <w:p w14:paraId="2595FD45" w14:textId="4066225B" w:rsidR="00330D2F" w:rsidRDefault="00330D2F" w:rsidP="00330D2F">
      <w:pPr>
        <w:pStyle w:val="ListParagraph"/>
        <w:numPr>
          <w:ilvl w:val="2"/>
          <w:numId w:val="7"/>
        </w:numPr>
        <w:spacing w:line="276" w:lineRule="auto"/>
      </w:pPr>
      <w:r>
        <w:t>Bit of multiplier</w:t>
      </w:r>
    </w:p>
    <w:p w14:paraId="0E0A68E0" w14:textId="59689E8D" w:rsidR="00330D2F" w:rsidRDefault="00330D2F" w:rsidP="00330D2F">
      <w:pPr>
        <w:pStyle w:val="ListParagraph"/>
        <w:numPr>
          <w:ilvl w:val="2"/>
          <w:numId w:val="7"/>
        </w:numPr>
        <w:spacing w:line="276" w:lineRule="auto"/>
      </w:pPr>
      <w:r>
        <w:t>Bit of incoming partial product</w:t>
      </w:r>
    </w:p>
    <w:p w14:paraId="2D99C6E0" w14:textId="1F08BD54" w:rsidR="00330D2F" w:rsidRDefault="00330D2F" w:rsidP="00330D2F">
      <w:pPr>
        <w:pStyle w:val="ListParagraph"/>
        <w:numPr>
          <w:ilvl w:val="2"/>
          <w:numId w:val="7"/>
        </w:numPr>
        <w:spacing w:line="276" w:lineRule="auto"/>
      </w:pPr>
      <w:r>
        <w:t>Carry-in bit</w:t>
      </w:r>
    </w:p>
    <w:p w14:paraId="2D53F850" w14:textId="35870083" w:rsidR="00330D2F" w:rsidRDefault="00330D2F" w:rsidP="00330D2F">
      <w:pPr>
        <w:pStyle w:val="ListParagraph"/>
        <w:numPr>
          <w:ilvl w:val="1"/>
          <w:numId w:val="7"/>
        </w:numPr>
        <w:spacing w:line="276" w:lineRule="auto"/>
      </w:pPr>
      <w:r>
        <w:t>Cell output:</w:t>
      </w:r>
    </w:p>
    <w:p w14:paraId="6DFD9D43" w14:textId="28D568D7" w:rsidR="00330D2F" w:rsidRDefault="00330D2F" w:rsidP="00330D2F">
      <w:pPr>
        <w:pStyle w:val="ListParagraph"/>
        <w:numPr>
          <w:ilvl w:val="2"/>
          <w:numId w:val="7"/>
        </w:numPr>
        <w:spacing w:line="276" w:lineRule="auto"/>
      </w:pPr>
      <w:r>
        <w:t>Bit of outgoing partial product</w:t>
      </w:r>
    </w:p>
    <w:p w14:paraId="5B0ED0BB" w14:textId="4394AF92" w:rsidR="00330D2F" w:rsidRDefault="00330D2F" w:rsidP="00330D2F">
      <w:pPr>
        <w:pStyle w:val="ListParagraph"/>
        <w:numPr>
          <w:ilvl w:val="2"/>
          <w:numId w:val="7"/>
        </w:numPr>
        <w:spacing w:line="276" w:lineRule="auto"/>
      </w:pPr>
      <w:r>
        <w:t>Carry-out bit</w:t>
      </w:r>
    </w:p>
    <w:p w14:paraId="3A205CCA" w14:textId="5E37257F" w:rsidR="00330D2F" w:rsidRDefault="00330D2F" w:rsidP="00330D2F">
      <w:pPr>
        <w:pStyle w:val="ListParagraph"/>
        <w:numPr>
          <w:ilvl w:val="1"/>
          <w:numId w:val="7"/>
        </w:numPr>
        <w:spacing w:line="276" w:lineRule="auto"/>
      </w:pPr>
      <w:r>
        <w:t>Row input:</w:t>
      </w:r>
    </w:p>
    <w:p w14:paraId="0FA986E1" w14:textId="4F344157" w:rsidR="00064DC3" w:rsidRDefault="00064DC3" w:rsidP="00064DC3">
      <w:pPr>
        <w:pStyle w:val="ListParagraph"/>
        <w:numPr>
          <w:ilvl w:val="2"/>
          <w:numId w:val="7"/>
        </w:numPr>
        <w:spacing w:line="276" w:lineRule="auto"/>
      </w:pPr>
      <w:r>
        <w:t>Bit of multiplier</w:t>
      </w:r>
    </w:p>
    <w:p w14:paraId="22BB9820" w14:textId="11DFE260" w:rsidR="00064DC3" w:rsidRDefault="00064DC3" w:rsidP="00064DC3">
      <w:pPr>
        <w:pStyle w:val="ListParagraph"/>
        <w:numPr>
          <w:ilvl w:val="2"/>
          <w:numId w:val="7"/>
        </w:numPr>
        <w:spacing w:line="276" w:lineRule="auto"/>
      </w:pPr>
      <w:r>
        <w:t>Multiplicand</w:t>
      </w:r>
    </w:p>
    <w:p w14:paraId="6CED1478" w14:textId="69887F6E" w:rsidR="00330D2F" w:rsidRDefault="00064DC3" w:rsidP="00330D2F">
      <w:pPr>
        <w:pStyle w:val="ListParagraph"/>
        <w:numPr>
          <w:ilvl w:val="2"/>
          <w:numId w:val="7"/>
        </w:numPr>
        <w:spacing w:line="276" w:lineRule="auto"/>
      </w:pPr>
      <w:r>
        <w:t xml:space="preserve">Incoming </w:t>
      </w:r>
      <w:r w:rsidR="000F591D">
        <w:t>PP</w:t>
      </w:r>
      <w:r w:rsidR="00330D2F">
        <w:t xml:space="preserve"> (PP0 = all 0’s)</w:t>
      </w:r>
    </w:p>
    <w:p w14:paraId="61261D32" w14:textId="30ED036F" w:rsidR="00330D2F" w:rsidRDefault="00064DC3" w:rsidP="00064DC3">
      <w:pPr>
        <w:pStyle w:val="ListParagraph"/>
        <w:numPr>
          <w:ilvl w:val="1"/>
          <w:numId w:val="7"/>
        </w:numPr>
        <w:spacing w:line="276" w:lineRule="auto"/>
      </w:pPr>
      <w:r>
        <w:t>Row output:</w:t>
      </w:r>
    </w:p>
    <w:p w14:paraId="54FC2CFA" w14:textId="060C5DAC" w:rsidR="00064DC3" w:rsidRDefault="000F591D" w:rsidP="00064DC3">
      <w:pPr>
        <w:pStyle w:val="ListParagraph"/>
        <w:numPr>
          <w:ilvl w:val="2"/>
          <w:numId w:val="7"/>
        </w:numPr>
        <w:spacing w:line="276" w:lineRule="auto"/>
      </w:pPr>
      <w:r>
        <w:t>Outgoing PP = incoming PP + multiplicand (if multiplier bit = 1)</w:t>
      </w:r>
    </w:p>
    <w:p w14:paraId="4EF10D54" w14:textId="7BB7DE65" w:rsidR="007F6FE4" w:rsidRDefault="007F6FE4" w:rsidP="007F6FE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Sequential multiplier</w:t>
      </w:r>
    </w:p>
    <w:p w14:paraId="57DBB436" w14:textId="4DB2D714" w:rsidR="007F6FE4" w:rsidRDefault="00292D9B" w:rsidP="007F6FE4">
      <w:pPr>
        <w:pStyle w:val="ListParagraph"/>
        <w:numPr>
          <w:ilvl w:val="1"/>
          <w:numId w:val="7"/>
        </w:numPr>
        <w:spacing w:line="276" w:lineRule="auto"/>
      </w:pPr>
      <w:r>
        <w:t>Uses a single n-bit adder</w:t>
      </w:r>
    </w:p>
    <w:p w14:paraId="0E9CE29E" w14:textId="471FDB62" w:rsidR="008E78D0" w:rsidRDefault="008E78D0" w:rsidP="007F6FE4">
      <w:pPr>
        <w:pStyle w:val="ListParagraph"/>
        <w:numPr>
          <w:ilvl w:val="1"/>
          <w:numId w:val="7"/>
        </w:numPr>
        <w:spacing w:line="276" w:lineRule="auto"/>
      </w:pPr>
      <w:r>
        <w:t>M holds multiplicand</w:t>
      </w:r>
    </w:p>
    <w:p w14:paraId="2C30221C" w14:textId="4D99480A" w:rsidR="008E78D0" w:rsidRDefault="008E78D0" w:rsidP="007F6FE4">
      <w:pPr>
        <w:pStyle w:val="ListParagraph"/>
        <w:numPr>
          <w:ilvl w:val="1"/>
          <w:numId w:val="7"/>
        </w:numPr>
        <w:spacing w:line="276" w:lineRule="auto"/>
      </w:pPr>
      <w:r>
        <w:t>Q holds multiplier</w:t>
      </w:r>
    </w:p>
    <w:p w14:paraId="2836F12F" w14:textId="77777777" w:rsidR="004329E8" w:rsidRDefault="004329E8" w:rsidP="004329E8">
      <w:pPr>
        <w:pStyle w:val="ListParagraph"/>
        <w:numPr>
          <w:ilvl w:val="1"/>
          <w:numId w:val="7"/>
        </w:numPr>
        <w:spacing w:line="276" w:lineRule="auto"/>
      </w:pPr>
      <w:r>
        <w:t>Flip-flop C holds carry-out bit</w:t>
      </w:r>
    </w:p>
    <w:p w14:paraId="3A4A412B" w14:textId="2B7CB94E" w:rsidR="00292D9B" w:rsidRDefault="004329E8" w:rsidP="007F6FE4">
      <w:pPr>
        <w:pStyle w:val="ListParagraph"/>
        <w:numPr>
          <w:ilvl w:val="1"/>
          <w:numId w:val="7"/>
        </w:numPr>
        <w:spacing w:line="276" w:lineRule="auto"/>
      </w:pPr>
      <w:r>
        <w:t>C, A &amp; Q</w:t>
      </w:r>
      <w:r w:rsidR="006062E7">
        <w:t xml:space="preserve"> (concatenated) hold partial product</w:t>
      </w:r>
    </w:p>
    <w:p w14:paraId="75D330C1" w14:textId="6EF107C4" w:rsidR="008E78D0" w:rsidRDefault="00EF08C1" w:rsidP="007F6FE4">
      <w:pPr>
        <w:pStyle w:val="ListParagraph"/>
        <w:numPr>
          <w:ilvl w:val="1"/>
          <w:numId w:val="7"/>
        </w:numPr>
        <w:spacing w:line="276" w:lineRule="auto"/>
      </w:pPr>
      <w:r>
        <w:t>A begins with all 0’s</w:t>
      </w:r>
    </w:p>
    <w:p w14:paraId="58E3F901" w14:textId="5D688A1D" w:rsidR="000A75E0" w:rsidRDefault="000A75E0" w:rsidP="007F6FE4">
      <w:pPr>
        <w:pStyle w:val="ListParagraph"/>
        <w:numPr>
          <w:ilvl w:val="1"/>
          <w:numId w:val="7"/>
        </w:numPr>
        <w:spacing w:line="276" w:lineRule="auto"/>
      </w:pPr>
      <w:r>
        <w:t>Every cycle:</w:t>
      </w:r>
    </w:p>
    <w:p w14:paraId="5A223FA8" w14:textId="52705C62" w:rsidR="00EF08C1" w:rsidRDefault="000A75E0" w:rsidP="000A75E0">
      <w:pPr>
        <w:pStyle w:val="ListParagraph"/>
        <w:numPr>
          <w:ilvl w:val="2"/>
          <w:numId w:val="7"/>
        </w:numPr>
        <w:spacing w:line="276" w:lineRule="auto"/>
      </w:pPr>
      <w:r>
        <w:t xml:space="preserve">If LSB of Q (multiplier bit) = 1, A </w:t>
      </w:r>
      <w:r>
        <w:sym w:font="Symbol" w:char="F0AC"/>
      </w:r>
      <w:r>
        <w:t xml:space="preserve"> [M] + [A] (to produce next partial product)</w:t>
      </w:r>
    </w:p>
    <w:p w14:paraId="50226458" w14:textId="56D7508B" w:rsidR="000A75E0" w:rsidRDefault="000A75E0" w:rsidP="000A75E0">
      <w:pPr>
        <w:pStyle w:val="ListParagraph"/>
        <w:numPr>
          <w:ilvl w:val="2"/>
          <w:numId w:val="7"/>
        </w:numPr>
        <w:spacing w:line="276" w:lineRule="auto"/>
      </w:pPr>
      <w:r>
        <w:t>Shift CAQ right one bit – eliminates previous multiplier bit, LSB of Q becomes next multiplier bit</w:t>
      </w:r>
    </w:p>
    <w:p w14:paraId="6ADDBBCD" w14:textId="577A98D7" w:rsidR="009D0565" w:rsidRDefault="009D0565" w:rsidP="009D0565">
      <w:pPr>
        <w:pStyle w:val="ListParagraph"/>
        <w:numPr>
          <w:ilvl w:val="1"/>
          <w:numId w:val="7"/>
        </w:numPr>
        <w:spacing w:line="276" w:lineRule="auto"/>
      </w:pPr>
      <w:r>
        <w:t>AQ holds product</w:t>
      </w:r>
    </w:p>
    <w:p w14:paraId="657576AD" w14:textId="06F37C3B" w:rsidR="00EF08C1" w:rsidRPr="00682464" w:rsidRDefault="00682464" w:rsidP="00B1172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Signed multiplication</w:t>
      </w:r>
    </w:p>
    <w:p w14:paraId="7A90AFBC" w14:textId="1C27E4B5" w:rsidR="00D62F7E" w:rsidRDefault="00D62F7E" w:rsidP="00682464">
      <w:pPr>
        <w:pStyle w:val="ListParagraph"/>
        <w:numPr>
          <w:ilvl w:val="0"/>
          <w:numId w:val="7"/>
        </w:numPr>
        <w:spacing w:line="276" w:lineRule="auto"/>
      </w:pPr>
      <w:r>
        <w:t>Negative multiplicand * positive multiplier</w:t>
      </w:r>
    </w:p>
    <w:p w14:paraId="417DBF0F" w14:textId="5033FA58" w:rsidR="00D62F7E" w:rsidRDefault="00176D6F" w:rsidP="00D62F7E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Every time multiplicand is added to the partial product, its sign bit must be extended</w:t>
      </w:r>
      <w:r w:rsidR="0058025A">
        <w:t xml:space="preserve"> to the MSB of the product</w:t>
      </w:r>
      <w:r w:rsidR="009E52BF">
        <w:t xml:space="preserve"> (</w:t>
      </w:r>
      <w:r w:rsidR="009E52BF">
        <w:rPr>
          <w:u w:val="single"/>
        </w:rPr>
        <w:t>sign extension</w:t>
      </w:r>
      <w:r w:rsidR="00516C3B">
        <w:t>)</w:t>
      </w:r>
    </w:p>
    <w:p w14:paraId="6D748FAD" w14:textId="17F36D8A" w:rsidR="00176D6F" w:rsidRDefault="00176D6F" w:rsidP="00176D6F">
      <w:pPr>
        <w:pStyle w:val="ListParagraph"/>
        <w:numPr>
          <w:ilvl w:val="0"/>
          <w:numId w:val="7"/>
        </w:numPr>
        <w:spacing w:line="276" w:lineRule="auto"/>
      </w:pPr>
      <w:r>
        <w:t>Positive multiplicand * negative multiplier</w:t>
      </w:r>
    </w:p>
    <w:p w14:paraId="6B9D9895" w14:textId="4EE898FA" w:rsidR="00176D6F" w:rsidRPr="00D62F7E" w:rsidRDefault="00176D6F" w:rsidP="00176D6F">
      <w:pPr>
        <w:pStyle w:val="ListParagraph"/>
        <w:numPr>
          <w:ilvl w:val="1"/>
          <w:numId w:val="7"/>
        </w:numPr>
        <w:spacing w:line="276" w:lineRule="auto"/>
      </w:pPr>
      <w:r>
        <w:t>Take 2’s-complement of both operands, then treat as previous case</w:t>
      </w:r>
    </w:p>
    <w:p w14:paraId="373082A0" w14:textId="67DEF7D4" w:rsidR="00B1172C" w:rsidRDefault="00682464" w:rsidP="0068246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Booth’s Algorithm</w:t>
      </w:r>
    </w:p>
    <w:p w14:paraId="6FD65F52" w14:textId="2D55C80E" w:rsidR="00682464" w:rsidRDefault="00D62F7E" w:rsidP="00682464">
      <w:pPr>
        <w:pStyle w:val="ListParagraph"/>
        <w:numPr>
          <w:ilvl w:val="1"/>
          <w:numId w:val="7"/>
        </w:numPr>
        <w:spacing w:line="276" w:lineRule="auto"/>
      </w:pPr>
      <w:r>
        <w:t>Given signed 2</w:t>
      </w:r>
      <w:r w:rsidR="00176D6F">
        <w:t>’</w:t>
      </w:r>
      <w:r>
        <w:t>s-complement n-bit operands, generates 2n-bit product</w:t>
      </w:r>
    </w:p>
    <w:p w14:paraId="7517DC1B" w14:textId="1247DB64" w:rsidR="00516C3B" w:rsidRDefault="00516C3B" w:rsidP="00682464">
      <w:pPr>
        <w:pStyle w:val="ListParagraph"/>
        <w:numPr>
          <w:ilvl w:val="1"/>
          <w:numId w:val="7"/>
        </w:numPr>
        <w:spacing w:line="276" w:lineRule="auto"/>
      </w:pPr>
      <w:r>
        <w:t>The # of operations can be reduced by recoding the multiplier as a difference b/t 2 #’s</w:t>
      </w:r>
    </w:p>
    <w:p w14:paraId="3E9CE37D" w14:textId="7D7D32EB" w:rsidR="00516C3B" w:rsidRDefault="00516C3B" w:rsidP="00516C3B">
      <w:pPr>
        <w:pStyle w:val="ListParagraph"/>
        <w:numPr>
          <w:ilvl w:val="2"/>
          <w:numId w:val="7"/>
        </w:numPr>
        <w:spacing w:line="276" w:lineRule="auto"/>
      </w:pPr>
      <w:r>
        <w:t>E.g. (30)</w:t>
      </w:r>
      <w:r>
        <w:rPr>
          <w:vertAlign w:val="subscript"/>
        </w:rPr>
        <w:t>10</w:t>
      </w:r>
      <w:r>
        <w:t xml:space="preserve"> = (0011110)</w:t>
      </w:r>
      <w:r>
        <w:rPr>
          <w:vertAlign w:val="subscript"/>
        </w:rPr>
        <w:t>2</w:t>
      </w:r>
    </w:p>
    <w:p w14:paraId="47176E29" w14:textId="6C6B76F1" w:rsidR="00516C3B" w:rsidRDefault="00516C3B" w:rsidP="00516C3B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(32)</w:t>
      </w:r>
      <w:r>
        <w:rPr>
          <w:vertAlign w:val="subscript"/>
        </w:rPr>
        <w:t>10</w:t>
      </w:r>
      <w:r>
        <w:t xml:space="preserve"> – (2)</w:t>
      </w:r>
      <w:r>
        <w:rPr>
          <w:vertAlign w:val="subscript"/>
        </w:rPr>
        <w:t>10</w:t>
      </w:r>
      <w:r>
        <w:t xml:space="preserve"> = (0100000)</w:t>
      </w:r>
      <w:r>
        <w:rPr>
          <w:vertAlign w:val="subscript"/>
        </w:rPr>
        <w:t>2</w:t>
      </w:r>
      <w:r>
        <w:t xml:space="preserve"> – (0000010)</w:t>
      </w:r>
      <w:r>
        <w:rPr>
          <w:vertAlign w:val="subscript"/>
        </w:rPr>
        <w:t>2</w:t>
      </w:r>
    </w:p>
    <w:p w14:paraId="71BEE293" w14:textId="3201735C" w:rsidR="00516C3B" w:rsidRDefault="00516C3B" w:rsidP="00516C3B">
      <w:pPr>
        <w:pStyle w:val="ListParagraph"/>
        <w:numPr>
          <w:ilvl w:val="2"/>
          <w:numId w:val="7"/>
        </w:numPr>
        <w:spacing w:line="276" w:lineRule="auto"/>
      </w:pPr>
      <w:r>
        <w:t>The multiplier can be represented as 0 +1 0 0 0 -1 0</w:t>
      </w:r>
      <w:r w:rsidR="003C4F72">
        <w:t xml:space="preserve"> (</w:t>
      </w:r>
      <w:r w:rsidR="003C4F72">
        <w:rPr>
          <w:u w:val="single"/>
        </w:rPr>
        <w:t>Booth recoding</w:t>
      </w:r>
      <w:r w:rsidR="003C4F72">
        <w:t>)</w:t>
      </w:r>
    </w:p>
    <w:p w14:paraId="5288CCC4" w14:textId="3BF04996" w:rsidR="00516C3B" w:rsidRDefault="00516C3B" w:rsidP="00516C3B">
      <w:pPr>
        <w:pStyle w:val="ListParagraph"/>
        <w:numPr>
          <w:ilvl w:val="1"/>
          <w:numId w:val="7"/>
        </w:numPr>
        <w:spacing w:line="276" w:lineRule="auto"/>
      </w:pPr>
      <w:r>
        <w:t>If the recoded multiplier has fewer 1’s than the original, the # of operations is reduced</w:t>
      </w:r>
    </w:p>
    <w:p w14:paraId="1278B624" w14:textId="662E1843" w:rsidR="00516C3B" w:rsidRDefault="00516C3B" w:rsidP="00516C3B">
      <w:pPr>
        <w:pStyle w:val="ListParagraph"/>
        <w:numPr>
          <w:ilvl w:val="2"/>
          <w:numId w:val="7"/>
        </w:numPr>
        <w:spacing w:line="276" w:lineRule="auto"/>
      </w:pPr>
      <w:r>
        <w:t>Worst case – # of operations x2</w:t>
      </w:r>
    </w:p>
    <w:p w14:paraId="20688E76" w14:textId="79C9A6F3" w:rsidR="00516C3B" w:rsidRDefault="00516C3B" w:rsidP="00516C3B">
      <w:pPr>
        <w:pStyle w:val="ListParagraph"/>
        <w:numPr>
          <w:ilvl w:val="2"/>
          <w:numId w:val="7"/>
        </w:numPr>
        <w:spacing w:line="276" w:lineRule="auto"/>
      </w:pPr>
      <w:r>
        <w:t xml:space="preserve">Best case </w:t>
      </w:r>
      <w:r>
        <w:sym w:font="Symbol" w:char="F02D"/>
      </w:r>
      <w:r>
        <w:t xml:space="preserve"> # of operations = 1</w:t>
      </w:r>
    </w:p>
    <w:p w14:paraId="465F5169" w14:textId="2E2898D9" w:rsidR="000301D7" w:rsidRDefault="000301D7" w:rsidP="00516C3B">
      <w:pPr>
        <w:pStyle w:val="ListParagraph"/>
        <w:numPr>
          <w:ilvl w:val="2"/>
          <w:numId w:val="7"/>
        </w:numPr>
        <w:spacing w:line="276" w:lineRule="auto"/>
      </w:pPr>
      <w:r>
        <w:t>Advantageous when multiplier contains blocks of 1’s</w:t>
      </w:r>
    </w:p>
    <w:p w14:paraId="0939E30F" w14:textId="7FC95088" w:rsidR="000301D7" w:rsidRDefault="000301D7" w:rsidP="000301D7">
      <w:pPr>
        <w:pStyle w:val="ListParagraph"/>
        <w:numPr>
          <w:ilvl w:val="1"/>
          <w:numId w:val="7"/>
        </w:numPr>
        <w:spacing w:line="276" w:lineRule="auto"/>
      </w:pPr>
      <w:r>
        <w:t>When scanning the multiplier:</w:t>
      </w:r>
    </w:p>
    <w:p w14:paraId="1699A5FA" w14:textId="3C44C9D1" w:rsidR="000301D7" w:rsidRDefault="000301D7" w:rsidP="000301D7">
      <w:pPr>
        <w:pStyle w:val="ListParagraph"/>
        <w:numPr>
          <w:ilvl w:val="2"/>
          <w:numId w:val="7"/>
        </w:numPr>
        <w:spacing w:line="276" w:lineRule="auto"/>
      </w:pPr>
      <w:r>
        <w:t xml:space="preserve">If bit n &amp; bit n-1 = 01 </w:t>
      </w:r>
      <w:r>
        <w:sym w:font="Symbol" w:char="F0AE"/>
      </w:r>
      <w:r>
        <w:t xml:space="preserve"> add </w:t>
      </w:r>
      <w:r w:rsidR="004A5834">
        <w:t>multiplicand</w:t>
      </w:r>
      <w:r>
        <w:t xml:space="preserve"> at position n</w:t>
      </w:r>
    </w:p>
    <w:p w14:paraId="7898F154" w14:textId="13A12424" w:rsidR="000863ED" w:rsidRDefault="000863ED" w:rsidP="000863ED">
      <w:pPr>
        <w:pStyle w:val="ListParagraph"/>
        <w:numPr>
          <w:ilvl w:val="3"/>
          <w:numId w:val="7"/>
        </w:numPr>
        <w:spacing w:line="276" w:lineRule="auto"/>
      </w:pPr>
      <w:r>
        <w:t>i.e. recoded bit = +1</w:t>
      </w:r>
    </w:p>
    <w:p w14:paraId="6A9D84BC" w14:textId="17F3786A" w:rsidR="000301D7" w:rsidRDefault="000301D7" w:rsidP="000301D7">
      <w:pPr>
        <w:pStyle w:val="ListParagraph"/>
        <w:numPr>
          <w:ilvl w:val="2"/>
          <w:numId w:val="7"/>
        </w:numPr>
        <w:spacing w:line="276" w:lineRule="auto"/>
      </w:pPr>
      <w:r>
        <w:t xml:space="preserve">If bit n &amp; bit n-1 = 10 </w:t>
      </w:r>
      <w:r>
        <w:sym w:font="Symbol" w:char="F0AE"/>
      </w:r>
      <w:r>
        <w:t xml:space="preserve"> add negative of </w:t>
      </w:r>
      <w:r w:rsidR="004A5834">
        <w:t>multiplicand</w:t>
      </w:r>
      <w:r>
        <w:t xml:space="preserve"> at position n</w:t>
      </w:r>
    </w:p>
    <w:p w14:paraId="27F42D28" w14:textId="5D751439" w:rsidR="000863ED" w:rsidRDefault="000863ED" w:rsidP="000863ED">
      <w:pPr>
        <w:pStyle w:val="ListParagraph"/>
        <w:numPr>
          <w:ilvl w:val="3"/>
          <w:numId w:val="7"/>
        </w:numPr>
        <w:spacing w:line="276" w:lineRule="auto"/>
      </w:pPr>
      <w:r>
        <w:t>i.e. recoded bit = -1</w:t>
      </w:r>
    </w:p>
    <w:p w14:paraId="5DC48AF8" w14:textId="11CC6226" w:rsidR="000301D7" w:rsidRDefault="000301D7" w:rsidP="000301D7">
      <w:pPr>
        <w:pStyle w:val="ListParagraph"/>
        <w:numPr>
          <w:ilvl w:val="2"/>
          <w:numId w:val="7"/>
        </w:numPr>
        <w:spacing w:line="276" w:lineRule="auto"/>
      </w:pPr>
      <w:r>
        <w:t xml:space="preserve">If bit n = bit n-1 </w:t>
      </w:r>
      <w:r>
        <w:sym w:font="Symbol" w:char="F0AE"/>
      </w:r>
      <w:r>
        <w:t xml:space="preserve"> add 0</w:t>
      </w:r>
    </w:p>
    <w:p w14:paraId="6F95AD7D" w14:textId="5C2D8BFF" w:rsidR="000863ED" w:rsidRDefault="000863ED" w:rsidP="000863ED">
      <w:pPr>
        <w:pStyle w:val="ListParagraph"/>
        <w:numPr>
          <w:ilvl w:val="3"/>
          <w:numId w:val="7"/>
        </w:numPr>
        <w:spacing w:line="276" w:lineRule="auto"/>
      </w:pPr>
      <w:r>
        <w:t>i.e. recoded bit = 0</w:t>
      </w:r>
    </w:p>
    <w:p w14:paraId="5BEF98F9" w14:textId="67D2FE10" w:rsidR="000301D7" w:rsidRDefault="000165FA" w:rsidP="000301D7">
      <w:pPr>
        <w:pStyle w:val="ListParagraph"/>
        <w:numPr>
          <w:ilvl w:val="2"/>
          <w:numId w:val="7"/>
        </w:numPr>
        <w:spacing w:line="276" w:lineRule="auto"/>
      </w:pPr>
      <w:r>
        <w:t>E.g. 0</w:t>
      </w:r>
      <w:r w:rsidR="00951AC3">
        <w:t xml:space="preserve"> </w:t>
      </w:r>
      <w:r>
        <w:t>0</w:t>
      </w:r>
      <w:r w:rsidR="00951AC3">
        <w:t xml:space="preserve"> </w:t>
      </w:r>
      <w:r>
        <w:t>1</w:t>
      </w:r>
      <w:r w:rsidR="00951AC3">
        <w:t xml:space="preserve"> </w:t>
      </w:r>
      <w:r>
        <w:t>1</w:t>
      </w:r>
      <w:r w:rsidR="00951AC3">
        <w:t xml:space="preserve"> </w:t>
      </w:r>
      <w:r>
        <w:t>1</w:t>
      </w:r>
      <w:r w:rsidR="00951AC3">
        <w:t xml:space="preserve"> </w:t>
      </w:r>
      <w:r>
        <w:t>1</w:t>
      </w:r>
      <w:r w:rsidR="00951AC3">
        <w:t xml:space="preserve"> </w:t>
      </w:r>
      <w:r>
        <w:t xml:space="preserve">0 </w:t>
      </w:r>
      <w:r>
        <w:sym w:font="Symbol" w:char="F0AE"/>
      </w:r>
      <w:r>
        <w:t xml:space="preserve"> 0 +1 0 0 0 -1 0</w:t>
      </w:r>
    </w:p>
    <w:p w14:paraId="64E9A111" w14:textId="42342F70" w:rsidR="000165FA" w:rsidRDefault="000165FA" w:rsidP="000165FA">
      <w:pPr>
        <w:pStyle w:val="ListParagraph"/>
        <w:numPr>
          <w:ilvl w:val="3"/>
          <w:numId w:val="7"/>
        </w:numPr>
        <w:spacing w:line="276" w:lineRule="auto"/>
      </w:pPr>
      <w:r>
        <w:t>Add</w:t>
      </w:r>
      <w:r w:rsidR="00951AC3">
        <w:t xml:space="preserve"> </w:t>
      </w:r>
      <w:r>
        <w:t xml:space="preserve">–M at </w:t>
      </w:r>
      <w:r w:rsidR="00951AC3">
        <w:t>b1; add +M at b5</w:t>
      </w:r>
    </w:p>
    <w:p w14:paraId="48E79DAE" w14:textId="075B2C6F" w:rsidR="000863ED" w:rsidRDefault="007032F5" w:rsidP="007032F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Bit-pair recoding</w:t>
      </w:r>
    </w:p>
    <w:p w14:paraId="4FC45C70" w14:textId="0453A5A5" w:rsidR="007032F5" w:rsidRDefault="003641DB" w:rsidP="007032F5">
      <w:pPr>
        <w:pStyle w:val="ListParagraph"/>
        <w:numPr>
          <w:ilvl w:val="1"/>
          <w:numId w:val="7"/>
        </w:numPr>
        <w:spacing w:line="276" w:lineRule="auto"/>
      </w:pPr>
      <w:r>
        <w:t>Reduces the max # of operations by half</w:t>
      </w:r>
    </w:p>
    <w:p w14:paraId="18066949" w14:textId="32A1C7DC" w:rsidR="003641DB" w:rsidRDefault="003641DB" w:rsidP="007032F5">
      <w:pPr>
        <w:pStyle w:val="ListParagraph"/>
        <w:numPr>
          <w:ilvl w:val="1"/>
          <w:numId w:val="7"/>
        </w:numPr>
        <w:spacing w:line="276" w:lineRule="auto"/>
      </w:pPr>
      <w:r>
        <w:t>Consider the pair of bits (+1 -1) in Booth’s Algorithm:</w:t>
      </w:r>
    </w:p>
    <w:p w14:paraId="25F9E309" w14:textId="3E1D96B1" w:rsidR="003641DB" w:rsidRDefault="003641DB" w:rsidP="003641DB">
      <w:pPr>
        <w:pStyle w:val="ListParagraph"/>
        <w:numPr>
          <w:ilvl w:val="2"/>
          <w:numId w:val="7"/>
        </w:numPr>
        <w:spacing w:line="276" w:lineRule="auto"/>
      </w:pPr>
      <w:r>
        <w:t xml:space="preserve">Adding +M at </w:t>
      </w:r>
      <w:r w:rsidR="008A5B00">
        <w:t xml:space="preserve">position </w:t>
      </w:r>
      <w:r>
        <w:t>n &amp; -M at</w:t>
      </w:r>
      <w:r w:rsidR="008A5B00">
        <w:t xml:space="preserve"> position</w:t>
      </w:r>
      <w:r>
        <w:t xml:space="preserve"> n-1 </w:t>
      </w:r>
      <w:r>
        <w:sym w:font="Symbol" w:char="F0DB"/>
      </w:r>
      <w:r>
        <w:t xml:space="preserve"> adding +M at </w:t>
      </w:r>
      <w:r w:rsidR="00E86552">
        <w:t xml:space="preserve">position </w:t>
      </w:r>
      <w:r>
        <w:t>n-1</w:t>
      </w:r>
    </w:p>
    <w:p w14:paraId="6976C421" w14:textId="0C4F09B9" w:rsidR="00D17E23" w:rsidRDefault="00D17E23" w:rsidP="003641DB">
      <w:pPr>
        <w:pStyle w:val="ListParagraph"/>
        <w:numPr>
          <w:ilvl w:val="2"/>
          <w:numId w:val="7"/>
        </w:numPr>
        <w:spacing w:line="276" w:lineRule="auto"/>
      </w:pPr>
      <w:r>
        <w:t>i.e. (+1 -1) is equivalent to (0 +1)</w:t>
      </w:r>
    </w:p>
    <w:p w14:paraId="5130FBEB" w14:textId="704E0828" w:rsidR="00AA2530" w:rsidRDefault="003C4F72" w:rsidP="003C4F72">
      <w:pPr>
        <w:pStyle w:val="ListParagraph"/>
        <w:numPr>
          <w:ilvl w:val="1"/>
          <w:numId w:val="7"/>
        </w:numPr>
        <w:spacing w:line="276" w:lineRule="auto"/>
      </w:pPr>
      <w:r>
        <w:t>E.g.</w:t>
      </w:r>
    </w:p>
    <w:p w14:paraId="7349C66C" w14:textId="34AEB841" w:rsidR="003C4F72" w:rsidRDefault="003C4F72" w:rsidP="003C4F72">
      <w:pPr>
        <w:pStyle w:val="ListParagraph"/>
        <w:numPr>
          <w:ilvl w:val="2"/>
          <w:numId w:val="7"/>
        </w:numPr>
        <w:spacing w:line="276" w:lineRule="auto"/>
      </w:pPr>
      <w:r>
        <w:t xml:space="preserve">1 </w:t>
      </w:r>
      <w:r w:rsidR="00DF335B">
        <w:t xml:space="preserve"> </w:t>
      </w:r>
      <w:r>
        <w:t xml:space="preserve">1 </w:t>
      </w:r>
      <w:r w:rsidR="00DF335B">
        <w:t xml:space="preserve">  1   </w:t>
      </w:r>
      <w:r>
        <w:t xml:space="preserve">0 </w:t>
      </w:r>
      <w:r w:rsidR="00DF335B">
        <w:t xml:space="preserve"> 1  0</w:t>
      </w:r>
      <w:r w:rsidR="00DF335B">
        <w:tab/>
      </w:r>
      <w:r>
        <w:sym w:font="Symbol" w:char="F0AC"/>
      </w:r>
      <w:r>
        <w:t xml:space="preserve"> original</w:t>
      </w:r>
    </w:p>
    <w:p w14:paraId="2A1A0D93" w14:textId="2DDF590D" w:rsidR="003C4F72" w:rsidRDefault="003C4F72" w:rsidP="003C4F72">
      <w:pPr>
        <w:pStyle w:val="ListParagraph"/>
        <w:numPr>
          <w:ilvl w:val="2"/>
          <w:numId w:val="7"/>
        </w:numPr>
        <w:spacing w:line="276" w:lineRule="auto"/>
      </w:pPr>
      <w:r>
        <w:t xml:space="preserve">0 </w:t>
      </w:r>
      <w:r w:rsidR="00DF335B">
        <w:t xml:space="preserve"> </w:t>
      </w:r>
      <w:r>
        <w:t xml:space="preserve">0 -1 +1 -1 </w:t>
      </w:r>
      <w:r w:rsidR="00DF335B">
        <w:t xml:space="preserve"> </w:t>
      </w:r>
      <w:r>
        <w:t>0</w:t>
      </w:r>
      <w:r>
        <w:tab/>
      </w:r>
      <w:r>
        <w:sym w:font="Symbol" w:char="F0AC"/>
      </w:r>
      <w:r>
        <w:t xml:space="preserve"> Booth recoding</w:t>
      </w:r>
    </w:p>
    <w:p w14:paraId="5BED8587" w14:textId="3C19C6B0" w:rsidR="00DF335B" w:rsidRDefault="00DF335B" w:rsidP="003C4F72">
      <w:pPr>
        <w:pStyle w:val="ListParagraph"/>
        <w:numPr>
          <w:ilvl w:val="2"/>
          <w:numId w:val="7"/>
        </w:numPr>
        <w:spacing w:line="276" w:lineRule="auto"/>
      </w:pPr>
      <w:r>
        <w:t xml:space="preserve">    0       -1      -2</w:t>
      </w:r>
      <w:r>
        <w:tab/>
      </w:r>
      <w:r>
        <w:sym w:font="Symbol" w:char="F0AC"/>
      </w:r>
      <w:r>
        <w:t xml:space="preserve"> bit-pair recoding</w:t>
      </w:r>
    </w:p>
    <w:p w14:paraId="24CA78FD" w14:textId="2AFDDCF5" w:rsidR="007012EC" w:rsidRDefault="007012EC" w:rsidP="007012EC">
      <w:pPr>
        <w:pStyle w:val="ListParagraph"/>
        <w:numPr>
          <w:ilvl w:val="3"/>
          <w:numId w:val="7"/>
        </w:numPr>
        <w:spacing w:line="276" w:lineRule="auto"/>
      </w:pPr>
      <w:r>
        <w:t xml:space="preserve">(0 0) </w:t>
      </w:r>
      <w:r>
        <w:sym w:font="Symbol" w:char="F0AB"/>
      </w:r>
      <w:r>
        <w:t xml:space="preserve"> 0</w:t>
      </w:r>
    </w:p>
    <w:p w14:paraId="0ED62A5D" w14:textId="1DBF51CB" w:rsidR="007012EC" w:rsidRDefault="007012EC" w:rsidP="007012EC">
      <w:pPr>
        <w:pStyle w:val="ListParagraph"/>
        <w:numPr>
          <w:ilvl w:val="3"/>
          <w:numId w:val="7"/>
        </w:numPr>
        <w:spacing w:line="276" w:lineRule="auto"/>
      </w:pPr>
      <w:r>
        <w:t xml:space="preserve">(-1 +1) </w:t>
      </w:r>
      <w:r>
        <w:sym w:font="Symbol" w:char="F0AB"/>
      </w:r>
      <w:r>
        <w:t xml:space="preserve"> -1</w:t>
      </w:r>
    </w:p>
    <w:p w14:paraId="4FB19B35" w14:textId="641123BE" w:rsidR="007012EC" w:rsidRDefault="007012EC" w:rsidP="007012EC">
      <w:pPr>
        <w:pStyle w:val="ListParagraph"/>
        <w:numPr>
          <w:ilvl w:val="3"/>
          <w:numId w:val="7"/>
        </w:numPr>
        <w:spacing w:line="276" w:lineRule="auto"/>
      </w:pPr>
      <w:r>
        <w:t xml:space="preserve">(-1 0) </w:t>
      </w:r>
      <w:r>
        <w:sym w:font="Symbol" w:char="F0AB"/>
      </w:r>
      <w:r>
        <w:t xml:space="preserve"> -2</w:t>
      </w:r>
    </w:p>
    <w:p w14:paraId="015DE125" w14:textId="0992FDCB" w:rsidR="007E287A" w:rsidRDefault="007E287A" w:rsidP="007E287A">
      <w:pPr>
        <w:pStyle w:val="ListParagraph"/>
        <w:numPr>
          <w:ilvl w:val="1"/>
          <w:numId w:val="7"/>
        </w:numPr>
        <w:spacing w:line="276" w:lineRule="auto"/>
      </w:pPr>
      <w:r>
        <w:t>Note</w:t>
      </w:r>
    </w:p>
    <w:p w14:paraId="671F14CF" w14:textId="00FEF26F" w:rsidR="007E287A" w:rsidRDefault="007E287A" w:rsidP="007E287A">
      <w:pPr>
        <w:pStyle w:val="ListParagraph"/>
        <w:numPr>
          <w:ilvl w:val="2"/>
          <w:numId w:val="7"/>
        </w:numPr>
        <w:spacing w:line="276" w:lineRule="auto"/>
      </w:pPr>
      <w:r>
        <w:t xml:space="preserve">x 2 </w:t>
      </w:r>
      <w:r>
        <w:sym w:font="Symbol" w:char="F0AE"/>
      </w:r>
      <w:r>
        <w:t xml:space="preserve"> left shift 1 bit</w:t>
      </w:r>
    </w:p>
    <w:p w14:paraId="4FA745F2" w14:textId="3B461763" w:rsidR="007E287A" w:rsidRDefault="007E287A" w:rsidP="007E287A">
      <w:pPr>
        <w:pStyle w:val="ListParagraph"/>
        <w:numPr>
          <w:ilvl w:val="2"/>
          <w:numId w:val="7"/>
        </w:numPr>
        <w:spacing w:line="276" w:lineRule="auto"/>
      </w:pPr>
      <w:r>
        <w:t xml:space="preserve">x -2 </w:t>
      </w:r>
      <w:r>
        <w:sym w:font="Symbol" w:char="F0AE"/>
      </w:r>
      <w:r>
        <w:t xml:space="preserve"> take 2’s-complement, then left shit 1 bit</w:t>
      </w:r>
    </w:p>
    <w:p w14:paraId="6325661B" w14:textId="1A974FFC" w:rsidR="00F4787F" w:rsidRDefault="00F4787F" w:rsidP="00F4787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Division</w:t>
      </w:r>
    </w:p>
    <w:p w14:paraId="3F9FBC42" w14:textId="6FE5DB55" w:rsidR="00D434A9" w:rsidRPr="00D434A9" w:rsidRDefault="00D434A9" w:rsidP="00F4787F">
      <w:pPr>
        <w:pStyle w:val="ListParagraph"/>
        <w:numPr>
          <w:ilvl w:val="0"/>
          <w:numId w:val="7"/>
        </w:numPr>
        <w:spacing w:line="276" w:lineRule="auto"/>
      </w:pPr>
      <w:r>
        <w:t xml:space="preserve">Note: </w:t>
      </w:r>
      <w:r>
        <w:rPr>
          <w:b/>
        </w:rPr>
        <w:t>quotient = dividend / divisor</w:t>
      </w:r>
    </w:p>
    <w:p w14:paraId="06613A63" w14:textId="7A6952CE" w:rsidR="00F4787F" w:rsidRDefault="00F4787F" w:rsidP="00F4787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Restoring division algorithm</w:t>
      </w:r>
    </w:p>
    <w:p w14:paraId="359A9CF9" w14:textId="2CB4AA63" w:rsidR="00F4787F" w:rsidRDefault="002C2643" w:rsidP="00F4787F">
      <w:pPr>
        <w:pStyle w:val="ListParagraph"/>
        <w:numPr>
          <w:ilvl w:val="1"/>
          <w:numId w:val="7"/>
        </w:numPr>
        <w:spacing w:line="276" w:lineRule="auto"/>
      </w:pPr>
      <w:r>
        <w:t>Similar to sequential multiplier</w:t>
      </w:r>
    </w:p>
    <w:p w14:paraId="43F5185E" w14:textId="2DD478CE" w:rsidR="002C2643" w:rsidRDefault="002C2643" w:rsidP="00F4787F">
      <w:pPr>
        <w:pStyle w:val="ListParagraph"/>
        <w:numPr>
          <w:ilvl w:val="1"/>
          <w:numId w:val="7"/>
        </w:numPr>
        <w:spacing w:line="276" w:lineRule="auto"/>
      </w:pPr>
      <w:r>
        <w:t xml:space="preserve">Uses a </w:t>
      </w:r>
      <w:r w:rsidR="000E0EF7">
        <w:t>(</w:t>
      </w:r>
      <w:r>
        <w:t>n+1</w:t>
      </w:r>
      <w:r w:rsidR="000E0EF7">
        <w:t>)</w:t>
      </w:r>
      <w:r>
        <w:t>-bit adder</w:t>
      </w:r>
    </w:p>
    <w:p w14:paraId="717F6C89" w14:textId="7C579948" w:rsidR="00D434A9" w:rsidRDefault="006E4644" w:rsidP="00F4787F">
      <w:pPr>
        <w:pStyle w:val="ListParagraph"/>
        <w:numPr>
          <w:ilvl w:val="1"/>
          <w:numId w:val="7"/>
        </w:numPr>
        <w:spacing w:line="276" w:lineRule="auto"/>
      </w:pPr>
      <w:r>
        <w:t>M holds divisor</w:t>
      </w:r>
    </w:p>
    <w:p w14:paraId="47A050E6" w14:textId="6C4C5733" w:rsidR="006E4644" w:rsidRDefault="006E4644" w:rsidP="00F4787F">
      <w:pPr>
        <w:pStyle w:val="ListParagraph"/>
        <w:numPr>
          <w:ilvl w:val="1"/>
          <w:numId w:val="7"/>
        </w:numPr>
        <w:spacing w:line="276" w:lineRule="auto"/>
      </w:pPr>
      <w:r>
        <w:t>Q holds dividend</w:t>
      </w:r>
    </w:p>
    <w:p w14:paraId="47BA42F4" w14:textId="1F8360A4" w:rsidR="006E4644" w:rsidRDefault="006E4644" w:rsidP="00F4787F">
      <w:pPr>
        <w:pStyle w:val="ListParagraph"/>
        <w:numPr>
          <w:ilvl w:val="1"/>
          <w:numId w:val="7"/>
        </w:numPr>
        <w:spacing w:line="276" w:lineRule="auto"/>
      </w:pPr>
      <w:r>
        <w:t>A begins with all 0’s</w:t>
      </w:r>
    </w:p>
    <w:p w14:paraId="0E1F34D8" w14:textId="73E57BBF" w:rsidR="006E4644" w:rsidRDefault="006E4644" w:rsidP="00F4787F">
      <w:pPr>
        <w:pStyle w:val="ListParagraph"/>
        <w:numPr>
          <w:ilvl w:val="1"/>
          <w:numId w:val="7"/>
        </w:numPr>
        <w:spacing w:line="276" w:lineRule="auto"/>
      </w:pPr>
      <w:r>
        <w:t>Every cycle:</w:t>
      </w:r>
    </w:p>
    <w:p w14:paraId="2CD49F06" w14:textId="5628352E" w:rsidR="006E4644" w:rsidRDefault="006E4644" w:rsidP="006E4644">
      <w:pPr>
        <w:pStyle w:val="ListParagraph"/>
        <w:numPr>
          <w:ilvl w:val="2"/>
          <w:numId w:val="7"/>
        </w:numPr>
        <w:spacing w:line="276" w:lineRule="auto"/>
      </w:pPr>
      <w:r>
        <w:t>Shift AQ left one bit</w:t>
      </w:r>
    </w:p>
    <w:p w14:paraId="5F8D1055" w14:textId="2ADB5FA4" w:rsidR="006E4644" w:rsidRDefault="006E4644" w:rsidP="006E4644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>
        <w:sym w:font="Symbol" w:char="F0AC"/>
      </w:r>
      <w:r>
        <w:t xml:space="preserve"> [A] – [M]</w:t>
      </w:r>
    </w:p>
    <w:p w14:paraId="3CF0D704" w14:textId="7EDC0D87" w:rsidR="006E4644" w:rsidRDefault="006E4644" w:rsidP="006E4644">
      <w:pPr>
        <w:pStyle w:val="ListParagraph"/>
        <w:numPr>
          <w:ilvl w:val="2"/>
          <w:numId w:val="7"/>
        </w:numPr>
        <w:spacing w:line="276" w:lineRule="auto"/>
      </w:pPr>
      <w:r>
        <w:t>If</w:t>
      </w:r>
      <w:r w:rsidR="0002101F">
        <w:t xml:space="preserve"> sign of A is 1 (i.e. A &lt; 0) </w:t>
      </w:r>
      <w:r w:rsidR="0002101F">
        <w:sym w:font="Symbol" w:char="F0DE"/>
      </w:r>
      <w:r>
        <w:t xml:space="preserve"> set LSB of Q</w:t>
      </w:r>
      <w:r w:rsidR="00684BF2">
        <w:t xml:space="preserve"> = 0</w:t>
      </w:r>
      <w:r w:rsidR="0002101F">
        <w:t xml:space="preserve"> </w:t>
      </w:r>
      <w:r w:rsidR="007F596E">
        <w:t xml:space="preserve">and </w:t>
      </w:r>
      <w:r w:rsidR="0002101F">
        <w:t xml:space="preserve">A </w:t>
      </w:r>
      <w:r w:rsidR="0002101F">
        <w:sym w:font="Symbol" w:char="F0AC"/>
      </w:r>
      <w:r w:rsidR="0002101F">
        <w:t xml:space="preserve"> [A] + [M] (i.e. restore A)</w:t>
      </w:r>
    </w:p>
    <w:p w14:paraId="0AD77213" w14:textId="569ECF4B" w:rsidR="0002101F" w:rsidRDefault="0002101F" w:rsidP="006E4644">
      <w:pPr>
        <w:pStyle w:val="ListParagraph"/>
        <w:numPr>
          <w:ilvl w:val="2"/>
          <w:numId w:val="7"/>
        </w:numPr>
        <w:spacing w:line="276" w:lineRule="auto"/>
      </w:pPr>
      <w:r>
        <w:t xml:space="preserve">If sign of A is 0 (i.e. A &gt; 0) </w:t>
      </w:r>
      <w:r>
        <w:sym w:font="Symbol" w:char="F0DE"/>
      </w:r>
      <w:r>
        <w:t xml:space="preserve"> set LSB of Q = 1</w:t>
      </w:r>
    </w:p>
    <w:p w14:paraId="592B540F" w14:textId="6E449C76" w:rsidR="00684BF2" w:rsidRDefault="00684BF2" w:rsidP="00684BF2">
      <w:pPr>
        <w:pStyle w:val="ListParagraph"/>
        <w:numPr>
          <w:ilvl w:val="1"/>
          <w:numId w:val="7"/>
        </w:numPr>
        <w:spacing w:line="276" w:lineRule="auto"/>
      </w:pPr>
      <w:r>
        <w:t>Q contains quotient; A contains remainder</w:t>
      </w:r>
    </w:p>
    <w:p w14:paraId="7D465151" w14:textId="68EE1FF0" w:rsidR="000E37EF" w:rsidRDefault="000E37EF" w:rsidP="00684BF2">
      <w:pPr>
        <w:pStyle w:val="ListParagraph"/>
        <w:numPr>
          <w:ilvl w:val="1"/>
          <w:numId w:val="7"/>
        </w:numPr>
        <w:spacing w:line="276" w:lineRule="auto"/>
      </w:pPr>
      <w:r>
        <w:t>Sign of quotient must be determined (separately) by comparing the sign bits of dividend &amp; divisor</w:t>
      </w:r>
    </w:p>
    <w:p w14:paraId="2AEA613C" w14:textId="7CA0F7B6" w:rsidR="00981F47" w:rsidRDefault="00981F47" w:rsidP="00981F47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Non-restoring division algorithm</w:t>
      </w:r>
    </w:p>
    <w:p w14:paraId="464BF4CE" w14:textId="01D0C6C9" w:rsidR="00981F47" w:rsidRDefault="007E4942" w:rsidP="00981F47">
      <w:pPr>
        <w:pStyle w:val="ListParagraph"/>
        <w:numPr>
          <w:ilvl w:val="1"/>
          <w:numId w:val="7"/>
        </w:numPr>
        <w:spacing w:line="276" w:lineRule="auto"/>
      </w:pPr>
      <w:r>
        <w:t>Every cycle:</w:t>
      </w:r>
    </w:p>
    <w:p w14:paraId="5F8F9869" w14:textId="3E73F697" w:rsidR="007E4942" w:rsidRDefault="007E4942" w:rsidP="007E4942">
      <w:pPr>
        <w:pStyle w:val="ListParagraph"/>
        <w:numPr>
          <w:ilvl w:val="2"/>
          <w:numId w:val="7"/>
        </w:numPr>
        <w:spacing w:line="276" w:lineRule="auto"/>
      </w:pPr>
      <w:r>
        <w:t>Shift AQ left one bit</w:t>
      </w:r>
    </w:p>
    <w:p w14:paraId="54A96692" w14:textId="2BEA88D2" w:rsidR="007E4942" w:rsidRDefault="007E4942" w:rsidP="007E4942">
      <w:pPr>
        <w:pStyle w:val="ListParagraph"/>
        <w:numPr>
          <w:ilvl w:val="2"/>
          <w:numId w:val="7"/>
        </w:numPr>
        <w:spacing w:line="276" w:lineRule="auto"/>
      </w:pPr>
      <w:r>
        <w:t xml:space="preserve">If sign of A is 0 (i.e. A &gt; 0) </w:t>
      </w:r>
      <w:r>
        <w:sym w:font="Symbol" w:char="F0DE"/>
      </w:r>
      <w:r>
        <w:t xml:space="preserve"> A </w:t>
      </w:r>
      <w:r>
        <w:sym w:font="Symbol" w:char="F0AC"/>
      </w:r>
      <w:r>
        <w:t xml:space="preserve"> [A] – [M]</w:t>
      </w:r>
    </w:p>
    <w:p w14:paraId="1A12B919" w14:textId="77E254DB" w:rsidR="001B2DA7" w:rsidRDefault="001B2DA7" w:rsidP="007E4942">
      <w:pPr>
        <w:pStyle w:val="ListParagraph"/>
        <w:numPr>
          <w:ilvl w:val="2"/>
          <w:numId w:val="7"/>
        </w:numPr>
        <w:spacing w:line="276" w:lineRule="auto"/>
      </w:pPr>
      <w:r>
        <w:t xml:space="preserve">If sign of A is 1 (i.e. A &lt; 0) </w:t>
      </w:r>
      <w:r>
        <w:sym w:font="Symbol" w:char="F0DE"/>
      </w:r>
      <w:r>
        <w:t xml:space="preserve"> A </w:t>
      </w:r>
      <w:r>
        <w:sym w:font="Symbol" w:char="F0AC"/>
      </w:r>
      <w:r>
        <w:t xml:space="preserve"> [A] </w:t>
      </w:r>
      <w:r w:rsidR="00F620BE">
        <w:t>+</w:t>
      </w:r>
      <w:r>
        <w:t xml:space="preserve"> [M]</w:t>
      </w:r>
    </w:p>
    <w:p w14:paraId="16C3C4B6" w14:textId="6C9AAF7E" w:rsidR="001B2DA7" w:rsidRDefault="00047CFA" w:rsidP="007E4942">
      <w:pPr>
        <w:pStyle w:val="ListParagraph"/>
        <w:numPr>
          <w:ilvl w:val="2"/>
          <w:numId w:val="7"/>
        </w:numPr>
        <w:spacing w:line="276" w:lineRule="auto"/>
      </w:pPr>
      <w:r>
        <w:t xml:space="preserve">Set LSB of Q = !(sign </w:t>
      </w:r>
      <w:r w:rsidR="0035786B">
        <w:t xml:space="preserve">bit </w:t>
      </w:r>
      <w:r>
        <w:t>of A)</w:t>
      </w:r>
    </w:p>
    <w:p w14:paraId="10663A38" w14:textId="5DAA7611" w:rsidR="00B57AD5" w:rsidRDefault="00B57AD5" w:rsidP="00B57AD5">
      <w:pPr>
        <w:pStyle w:val="ListParagraph"/>
        <w:numPr>
          <w:ilvl w:val="1"/>
          <w:numId w:val="7"/>
        </w:numPr>
        <w:spacing w:line="276" w:lineRule="auto"/>
      </w:pPr>
      <w:r>
        <w:t>Then:</w:t>
      </w:r>
    </w:p>
    <w:p w14:paraId="6F805A44" w14:textId="59FAE19F" w:rsidR="00B57AD5" w:rsidRDefault="00B57AD5" w:rsidP="00B57AD5">
      <w:pPr>
        <w:pStyle w:val="ListParagraph"/>
        <w:numPr>
          <w:ilvl w:val="2"/>
          <w:numId w:val="7"/>
        </w:numPr>
        <w:spacing w:line="276" w:lineRule="auto"/>
      </w:pPr>
      <w:r>
        <w:t xml:space="preserve">If sign of a is 1 </w:t>
      </w:r>
      <w:r>
        <w:sym w:font="Symbol" w:char="F0DE"/>
      </w:r>
      <w:r w:rsidR="0032062B">
        <w:t xml:space="preserve"> A </w:t>
      </w:r>
      <w:r w:rsidR="0032062B">
        <w:sym w:font="Symbol" w:char="F0AC"/>
      </w:r>
      <w:r w:rsidR="0032062B">
        <w:t xml:space="preserve"> [A] + [M]</w:t>
      </w:r>
      <w:r w:rsidR="00783267">
        <w:t xml:space="preserve"> (restore remainder)</w:t>
      </w:r>
    </w:p>
    <w:p w14:paraId="5A9F511A" w14:textId="39D33DAC" w:rsidR="00910E0A" w:rsidRDefault="001A434D" w:rsidP="0078326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Representing real numbers</w:t>
      </w:r>
    </w:p>
    <w:p w14:paraId="07C4083C" w14:textId="7D235DD2" w:rsidR="001441E9" w:rsidRDefault="001A434D" w:rsidP="00783267">
      <w:pPr>
        <w:pStyle w:val="ListParagraph"/>
        <w:numPr>
          <w:ilvl w:val="0"/>
          <w:numId w:val="7"/>
        </w:numPr>
        <w:spacing w:line="276" w:lineRule="auto"/>
      </w:pPr>
      <w:r>
        <w:t>Fixed-point representation</w:t>
      </w:r>
    </w:p>
    <w:p w14:paraId="2E9E7800" w14:textId="0843DC95" w:rsidR="001A434D" w:rsidRDefault="000F1BAF" w:rsidP="001A434D">
      <w:pPr>
        <w:pStyle w:val="ListParagraph"/>
        <w:numPr>
          <w:ilvl w:val="1"/>
          <w:numId w:val="7"/>
        </w:numPr>
        <w:spacing w:line="276" w:lineRule="auto"/>
      </w:pPr>
      <w:r>
        <w:t>Integer &amp; binary fraction</w:t>
      </w:r>
      <w:r w:rsidR="000E298F">
        <w:t xml:space="preserve"> </w:t>
      </w:r>
      <w:r>
        <w:t>separated by a</w:t>
      </w:r>
      <w:r w:rsidR="000E298F">
        <w:t xml:space="preserve"> </w:t>
      </w:r>
      <w:r>
        <w:t xml:space="preserve">fixed decimal point </w:t>
      </w:r>
    </w:p>
    <w:p w14:paraId="2E71F5A1" w14:textId="60364434" w:rsidR="000F1BAF" w:rsidRDefault="000F1BAF" w:rsidP="001A434D">
      <w:pPr>
        <w:pStyle w:val="ListParagraph"/>
        <w:numPr>
          <w:ilvl w:val="1"/>
          <w:numId w:val="7"/>
        </w:numPr>
        <w:spacing w:line="276" w:lineRule="auto"/>
      </w:pPr>
      <w:r>
        <w:t xml:space="preserve">Has </w:t>
      </w:r>
      <w:r w:rsidRPr="000F1BAF">
        <w:rPr>
          <w:u w:val="single"/>
        </w:rPr>
        <w:t>fixed precision</w:t>
      </w:r>
    </w:p>
    <w:p w14:paraId="51FE47FA" w14:textId="399F12B0" w:rsidR="000E298F" w:rsidRDefault="000E298F" w:rsidP="001A434D">
      <w:pPr>
        <w:pStyle w:val="ListParagraph"/>
        <w:numPr>
          <w:ilvl w:val="1"/>
          <w:numId w:val="7"/>
        </w:numPr>
        <w:spacing w:line="276" w:lineRule="auto"/>
      </w:pPr>
      <w:r>
        <w:t>Useful for small range of values</w:t>
      </w:r>
      <w:r w:rsidR="00352844">
        <w:t xml:space="preserve"> with high precision</w:t>
      </w:r>
    </w:p>
    <w:p w14:paraId="1CE35DFA" w14:textId="5FC9A452" w:rsidR="000F1BAF" w:rsidRDefault="000F1BAF" w:rsidP="001A434D">
      <w:pPr>
        <w:pStyle w:val="ListParagraph"/>
        <w:numPr>
          <w:ilvl w:val="1"/>
          <w:numId w:val="7"/>
        </w:numPr>
        <w:spacing w:line="276" w:lineRule="auto"/>
      </w:pPr>
      <w:r>
        <w:t>For a n-bit binary fraction:</w:t>
      </w:r>
    </w:p>
    <w:p w14:paraId="34B28FB6" w14:textId="4519686F" w:rsidR="000F1BAF" w:rsidRDefault="000F1BAF" w:rsidP="000F1BAF">
      <w:pPr>
        <w:pStyle w:val="ListParagraph"/>
        <w:numPr>
          <w:ilvl w:val="2"/>
          <w:numId w:val="7"/>
        </w:numPr>
        <w:spacing w:line="276" w:lineRule="auto"/>
      </w:pPr>
      <w:r>
        <w:t>Equivalent fixed-point number has the range -1 ≤ F ≤ 1 – 2</w:t>
      </w:r>
      <w:r>
        <w:rPr>
          <w:vertAlign w:val="superscript"/>
        </w:rPr>
        <w:t>-(n-1)</w:t>
      </w:r>
    </w:p>
    <w:p w14:paraId="70038F0E" w14:textId="1D0FABD1" w:rsidR="00082F51" w:rsidRDefault="00082F51" w:rsidP="00082F51">
      <w:pPr>
        <w:pStyle w:val="ListParagraph"/>
        <w:numPr>
          <w:ilvl w:val="2"/>
          <w:numId w:val="7"/>
        </w:numPr>
        <w:spacing w:line="276" w:lineRule="auto"/>
      </w:pPr>
      <w:r>
        <w:t>B = b</w:t>
      </w:r>
      <w:r>
        <w:rPr>
          <w:vertAlign w:val="subscript"/>
        </w:rPr>
        <w:t>0</w:t>
      </w:r>
      <w:r>
        <w:t>b</w:t>
      </w:r>
      <w:r>
        <w:rPr>
          <w:vertAlign w:val="subscript"/>
        </w:rPr>
        <w:t>-1</w:t>
      </w:r>
      <w:r>
        <w:t>b</w:t>
      </w:r>
      <w:r>
        <w:rPr>
          <w:vertAlign w:val="subscript"/>
        </w:rPr>
        <w:t>-2</w:t>
      </w:r>
      <w:r>
        <w:t>…b</w:t>
      </w:r>
      <w:r>
        <w:rPr>
          <w:vertAlign w:val="subscript"/>
        </w:rPr>
        <w:t>-(n-1)</w:t>
      </w:r>
    </w:p>
    <w:p w14:paraId="7D3F25D2" w14:textId="456B13AC" w:rsidR="00082F51" w:rsidRDefault="00082F51" w:rsidP="00082F51">
      <w:pPr>
        <w:pStyle w:val="ListParagraph"/>
        <w:numPr>
          <w:ilvl w:val="2"/>
          <w:numId w:val="7"/>
        </w:numPr>
        <w:spacing w:line="276" w:lineRule="auto"/>
      </w:pPr>
      <w:r>
        <w:t xml:space="preserve">Then </w:t>
      </w:r>
      <w:r w:rsidR="00DB6E77">
        <w:t xml:space="preserve">fixed-point number </w:t>
      </w:r>
      <w:r w:rsidR="00DB6E77" w:rsidRPr="00034ACA">
        <w:rPr>
          <w:b/>
        </w:rPr>
        <w:t xml:space="preserve">F = </w:t>
      </w:r>
      <w:r w:rsidRPr="00034ACA">
        <w:rPr>
          <w:b/>
        </w:rPr>
        <w:t>b</w:t>
      </w:r>
      <w:r w:rsidRPr="00034ACA">
        <w:rPr>
          <w:b/>
          <w:vertAlign w:val="subscript"/>
        </w:rPr>
        <w:t>0</w:t>
      </w:r>
      <w:r w:rsidRPr="00034ACA">
        <w:rPr>
          <w:b/>
        </w:rPr>
        <w:t xml:space="preserve"> * 2</w:t>
      </w:r>
      <w:r w:rsidRPr="00034ACA">
        <w:rPr>
          <w:b/>
          <w:vertAlign w:val="superscript"/>
        </w:rPr>
        <w:t>0</w:t>
      </w:r>
      <w:r w:rsidRPr="00034ACA">
        <w:rPr>
          <w:b/>
        </w:rPr>
        <w:t xml:space="preserve"> + b</w:t>
      </w:r>
      <w:r w:rsidRPr="00034ACA">
        <w:rPr>
          <w:b/>
          <w:vertAlign w:val="subscript"/>
        </w:rPr>
        <w:t>-1</w:t>
      </w:r>
      <w:r w:rsidRPr="00034ACA">
        <w:rPr>
          <w:b/>
        </w:rPr>
        <w:t xml:space="preserve"> * 2</w:t>
      </w:r>
      <w:r w:rsidRPr="00034ACA">
        <w:rPr>
          <w:b/>
          <w:vertAlign w:val="superscript"/>
        </w:rPr>
        <w:t>-1</w:t>
      </w:r>
      <w:r w:rsidRPr="00034ACA">
        <w:rPr>
          <w:b/>
        </w:rPr>
        <w:t xml:space="preserve"> + … b</w:t>
      </w:r>
      <w:r w:rsidRPr="00034ACA">
        <w:rPr>
          <w:b/>
          <w:vertAlign w:val="subscript"/>
        </w:rPr>
        <w:t>-(n-1)</w:t>
      </w:r>
      <w:r w:rsidRPr="00034ACA">
        <w:rPr>
          <w:b/>
        </w:rPr>
        <w:t xml:space="preserve"> * 2</w:t>
      </w:r>
      <w:r w:rsidRPr="00034ACA">
        <w:rPr>
          <w:b/>
          <w:vertAlign w:val="superscript"/>
        </w:rPr>
        <w:t>-(n-1)</w:t>
      </w:r>
    </w:p>
    <w:p w14:paraId="7AC840F0" w14:textId="668268D9" w:rsidR="000F1BAF" w:rsidRDefault="000F1BAF" w:rsidP="000F1BAF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56349E">
        <w:t>.g. 0000 0010</w:t>
      </w:r>
      <w:r w:rsidR="003E6805">
        <w:t xml:space="preserve"> </w:t>
      </w:r>
      <w:r w:rsidR="0056349E">
        <w:t>.</w:t>
      </w:r>
      <w:r w:rsidR="003E6805">
        <w:t xml:space="preserve"> </w:t>
      </w:r>
      <w:r>
        <w:t>110</w:t>
      </w:r>
    </w:p>
    <w:p w14:paraId="13FB7C98" w14:textId="7086C08F" w:rsidR="000F1BAF" w:rsidRDefault="000F1BAF" w:rsidP="00FC5C4F">
      <w:pPr>
        <w:pStyle w:val="ListParagraph"/>
        <w:spacing w:line="276" w:lineRule="auto"/>
        <w:ind w:left="1800"/>
      </w:pPr>
      <w:r>
        <w:t>=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-1</w:t>
      </w:r>
      <w:r>
        <w:t xml:space="preserve"> + 2</w:t>
      </w:r>
      <w:r>
        <w:rPr>
          <w:vertAlign w:val="superscript"/>
        </w:rPr>
        <w:t>-2</w:t>
      </w:r>
      <w:r>
        <w:t xml:space="preserve"> = 2.75</w:t>
      </w:r>
    </w:p>
    <w:p w14:paraId="6EA2F87A" w14:textId="6CC076E7" w:rsidR="001A434D" w:rsidRDefault="001A434D" w:rsidP="00783267">
      <w:pPr>
        <w:pStyle w:val="ListParagraph"/>
        <w:numPr>
          <w:ilvl w:val="0"/>
          <w:numId w:val="7"/>
        </w:numPr>
        <w:spacing w:line="276" w:lineRule="auto"/>
      </w:pPr>
      <w:r>
        <w:t>Floating-point representation</w:t>
      </w:r>
    </w:p>
    <w:p w14:paraId="715ACD24" w14:textId="6F195357" w:rsidR="00352844" w:rsidRDefault="00352844" w:rsidP="00352844">
      <w:pPr>
        <w:pStyle w:val="ListParagraph"/>
        <w:numPr>
          <w:ilvl w:val="1"/>
          <w:numId w:val="7"/>
        </w:numPr>
        <w:spacing w:line="276" w:lineRule="auto"/>
      </w:pPr>
      <w:r>
        <w:t>Integer &amp; binary fraction separated by a variable decimal point</w:t>
      </w:r>
    </w:p>
    <w:p w14:paraId="27D57380" w14:textId="5F064474" w:rsidR="000E298F" w:rsidRDefault="00082F51" w:rsidP="000E298F">
      <w:pPr>
        <w:pStyle w:val="ListParagraph"/>
        <w:numPr>
          <w:ilvl w:val="1"/>
          <w:numId w:val="7"/>
        </w:numPr>
        <w:spacing w:line="276" w:lineRule="auto"/>
      </w:pPr>
      <w:r>
        <w:t>Has</w:t>
      </w:r>
      <w:r w:rsidR="000E298F">
        <w:t xml:space="preserve"> </w:t>
      </w:r>
      <w:r w:rsidR="000E298F" w:rsidRPr="000F1BAF">
        <w:rPr>
          <w:u w:val="single"/>
        </w:rPr>
        <w:t>variable precision</w:t>
      </w:r>
    </w:p>
    <w:p w14:paraId="5B4A80B6" w14:textId="269CBAF0" w:rsidR="000E298F" w:rsidRDefault="000E298F" w:rsidP="000E298F">
      <w:pPr>
        <w:pStyle w:val="ListParagraph"/>
        <w:numPr>
          <w:ilvl w:val="1"/>
          <w:numId w:val="7"/>
        </w:numPr>
        <w:spacing w:line="276" w:lineRule="auto"/>
      </w:pPr>
      <w:r>
        <w:t>Useful for large range of values</w:t>
      </w:r>
      <w:r w:rsidR="00352844">
        <w:t xml:space="preserve"> with low precision</w:t>
      </w:r>
    </w:p>
    <w:p w14:paraId="0E7CF0E2" w14:textId="0EFA7243" w:rsidR="00082F51" w:rsidRDefault="00DB6E77" w:rsidP="000E298F">
      <w:pPr>
        <w:pStyle w:val="ListParagraph"/>
        <w:numPr>
          <w:ilvl w:val="1"/>
          <w:numId w:val="7"/>
        </w:numPr>
        <w:spacing w:line="276" w:lineRule="auto"/>
      </w:pPr>
      <w:r>
        <w:t xml:space="preserve">Floating-point number </w:t>
      </w:r>
      <w:r w:rsidRPr="00034ACA">
        <w:rPr>
          <w:b/>
        </w:rPr>
        <w:t xml:space="preserve">F = M * </w:t>
      </w:r>
      <w:r w:rsidRPr="00034ACA">
        <w:rPr>
          <w:b/>
        </w:rPr>
        <w:sym w:font="Symbol" w:char="F062"/>
      </w:r>
      <w:r w:rsidRPr="00034ACA">
        <w:rPr>
          <w:b/>
          <w:vertAlign w:val="superscript"/>
        </w:rPr>
        <w:t>E</w:t>
      </w:r>
    </w:p>
    <w:p w14:paraId="38FE3A2C" w14:textId="436FA17F" w:rsidR="00DB6E77" w:rsidRDefault="00DB6E77" w:rsidP="00DB6E77">
      <w:pPr>
        <w:pStyle w:val="ListParagraph"/>
        <w:numPr>
          <w:ilvl w:val="2"/>
          <w:numId w:val="7"/>
        </w:numPr>
        <w:spacing w:line="276" w:lineRule="auto"/>
      </w:pPr>
      <w:r>
        <w:t>M = Mantissa (signed fixed-point quantity)</w:t>
      </w:r>
    </w:p>
    <w:p w14:paraId="30D05592" w14:textId="56F18E33" w:rsidR="00DB6E77" w:rsidRDefault="00DB6E77" w:rsidP="00DB6E77">
      <w:pPr>
        <w:pStyle w:val="ListParagraph"/>
        <w:numPr>
          <w:ilvl w:val="2"/>
          <w:numId w:val="7"/>
        </w:numPr>
        <w:spacing w:line="276" w:lineRule="auto"/>
      </w:pPr>
      <w:r>
        <w:t>E = exponent (signed integer quantity)</w:t>
      </w:r>
    </w:p>
    <w:p w14:paraId="7E79B01B" w14:textId="2F58B229" w:rsidR="00034ACA" w:rsidRDefault="00DB6E77" w:rsidP="00DB6E77">
      <w:pPr>
        <w:pStyle w:val="ListParagraph"/>
        <w:numPr>
          <w:ilvl w:val="2"/>
          <w:numId w:val="7"/>
        </w:numPr>
        <w:spacing w:line="276" w:lineRule="auto"/>
      </w:pPr>
      <w:r>
        <w:sym w:font="Symbol" w:char="F062"/>
      </w:r>
      <w:r>
        <w:t xml:space="preserve"> = base (</w:t>
      </w:r>
      <w:r w:rsidR="006E2530">
        <w:t>2)</w:t>
      </w:r>
    </w:p>
    <w:p w14:paraId="2F0B1356" w14:textId="6DAE5D00" w:rsidR="00DB6E77" w:rsidRDefault="00DB6E77" w:rsidP="004752AE">
      <w:pPr>
        <w:pStyle w:val="ListParagraph"/>
        <w:numPr>
          <w:ilvl w:val="0"/>
          <w:numId w:val="7"/>
        </w:numPr>
        <w:spacing w:line="276" w:lineRule="auto"/>
      </w:pPr>
      <w:r>
        <w:t xml:space="preserve"> </w:t>
      </w:r>
      <w:r w:rsidR="004752AE">
        <w:rPr>
          <w:u w:val="single"/>
        </w:rPr>
        <w:t>IEEE single-precision floating-point standard</w:t>
      </w:r>
      <w:r w:rsidR="009F4272">
        <w:t xml:space="preserve"> (32-bit)</w:t>
      </w:r>
    </w:p>
    <w:p w14:paraId="3F64E224" w14:textId="3B69FF30" w:rsidR="004752AE" w:rsidRDefault="00180A1A" w:rsidP="004752AE">
      <w:pPr>
        <w:pStyle w:val="ListParagraph"/>
        <w:numPr>
          <w:ilvl w:val="1"/>
          <w:numId w:val="7"/>
        </w:numPr>
        <w:spacing w:line="276" w:lineRule="auto"/>
      </w:pPr>
      <w:r>
        <w:t xml:space="preserve">1 </w:t>
      </w:r>
      <w:r w:rsidR="009F4272">
        <w:t>S</w:t>
      </w:r>
      <w:r>
        <w:t xml:space="preserve"> bit – 8 E’ bits – 23 M bits</w:t>
      </w:r>
    </w:p>
    <w:p w14:paraId="5041B3AB" w14:textId="75563031" w:rsidR="00210559" w:rsidRPr="00210559" w:rsidRDefault="00210559" w:rsidP="004752AE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210559">
        <w:rPr>
          <w:b/>
        </w:rPr>
        <w:t>F = (-1)</w:t>
      </w:r>
      <w:r w:rsidRPr="00210559">
        <w:rPr>
          <w:b/>
          <w:vertAlign w:val="superscript"/>
        </w:rPr>
        <w:t>S</w:t>
      </w:r>
      <w:r w:rsidRPr="00210559">
        <w:rPr>
          <w:b/>
        </w:rPr>
        <w:t xml:space="preserve"> * </w:t>
      </w:r>
      <w:r w:rsidR="002574CD">
        <w:rPr>
          <w:b/>
        </w:rPr>
        <w:t>(1.</w:t>
      </w:r>
      <w:r w:rsidRPr="00210559">
        <w:rPr>
          <w:b/>
        </w:rPr>
        <w:t>M</w:t>
      </w:r>
      <w:r w:rsidR="002574CD">
        <w:rPr>
          <w:b/>
        </w:rPr>
        <w:t>)</w:t>
      </w:r>
      <w:r w:rsidRPr="00210559">
        <w:rPr>
          <w:b/>
        </w:rPr>
        <w:t xml:space="preserve"> * 2</w:t>
      </w:r>
      <w:r w:rsidRPr="00210559">
        <w:rPr>
          <w:b/>
          <w:vertAlign w:val="superscript"/>
        </w:rPr>
        <w:t>E’ – 127</w:t>
      </w:r>
    </w:p>
    <w:p w14:paraId="351314BF" w14:textId="4F8B1255" w:rsidR="00210559" w:rsidRDefault="00210559" w:rsidP="004752AE">
      <w:pPr>
        <w:pStyle w:val="ListParagraph"/>
        <w:numPr>
          <w:ilvl w:val="1"/>
          <w:numId w:val="7"/>
        </w:numPr>
        <w:spacing w:line="276" w:lineRule="auto"/>
      </w:pPr>
      <w:r>
        <w:t>E’ = E + 127 (excess-127 encoding)</w:t>
      </w:r>
    </w:p>
    <w:p w14:paraId="1EF8F2E6" w14:textId="7509C408" w:rsidR="00210559" w:rsidRDefault="00210559" w:rsidP="00210559">
      <w:pPr>
        <w:pStyle w:val="ListParagraph"/>
        <w:numPr>
          <w:ilvl w:val="2"/>
          <w:numId w:val="7"/>
        </w:numPr>
        <w:spacing w:line="276" w:lineRule="auto"/>
      </w:pPr>
      <w:r>
        <w:t>Allows for signed representation of the exponent without sign bit</w:t>
      </w:r>
    </w:p>
    <w:p w14:paraId="12B26B9B" w14:textId="4DF58AE6" w:rsidR="00FE7620" w:rsidRDefault="00FE7620" w:rsidP="00210559">
      <w:pPr>
        <w:pStyle w:val="ListParagraph"/>
        <w:numPr>
          <w:ilvl w:val="2"/>
          <w:numId w:val="7"/>
        </w:numPr>
        <w:spacing w:line="276" w:lineRule="auto"/>
      </w:pPr>
      <w:r>
        <w:t>E.g. 2 is encoded as 129; -2 is encoded as 125</w:t>
      </w:r>
    </w:p>
    <w:p w14:paraId="3B8AFF8B" w14:textId="7EDDEC91" w:rsidR="002574CD" w:rsidRDefault="00713BC4" w:rsidP="002574CD">
      <w:pPr>
        <w:pStyle w:val="ListParagraph"/>
        <w:numPr>
          <w:ilvl w:val="1"/>
          <w:numId w:val="7"/>
        </w:numPr>
        <w:spacing w:line="276" w:lineRule="auto"/>
      </w:pPr>
      <w:r>
        <w:t>E.g. 0xC1280000</w:t>
      </w:r>
    </w:p>
    <w:p w14:paraId="22C96293" w14:textId="3D1BE82A" w:rsidR="00713BC4" w:rsidRDefault="00713BC4" w:rsidP="00713BC4">
      <w:pPr>
        <w:pStyle w:val="ListParagraph"/>
        <w:numPr>
          <w:ilvl w:val="2"/>
          <w:numId w:val="7"/>
        </w:numPr>
        <w:spacing w:line="276" w:lineRule="auto"/>
      </w:pPr>
      <w:r>
        <w:t>S = 1</w:t>
      </w:r>
    </w:p>
    <w:p w14:paraId="22D76A76" w14:textId="2B3708D9" w:rsidR="00713BC4" w:rsidRDefault="00713BC4" w:rsidP="00713BC4">
      <w:pPr>
        <w:pStyle w:val="ListParagraph"/>
        <w:numPr>
          <w:ilvl w:val="2"/>
          <w:numId w:val="7"/>
        </w:numPr>
        <w:spacing w:line="276" w:lineRule="auto"/>
      </w:pPr>
      <w:r>
        <w:t>E’ = (1000 0010)</w:t>
      </w:r>
      <w:r>
        <w:rPr>
          <w:vertAlign w:val="subscript"/>
        </w:rPr>
        <w:t>2</w:t>
      </w:r>
      <w:r>
        <w:t xml:space="preserve"> = (130)</w:t>
      </w:r>
      <w:r>
        <w:rPr>
          <w:vertAlign w:val="subscript"/>
        </w:rPr>
        <w:t>10</w:t>
      </w:r>
    </w:p>
    <w:p w14:paraId="795B2793" w14:textId="29A7E0EE" w:rsidR="00713BC4" w:rsidRDefault="00713BC4" w:rsidP="00713BC4">
      <w:pPr>
        <w:pStyle w:val="ListParagraph"/>
        <w:numPr>
          <w:ilvl w:val="2"/>
          <w:numId w:val="7"/>
        </w:numPr>
        <w:spacing w:line="276" w:lineRule="auto"/>
      </w:pPr>
      <w:r>
        <w:t>M = (010 1000 0000 0000 0000 0000)</w:t>
      </w:r>
      <w:r>
        <w:rPr>
          <w:vertAlign w:val="subscript"/>
        </w:rPr>
        <w:t>2</w:t>
      </w:r>
      <w:r>
        <w:t xml:space="preserve"> = (0.3125)</w:t>
      </w:r>
      <w:r>
        <w:rPr>
          <w:vertAlign w:val="subscript"/>
        </w:rPr>
        <w:t>10</w:t>
      </w:r>
    </w:p>
    <w:p w14:paraId="286CE188" w14:textId="7FA80C7A" w:rsidR="00713BC4" w:rsidRDefault="00713BC4" w:rsidP="00713BC4">
      <w:pPr>
        <w:pStyle w:val="ListParagraph"/>
        <w:numPr>
          <w:ilvl w:val="2"/>
          <w:numId w:val="7"/>
        </w:numPr>
        <w:spacing w:line="276" w:lineRule="auto"/>
      </w:pPr>
      <w:r>
        <w:t>F = (-1)</w:t>
      </w:r>
      <w:r>
        <w:rPr>
          <w:vertAlign w:val="superscript"/>
        </w:rPr>
        <w:t>1</w:t>
      </w:r>
      <w:r>
        <w:t xml:space="preserve"> * 1.3125 * 2</w:t>
      </w:r>
      <w:r>
        <w:rPr>
          <w:vertAlign w:val="superscript"/>
        </w:rPr>
        <w:t>130 – 127</w:t>
      </w:r>
      <w:r>
        <w:t xml:space="preserve"> = -10.5</w:t>
      </w:r>
    </w:p>
    <w:p w14:paraId="607E707D" w14:textId="34E8B1D0" w:rsidR="009F4272" w:rsidRPr="009F4272" w:rsidRDefault="009F4272" w:rsidP="009F4272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9F4272">
        <w:rPr>
          <w:u w:val="single"/>
        </w:rPr>
        <w:t>IEEE double-precision floating-point standard</w:t>
      </w:r>
      <w:r>
        <w:t xml:space="preserve"> (64-bit)</w:t>
      </w:r>
    </w:p>
    <w:p w14:paraId="49F0C5FF" w14:textId="4F4DD5B0" w:rsidR="009F4272" w:rsidRPr="001C627E" w:rsidRDefault="009F4272" w:rsidP="009F4272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1 S bit</w:t>
      </w:r>
      <w:r w:rsidR="001C627E">
        <w:t xml:space="preserve"> – 11 E’ bits – 52 M bits</w:t>
      </w:r>
    </w:p>
    <w:p w14:paraId="0CB67908" w14:textId="63936804" w:rsidR="001C627E" w:rsidRPr="001C627E" w:rsidRDefault="001C627E" w:rsidP="009F4272">
      <w:pPr>
        <w:pStyle w:val="ListParagraph"/>
        <w:numPr>
          <w:ilvl w:val="1"/>
          <w:numId w:val="7"/>
        </w:numPr>
        <w:spacing w:line="276" w:lineRule="auto"/>
        <w:rPr>
          <w:b/>
          <w:u w:val="single"/>
        </w:rPr>
      </w:pPr>
      <w:r w:rsidRPr="001C627E">
        <w:rPr>
          <w:b/>
        </w:rPr>
        <w:t>F = (-1)</w:t>
      </w:r>
      <w:r w:rsidRPr="001C627E">
        <w:rPr>
          <w:b/>
          <w:vertAlign w:val="superscript"/>
        </w:rPr>
        <w:t>S</w:t>
      </w:r>
      <w:r w:rsidRPr="001C627E">
        <w:rPr>
          <w:b/>
        </w:rPr>
        <w:t xml:space="preserve"> * (1.M) * 2</w:t>
      </w:r>
      <w:r w:rsidRPr="001C627E">
        <w:rPr>
          <w:b/>
          <w:vertAlign w:val="superscript"/>
        </w:rPr>
        <w:t>E’ – 1023</w:t>
      </w:r>
    </w:p>
    <w:p w14:paraId="5CC51D87" w14:textId="4A80D876" w:rsidR="001C627E" w:rsidRPr="0000472E" w:rsidRDefault="00A14056" w:rsidP="009F4272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E’ = E + 1023 (excess-1023 encoding)</w:t>
      </w:r>
    </w:p>
    <w:p w14:paraId="760A1584" w14:textId="0A8F3818" w:rsidR="00F9416B" w:rsidRPr="00F9416B" w:rsidRDefault="00F9416B" w:rsidP="0000472E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t xml:space="preserve">Normalized number – </w:t>
      </w:r>
      <w:r w:rsidR="006E6352">
        <w:t xml:space="preserve">scale the number using exponent so that </w:t>
      </w:r>
      <w:r>
        <w:t xml:space="preserve">M has </w:t>
      </w:r>
      <w:r w:rsidR="00B65180">
        <w:t>MSB</w:t>
      </w:r>
      <w:r>
        <w:t xml:space="preserve"> = 1</w:t>
      </w:r>
    </w:p>
    <w:p w14:paraId="79394685" w14:textId="0A7A1D42" w:rsidR="0000472E" w:rsidRPr="0000472E" w:rsidRDefault="0000472E" w:rsidP="0000472E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t>Special values of IEEE standards</w:t>
      </w:r>
    </w:p>
    <w:p w14:paraId="3ACDF699" w14:textId="3ABC8D3E" w:rsidR="0000472E" w:rsidRPr="0000472E" w:rsidRDefault="0000472E" w:rsidP="0000472E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E’ = 0 &amp; M = 0 </w:t>
      </w:r>
      <w:r>
        <w:sym w:font="Symbol" w:char="F0AE"/>
      </w:r>
      <w:r>
        <w:t xml:space="preserve"> F = 0 (S determines </w:t>
      </w:r>
      <w:r>
        <w:sym w:font="Symbol" w:char="F0B1"/>
      </w:r>
      <w:r>
        <w:t>)</w:t>
      </w:r>
    </w:p>
    <w:p w14:paraId="5061C66D" w14:textId="632CBEDC" w:rsidR="0000472E" w:rsidRPr="00391B01" w:rsidRDefault="0000472E" w:rsidP="0000472E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E’ = 255 &amp; M = 0 </w:t>
      </w:r>
      <w:r>
        <w:sym w:font="Symbol" w:char="F0AE"/>
      </w:r>
      <w:r>
        <w:t xml:space="preserve"> F = </w:t>
      </w:r>
      <w:r>
        <w:sym w:font="Symbol" w:char="F0A5"/>
      </w:r>
      <w:r>
        <w:t xml:space="preserve"> (S determines </w:t>
      </w:r>
      <w:r>
        <w:sym w:font="Symbol" w:char="F0B1"/>
      </w:r>
      <w:r>
        <w:t>)</w:t>
      </w:r>
    </w:p>
    <w:p w14:paraId="190C7C3B" w14:textId="0CAC475E" w:rsidR="00391B01" w:rsidRPr="00CE20C0" w:rsidRDefault="00391B01" w:rsidP="0000472E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E’ = 0 &amp; M </w:t>
      </w:r>
      <w:r>
        <w:sym w:font="Symbol" w:char="F0B9"/>
      </w:r>
      <w:r>
        <w:t xml:space="preserve"> 0 </w:t>
      </w:r>
      <w:r>
        <w:sym w:font="Symbol" w:char="F0AE"/>
      </w:r>
      <w:r>
        <w:t xml:space="preserve"> F = denormalized value</w:t>
      </w:r>
    </w:p>
    <w:p w14:paraId="1BDCAC7F" w14:textId="3E501140" w:rsidR="00CE20C0" w:rsidRPr="00CE20C0" w:rsidRDefault="00CE20C0" w:rsidP="00CE20C0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rPr>
          <w:u w:val="single"/>
        </w:rPr>
        <w:t>Denormalized number</w:t>
      </w:r>
    </w:p>
    <w:p w14:paraId="20B2983F" w14:textId="49157B2B" w:rsidR="00CE20C0" w:rsidRPr="00CE20C0" w:rsidRDefault="00CE20C0" w:rsidP="00CE20C0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 xml:space="preserve">F = </w:t>
      </w:r>
      <w:r>
        <w:sym w:font="Symbol" w:char="F0B1"/>
      </w:r>
      <w:r>
        <w:t xml:space="preserve"> 0.M * 2</w:t>
      </w:r>
      <w:r>
        <w:rPr>
          <w:vertAlign w:val="superscript"/>
        </w:rPr>
        <w:t>-126</w:t>
      </w:r>
      <w:r>
        <w:t xml:space="preserve"> for single-precision</w:t>
      </w:r>
    </w:p>
    <w:p w14:paraId="29CD6E84" w14:textId="5256DDED" w:rsidR="00CE20C0" w:rsidRPr="00CE20C0" w:rsidRDefault="00CE20C0" w:rsidP="00CE20C0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 xml:space="preserve">F = </w:t>
      </w:r>
      <w:r>
        <w:sym w:font="Symbol" w:char="F0B1"/>
      </w:r>
      <w:r>
        <w:t xml:space="preserve"> 0.M * 2</w:t>
      </w:r>
      <w:r>
        <w:rPr>
          <w:vertAlign w:val="superscript"/>
        </w:rPr>
        <w:t>-1022</w:t>
      </w:r>
      <w:r>
        <w:t xml:space="preserve"> for double-precision</w:t>
      </w:r>
    </w:p>
    <w:p w14:paraId="2CF1C672" w14:textId="2737D67C" w:rsidR="00CE20C0" w:rsidRPr="003A0B3E" w:rsidRDefault="00CE20C0" w:rsidP="00CE20C0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 xml:space="preserve">Allows for </w:t>
      </w:r>
      <w:r w:rsidRPr="009B7495">
        <w:rPr>
          <w:u w:val="single"/>
        </w:rPr>
        <w:t>gradual underflow</w:t>
      </w:r>
      <w:r>
        <w:t xml:space="preserve"> – provides additional precision for very small values</w:t>
      </w:r>
    </w:p>
    <w:p w14:paraId="0BD4CE31" w14:textId="39447A9A" w:rsidR="003A0B3E" w:rsidRPr="003A0B3E" w:rsidRDefault="003A0B3E" w:rsidP="0000472E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E’ = 255 &amp; M </w:t>
      </w:r>
      <w:r>
        <w:sym w:font="Symbol" w:char="F0B9"/>
      </w:r>
      <w:r>
        <w:t xml:space="preserve"> 0 </w:t>
      </w:r>
      <w:r>
        <w:sym w:font="Symbol" w:char="F0AE"/>
      </w:r>
      <w:r>
        <w:t xml:space="preserve"> F = NaN</w:t>
      </w:r>
    </w:p>
    <w:p w14:paraId="3A1B02BA" w14:textId="6733003A" w:rsidR="003A0B3E" w:rsidRPr="00C5084F" w:rsidRDefault="003A0B3E" w:rsidP="003A0B3E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rPr>
          <w:u w:val="single"/>
        </w:rPr>
        <w:t>Not-a-number</w:t>
      </w:r>
      <w:r>
        <w:t xml:space="preserve"> – result of invalid operation, e.g. division by 0, sqrt(-1)</w:t>
      </w:r>
    </w:p>
    <w:p w14:paraId="6C13AACB" w14:textId="4C3F4A39" w:rsidR="00C5084F" w:rsidRPr="008B2249" w:rsidRDefault="008B2249" w:rsidP="00C5084F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u w:val="single"/>
        </w:rPr>
        <w:t>Floating point addition/subtraction</w:t>
      </w:r>
    </w:p>
    <w:p w14:paraId="330F3EAE" w14:textId="3CBC9D78" w:rsidR="008B2249" w:rsidRPr="008B2249" w:rsidRDefault="008B2249" w:rsidP="008B224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Let F1, F2 be numbers so that E1 &lt; E2</w:t>
      </w:r>
      <w:r w:rsidR="001B3A39">
        <w:t>; let F3 = result</w:t>
      </w:r>
    </w:p>
    <w:p w14:paraId="3D876811" w14:textId="048964B6" w:rsidR="008B2249" w:rsidRPr="00705C0F" w:rsidRDefault="008B2249" w:rsidP="008B224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Shift M1 right (E2 – E1) bits</w:t>
      </w:r>
      <w:r w:rsidR="00705C0F">
        <w:t xml:space="preserve"> &amp; s</w:t>
      </w:r>
      <w:r>
        <w:t xml:space="preserve">et </w:t>
      </w:r>
      <w:r w:rsidR="00177418">
        <w:t>E3</w:t>
      </w:r>
      <w:r>
        <w:t xml:space="preserve"> = E2</w:t>
      </w:r>
      <w:r w:rsidR="00705C0F">
        <w:t xml:space="preserve"> (scale &amp; match exponents) </w:t>
      </w:r>
    </w:p>
    <w:p w14:paraId="353A357B" w14:textId="5FE237F6" w:rsidR="002A6F47" w:rsidRPr="00177418" w:rsidRDefault="00177418" w:rsidP="008B224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M3 = M1 </w:t>
      </w:r>
      <w:r>
        <w:sym w:font="Symbol" w:char="F0B1"/>
      </w:r>
      <w:r>
        <w:t xml:space="preserve"> M2</w:t>
      </w:r>
      <w:r w:rsidR="007C6C0C">
        <w:t xml:space="preserve"> and determine sign bit</w:t>
      </w:r>
    </w:p>
    <w:p w14:paraId="695F4340" w14:textId="346FF76E" w:rsidR="002A6F47" w:rsidRPr="001B3A39" w:rsidRDefault="002A6F47" w:rsidP="008B224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Normalize result if necessary</w:t>
      </w:r>
    </w:p>
    <w:p w14:paraId="51D2FF38" w14:textId="3831AA1C" w:rsidR="001B3A39" w:rsidRPr="001B3A39" w:rsidRDefault="001B3A39" w:rsidP="001B3A39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u w:val="single"/>
        </w:rPr>
        <w:t>Floating-point multiplication</w:t>
      </w:r>
    </w:p>
    <w:p w14:paraId="6457C28C" w14:textId="77FC268E" w:rsidR="001B3A39" w:rsidRPr="00444168" w:rsidRDefault="00444168" w:rsidP="001B3A3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Let F3 = F1 * F2</w:t>
      </w:r>
    </w:p>
    <w:p w14:paraId="75FFF8E4" w14:textId="09BB78BC" w:rsidR="00444168" w:rsidRPr="00444168" w:rsidRDefault="00444168" w:rsidP="001B3A3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E3 = E1 + E2 – </w:t>
      </w:r>
      <w:r w:rsidR="00890A26">
        <w:t>bias</w:t>
      </w:r>
    </w:p>
    <w:p w14:paraId="1F600CCD" w14:textId="5CB1BA9C" w:rsidR="00444168" w:rsidRPr="00DE66B3" w:rsidRDefault="00444168" w:rsidP="001B3A3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M3 = M1 * M2 and determine sign bit</w:t>
      </w:r>
    </w:p>
    <w:p w14:paraId="31BA40DB" w14:textId="56298897" w:rsidR="00DE66B3" w:rsidRPr="00CB51FB" w:rsidRDefault="00DE66B3" w:rsidP="001B3A3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Normalize result if necessary</w:t>
      </w:r>
    </w:p>
    <w:p w14:paraId="3E335423" w14:textId="250767B9" w:rsidR="00CB51FB" w:rsidRPr="00CB51FB" w:rsidRDefault="00CB51FB" w:rsidP="00CB51F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u w:val="single"/>
        </w:rPr>
        <w:t>Floating-point division</w:t>
      </w:r>
    </w:p>
    <w:p w14:paraId="2822DAAF" w14:textId="73EE9A45" w:rsidR="00CB51FB" w:rsidRPr="00CB51FB" w:rsidRDefault="00CB51FB" w:rsidP="00CB51F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Let F3 = F1/F2</w:t>
      </w:r>
    </w:p>
    <w:p w14:paraId="280F7455" w14:textId="1E767223" w:rsidR="00CB51FB" w:rsidRPr="00CB51FB" w:rsidRDefault="00CB51FB" w:rsidP="00CB51F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E3 = E1 – E2 + </w:t>
      </w:r>
      <w:r w:rsidR="00890A26">
        <w:t>bias</w:t>
      </w:r>
      <w:bookmarkStart w:id="0" w:name="_GoBack"/>
      <w:bookmarkEnd w:id="0"/>
    </w:p>
    <w:p w14:paraId="31E31710" w14:textId="193257C6" w:rsidR="00CB51FB" w:rsidRPr="00CB51FB" w:rsidRDefault="00CB51FB" w:rsidP="00CB51F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M3 = M1/M2 and determine sign bit</w:t>
      </w:r>
    </w:p>
    <w:p w14:paraId="2F0CCD72" w14:textId="08D47D97" w:rsidR="00CB51FB" w:rsidRPr="00467C77" w:rsidRDefault="00CB51FB" w:rsidP="00CB51F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Normalize result if necessary</w:t>
      </w:r>
    </w:p>
    <w:p w14:paraId="3D491BD3" w14:textId="053677FB" w:rsidR="00467C77" w:rsidRPr="00BC517F" w:rsidRDefault="00BC517F" w:rsidP="00467C77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t>Preserving accuracy in arithmetic operations</w:t>
      </w:r>
    </w:p>
    <w:p w14:paraId="7D67C55B" w14:textId="2A795DA3" w:rsidR="00BC517F" w:rsidRPr="009F4272" w:rsidRDefault="00BC517F" w:rsidP="00BC517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Extra </w:t>
      </w:r>
      <w:r>
        <w:rPr>
          <w:u w:val="single"/>
        </w:rPr>
        <w:t>guard bits</w:t>
      </w:r>
      <w:r>
        <w:t xml:space="preserve"> are retained during </w:t>
      </w:r>
      <w:r w:rsidR="00130A0C">
        <w:t>calculation &amp; normalization</w:t>
      </w:r>
      <w:r>
        <w:t xml:space="preserve"> to preserve accuracy of a result</w:t>
      </w:r>
    </w:p>
    <w:sectPr w:rsidR="00BC517F" w:rsidRPr="009F4272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C9"/>
    <w:rsid w:val="0000472E"/>
    <w:rsid w:val="000165FA"/>
    <w:rsid w:val="0002101F"/>
    <w:rsid w:val="000301D7"/>
    <w:rsid w:val="00034ACA"/>
    <w:rsid w:val="00047CFA"/>
    <w:rsid w:val="00064DC3"/>
    <w:rsid w:val="00082F51"/>
    <w:rsid w:val="000863ED"/>
    <w:rsid w:val="000A75E0"/>
    <w:rsid w:val="000C2A44"/>
    <w:rsid w:val="000C4A5E"/>
    <w:rsid w:val="000E0EF7"/>
    <w:rsid w:val="000E298F"/>
    <w:rsid w:val="000E37EF"/>
    <w:rsid w:val="000F1BAF"/>
    <w:rsid w:val="000F591D"/>
    <w:rsid w:val="00130A0C"/>
    <w:rsid w:val="001441E9"/>
    <w:rsid w:val="00176D6F"/>
    <w:rsid w:val="00177418"/>
    <w:rsid w:val="00180A1A"/>
    <w:rsid w:val="001A434D"/>
    <w:rsid w:val="001B0B39"/>
    <w:rsid w:val="001B2DA7"/>
    <w:rsid w:val="001B3A39"/>
    <w:rsid w:val="001C627E"/>
    <w:rsid w:val="00210559"/>
    <w:rsid w:val="002574CD"/>
    <w:rsid w:val="00292D9B"/>
    <w:rsid w:val="002A3726"/>
    <w:rsid w:val="002A6F47"/>
    <w:rsid w:val="002C2643"/>
    <w:rsid w:val="002D4BC9"/>
    <w:rsid w:val="0032062B"/>
    <w:rsid w:val="00330D2F"/>
    <w:rsid w:val="00352844"/>
    <w:rsid w:val="0035786B"/>
    <w:rsid w:val="003641DB"/>
    <w:rsid w:val="00391B01"/>
    <w:rsid w:val="003A0B3E"/>
    <w:rsid w:val="003C4F72"/>
    <w:rsid w:val="003E6805"/>
    <w:rsid w:val="004329E8"/>
    <w:rsid w:val="00444168"/>
    <w:rsid w:val="00467C77"/>
    <w:rsid w:val="004752AE"/>
    <w:rsid w:val="004A5834"/>
    <w:rsid w:val="004D2786"/>
    <w:rsid w:val="00516C3B"/>
    <w:rsid w:val="0056349E"/>
    <w:rsid w:val="0058025A"/>
    <w:rsid w:val="006062E7"/>
    <w:rsid w:val="006579E9"/>
    <w:rsid w:val="00682464"/>
    <w:rsid w:val="00684BF2"/>
    <w:rsid w:val="006E2530"/>
    <w:rsid w:val="006E4644"/>
    <w:rsid w:val="006E6352"/>
    <w:rsid w:val="007012EC"/>
    <w:rsid w:val="007032F5"/>
    <w:rsid w:val="00705C0F"/>
    <w:rsid w:val="00713BC4"/>
    <w:rsid w:val="00783267"/>
    <w:rsid w:val="007A3856"/>
    <w:rsid w:val="007C2BB5"/>
    <w:rsid w:val="007C6C0C"/>
    <w:rsid w:val="007D0FAB"/>
    <w:rsid w:val="007E287A"/>
    <w:rsid w:val="007E4942"/>
    <w:rsid w:val="007E6115"/>
    <w:rsid w:val="007F596E"/>
    <w:rsid w:val="007F6FE4"/>
    <w:rsid w:val="0087001D"/>
    <w:rsid w:val="00875D61"/>
    <w:rsid w:val="00890A26"/>
    <w:rsid w:val="008A5B00"/>
    <w:rsid w:val="008B2249"/>
    <w:rsid w:val="008E78D0"/>
    <w:rsid w:val="00910E0A"/>
    <w:rsid w:val="00951AC3"/>
    <w:rsid w:val="00981F47"/>
    <w:rsid w:val="009B7495"/>
    <w:rsid w:val="009D0565"/>
    <w:rsid w:val="009E52BF"/>
    <w:rsid w:val="009F4272"/>
    <w:rsid w:val="00A14056"/>
    <w:rsid w:val="00AA2530"/>
    <w:rsid w:val="00B1172C"/>
    <w:rsid w:val="00B57AD5"/>
    <w:rsid w:val="00B65180"/>
    <w:rsid w:val="00BC517F"/>
    <w:rsid w:val="00C47C76"/>
    <w:rsid w:val="00C5084F"/>
    <w:rsid w:val="00CB51FB"/>
    <w:rsid w:val="00CE20C0"/>
    <w:rsid w:val="00CF3B9D"/>
    <w:rsid w:val="00CF44BC"/>
    <w:rsid w:val="00D17E23"/>
    <w:rsid w:val="00D434A9"/>
    <w:rsid w:val="00D62F7E"/>
    <w:rsid w:val="00D83944"/>
    <w:rsid w:val="00DB6E77"/>
    <w:rsid w:val="00DE66B3"/>
    <w:rsid w:val="00DF335B"/>
    <w:rsid w:val="00E32E8D"/>
    <w:rsid w:val="00E45774"/>
    <w:rsid w:val="00E86552"/>
    <w:rsid w:val="00EF08C1"/>
    <w:rsid w:val="00F4787F"/>
    <w:rsid w:val="00F620BE"/>
    <w:rsid w:val="00F8160F"/>
    <w:rsid w:val="00F9416B"/>
    <w:rsid w:val="00FA7664"/>
    <w:rsid w:val="00FC5C4F"/>
    <w:rsid w:val="00FE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7B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90</TotalTime>
  <Pages>4</Pages>
  <Words>873</Words>
  <Characters>4981</Characters>
  <Application>Microsoft Macintosh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95</cp:revision>
  <dcterms:created xsi:type="dcterms:W3CDTF">2015-12-16T19:40:00Z</dcterms:created>
  <dcterms:modified xsi:type="dcterms:W3CDTF">2015-12-17T07:37:00Z</dcterms:modified>
</cp:coreProperties>
</file>
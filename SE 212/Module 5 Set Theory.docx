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5728F" w14:textId="77777777" w:rsidR="00C47C76" w:rsidRDefault="00DC0BD9" w:rsidP="007C2BB5">
      <w:pPr>
        <w:spacing w:line="276" w:lineRule="auto"/>
      </w:pPr>
      <w:r>
        <w:rPr>
          <w:b/>
          <w:u w:val="single"/>
        </w:rPr>
        <w:t>Set Theory</w:t>
      </w:r>
    </w:p>
    <w:p w14:paraId="5D28B349" w14:textId="77777777" w:rsidR="007C2BB5" w:rsidRDefault="007C2BB5" w:rsidP="007C2BB5">
      <w:pPr>
        <w:spacing w:line="276" w:lineRule="auto"/>
      </w:pPr>
    </w:p>
    <w:p w14:paraId="7D72E177" w14:textId="77777777" w:rsidR="007C2BB5" w:rsidRDefault="00DC0BD9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Set theory – syntax</w:t>
      </w:r>
    </w:p>
    <w:p w14:paraId="3B408C4A" w14:textId="77777777" w:rsidR="00DC0BD9" w:rsidRDefault="00DC0BD9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Set</w:t>
      </w:r>
      <w:r>
        <w:t xml:space="preserve"> – a collection of </w:t>
      </w:r>
      <w:r>
        <w:rPr>
          <w:u w:val="single"/>
        </w:rPr>
        <w:t>elements/members</w:t>
      </w:r>
    </w:p>
    <w:p w14:paraId="3652C8AD" w14:textId="77777777" w:rsidR="00DC0BD9" w:rsidRDefault="00BD4449" w:rsidP="00BD4449">
      <w:pPr>
        <w:pStyle w:val="ListParagraph"/>
        <w:numPr>
          <w:ilvl w:val="1"/>
          <w:numId w:val="7"/>
        </w:numPr>
        <w:spacing w:line="276" w:lineRule="auto"/>
      </w:pPr>
      <w:r>
        <w:t>A set is unordered can be infinite</w:t>
      </w:r>
    </w:p>
    <w:p w14:paraId="20E96DDD" w14:textId="77777777" w:rsidR="00BD4449" w:rsidRDefault="00BD4449" w:rsidP="00BD4449">
      <w:pPr>
        <w:pStyle w:val="ListParagraph"/>
        <w:numPr>
          <w:ilvl w:val="1"/>
          <w:numId w:val="7"/>
        </w:numPr>
        <w:spacing w:line="276" w:lineRule="auto"/>
      </w:pPr>
      <w:r>
        <w:t>The elements of a set must be distinct</w:t>
      </w:r>
    </w:p>
    <w:p w14:paraId="649223B0" w14:textId="439E2F56" w:rsidR="00FB0419" w:rsidRDefault="00FB0419" w:rsidP="00BD4449">
      <w:pPr>
        <w:pStyle w:val="ListParagraph"/>
        <w:numPr>
          <w:ilvl w:val="1"/>
          <w:numId w:val="7"/>
        </w:numPr>
        <w:spacing w:line="276" w:lineRule="auto"/>
      </w:pPr>
      <w:r>
        <w:t xml:space="preserve">x </w:t>
      </w:r>
      <w:r>
        <w:sym w:font="Symbol" w:char="F0CE"/>
      </w:r>
      <w:r>
        <w:t xml:space="preserve"> S </w:t>
      </w:r>
      <w:r>
        <w:sym w:font="Symbol" w:char="F0AE"/>
      </w:r>
      <w:r>
        <w:t xml:space="preserve"> an infix predicate meaning element x is in the set S, “x belongs </w:t>
      </w:r>
      <w:r w:rsidR="00157C80">
        <w:t>to</w:t>
      </w:r>
      <w:r>
        <w:t xml:space="preserve"> S”</w:t>
      </w:r>
    </w:p>
    <w:p w14:paraId="11C1A21B" w14:textId="09F39343" w:rsidR="001F176B" w:rsidRDefault="001F176B" w:rsidP="001F176B">
      <w:pPr>
        <w:pStyle w:val="ListParagraph"/>
        <w:numPr>
          <w:ilvl w:val="0"/>
          <w:numId w:val="7"/>
        </w:numPr>
        <w:spacing w:line="276" w:lineRule="auto"/>
      </w:pPr>
      <w:r>
        <w:t>Set enumeration – defining a set by listing its elements</w:t>
      </w:r>
    </w:p>
    <w:p w14:paraId="78EBD266" w14:textId="6DF24CAB" w:rsidR="001F176B" w:rsidRDefault="001F176B" w:rsidP="001F176B">
      <w:pPr>
        <w:pStyle w:val="ListParagraph"/>
        <w:numPr>
          <w:ilvl w:val="1"/>
          <w:numId w:val="7"/>
        </w:numPr>
        <w:spacing w:line="276" w:lineRule="auto"/>
      </w:pPr>
      <w:r>
        <w:t>E.g. {A, B, C}</w:t>
      </w:r>
    </w:p>
    <w:p w14:paraId="537C9879" w14:textId="43A0997D" w:rsidR="001F176B" w:rsidRDefault="001F176B" w:rsidP="001F176B">
      <w:pPr>
        <w:pStyle w:val="ListParagraph"/>
        <w:numPr>
          <w:ilvl w:val="0"/>
          <w:numId w:val="7"/>
        </w:numPr>
        <w:spacing w:line="276" w:lineRule="auto"/>
      </w:pPr>
      <w:r>
        <w:t xml:space="preserve">Set comprehension – defining a set by using a </w:t>
      </w:r>
      <w:r w:rsidRPr="001F176B">
        <w:rPr>
          <w:u w:val="single"/>
        </w:rPr>
        <w:t>characteristic predicate</w:t>
      </w:r>
    </w:p>
    <w:p w14:paraId="3059B0DC" w14:textId="0B652A71" w:rsidR="001F176B" w:rsidRDefault="001F176B" w:rsidP="001F176B">
      <w:pPr>
        <w:pStyle w:val="ListParagraph"/>
        <w:numPr>
          <w:ilvl w:val="1"/>
          <w:numId w:val="7"/>
        </w:numPr>
        <w:spacing w:line="276" w:lineRule="auto"/>
      </w:pPr>
      <w:r>
        <w:t>{term | predicate}</w:t>
      </w:r>
      <w:r w:rsidR="00285A1B">
        <w:t xml:space="preserve"> – elements are the terms for which the predicate evaluates to T</w:t>
      </w:r>
    </w:p>
    <w:p w14:paraId="1632A395" w14:textId="11EFAB06" w:rsidR="00E53323" w:rsidRDefault="00E53323" w:rsidP="001F176B">
      <w:pPr>
        <w:pStyle w:val="ListParagraph"/>
        <w:numPr>
          <w:ilvl w:val="1"/>
          <w:numId w:val="7"/>
        </w:numPr>
        <w:spacing w:line="276" w:lineRule="auto"/>
      </w:pPr>
      <w:r>
        <w:t xml:space="preserve">E.g. {x | x </w:t>
      </w:r>
      <w:r>
        <w:sym w:font="Symbol" w:char="F0CE"/>
      </w:r>
      <w:r>
        <w:t xml:space="preserve"> N </w:t>
      </w:r>
      <w:r>
        <w:sym w:font="Symbol" w:char="F0D9"/>
      </w:r>
      <w:r w:rsidR="00CD5411">
        <w:t xml:space="preserve"> x &lt; 6}</w:t>
      </w:r>
    </w:p>
    <w:p w14:paraId="3E3BA9D8" w14:textId="2C493740" w:rsidR="00CD5411" w:rsidRDefault="006B2398" w:rsidP="006B2398">
      <w:pPr>
        <w:pStyle w:val="ListParagraph"/>
        <w:numPr>
          <w:ilvl w:val="0"/>
          <w:numId w:val="7"/>
        </w:numPr>
        <w:spacing w:line="276" w:lineRule="auto"/>
      </w:pPr>
      <w:r>
        <w:t>Recall that types in predicate logic are sets</w:t>
      </w:r>
    </w:p>
    <w:p w14:paraId="3A5852D1" w14:textId="0160AE8A" w:rsidR="00F815F9" w:rsidRDefault="00F815F9" w:rsidP="00F815F9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t>Axioms</w:t>
      </w:r>
      <w:r>
        <w:t>:</w:t>
      </w:r>
    </w:p>
    <w:p w14:paraId="0E56A01D" w14:textId="2A641573" w:rsidR="006B2398" w:rsidRDefault="006B2398" w:rsidP="00F815F9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>
        <w:sym w:font="Symbol" w:char="F024"/>
      </w:r>
      <w:r>
        <w:t xml:space="preserve">x . x </w:t>
      </w:r>
      <w:r>
        <w:sym w:font="Symbol" w:char="F0CE"/>
      </w:r>
      <w:r>
        <w:t xml:space="preserve"> B then</w:t>
      </w:r>
    </w:p>
    <w:p w14:paraId="6CD45F97" w14:textId="1623BE51" w:rsidR="006B2398" w:rsidRDefault="00886B72" w:rsidP="00F815F9">
      <w:pPr>
        <w:pStyle w:val="ListParagraph"/>
        <w:numPr>
          <w:ilvl w:val="2"/>
          <w:numId w:val="7"/>
        </w:numPr>
        <w:spacing w:line="276" w:lineRule="auto"/>
      </w:pPr>
      <w:r>
        <w:t>(</w:t>
      </w:r>
      <w:r>
        <w:sym w:font="Symbol" w:char="F022"/>
      </w:r>
      <w:r>
        <w:t xml:space="preserve">x : B . P(x)) </w:t>
      </w:r>
      <w:r>
        <w:sym w:font="Symbol" w:char="F0DB"/>
      </w:r>
      <w:r>
        <w:t xml:space="preserve"> (</w:t>
      </w:r>
      <w:r>
        <w:sym w:font="Symbol" w:char="F022"/>
      </w:r>
      <w:r>
        <w:t xml:space="preserve">x . x </w:t>
      </w:r>
      <w:r>
        <w:sym w:font="Symbol" w:char="F0CE"/>
      </w:r>
      <w:r>
        <w:t xml:space="preserve"> B </w:t>
      </w:r>
      <w:r>
        <w:sym w:font="Symbol" w:char="F0DE"/>
      </w:r>
      <w:r>
        <w:t xml:space="preserve"> P(x))</w:t>
      </w:r>
    </w:p>
    <w:p w14:paraId="043F942A" w14:textId="15497CD6" w:rsidR="00886B72" w:rsidRDefault="00886B72" w:rsidP="00F815F9">
      <w:pPr>
        <w:pStyle w:val="ListParagraph"/>
        <w:numPr>
          <w:ilvl w:val="2"/>
          <w:numId w:val="7"/>
        </w:numPr>
        <w:spacing w:line="276" w:lineRule="auto"/>
      </w:pPr>
      <w:r>
        <w:t>(</w:t>
      </w:r>
      <w:r>
        <w:sym w:font="Symbol" w:char="F024"/>
      </w:r>
      <w:r>
        <w:t xml:space="preserve">x : B . P(x)) </w:t>
      </w:r>
      <w:r>
        <w:sym w:font="Symbol" w:char="F0DB"/>
      </w:r>
      <w:r>
        <w:t xml:space="preserve"> (</w:t>
      </w:r>
      <w:r>
        <w:sym w:font="Symbol" w:char="F024"/>
      </w:r>
      <w:r>
        <w:t xml:space="preserve">x . x </w:t>
      </w:r>
      <w:r>
        <w:sym w:font="Symbol" w:char="F0CE"/>
      </w:r>
      <w:r>
        <w:t xml:space="preserve"> B </w:t>
      </w:r>
      <w:r>
        <w:sym w:font="Symbol" w:char="F0D9"/>
      </w:r>
      <w:r>
        <w:t xml:space="preserve"> P(x))</w:t>
      </w:r>
    </w:p>
    <w:p w14:paraId="7B395863" w14:textId="70D27AF6" w:rsidR="00530EE1" w:rsidRDefault="00530EE1" w:rsidP="00886B72">
      <w:pPr>
        <w:pStyle w:val="ListParagraph"/>
        <w:numPr>
          <w:ilvl w:val="1"/>
          <w:numId w:val="7"/>
        </w:numPr>
        <w:spacing w:line="276" w:lineRule="auto"/>
      </w:pPr>
      <w:r>
        <w:t>Where B(x) is the characteristic predicate for the set B</w:t>
      </w:r>
    </w:p>
    <w:p w14:paraId="4196EA2B" w14:textId="0959883C" w:rsidR="00851FBE" w:rsidRDefault="00851FBE" w:rsidP="00851FBE">
      <w:pPr>
        <w:pStyle w:val="ListParagraph"/>
        <w:numPr>
          <w:ilvl w:val="0"/>
          <w:numId w:val="7"/>
        </w:numPr>
        <w:spacing w:line="276" w:lineRule="auto"/>
      </w:pPr>
      <w:r>
        <w:t xml:space="preserve">Z notation – {term </w:t>
      </w:r>
      <w:r>
        <w:sym w:font="Symbol" w:char="F0D7"/>
      </w:r>
      <w:r>
        <w:t xml:space="preserve"> signature | predicate}</w:t>
      </w:r>
    </w:p>
    <w:p w14:paraId="55A24631" w14:textId="62C98688" w:rsidR="00851FBE" w:rsidRDefault="00851FBE" w:rsidP="00851FBE">
      <w:pPr>
        <w:pStyle w:val="ListParagraph"/>
        <w:numPr>
          <w:ilvl w:val="1"/>
          <w:numId w:val="7"/>
        </w:numPr>
        <w:spacing w:line="276" w:lineRule="auto"/>
      </w:pPr>
      <w:r>
        <w:t>Term – a term in predicate logic</w:t>
      </w:r>
    </w:p>
    <w:p w14:paraId="4BFA778F" w14:textId="625AC7EE" w:rsidR="00851FBE" w:rsidRDefault="00851FBE" w:rsidP="00851FBE">
      <w:pPr>
        <w:pStyle w:val="ListParagraph"/>
        <w:numPr>
          <w:ilvl w:val="2"/>
          <w:numId w:val="7"/>
        </w:numPr>
        <w:spacing w:line="276" w:lineRule="auto"/>
      </w:pPr>
      <w:r>
        <w:t>Can be omitted if it’s just a variable</w:t>
      </w:r>
    </w:p>
    <w:p w14:paraId="78CCC2D1" w14:textId="5297656C" w:rsidR="00851FBE" w:rsidRDefault="00851FBE" w:rsidP="00851FBE">
      <w:pPr>
        <w:pStyle w:val="ListParagraph"/>
        <w:numPr>
          <w:ilvl w:val="1"/>
          <w:numId w:val="7"/>
        </w:numPr>
        <w:spacing w:line="276" w:lineRule="auto"/>
      </w:pPr>
      <w:r>
        <w:t>Signature – list of variables used in the term and their types</w:t>
      </w:r>
    </w:p>
    <w:p w14:paraId="1AD2E9EB" w14:textId="0048F311" w:rsidR="00AB1613" w:rsidRDefault="00AB1613" w:rsidP="00AB1613">
      <w:pPr>
        <w:pStyle w:val="ListParagraph"/>
        <w:numPr>
          <w:ilvl w:val="2"/>
          <w:numId w:val="7"/>
        </w:numPr>
        <w:spacing w:line="276" w:lineRule="auto"/>
      </w:pPr>
      <w:r>
        <w:t>Can be omitted – but need one of term or signature</w:t>
      </w:r>
    </w:p>
    <w:p w14:paraId="31FADEFA" w14:textId="6C3BA94F" w:rsidR="00AB1613" w:rsidRDefault="00AB1613" w:rsidP="00AB1613">
      <w:pPr>
        <w:pStyle w:val="ListParagraph"/>
        <w:numPr>
          <w:ilvl w:val="1"/>
          <w:numId w:val="7"/>
        </w:numPr>
        <w:spacing w:line="276" w:lineRule="auto"/>
      </w:pPr>
      <w:r>
        <w:t>Predicate – any wff in predicate logic w/ the variables in term used as free variables</w:t>
      </w:r>
    </w:p>
    <w:p w14:paraId="47DB2D24" w14:textId="714CB461" w:rsidR="00AB1613" w:rsidRDefault="00AB1613" w:rsidP="00AB1613">
      <w:pPr>
        <w:pStyle w:val="ListParagraph"/>
        <w:numPr>
          <w:ilvl w:val="2"/>
          <w:numId w:val="7"/>
        </w:numPr>
        <w:spacing w:line="276" w:lineRule="auto"/>
      </w:pPr>
      <w:r>
        <w:t>Can be omitted – just put “true”</w:t>
      </w:r>
    </w:p>
    <w:p w14:paraId="26B0E99F" w14:textId="1D3160D0" w:rsidR="00AB1613" w:rsidRDefault="00AB1613" w:rsidP="00AB1613">
      <w:pPr>
        <w:pStyle w:val="ListParagraph"/>
        <w:numPr>
          <w:ilvl w:val="1"/>
          <w:numId w:val="7"/>
        </w:numPr>
        <w:spacing w:line="276" w:lineRule="auto"/>
      </w:pPr>
      <w:r>
        <w:t>E.g. people who live in Waterloo</w:t>
      </w:r>
    </w:p>
    <w:p w14:paraId="2182422C" w14:textId="156EC1D6" w:rsidR="00AB1613" w:rsidRDefault="000F0FC0" w:rsidP="00AB1613">
      <w:pPr>
        <w:pStyle w:val="ListParagraph"/>
        <w:numPr>
          <w:ilvl w:val="2"/>
          <w:numId w:val="7"/>
        </w:numPr>
        <w:spacing w:line="276" w:lineRule="auto"/>
      </w:pPr>
      <w:r>
        <w:t>{p : Person</w:t>
      </w:r>
      <w:r w:rsidR="00AB1613">
        <w:t xml:space="preserve"> | lives_in(p, Waterloo)}</w:t>
      </w:r>
    </w:p>
    <w:p w14:paraId="02CCCC75" w14:textId="08F3C568" w:rsidR="006C5917" w:rsidRDefault="006C5917" w:rsidP="006C5917">
      <w:pPr>
        <w:pStyle w:val="ListParagraph"/>
        <w:numPr>
          <w:ilvl w:val="1"/>
          <w:numId w:val="7"/>
        </w:numPr>
        <w:spacing w:line="276" w:lineRule="auto"/>
      </w:pPr>
      <w:r>
        <w:t>E.g. ages of students who attend UW</w:t>
      </w:r>
    </w:p>
    <w:p w14:paraId="0AE8EC3C" w14:textId="0D385502" w:rsidR="006C5917" w:rsidRDefault="006C5917" w:rsidP="006C5917">
      <w:pPr>
        <w:pStyle w:val="ListParagraph"/>
        <w:numPr>
          <w:ilvl w:val="2"/>
          <w:numId w:val="7"/>
        </w:numPr>
        <w:spacing w:line="276" w:lineRule="auto"/>
      </w:pPr>
      <w:r>
        <w:t>{age(s) . s : Stude</w:t>
      </w:r>
      <w:r w:rsidR="005C5C81">
        <w:t>nt | attends(s, UW)}</w:t>
      </w:r>
    </w:p>
    <w:p w14:paraId="75DC8395" w14:textId="72499368" w:rsidR="00AF482C" w:rsidRPr="00F815F9" w:rsidRDefault="00AF482C" w:rsidP="005170D1">
      <w:pPr>
        <w:pStyle w:val="ListParagraph"/>
        <w:numPr>
          <w:ilvl w:val="0"/>
          <w:numId w:val="7"/>
        </w:numPr>
        <w:spacing w:line="276" w:lineRule="auto"/>
      </w:pPr>
      <w:r w:rsidRPr="00F815F9">
        <w:t>Set comprehension:</w:t>
      </w:r>
    </w:p>
    <w:p w14:paraId="4E58760D" w14:textId="695DA88D" w:rsidR="005170D1" w:rsidRDefault="005170D1" w:rsidP="005170D1">
      <w:pPr>
        <w:pStyle w:val="ListParagraph"/>
        <w:numPr>
          <w:ilvl w:val="1"/>
          <w:numId w:val="7"/>
        </w:numPr>
        <w:spacing w:line="276" w:lineRule="auto"/>
      </w:pPr>
      <w:r>
        <w:t xml:space="preserve">x </w:t>
      </w:r>
      <w:r>
        <w:sym w:font="Symbol" w:char="F0CE"/>
      </w:r>
      <w:r>
        <w:t xml:space="preserve"> {y | P(y)} </w:t>
      </w:r>
      <w:r>
        <w:sym w:font="Symbol" w:char="F0DB"/>
      </w:r>
      <w:r>
        <w:t xml:space="preserve"> P(x)</w:t>
      </w:r>
    </w:p>
    <w:p w14:paraId="0A152CA0" w14:textId="0EAC856F" w:rsidR="005170D1" w:rsidRDefault="005170D1" w:rsidP="005170D1">
      <w:pPr>
        <w:pStyle w:val="ListParagraph"/>
        <w:numPr>
          <w:ilvl w:val="2"/>
          <w:numId w:val="7"/>
        </w:numPr>
        <w:spacing w:line="276" w:lineRule="auto"/>
      </w:pPr>
      <w:r>
        <w:t xml:space="preserve">Same information can be expressed as </w:t>
      </w:r>
      <w:r w:rsidRPr="003B2878">
        <w:rPr>
          <w:u w:val="single"/>
        </w:rPr>
        <w:t>set membership</w:t>
      </w:r>
      <w:r>
        <w:t xml:space="preserve"> or </w:t>
      </w:r>
      <w:r w:rsidR="003B2878">
        <w:t xml:space="preserve">a </w:t>
      </w:r>
      <w:r w:rsidR="003B2878" w:rsidRPr="009D15DF">
        <w:rPr>
          <w:u w:val="single"/>
        </w:rPr>
        <w:t>unary predicate</w:t>
      </w:r>
    </w:p>
    <w:p w14:paraId="0BA8EB27" w14:textId="4726E627" w:rsidR="00F815F9" w:rsidRDefault="00F815F9" w:rsidP="00F815F9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t>Axioms</w:t>
      </w:r>
      <w:r>
        <w:t>:</w:t>
      </w:r>
    </w:p>
    <w:p w14:paraId="27B0D0E2" w14:textId="781DD5EE" w:rsidR="00AF482C" w:rsidRDefault="00AF482C" w:rsidP="00F815F9">
      <w:pPr>
        <w:pStyle w:val="ListParagraph"/>
        <w:numPr>
          <w:ilvl w:val="2"/>
          <w:numId w:val="7"/>
        </w:numPr>
        <w:spacing w:line="276" w:lineRule="auto"/>
      </w:pPr>
      <w:r>
        <w:t xml:space="preserve">x </w:t>
      </w:r>
      <w:r>
        <w:sym w:font="Symbol" w:char="F0CE"/>
      </w:r>
      <w:r>
        <w:t xml:space="preserve"> {y : S | P(y)} </w:t>
      </w:r>
      <w:r>
        <w:sym w:font="Symbol" w:char="F0DB"/>
      </w:r>
      <w:r>
        <w:t xml:space="preserve"> x </w:t>
      </w:r>
      <w:r>
        <w:sym w:font="Symbol" w:char="F0CE"/>
      </w:r>
      <w:r>
        <w:t xml:space="preserve"> S </w:t>
      </w:r>
      <w:r>
        <w:sym w:font="Symbol" w:char="F0D9"/>
      </w:r>
      <w:r>
        <w:t xml:space="preserve"> P(x)</w:t>
      </w:r>
    </w:p>
    <w:p w14:paraId="4F2FCED0" w14:textId="78D06004" w:rsidR="00AF482C" w:rsidRDefault="00AF482C" w:rsidP="00F815F9">
      <w:pPr>
        <w:pStyle w:val="ListParagraph"/>
        <w:numPr>
          <w:ilvl w:val="2"/>
          <w:numId w:val="7"/>
        </w:numPr>
        <w:spacing w:line="276" w:lineRule="auto"/>
      </w:pPr>
      <w:r>
        <w:t xml:space="preserve">x </w:t>
      </w:r>
      <w:r>
        <w:sym w:font="Symbol" w:char="F0CE"/>
      </w:r>
      <w:r>
        <w:t xml:space="preserve"> {f(y) . y : S | P(y)} </w:t>
      </w:r>
      <w:r>
        <w:sym w:font="Symbol" w:char="F0DB"/>
      </w:r>
      <w:r>
        <w:t xml:space="preserve"> </w:t>
      </w:r>
      <w:r>
        <w:sym w:font="Symbol" w:char="F024"/>
      </w:r>
      <w:r>
        <w:t xml:space="preserve">y . y </w:t>
      </w:r>
      <w:r>
        <w:sym w:font="Symbol" w:char="F0CE"/>
      </w:r>
      <w:r>
        <w:t xml:space="preserve"> S </w:t>
      </w:r>
      <w:r>
        <w:sym w:font="Symbol" w:char="F0D9"/>
      </w:r>
      <w:r>
        <w:t xml:space="preserve"> P(y) </w:t>
      </w:r>
      <w:r>
        <w:sym w:font="Symbol" w:char="F0D9"/>
      </w:r>
      <w:r>
        <w:t xml:space="preserve"> (x = f(y))</w:t>
      </w:r>
    </w:p>
    <w:p w14:paraId="629874E4" w14:textId="3305A579" w:rsidR="00382EC4" w:rsidRDefault="005170D1" w:rsidP="005170D1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Empty set</w:t>
      </w:r>
      <w:r>
        <w:t xml:space="preserve"> = </w:t>
      </w:r>
      <w:r>
        <w:sym w:font="Symbol" w:char="F0C6"/>
      </w:r>
    </w:p>
    <w:p w14:paraId="7AA9D4B4" w14:textId="40E3B567" w:rsidR="005170D1" w:rsidRDefault="005170D1" w:rsidP="005170D1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t>Axiom</w:t>
      </w:r>
      <w:r>
        <w:t xml:space="preserve">: </w:t>
      </w:r>
      <w:r>
        <w:sym w:font="Symbol" w:char="F022"/>
      </w:r>
      <w:r>
        <w:t xml:space="preserve">x . </w:t>
      </w:r>
      <w:r>
        <w:sym w:font="Symbol" w:char="F0D8"/>
      </w:r>
      <w:r>
        <w:t xml:space="preserve">(x </w:t>
      </w:r>
      <w:r>
        <w:sym w:font="Symbol" w:char="F0CE"/>
      </w:r>
      <w:r>
        <w:t xml:space="preserve"> </w:t>
      </w:r>
      <w:r>
        <w:sym w:font="Symbol" w:char="F0C6"/>
      </w:r>
      <w:r>
        <w:t>)</w:t>
      </w:r>
    </w:p>
    <w:p w14:paraId="7E1F156A" w14:textId="77777777" w:rsidR="005170D1" w:rsidRDefault="005170D1" w:rsidP="005170D1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Universal set</w:t>
      </w:r>
      <w:r>
        <w:t xml:space="preserve"> = U</w:t>
      </w:r>
    </w:p>
    <w:p w14:paraId="7AB31079" w14:textId="6A21110E" w:rsidR="005170D1" w:rsidRDefault="005170D1" w:rsidP="005170D1">
      <w:pPr>
        <w:pStyle w:val="ListParagraph"/>
        <w:numPr>
          <w:ilvl w:val="1"/>
          <w:numId w:val="7"/>
        </w:numPr>
        <w:spacing w:line="276" w:lineRule="auto"/>
      </w:pPr>
      <w:r>
        <w:t>All objects of concern; e.g. a type</w:t>
      </w:r>
    </w:p>
    <w:p w14:paraId="119826F9" w14:textId="7625F849" w:rsidR="005170D1" w:rsidRDefault="005170D1" w:rsidP="005170D1">
      <w:pPr>
        <w:pStyle w:val="ListParagraph"/>
        <w:numPr>
          <w:ilvl w:val="0"/>
          <w:numId w:val="7"/>
        </w:numPr>
        <w:spacing w:line="276" w:lineRule="auto"/>
      </w:pPr>
      <w:r w:rsidRPr="001F631E">
        <w:rPr>
          <w:u w:val="single"/>
        </w:rPr>
        <w:t>Set equality</w:t>
      </w:r>
      <w:r>
        <w:t xml:space="preserve"> – two sets have exactly the same elements</w:t>
      </w:r>
    </w:p>
    <w:p w14:paraId="18283179" w14:textId="4A3C1873" w:rsidR="005170D1" w:rsidRDefault="005170D1" w:rsidP="005170D1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t>Axiom</w:t>
      </w:r>
      <w:r>
        <w:t xml:space="preserve">: D = B </w:t>
      </w:r>
      <w:r>
        <w:sym w:font="Symbol" w:char="F0DB"/>
      </w:r>
      <w:r>
        <w:t xml:space="preserve"> (</w:t>
      </w:r>
      <w:r>
        <w:sym w:font="Symbol" w:char="F022"/>
      </w:r>
      <w:r>
        <w:t xml:space="preserve">x . x </w:t>
      </w:r>
      <w:r>
        <w:sym w:font="Symbol" w:char="F0CE"/>
      </w:r>
      <w:r>
        <w:t xml:space="preserve"> D </w:t>
      </w:r>
      <w:r>
        <w:sym w:font="Symbol" w:char="F0DB"/>
      </w:r>
      <w:r>
        <w:t xml:space="preserve"> x </w:t>
      </w:r>
      <w:r>
        <w:sym w:font="Symbol" w:char="F0CE"/>
      </w:r>
      <w:r>
        <w:t xml:space="preserve"> B)</w:t>
      </w:r>
    </w:p>
    <w:p w14:paraId="432BAFFB" w14:textId="51F9ED25" w:rsidR="001F631E" w:rsidRDefault="001F631E" w:rsidP="001F631E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Subsets</w:t>
      </w:r>
      <w:r>
        <w:t xml:space="preserve"> – all elements of D are also elements of B</w:t>
      </w:r>
    </w:p>
    <w:p w14:paraId="0838FD9B" w14:textId="332286EC" w:rsidR="001F631E" w:rsidRDefault="001F631E" w:rsidP="001F631E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lastRenderedPageBreak/>
        <w:t>Axiom</w:t>
      </w:r>
      <w:r>
        <w:t xml:space="preserve">: D </w:t>
      </w:r>
      <w:r>
        <w:sym w:font="Symbol" w:char="F0CD"/>
      </w:r>
      <w:r>
        <w:t xml:space="preserve"> B </w:t>
      </w:r>
      <w:r>
        <w:sym w:font="Symbol" w:char="F0DB"/>
      </w:r>
      <w:r>
        <w:t xml:space="preserve"> (</w:t>
      </w:r>
      <w:r>
        <w:sym w:font="Symbol" w:char="F022"/>
      </w:r>
      <w:r>
        <w:t xml:space="preserve">x . x </w:t>
      </w:r>
      <w:r>
        <w:sym w:font="Symbol" w:char="F0CE"/>
      </w:r>
      <w:r>
        <w:t xml:space="preserve"> D </w:t>
      </w:r>
      <w:r>
        <w:sym w:font="Symbol" w:char="F0DE"/>
      </w:r>
      <w:r>
        <w:t xml:space="preserve"> x </w:t>
      </w:r>
      <w:r>
        <w:sym w:font="Symbol" w:char="F0CE"/>
      </w:r>
      <w:r>
        <w:t xml:space="preserve"> B)</w:t>
      </w:r>
    </w:p>
    <w:p w14:paraId="7848A325" w14:textId="542840D5" w:rsidR="00D81C4A" w:rsidRDefault="00D81C4A" w:rsidP="00D81C4A">
      <w:pPr>
        <w:pStyle w:val="ListParagraph"/>
        <w:numPr>
          <w:ilvl w:val="1"/>
          <w:numId w:val="7"/>
        </w:numPr>
        <w:spacing w:line="276" w:lineRule="auto"/>
      </w:pPr>
      <w:r w:rsidRPr="00D54C09">
        <w:rPr>
          <w:b/>
        </w:rPr>
        <w:t>Axiom</w:t>
      </w:r>
      <w:r>
        <w:t xml:space="preserve"> – proper subset: D </w:t>
      </w:r>
      <w:r>
        <w:sym w:font="Symbol" w:char="F0CC"/>
      </w:r>
      <w:r>
        <w:t xml:space="preserve"> B </w:t>
      </w:r>
      <w:r>
        <w:sym w:font="Symbol" w:char="F0DB"/>
      </w:r>
      <w:r>
        <w:t xml:space="preserve"> D </w:t>
      </w:r>
      <w:r>
        <w:sym w:font="Symbol" w:char="F0CD"/>
      </w:r>
      <w:r>
        <w:t xml:space="preserve"> B </w:t>
      </w:r>
      <w:r>
        <w:sym w:font="Symbol" w:char="F0D9"/>
      </w:r>
      <w:r>
        <w:t xml:space="preserve"> </w:t>
      </w:r>
      <w:r>
        <w:sym w:font="Symbol" w:char="F0D8"/>
      </w:r>
      <w:r>
        <w:t>(D = B)</w:t>
      </w:r>
    </w:p>
    <w:p w14:paraId="3602D7C1" w14:textId="65091D1A" w:rsidR="00291A44" w:rsidRDefault="00291A44" w:rsidP="00291A44">
      <w:pPr>
        <w:pStyle w:val="ListParagraph"/>
        <w:numPr>
          <w:ilvl w:val="0"/>
          <w:numId w:val="7"/>
        </w:numPr>
        <w:spacing w:line="276" w:lineRule="auto"/>
      </w:pPr>
      <w:r>
        <w:t>Singleton set – contains only one element</w:t>
      </w:r>
    </w:p>
    <w:p w14:paraId="0D007159" w14:textId="29AE4A02" w:rsidR="00291A44" w:rsidRDefault="00291A44" w:rsidP="00291A44">
      <w:pPr>
        <w:pStyle w:val="ListParagraph"/>
        <w:numPr>
          <w:ilvl w:val="1"/>
          <w:numId w:val="7"/>
        </w:numPr>
        <w:spacing w:line="276" w:lineRule="auto"/>
      </w:pPr>
      <w:r>
        <w:t>i.e. |D| = 1</w:t>
      </w:r>
    </w:p>
    <w:p w14:paraId="31EA9725" w14:textId="0C3DDC20" w:rsidR="00291A44" w:rsidRDefault="00291A44" w:rsidP="00291A44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Power set</w:t>
      </w:r>
      <w:r w:rsidR="001364C5">
        <w:t xml:space="preserve"> (of a set) – set of all its subsets</w:t>
      </w:r>
    </w:p>
    <w:p w14:paraId="0FB536C5" w14:textId="77777777" w:rsidR="00291A44" w:rsidRDefault="00291A44" w:rsidP="00291A44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Axiom</w:t>
      </w:r>
      <w:r>
        <w:t xml:space="preserve">: P(D) = {B | B </w:t>
      </w:r>
      <w:r>
        <w:sym w:font="Symbol" w:char="F0CD"/>
      </w:r>
      <w:r>
        <w:t xml:space="preserve"> D}</w:t>
      </w:r>
    </w:p>
    <w:p w14:paraId="1B9EBFDE" w14:textId="64023980" w:rsidR="00FC7A4C" w:rsidRDefault="00FC7A4C" w:rsidP="00291A44">
      <w:pPr>
        <w:pStyle w:val="ListParagraph"/>
        <w:numPr>
          <w:ilvl w:val="1"/>
          <w:numId w:val="7"/>
        </w:numPr>
        <w:spacing w:line="276" w:lineRule="auto"/>
      </w:pPr>
      <w:r>
        <w:t>|P(D))| = 2^|D|</w:t>
      </w:r>
      <w:r w:rsidR="00CE754D">
        <w:t xml:space="preserve"> for finite sets</w:t>
      </w:r>
    </w:p>
    <w:p w14:paraId="2956D697" w14:textId="77777777" w:rsidR="004A39E0" w:rsidRDefault="004A39E0" w:rsidP="004A39E0">
      <w:pPr>
        <w:pStyle w:val="ListParagraph"/>
        <w:numPr>
          <w:ilvl w:val="0"/>
          <w:numId w:val="7"/>
        </w:numPr>
        <w:spacing w:line="276" w:lineRule="auto"/>
      </w:pPr>
      <w:r>
        <w:t>Derived laws:</w:t>
      </w:r>
    </w:p>
    <w:p w14:paraId="03732CEF" w14:textId="77777777" w:rsidR="004A39E0" w:rsidRDefault="004A39E0" w:rsidP="004A39E0">
      <w:pPr>
        <w:pStyle w:val="ListParagraph"/>
        <w:numPr>
          <w:ilvl w:val="1"/>
          <w:numId w:val="7"/>
        </w:numPr>
        <w:spacing w:line="276" w:lineRule="auto"/>
      </w:pPr>
      <w:r>
        <w:t xml:space="preserve">|= </w:t>
      </w:r>
      <w:r>
        <w:sym w:font="Symbol" w:char="F0C6"/>
      </w:r>
      <w:r>
        <w:t xml:space="preserve"> </w:t>
      </w:r>
      <w:r>
        <w:sym w:font="Symbol" w:char="F0CD"/>
      </w:r>
      <w:r>
        <w:t xml:space="preserve"> B – empty set is a subset of every set </w:t>
      </w:r>
    </w:p>
    <w:p w14:paraId="748F8AA3" w14:textId="77777777" w:rsidR="004A39E0" w:rsidRDefault="004A39E0" w:rsidP="004A39E0">
      <w:pPr>
        <w:pStyle w:val="ListParagraph"/>
        <w:numPr>
          <w:ilvl w:val="1"/>
          <w:numId w:val="7"/>
        </w:numPr>
        <w:spacing w:line="276" w:lineRule="auto"/>
      </w:pPr>
      <w:r>
        <w:t xml:space="preserve">|= B </w:t>
      </w:r>
      <w:r>
        <w:sym w:font="Symbol" w:char="F0CD"/>
      </w:r>
      <w:r>
        <w:t xml:space="preserve"> B – every set is a subset of itself</w:t>
      </w:r>
    </w:p>
    <w:p w14:paraId="41C689CC" w14:textId="77777777" w:rsidR="004A39E0" w:rsidRDefault="004A39E0" w:rsidP="004A39E0">
      <w:pPr>
        <w:pStyle w:val="ListParagraph"/>
        <w:numPr>
          <w:ilvl w:val="1"/>
          <w:numId w:val="7"/>
        </w:numPr>
        <w:spacing w:line="276" w:lineRule="auto"/>
      </w:pPr>
      <w:r>
        <w:t xml:space="preserve">|= D </w:t>
      </w:r>
      <w:r>
        <w:sym w:font="Symbol" w:char="F0CD"/>
      </w:r>
      <w:r>
        <w:t xml:space="preserve"> B </w:t>
      </w:r>
      <w:r>
        <w:sym w:font="Symbol" w:char="F0D9"/>
      </w:r>
      <w:r>
        <w:t xml:space="preserve"> B </w:t>
      </w:r>
      <w:r>
        <w:sym w:font="Symbol" w:char="F0CD"/>
      </w:r>
      <w:r>
        <w:t xml:space="preserve"> C </w:t>
      </w:r>
      <w:r>
        <w:sym w:font="Symbol" w:char="F0DE"/>
      </w:r>
      <w:r>
        <w:t xml:space="preserve"> D </w:t>
      </w:r>
      <w:r>
        <w:sym w:font="Symbol" w:char="F0CD"/>
      </w:r>
      <w:r>
        <w:t xml:space="preserve"> C – subset is transitive</w:t>
      </w:r>
    </w:p>
    <w:p w14:paraId="78A1373D" w14:textId="77777777" w:rsidR="004A39E0" w:rsidRDefault="004A39E0" w:rsidP="004A39E0">
      <w:pPr>
        <w:pStyle w:val="ListParagraph"/>
        <w:numPr>
          <w:ilvl w:val="1"/>
          <w:numId w:val="7"/>
        </w:numPr>
        <w:spacing w:line="276" w:lineRule="auto"/>
      </w:pPr>
      <w:r>
        <w:t xml:space="preserve">|= D = B </w:t>
      </w:r>
      <w:r>
        <w:sym w:font="Symbol" w:char="F0DB"/>
      </w:r>
      <w:r>
        <w:t xml:space="preserve"> D </w:t>
      </w:r>
      <w:r>
        <w:sym w:font="Symbol" w:char="F0CD"/>
      </w:r>
      <w:r>
        <w:t xml:space="preserve"> B </w:t>
      </w:r>
      <w:r>
        <w:sym w:font="Symbol" w:char="F0D9"/>
      </w:r>
      <w:r>
        <w:t xml:space="preserve"> B </w:t>
      </w:r>
      <w:r>
        <w:sym w:font="Symbol" w:char="F0CD"/>
      </w:r>
      <w:r>
        <w:t xml:space="preserve"> D – set equality</w:t>
      </w:r>
    </w:p>
    <w:p w14:paraId="5BD12116" w14:textId="242AE936" w:rsidR="004A39E0" w:rsidRDefault="004A39E0" w:rsidP="004A39E0">
      <w:pPr>
        <w:pStyle w:val="ListParagraph"/>
        <w:numPr>
          <w:ilvl w:val="1"/>
          <w:numId w:val="7"/>
        </w:numPr>
        <w:spacing w:line="276" w:lineRule="auto"/>
      </w:pPr>
      <w:r>
        <w:t xml:space="preserve">|= S </w:t>
      </w:r>
      <w:r>
        <w:sym w:font="Symbol" w:char="F0CE"/>
      </w:r>
      <w:r>
        <w:t xml:space="preserve"> P(Q) </w:t>
      </w:r>
      <w:r>
        <w:sym w:font="Symbol" w:char="F0DB"/>
      </w:r>
      <w:r>
        <w:t xml:space="preserve"> (</w:t>
      </w:r>
      <w:r>
        <w:sym w:font="Symbol" w:char="F022"/>
      </w:r>
      <w:r>
        <w:t xml:space="preserve">x . x </w:t>
      </w:r>
      <w:r>
        <w:sym w:font="Symbol" w:char="F0CE"/>
      </w:r>
      <w:r>
        <w:t xml:space="preserve"> S </w:t>
      </w:r>
      <w:r>
        <w:sym w:font="Symbol" w:char="F0DE"/>
      </w:r>
      <w:r>
        <w:t xml:space="preserve"> x </w:t>
      </w:r>
      <w:r>
        <w:sym w:font="Symbol" w:char="F0CE"/>
      </w:r>
      <w:r>
        <w:t xml:space="preserve"> Q) – power set</w:t>
      </w:r>
    </w:p>
    <w:p w14:paraId="013D90D9" w14:textId="2091C4DF" w:rsidR="00291A44" w:rsidRDefault="00744660" w:rsidP="00291A4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Set operations</w:t>
      </w:r>
    </w:p>
    <w:p w14:paraId="133A65D2" w14:textId="1C8B67B8" w:rsidR="00744660" w:rsidRPr="00B13E5A" w:rsidRDefault="00B13E5A" w:rsidP="00291A44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B13E5A">
        <w:rPr>
          <w:u w:val="single"/>
        </w:rPr>
        <w:t xml:space="preserve">Set </w:t>
      </w:r>
      <w:r w:rsidR="00C0267B">
        <w:rPr>
          <w:u w:val="single"/>
        </w:rPr>
        <w:t>functions</w:t>
      </w:r>
    </w:p>
    <w:p w14:paraId="1CB30528" w14:textId="2BA8E522" w:rsidR="00B13E5A" w:rsidRDefault="00B13E5A" w:rsidP="00B13E5A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Axiom</w:t>
      </w:r>
      <w:r w:rsidR="00C0267B">
        <w:t xml:space="preserve"> – set union</w:t>
      </w:r>
      <w:r>
        <w:t xml:space="preserve">: </w:t>
      </w:r>
      <w:r w:rsidR="007C0BC0">
        <w:t xml:space="preserve">D </w:t>
      </w:r>
      <w:r w:rsidR="007C0BC0">
        <w:sym w:font="Symbol" w:char="F0C8"/>
      </w:r>
      <w:r w:rsidR="007C0BC0">
        <w:t xml:space="preserve"> B = {x | x </w:t>
      </w:r>
      <w:r w:rsidR="007C0BC0">
        <w:sym w:font="Symbol" w:char="F0CE"/>
      </w:r>
      <w:r w:rsidR="007C0BC0">
        <w:t xml:space="preserve"> D </w:t>
      </w:r>
      <w:r w:rsidR="007C0BC0">
        <w:sym w:font="Symbol" w:char="F0DA"/>
      </w:r>
      <w:r w:rsidR="007C0BC0">
        <w:t xml:space="preserve"> x </w:t>
      </w:r>
      <w:r w:rsidR="007C0BC0">
        <w:sym w:font="Symbol" w:char="F0CE"/>
      </w:r>
      <w:r w:rsidR="007C0BC0">
        <w:t xml:space="preserve"> B}</w:t>
      </w:r>
    </w:p>
    <w:p w14:paraId="63D6521E" w14:textId="3662BB49" w:rsidR="00CB5649" w:rsidRDefault="00CB5649" w:rsidP="00CB5649">
      <w:pPr>
        <w:pStyle w:val="ListParagraph"/>
        <w:numPr>
          <w:ilvl w:val="2"/>
          <w:numId w:val="7"/>
        </w:numPr>
        <w:spacing w:line="276" w:lineRule="auto"/>
      </w:pPr>
      <w:r>
        <w:t xml:space="preserve">Union of multiple sets: </w:t>
      </w:r>
      <w:r>
        <w:sym w:font="Symbol" w:char="F0C8"/>
      </w:r>
      <w:r>
        <w:t>J, where J = a set of sets</w:t>
      </w:r>
    </w:p>
    <w:p w14:paraId="04B7C2A7" w14:textId="3360CA81" w:rsidR="00CB5649" w:rsidRDefault="00CB5649" w:rsidP="00CB5649">
      <w:pPr>
        <w:pStyle w:val="ListParagraph"/>
        <w:numPr>
          <w:ilvl w:val="3"/>
          <w:numId w:val="7"/>
        </w:numPr>
        <w:spacing w:line="276" w:lineRule="auto"/>
      </w:pPr>
      <w:r>
        <w:t xml:space="preserve">E.g. </w:t>
      </w:r>
      <w:r>
        <w:sym w:font="Symbol" w:char="F0C8"/>
      </w:r>
      <w:r>
        <w:t xml:space="preserve">({S} </w:t>
      </w:r>
      <w:r>
        <w:sym w:font="Symbol" w:char="F0C8"/>
      </w:r>
      <w:r>
        <w:t xml:space="preserve"> T) = S </w:t>
      </w:r>
      <w:r>
        <w:sym w:font="Symbol" w:char="F0C8"/>
      </w:r>
      <w:r>
        <w:t xml:space="preserve"> (</w:t>
      </w:r>
      <w:r>
        <w:sym w:font="Symbol" w:char="F0C8"/>
      </w:r>
      <w:r>
        <w:t>T), S = a set, T = a set of sets</w:t>
      </w:r>
    </w:p>
    <w:p w14:paraId="78D18851" w14:textId="3360CA81" w:rsidR="00696D17" w:rsidRDefault="00696D17" w:rsidP="00696D17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Axiom</w:t>
      </w:r>
      <w:r w:rsidR="00C0267B">
        <w:t xml:space="preserve"> – set intersection</w:t>
      </w:r>
      <w:r>
        <w:t xml:space="preserve">: D </w:t>
      </w:r>
      <w:r>
        <w:sym w:font="Symbol" w:char="F0C7"/>
      </w:r>
      <w:r>
        <w:t xml:space="preserve"> B = {x | x </w:t>
      </w:r>
      <w:r>
        <w:sym w:font="Symbol" w:char="F0CE"/>
      </w:r>
      <w:r>
        <w:t xml:space="preserve"> D </w:t>
      </w:r>
      <w:r>
        <w:sym w:font="Symbol" w:char="F0D9"/>
      </w:r>
      <w:r>
        <w:t xml:space="preserve"> x </w:t>
      </w:r>
      <w:r>
        <w:sym w:font="Symbol" w:char="F0CE"/>
      </w:r>
      <w:r>
        <w:t xml:space="preserve"> B}</w:t>
      </w:r>
    </w:p>
    <w:p w14:paraId="435FD018" w14:textId="1747CEBC" w:rsidR="00F34169" w:rsidRDefault="00F34169" w:rsidP="00F34169">
      <w:pPr>
        <w:pStyle w:val="ListParagraph"/>
        <w:numPr>
          <w:ilvl w:val="2"/>
          <w:numId w:val="7"/>
        </w:numPr>
        <w:spacing w:line="276" w:lineRule="auto"/>
      </w:pPr>
      <w:r>
        <w:t xml:space="preserve">Intersection of multiple sets: </w:t>
      </w:r>
      <w:r>
        <w:sym w:font="Symbol" w:char="F0C7"/>
      </w:r>
      <w:r>
        <w:t>J, where J = set of sets</w:t>
      </w:r>
    </w:p>
    <w:p w14:paraId="794D6355" w14:textId="29D3E74C" w:rsidR="00F76BD4" w:rsidRDefault="00F76BD4" w:rsidP="00F76BD4">
      <w:pPr>
        <w:pStyle w:val="ListParagraph"/>
        <w:numPr>
          <w:ilvl w:val="3"/>
          <w:numId w:val="7"/>
        </w:numPr>
        <w:spacing w:line="276" w:lineRule="auto"/>
      </w:pPr>
      <w:r>
        <w:t xml:space="preserve">E.g. </w:t>
      </w:r>
      <w:r>
        <w:sym w:font="Symbol" w:char="F0C7"/>
      </w:r>
      <w:r>
        <w:t xml:space="preserve">({S} </w:t>
      </w:r>
      <w:r>
        <w:sym w:font="Symbol" w:char="F0C7"/>
      </w:r>
      <w:r>
        <w:t xml:space="preserve"> T) = S </w:t>
      </w:r>
      <w:r>
        <w:sym w:font="Symbol" w:char="F0C7"/>
      </w:r>
      <w:r>
        <w:t xml:space="preserve"> (</w:t>
      </w:r>
      <w:r>
        <w:sym w:font="Symbol" w:char="F0C7"/>
      </w:r>
      <w:r>
        <w:t>T)</w:t>
      </w:r>
    </w:p>
    <w:p w14:paraId="329E1DB4" w14:textId="485D9D83" w:rsidR="00B452EE" w:rsidRDefault="00E4572E" w:rsidP="00E4572E">
      <w:pPr>
        <w:pStyle w:val="ListParagraph"/>
        <w:numPr>
          <w:ilvl w:val="1"/>
          <w:numId w:val="7"/>
        </w:numPr>
        <w:spacing w:line="276" w:lineRule="auto"/>
      </w:pPr>
      <w:r>
        <w:t xml:space="preserve">|D </w:t>
      </w:r>
      <w:r>
        <w:sym w:font="Symbol" w:char="F0C8"/>
      </w:r>
      <w:r>
        <w:t xml:space="preserve"> B| = |D| + |B| – |D </w:t>
      </w:r>
      <w:r>
        <w:sym w:font="Symbol" w:char="F0C7"/>
      </w:r>
      <w:r>
        <w:t xml:space="preserve"> B|</w:t>
      </w:r>
    </w:p>
    <w:p w14:paraId="4A70749E" w14:textId="5F74F665" w:rsidR="00E4572E" w:rsidRDefault="00E4572E" w:rsidP="00E4572E">
      <w:pPr>
        <w:pStyle w:val="ListParagraph"/>
        <w:numPr>
          <w:ilvl w:val="1"/>
          <w:numId w:val="7"/>
        </w:numPr>
        <w:spacing w:line="276" w:lineRule="auto"/>
      </w:pPr>
      <w:r>
        <w:t xml:space="preserve">D and B are </w:t>
      </w:r>
      <w:r>
        <w:rPr>
          <w:u w:val="single"/>
        </w:rPr>
        <w:t>disjoint</w:t>
      </w:r>
      <w:r>
        <w:t xml:space="preserve"> if D </w:t>
      </w:r>
      <w:r>
        <w:sym w:font="Symbol" w:char="F0C7"/>
      </w:r>
      <w:r>
        <w:t xml:space="preserve"> B = </w:t>
      </w:r>
      <w:r>
        <w:sym w:font="Symbol" w:char="F0C6"/>
      </w:r>
    </w:p>
    <w:p w14:paraId="712B5B2C" w14:textId="748245DF" w:rsidR="00C0267B" w:rsidRDefault="00C0267B" w:rsidP="00E4572E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Axiom</w:t>
      </w:r>
      <w:r>
        <w:t xml:space="preserve"> – absolute complement: D’ = {x | x </w:t>
      </w:r>
      <w:r>
        <w:sym w:font="Symbol" w:char="F0CE"/>
      </w:r>
      <w:r>
        <w:t xml:space="preserve"> U </w:t>
      </w:r>
      <w:r>
        <w:sym w:font="Symbol" w:char="F0D9"/>
      </w:r>
      <w:r>
        <w:t xml:space="preserve"> </w:t>
      </w:r>
      <w:r>
        <w:sym w:font="Symbol" w:char="F0D8"/>
      </w:r>
      <w:r>
        <w:t xml:space="preserve">(x </w:t>
      </w:r>
      <w:r>
        <w:sym w:font="Symbol" w:char="F0CE"/>
      </w:r>
      <w:r>
        <w:t xml:space="preserve"> D)}</w:t>
      </w:r>
    </w:p>
    <w:p w14:paraId="3D154845" w14:textId="645DCE9B" w:rsidR="00C0267B" w:rsidRDefault="00C0267B" w:rsidP="00E4572E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Axiom</w:t>
      </w:r>
      <w:r>
        <w:t xml:space="preserve"> – set difference (relative complement): D – B = {x | x </w:t>
      </w:r>
      <w:r>
        <w:sym w:font="Symbol" w:char="F0CE"/>
      </w:r>
      <w:r>
        <w:t xml:space="preserve"> U </w:t>
      </w:r>
      <w:r>
        <w:sym w:font="Symbol" w:char="F0D9"/>
      </w:r>
      <w:r>
        <w:t xml:space="preserve"> </w:t>
      </w:r>
      <w:r>
        <w:sym w:font="Symbol" w:char="F0D8"/>
      </w:r>
      <w:r>
        <w:t xml:space="preserve">(x </w:t>
      </w:r>
      <w:r>
        <w:sym w:font="Symbol" w:char="F0CE"/>
      </w:r>
      <w:r>
        <w:t xml:space="preserve"> B)} </w:t>
      </w:r>
    </w:p>
    <w:p w14:paraId="20F27CAA" w14:textId="69B6CF0F" w:rsidR="00B15538" w:rsidRDefault="006B659A" w:rsidP="00B15538">
      <w:pPr>
        <w:pStyle w:val="ListParagraph"/>
        <w:numPr>
          <w:ilvl w:val="0"/>
          <w:numId w:val="7"/>
        </w:numPr>
        <w:spacing w:line="276" w:lineRule="auto"/>
      </w:pPr>
      <w:r>
        <w:t>Derived laws:</w:t>
      </w:r>
    </w:p>
    <w:p w14:paraId="16ABDEFD" w14:textId="0D6AAF06" w:rsidR="00300F58" w:rsidRDefault="006B659A" w:rsidP="00534DDA">
      <w:pPr>
        <w:pStyle w:val="ListParagraph"/>
        <w:numPr>
          <w:ilvl w:val="1"/>
          <w:numId w:val="7"/>
        </w:numPr>
        <w:spacing w:line="276" w:lineRule="auto"/>
      </w:pPr>
      <w:r>
        <w:t>Commutativity</w:t>
      </w:r>
      <w:r w:rsidR="00534DDA">
        <w:t>, associativity, distributivity, De Morgan’s</w:t>
      </w:r>
    </w:p>
    <w:p w14:paraId="36C13673" w14:textId="77777777" w:rsidR="00394E22" w:rsidRDefault="00300F58" w:rsidP="00534DDA">
      <w:pPr>
        <w:pStyle w:val="ListParagraph"/>
        <w:numPr>
          <w:ilvl w:val="1"/>
          <w:numId w:val="7"/>
        </w:numPr>
        <w:spacing w:line="276" w:lineRule="auto"/>
      </w:pPr>
      <w:r>
        <w:t>Empty</w:t>
      </w:r>
      <w:r w:rsidR="00642B39">
        <w:t>/universal set identities</w:t>
      </w:r>
    </w:p>
    <w:p w14:paraId="5CE61D9C" w14:textId="77777777" w:rsidR="00394E22" w:rsidRDefault="00394E22" w:rsidP="00534DDA">
      <w:pPr>
        <w:pStyle w:val="ListParagraph"/>
        <w:numPr>
          <w:ilvl w:val="1"/>
          <w:numId w:val="7"/>
        </w:numPr>
        <w:spacing w:line="276" w:lineRule="auto"/>
      </w:pPr>
      <w:r>
        <w:t xml:space="preserve">Intersection is subset – D </w:t>
      </w:r>
      <w:r>
        <w:sym w:font="Symbol" w:char="F0C7"/>
      </w:r>
      <w:r>
        <w:t xml:space="preserve"> B </w:t>
      </w:r>
      <w:r>
        <w:sym w:font="Symbol" w:char="F0CD"/>
      </w:r>
      <w:r>
        <w:t xml:space="preserve"> D</w:t>
      </w:r>
    </w:p>
    <w:p w14:paraId="603D2228" w14:textId="5CFD5BA8" w:rsidR="00300F58" w:rsidRDefault="00394E22" w:rsidP="00534DDA">
      <w:pPr>
        <w:pStyle w:val="ListParagraph"/>
        <w:numPr>
          <w:ilvl w:val="1"/>
          <w:numId w:val="7"/>
        </w:numPr>
        <w:spacing w:line="276" w:lineRule="auto"/>
      </w:pPr>
      <w:r>
        <w:t xml:space="preserve">Subset of union – D </w:t>
      </w:r>
      <w:r>
        <w:sym w:font="Symbol" w:char="F0CD"/>
      </w:r>
      <w:r>
        <w:t xml:space="preserve"> D </w:t>
      </w:r>
      <w:r>
        <w:sym w:font="Symbol" w:char="F0C8"/>
      </w:r>
      <w:r>
        <w:t xml:space="preserve"> B</w:t>
      </w:r>
      <w:r w:rsidR="00534DDA">
        <w:t xml:space="preserve"> </w:t>
      </w:r>
    </w:p>
    <w:p w14:paraId="031392C7" w14:textId="53FF2A57" w:rsidR="00B15538" w:rsidRDefault="00B15538" w:rsidP="00B15538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Set theory – transformational proof</w:t>
      </w:r>
    </w:p>
    <w:p w14:paraId="7F084091" w14:textId="0D8D66B2" w:rsidR="00B15538" w:rsidRDefault="00C736CB" w:rsidP="00B15538">
      <w:pPr>
        <w:pStyle w:val="ListParagraph"/>
        <w:numPr>
          <w:ilvl w:val="0"/>
          <w:numId w:val="7"/>
        </w:numPr>
        <w:spacing w:line="276" w:lineRule="auto"/>
      </w:pPr>
      <w:r>
        <w:t>Type 1: t</w:t>
      </w:r>
      <w:r w:rsidR="00B15538">
        <w:t xml:space="preserve">o prove </w:t>
      </w:r>
      <w:r w:rsidR="00B15538">
        <w:sym w:font="Symbol" w:char="F0DB"/>
      </w:r>
      <w:r w:rsidR="00B15538">
        <w:t xml:space="preserve">, use </w:t>
      </w:r>
      <w:r w:rsidR="00B15538">
        <w:sym w:font="Symbol" w:char="F0AB"/>
      </w:r>
    </w:p>
    <w:p w14:paraId="2DF136F1" w14:textId="25484F96" w:rsidR="00B15538" w:rsidRDefault="00EA255A" w:rsidP="00B15538">
      <w:pPr>
        <w:pStyle w:val="ListParagraph"/>
        <w:numPr>
          <w:ilvl w:val="0"/>
          <w:numId w:val="7"/>
        </w:numPr>
        <w:spacing w:line="276" w:lineRule="auto"/>
      </w:pPr>
      <w:r>
        <w:t>Type 2: t</w:t>
      </w:r>
      <w:r w:rsidR="00B15538">
        <w:t>o prove D = B</w:t>
      </w:r>
    </w:p>
    <w:p w14:paraId="7C368DD9" w14:textId="4C7AB0D4" w:rsidR="00B15538" w:rsidRDefault="00EA255A" w:rsidP="00B15538">
      <w:pPr>
        <w:pStyle w:val="ListParagraph"/>
        <w:numPr>
          <w:ilvl w:val="1"/>
          <w:numId w:val="7"/>
        </w:numPr>
        <w:spacing w:line="276" w:lineRule="auto"/>
      </w:pPr>
      <w:r>
        <w:t>2.1: p</w:t>
      </w:r>
      <w:r w:rsidR="00B15538">
        <w:t xml:space="preserve">rove x </w:t>
      </w:r>
      <w:r w:rsidR="00B15538">
        <w:sym w:font="Symbol" w:char="F0CE"/>
      </w:r>
      <w:r w:rsidR="00B15538">
        <w:t xml:space="preserve"> D </w:t>
      </w:r>
      <w:r w:rsidR="00B15538">
        <w:sym w:font="Symbol" w:char="F0AB"/>
      </w:r>
      <w:r w:rsidR="00B15538">
        <w:t xml:space="preserve"> x </w:t>
      </w:r>
      <w:r w:rsidR="00B15538">
        <w:sym w:font="Symbol" w:char="F0CE"/>
      </w:r>
      <w:r w:rsidR="00B15538">
        <w:t xml:space="preserve"> B</w:t>
      </w:r>
    </w:p>
    <w:p w14:paraId="79B2E68A" w14:textId="76EB6697" w:rsidR="00B15538" w:rsidRDefault="00175D1D" w:rsidP="00B15538">
      <w:pPr>
        <w:pStyle w:val="ListParagraph"/>
        <w:numPr>
          <w:ilvl w:val="1"/>
          <w:numId w:val="7"/>
        </w:numPr>
        <w:spacing w:line="276" w:lineRule="auto"/>
      </w:pPr>
      <w:r>
        <w:t>2.2: p</w:t>
      </w:r>
      <w:r w:rsidR="00B15538">
        <w:t>rove = directly</w:t>
      </w:r>
      <w:r>
        <w:t>; replace terms directly, as in ND</w:t>
      </w:r>
    </w:p>
    <w:p w14:paraId="443B2579" w14:textId="25D32E76" w:rsidR="00DE13DD" w:rsidRDefault="00247708" w:rsidP="00247708">
      <w:pPr>
        <w:pStyle w:val="ListParagraph"/>
        <w:numPr>
          <w:ilvl w:val="0"/>
          <w:numId w:val="7"/>
        </w:numPr>
        <w:spacing w:line="276" w:lineRule="auto"/>
      </w:pPr>
      <w:r>
        <w:t>Russell’s Paradox</w:t>
      </w:r>
      <w:r>
        <w:tab/>
      </w:r>
    </w:p>
    <w:p w14:paraId="60F9CFBC" w14:textId="0FCC266F" w:rsidR="00A451FF" w:rsidRDefault="00A451FF" w:rsidP="00A451FF">
      <w:pPr>
        <w:pStyle w:val="ListParagraph"/>
        <w:numPr>
          <w:ilvl w:val="1"/>
          <w:numId w:val="7"/>
        </w:numPr>
        <w:spacing w:line="276" w:lineRule="auto"/>
      </w:pPr>
      <w:r>
        <w:t>If a set can contain sets as elements, can it contain itself?</w:t>
      </w:r>
    </w:p>
    <w:p w14:paraId="25EB1F62" w14:textId="6F2A9E95" w:rsidR="00A451FF" w:rsidRDefault="00A451FF" w:rsidP="00A451FF">
      <w:pPr>
        <w:pStyle w:val="ListParagraph"/>
        <w:numPr>
          <w:ilvl w:val="1"/>
          <w:numId w:val="7"/>
        </w:numPr>
        <w:spacing w:line="276" w:lineRule="auto"/>
      </w:pPr>
      <w:r>
        <w:t xml:space="preserve">Consider S = {X | </w:t>
      </w:r>
      <w:r>
        <w:sym w:font="Symbol" w:char="F0D8"/>
      </w:r>
      <w:r>
        <w:t xml:space="preserve">(X </w:t>
      </w:r>
      <w:r>
        <w:sym w:font="Symbol" w:char="F0CE"/>
      </w:r>
      <w:r>
        <w:t xml:space="preserve"> X)} – contains sets that do not contain themselves</w:t>
      </w:r>
    </w:p>
    <w:p w14:paraId="46C59ADF" w14:textId="219B17C5" w:rsidR="00247708" w:rsidRDefault="00247708" w:rsidP="00247708">
      <w:pPr>
        <w:pStyle w:val="ListParagraph"/>
        <w:numPr>
          <w:ilvl w:val="1"/>
          <w:numId w:val="7"/>
        </w:numPr>
        <w:spacing w:line="276" w:lineRule="auto"/>
      </w:pPr>
      <w:r>
        <w:t xml:space="preserve">S </w:t>
      </w:r>
      <w:r>
        <w:sym w:font="Symbol" w:char="F0CE"/>
      </w:r>
      <w:r>
        <w:t xml:space="preserve"> S </w:t>
      </w:r>
      <w:r>
        <w:sym w:font="Symbol" w:char="F0DA"/>
      </w:r>
      <w:r>
        <w:t xml:space="preserve"> </w:t>
      </w:r>
      <w:r>
        <w:sym w:font="Symbol" w:char="F0D8"/>
      </w:r>
      <w:r>
        <w:t xml:space="preserve">(S </w:t>
      </w:r>
      <w:r>
        <w:sym w:font="Symbol" w:char="F0CE"/>
      </w:r>
      <w:r>
        <w:t xml:space="preserve"> S) by lem</w:t>
      </w:r>
    </w:p>
    <w:p w14:paraId="55CC81C4" w14:textId="777D6411" w:rsidR="00247708" w:rsidRDefault="00247708" w:rsidP="00247708">
      <w:pPr>
        <w:pStyle w:val="ListParagraph"/>
        <w:spacing w:line="276" w:lineRule="auto"/>
        <w:ind w:left="1080"/>
      </w:pPr>
      <w:r>
        <w:t xml:space="preserve">case S </w:t>
      </w:r>
      <w:r>
        <w:sym w:font="Symbol" w:char="F0CE"/>
      </w:r>
      <w:r>
        <w:t xml:space="preserve"> S {</w:t>
      </w:r>
    </w:p>
    <w:p w14:paraId="5266FF21" w14:textId="675FD8C8" w:rsidR="00247708" w:rsidRDefault="00247708" w:rsidP="00247708">
      <w:pPr>
        <w:pStyle w:val="ListParagraph"/>
        <w:spacing w:line="276" w:lineRule="auto"/>
        <w:ind w:left="1080"/>
      </w:pPr>
      <w:r>
        <w:tab/>
        <w:t xml:space="preserve">S </w:t>
      </w:r>
      <w:r>
        <w:sym w:font="Symbol" w:char="F0CE"/>
      </w:r>
      <w:r>
        <w:t xml:space="preserve"> {X | X </w:t>
      </w:r>
      <w:r>
        <w:sym w:font="Symbol" w:char="F0CE"/>
      </w:r>
      <w:r>
        <w:t xml:space="preserve"> X)}</w:t>
      </w:r>
      <w:r>
        <w:tab/>
        <w:t>by defn of S</w:t>
      </w:r>
    </w:p>
    <w:p w14:paraId="6ACC24D1" w14:textId="23686F96" w:rsidR="00247708" w:rsidRDefault="00247708" w:rsidP="00247708">
      <w:pPr>
        <w:pStyle w:val="ListParagraph"/>
        <w:spacing w:line="276" w:lineRule="auto"/>
        <w:ind w:left="1080"/>
      </w:pPr>
      <w:r>
        <w:tab/>
      </w:r>
      <w:r>
        <w:sym w:font="Symbol" w:char="F0D8"/>
      </w:r>
      <w:r>
        <w:t xml:space="preserve">(S </w:t>
      </w:r>
      <w:r>
        <w:sym w:font="Symbol" w:char="F0CE"/>
      </w:r>
      <w:r>
        <w:t xml:space="preserve"> S)</w:t>
      </w:r>
      <w:r>
        <w:tab/>
      </w:r>
      <w:r>
        <w:tab/>
        <w:t>by set comprehension</w:t>
      </w:r>
    </w:p>
    <w:p w14:paraId="35E0E65E" w14:textId="630C4E17" w:rsidR="00247708" w:rsidRDefault="00247708" w:rsidP="00247708">
      <w:pPr>
        <w:pStyle w:val="ListParagraph"/>
        <w:spacing w:line="276" w:lineRule="auto"/>
        <w:ind w:left="1080"/>
      </w:pPr>
      <w:r>
        <w:tab/>
        <w:t>false</w:t>
      </w:r>
      <w:r>
        <w:tab/>
      </w:r>
      <w:r>
        <w:tab/>
      </w:r>
      <w:r>
        <w:tab/>
        <w:t>by not_e</w:t>
      </w:r>
    </w:p>
    <w:p w14:paraId="3C7562DF" w14:textId="1A588EB2" w:rsidR="00247708" w:rsidRDefault="00247708" w:rsidP="00247708">
      <w:pPr>
        <w:pStyle w:val="ListParagraph"/>
        <w:spacing w:line="276" w:lineRule="auto"/>
        <w:ind w:left="1080"/>
      </w:pPr>
      <w:r>
        <w:t>}</w:t>
      </w:r>
    </w:p>
    <w:p w14:paraId="3B34A7E6" w14:textId="09E221A1" w:rsidR="00247708" w:rsidRDefault="00247708" w:rsidP="00247708">
      <w:pPr>
        <w:pStyle w:val="ListParagraph"/>
        <w:spacing w:line="276" w:lineRule="auto"/>
        <w:ind w:left="1080"/>
      </w:pPr>
      <w:r>
        <w:t xml:space="preserve">case </w:t>
      </w:r>
      <w:r>
        <w:sym w:font="Symbol" w:char="F0D8"/>
      </w:r>
      <w:r>
        <w:t xml:space="preserve">(S </w:t>
      </w:r>
      <w:r>
        <w:sym w:font="Symbol" w:char="F0CE"/>
      </w:r>
      <w:r>
        <w:t xml:space="preserve"> S) {</w:t>
      </w:r>
    </w:p>
    <w:p w14:paraId="4265EA0F" w14:textId="6A1CB599" w:rsidR="00247708" w:rsidRDefault="00247708" w:rsidP="00247708">
      <w:pPr>
        <w:pStyle w:val="ListParagraph"/>
        <w:spacing w:line="276" w:lineRule="auto"/>
        <w:ind w:left="1080"/>
      </w:pPr>
      <w:r>
        <w:tab/>
      </w:r>
      <w:r>
        <w:sym w:font="Symbol" w:char="F0D8"/>
      </w:r>
      <w:r>
        <w:t xml:space="preserve">(S </w:t>
      </w:r>
      <w:r>
        <w:sym w:font="Symbol" w:char="F0CE"/>
      </w:r>
      <w:r>
        <w:t xml:space="preserve"> {X | X </w:t>
      </w:r>
      <w:r>
        <w:sym w:font="Symbol" w:char="F0CE"/>
      </w:r>
      <w:r>
        <w:t xml:space="preserve"> X})</w:t>
      </w:r>
      <w:r>
        <w:tab/>
        <w:t>by defn of S</w:t>
      </w:r>
    </w:p>
    <w:p w14:paraId="5E6CFAC5" w14:textId="6A6FA857" w:rsidR="00247708" w:rsidRDefault="00247708" w:rsidP="00247708">
      <w:pPr>
        <w:pStyle w:val="ListParagraph"/>
        <w:spacing w:line="276" w:lineRule="auto"/>
        <w:ind w:left="1080"/>
      </w:pPr>
      <w:r>
        <w:tab/>
      </w:r>
      <w:r>
        <w:sym w:font="Symbol" w:char="F0D8"/>
      </w:r>
      <w:r>
        <w:t>(</w:t>
      </w:r>
      <w:r>
        <w:sym w:font="Symbol" w:char="F0D8"/>
      </w:r>
      <w:r>
        <w:t xml:space="preserve">(S </w:t>
      </w:r>
      <w:r>
        <w:sym w:font="Symbol" w:char="F0CE"/>
      </w:r>
      <w:r>
        <w:t xml:space="preserve"> S))</w:t>
      </w:r>
      <w:r>
        <w:tab/>
      </w:r>
      <w:r>
        <w:tab/>
        <w:t>by set comprehension</w:t>
      </w:r>
    </w:p>
    <w:p w14:paraId="3DD1A117" w14:textId="5899F1D0" w:rsidR="00247708" w:rsidRDefault="00247708" w:rsidP="00247708">
      <w:pPr>
        <w:pStyle w:val="ListParagraph"/>
        <w:spacing w:line="276" w:lineRule="auto"/>
        <w:ind w:left="1080"/>
      </w:pPr>
      <w:r>
        <w:tab/>
        <w:t>false</w:t>
      </w:r>
      <w:r>
        <w:tab/>
      </w:r>
      <w:r>
        <w:tab/>
      </w:r>
      <w:r>
        <w:tab/>
        <w:t>by not_e</w:t>
      </w:r>
    </w:p>
    <w:p w14:paraId="7AB4EC82" w14:textId="4330CE44" w:rsidR="00247708" w:rsidRDefault="00247708" w:rsidP="00247708">
      <w:pPr>
        <w:pStyle w:val="ListParagraph"/>
        <w:spacing w:line="276" w:lineRule="auto"/>
        <w:ind w:left="1080"/>
      </w:pPr>
      <w:r>
        <w:t>}</w:t>
      </w:r>
    </w:p>
    <w:p w14:paraId="30C9053E" w14:textId="24DE9B18" w:rsidR="00247708" w:rsidRDefault="00247708" w:rsidP="00247708">
      <w:pPr>
        <w:pStyle w:val="ListParagraph"/>
        <w:spacing w:line="276" w:lineRule="auto"/>
        <w:ind w:left="1080"/>
      </w:pPr>
      <w:r>
        <w:t>false</w:t>
      </w:r>
      <w:r>
        <w:tab/>
      </w:r>
      <w:r>
        <w:tab/>
      </w:r>
      <w:r>
        <w:tab/>
        <w:t>by cases</w:t>
      </w:r>
    </w:p>
    <w:p w14:paraId="7F7A77B8" w14:textId="40C7429D" w:rsidR="00AD651E" w:rsidRDefault="00AD651E" w:rsidP="00AD651E">
      <w:pPr>
        <w:pStyle w:val="ListParagraph"/>
        <w:numPr>
          <w:ilvl w:val="1"/>
          <w:numId w:val="7"/>
        </w:numPr>
        <w:spacing w:line="276" w:lineRule="auto"/>
      </w:pPr>
      <w:r>
        <w:t xml:space="preserve">Thus </w:t>
      </w:r>
      <w:r>
        <w:rPr>
          <w:u w:val="single"/>
        </w:rPr>
        <w:t>a set cannot contain itself</w:t>
      </w:r>
    </w:p>
    <w:p w14:paraId="375348AB" w14:textId="5F6B2B91" w:rsidR="00AD651E" w:rsidRDefault="001750A7" w:rsidP="00AD651E">
      <w:pPr>
        <w:pStyle w:val="ListParagraph"/>
        <w:numPr>
          <w:ilvl w:val="1"/>
          <w:numId w:val="7"/>
        </w:numPr>
        <w:spacing w:line="276" w:lineRule="auto"/>
      </w:pPr>
      <w:r>
        <w:t>Russell’s hierarchy – sets can only contain sets at a lower level</w:t>
      </w:r>
    </w:p>
    <w:p w14:paraId="4206A5A1" w14:textId="57523DC9" w:rsidR="001750A7" w:rsidRDefault="001750A7" w:rsidP="001750A7">
      <w:pPr>
        <w:pStyle w:val="ListParagraph"/>
        <w:numPr>
          <w:ilvl w:val="2"/>
          <w:numId w:val="7"/>
        </w:numPr>
        <w:spacing w:line="276" w:lineRule="auto"/>
      </w:pPr>
      <w:r>
        <w:t>Level 1 – sets of individual elements; e.g. 1, 2, …</w:t>
      </w:r>
    </w:p>
    <w:p w14:paraId="09191B7E" w14:textId="48BE34B4" w:rsidR="001750A7" w:rsidRDefault="001750A7" w:rsidP="001750A7">
      <w:pPr>
        <w:pStyle w:val="ListParagraph"/>
        <w:numPr>
          <w:ilvl w:val="2"/>
          <w:numId w:val="7"/>
        </w:numPr>
        <w:spacing w:line="276" w:lineRule="auto"/>
      </w:pPr>
      <w:r>
        <w:t>Level 2 – sets of sets of individual elements; e.g. {1, 2}, {2, 3}, …</w:t>
      </w:r>
    </w:p>
    <w:p w14:paraId="43F8B91A" w14:textId="1AB3E459" w:rsidR="001750A7" w:rsidRDefault="001750A7" w:rsidP="001750A7">
      <w:pPr>
        <w:pStyle w:val="ListParagraph"/>
        <w:numPr>
          <w:ilvl w:val="2"/>
          <w:numId w:val="7"/>
        </w:numPr>
        <w:spacing w:line="276" w:lineRule="auto"/>
      </w:pPr>
      <w:r>
        <w:t>Level 3 – e.g. {{1, 2}, {2, 3}}, {{3, 4}, {4, 5}}, …</w:t>
      </w:r>
    </w:p>
    <w:p w14:paraId="024BDDBD" w14:textId="4D242941" w:rsidR="001750A7" w:rsidRDefault="001750A7" w:rsidP="001750A7">
      <w:pPr>
        <w:pStyle w:val="ListParagraph"/>
        <w:numPr>
          <w:ilvl w:val="1"/>
          <w:numId w:val="7"/>
        </w:numPr>
        <w:spacing w:line="276" w:lineRule="auto"/>
      </w:pPr>
      <w:r>
        <w:t xml:space="preserve">There </w:t>
      </w:r>
      <w:r w:rsidR="0026374E">
        <w:t>is no</w:t>
      </w:r>
      <w:r>
        <w:t xml:space="preserve"> set that contains every set</w:t>
      </w:r>
    </w:p>
    <w:p w14:paraId="3163B205" w14:textId="257FCA2D" w:rsidR="00FD3782" w:rsidRPr="00AD651E" w:rsidRDefault="00FD3782" w:rsidP="001750A7">
      <w:pPr>
        <w:pStyle w:val="ListParagraph"/>
        <w:numPr>
          <w:ilvl w:val="1"/>
          <w:numId w:val="7"/>
        </w:numPr>
        <w:spacing w:line="276" w:lineRule="auto"/>
      </w:pPr>
      <w:r>
        <w:t xml:space="preserve">Thus S = {X | X </w:t>
      </w:r>
      <w:r>
        <w:sym w:font="Symbol" w:char="F0CF"/>
      </w:r>
      <w:r w:rsidR="000E5B8B">
        <w:t xml:space="preserve"> X} cannot exist</w:t>
      </w:r>
    </w:p>
    <w:p w14:paraId="5456853B" w14:textId="1CDC0D1B" w:rsidR="00247708" w:rsidRDefault="005F7031" w:rsidP="005F703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Set relations</w:t>
      </w:r>
    </w:p>
    <w:p w14:paraId="0AD13846" w14:textId="10E0DEE7" w:rsidR="00A00B8B" w:rsidRPr="000E5B8B" w:rsidRDefault="00A00B8B" w:rsidP="00A00B8B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0E5B8B">
        <w:rPr>
          <w:u w:val="single"/>
        </w:rPr>
        <w:t>Tuple</w:t>
      </w:r>
      <w:r w:rsidR="000E5B8B">
        <w:t xml:space="preserve"> – contains two or more (ordered) objects</w:t>
      </w:r>
    </w:p>
    <w:p w14:paraId="282C6825" w14:textId="77777777" w:rsidR="004D1F5F" w:rsidRPr="004D1F5F" w:rsidRDefault="00A00B8B" w:rsidP="00A00B8B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E21859">
        <w:rPr>
          <w:u w:val="single"/>
        </w:rPr>
        <w:t>Cartesian product</w:t>
      </w:r>
    </w:p>
    <w:p w14:paraId="33AA037F" w14:textId="77BF82D6" w:rsidR="00A00B8B" w:rsidRPr="00E21859" w:rsidRDefault="004D1F5F" w:rsidP="004D1F5F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C </w:t>
      </w:r>
      <w:r>
        <w:sym w:font="Symbol" w:char="F0B4"/>
      </w:r>
      <w:r>
        <w:t xml:space="preserve"> B = </w:t>
      </w:r>
      <w:r w:rsidR="00DB1D42">
        <w:t xml:space="preserve">{(c, b) | c </w:t>
      </w:r>
      <w:r w:rsidR="00DB1D42">
        <w:sym w:font="Symbol" w:char="F0CE"/>
      </w:r>
      <w:r w:rsidR="00DB1D42">
        <w:t xml:space="preserve"> C </w:t>
      </w:r>
      <w:r w:rsidR="00DB1D42">
        <w:sym w:font="Symbol" w:char="F0D9"/>
      </w:r>
      <w:r w:rsidR="00DB1D42">
        <w:t xml:space="preserve"> b </w:t>
      </w:r>
      <w:r w:rsidR="00DB1D42">
        <w:sym w:font="Symbol" w:char="F0CE"/>
      </w:r>
      <w:r w:rsidR="00DB1D42">
        <w:t xml:space="preserve"> B}</w:t>
      </w:r>
      <w:r>
        <w:t xml:space="preserve"> </w:t>
      </w:r>
    </w:p>
    <w:p w14:paraId="0A804C34" w14:textId="48D1AC0C" w:rsidR="00A00B8B" w:rsidRDefault="00A00B8B" w:rsidP="00A00B8B">
      <w:pPr>
        <w:pStyle w:val="ListParagraph"/>
        <w:numPr>
          <w:ilvl w:val="1"/>
          <w:numId w:val="7"/>
        </w:numPr>
        <w:spacing w:line="276" w:lineRule="auto"/>
      </w:pPr>
      <w:r>
        <w:t>E.g. People = {R, J, S}, Cars = {Honda, BMW}</w:t>
      </w:r>
    </w:p>
    <w:p w14:paraId="0336A24D" w14:textId="37D257CD" w:rsidR="00A00B8B" w:rsidRDefault="00A00B8B" w:rsidP="00A00B8B">
      <w:pPr>
        <w:pStyle w:val="ListParagraph"/>
        <w:numPr>
          <w:ilvl w:val="1"/>
          <w:numId w:val="7"/>
        </w:numPr>
        <w:spacing w:line="276" w:lineRule="auto"/>
      </w:pPr>
      <w:r>
        <w:t xml:space="preserve">People </w:t>
      </w:r>
      <w:r>
        <w:sym w:font="Symbol" w:char="F0B4"/>
      </w:r>
      <w:r>
        <w:t xml:space="preserve"> Cars = {</w:t>
      </w:r>
      <w:r w:rsidR="008F4EC8">
        <w:t>(R, Honda), (R, BMW), (J, Honda), (J, BMW), (S, Honda), (S, BMW)</w:t>
      </w:r>
      <w:r>
        <w:t>}</w:t>
      </w:r>
    </w:p>
    <w:p w14:paraId="70E1609F" w14:textId="60FCD51C" w:rsidR="0044458D" w:rsidRPr="0044458D" w:rsidRDefault="0044458D" w:rsidP="0044458D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Relations</w:t>
      </w:r>
    </w:p>
    <w:p w14:paraId="114638AC" w14:textId="72A63F4F" w:rsidR="0044458D" w:rsidRDefault="0044458D" w:rsidP="0044458D">
      <w:pPr>
        <w:pStyle w:val="ListParagraph"/>
        <w:numPr>
          <w:ilvl w:val="1"/>
          <w:numId w:val="7"/>
        </w:numPr>
        <w:spacing w:line="276" w:lineRule="auto"/>
      </w:pPr>
      <w:r>
        <w:t>A relation is a subset of the Cartesian product of two or more sets</w:t>
      </w:r>
    </w:p>
    <w:p w14:paraId="71C6210F" w14:textId="3193DC2A" w:rsidR="00263F6F" w:rsidRDefault="00263F6F" w:rsidP="00263F6F">
      <w:pPr>
        <w:pStyle w:val="ListParagraph"/>
        <w:numPr>
          <w:ilvl w:val="2"/>
          <w:numId w:val="7"/>
        </w:numPr>
        <w:spacing w:line="276" w:lineRule="auto"/>
      </w:pPr>
      <w:r>
        <w:t>Binary relation – a set of pairs</w:t>
      </w:r>
    </w:p>
    <w:p w14:paraId="4FF16912" w14:textId="790FE4B6" w:rsidR="00263F6F" w:rsidRDefault="00263F6F" w:rsidP="0044458D">
      <w:pPr>
        <w:pStyle w:val="ListParagraph"/>
        <w:numPr>
          <w:ilvl w:val="1"/>
          <w:numId w:val="7"/>
        </w:numPr>
        <w:spacing w:line="276" w:lineRule="auto"/>
      </w:pPr>
      <w:r>
        <w:t xml:space="preserve">R : C </w:t>
      </w:r>
      <w:r>
        <w:sym w:font="Symbol" w:char="F0AB"/>
      </w:r>
      <w:r>
        <w:t xml:space="preserve"> B or R : P(C </w:t>
      </w:r>
      <w:r>
        <w:sym w:font="Symbol" w:char="F0B4"/>
      </w:r>
      <w:r>
        <w:t xml:space="preserve"> B)</w:t>
      </w:r>
    </w:p>
    <w:p w14:paraId="34BB65A1" w14:textId="70503F4B" w:rsidR="003B2878" w:rsidRDefault="003B2878" w:rsidP="0044458D">
      <w:pPr>
        <w:pStyle w:val="ListParagraph"/>
        <w:numPr>
          <w:ilvl w:val="1"/>
          <w:numId w:val="7"/>
        </w:numPr>
        <w:spacing w:line="276" w:lineRule="auto"/>
      </w:pPr>
      <w:r>
        <w:t xml:space="preserve">Similar to set membership vs. unary predicates, </w:t>
      </w:r>
      <w:r w:rsidRPr="004F5374">
        <w:rPr>
          <w:u w:val="single"/>
        </w:rPr>
        <w:t>relations</w:t>
      </w:r>
      <w:r>
        <w:t xml:space="preserve"> and </w:t>
      </w:r>
      <w:r w:rsidRPr="004F5374">
        <w:rPr>
          <w:u w:val="single"/>
        </w:rPr>
        <w:t>multiple-arity predicates</w:t>
      </w:r>
      <w:r>
        <w:t xml:space="preserve"> express the same information</w:t>
      </w:r>
    </w:p>
    <w:p w14:paraId="42BD3969" w14:textId="477B6056" w:rsidR="003B2878" w:rsidRDefault="003B2878" w:rsidP="003B2878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 w:rsidR="00600C63">
        <w:t xml:space="preserve">north_of(Toronto, Waterloo) </w:t>
      </w:r>
      <w:r w:rsidR="00600C63">
        <w:sym w:font="Symbol" w:char="F0DB"/>
      </w:r>
      <w:r w:rsidR="00600C63">
        <w:t xml:space="preserve"> (Toronto, Waterloo) </w:t>
      </w:r>
      <w:r w:rsidR="00600C63">
        <w:sym w:font="Symbol" w:char="F0CE"/>
      </w:r>
      <w:r w:rsidR="00600C63">
        <w:t xml:space="preserve"> North_Of</w:t>
      </w:r>
    </w:p>
    <w:p w14:paraId="222BF41E" w14:textId="3C6193EB" w:rsidR="00A00B8B" w:rsidRDefault="00A438E0" w:rsidP="00A00B8B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 w:rsidR="00BC5EF1">
        <w:t>o</w:t>
      </w:r>
      <w:r w:rsidR="00A00B8B">
        <w:t>wn</w:t>
      </w:r>
      <w:r>
        <w:t xml:space="preserve"> </w:t>
      </w:r>
      <w:r w:rsidR="00A00B8B">
        <w:t xml:space="preserve">: People </w:t>
      </w:r>
      <w:r w:rsidR="0087717E">
        <w:sym w:font="Symbol" w:char="F0AB"/>
      </w:r>
      <w:r w:rsidR="00A00B8B">
        <w:t xml:space="preserve"> Cars</w:t>
      </w:r>
      <w:r w:rsidR="00BC5EF1">
        <w:t xml:space="preserve">, fix : People </w:t>
      </w:r>
      <w:r w:rsidR="00BC5EF1">
        <w:sym w:font="Symbol" w:char="F0AB"/>
      </w:r>
      <w:r w:rsidR="00BC5EF1">
        <w:t xml:space="preserve"> Cars</w:t>
      </w:r>
    </w:p>
    <w:p w14:paraId="633AAC27" w14:textId="011248E8" w:rsidR="00A00B8B" w:rsidRDefault="00A00B8B" w:rsidP="00A00B8B">
      <w:pPr>
        <w:pStyle w:val="ListParagraph"/>
        <w:numPr>
          <w:ilvl w:val="2"/>
          <w:numId w:val="7"/>
        </w:numPr>
        <w:spacing w:line="276" w:lineRule="auto"/>
      </w:pPr>
      <w:r>
        <w:t>Own = {(</w:t>
      </w:r>
      <w:r w:rsidR="00FF7F8C">
        <w:t>R, Honda</w:t>
      </w:r>
      <w:r>
        <w:t>)</w:t>
      </w:r>
      <w:r w:rsidR="00FF7F8C">
        <w:t>, (J, Honda), (S, BMW)</w:t>
      </w:r>
      <w:r>
        <w:t>}</w:t>
      </w:r>
    </w:p>
    <w:p w14:paraId="54833680" w14:textId="6F86768B" w:rsidR="00A00B8B" w:rsidRDefault="00A00B8B" w:rsidP="00A00B8B">
      <w:pPr>
        <w:pStyle w:val="ListParagraph"/>
        <w:numPr>
          <w:ilvl w:val="2"/>
          <w:numId w:val="7"/>
        </w:numPr>
        <w:spacing w:line="276" w:lineRule="auto"/>
      </w:pPr>
      <w:r>
        <w:t>Fix = {</w:t>
      </w:r>
      <w:r w:rsidR="00FF7F8C">
        <w:t>(R, Honda), (J, BMW)</w:t>
      </w:r>
      <w:r>
        <w:t>}</w:t>
      </w:r>
    </w:p>
    <w:p w14:paraId="193EE507" w14:textId="5ACF3CF7" w:rsidR="00A00B8B" w:rsidRDefault="00A00B8B" w:rsidP="00A00B8B">
      <w:pPr>
        <w:pStyle w:val="ListParagraph"/>
        <w:numPr>
          <w:ilvl w:val="1"/>
          <w:numId w:val="7"/>
        </w:numPr>
        <w:spacing w:line="276" w:lineRule="auto"/>
      </w:pPr>
      <w:r>
        <w:t>The relation from people to car</w:t>
      </w:r>
      <w:r w:rsidR="00A61B37">
        <w:t>s</w:t>
      </w:r>
      <w:r>
        <w:t xml:space="preserve"> in which</w:t>
      </w:r>
      <w:r w:rsidR="003C26A0">
        <w:t xml:space="preserve"> </w:t>
      </w:r>
      <w:r w:rsidR="00A61B37">
        <w:t>the people fix cars they own</w:t>
      </w:r>
      <w:r w:rsidR="003C26A0">
        <w:t xml:space="preserve"> </w:t>
      </w:r>
    </w:p>
    <w:p w14:paraId="50254248" w14:textId="11D1D768" w:rsidR="00A00B8B" w:rsidRDefault="00A00B8B" w:rsidP="00A00B8B">
      <w:pPr>
        <w:pStyle w:val="ListParagraph"/>
        <w:numPr>
          <w:ilvl w:val="2"/>
          <w:numId w:val="7"/>
        </w:numPr>
        <w:spacing w:line="276" w:lineRule="auto"/>
      </w:pPr>
      <w:r>
        <w:t xml:space="preserve">Own </w:t>
      </w:r>
      <w:r>
        <w:sym w:font="Symbol" w:char="F0C7"/>
      </w:r>
      <w:r>
        <w:t xml:space="preserve"> fix</w:t>
      </w:r>
    </w:p>
    <w:p w14:paraId="0586720C" w14:textId="461AE225" w:rsidR="00A00B8B" w:rsidRDefault="00A00B8B" w:rsidP="00A00B8B">
      <w:pPr>
        <w:pStyle w:val="ListParagraph"/>
        <w:numPr>
          <w:ilvl w:val="1"/>
          <w:numId w:val="7"/>
        </w:numPr>
        <w:spacing w:line="276" w:lineRule="auto"/>
      </w:pPr>
      <w:r>
        <w:t>The relation from people to car</w:t>
      </w:r>
      <w:r w:rsidR="006A6E2C">
        <w:t>s</w:t>
      </w:r>
      <w:r>
        <w:t xml:space="preserve"> in which</w:t>
      </w:r>
      <w:r w:rsidR="003C26A0">
        <w:t xml:space="preserve"> </w:t>
      </w:r>
      <w:r w:rsidR="006A6E2C">
        <w:t>the people fix cars they don’t own</w:t>
      </w:r>
      <w:r w:rsidR="003C26A0">
        <w:t xml:space="preserve"> </w:t>
      </w:r>
    </w:p>
    <w:p w14:paraId="78FA5BC8" w14:textId="5A13FB4D" w:rsidR="00A00B8B" w:rsidRDefault="00A00B8B" w:rsidP="00A00B8B">
      <w:pPr>
        <w:pStyle w:val="ListParagraph"/>
        <w:numPr>
          <w:ilvl w:val="2"/>
          <w:numId w:val="7"/>
        </w:numPr>
        <w:spacing w:line="276" w:lineRule="auto"/>
      </w:pPr>
      <w:r>
        <w:t>Own</w:t>
      </w:r>
      <w:r w:rsidR="003C26A0">
        <w:t>’</w:t>
      </w:r>
      <w:r>
        <w:t xml:space="preserve"> </w:t>
      </w:r>
      <w:r>
        <w:sym w:font="Symbol" w:char="F0C7"/>
      </w:r>
      <w:r>
        <w:t xml:space="preserve"> f</w:t>
      </w:r>
      <w:r w:rsidR="003C26A0">
        <w:t>ix or fix – own</w:t>
      </w:r>
    </w:p>
    <w:p w14:paraId="46AD0E89" w14:textId="6316876F" w:rsidR="003C26A0" w:rsidRDefault="003C26A0" w:rsidP="003C26A0">
      <w:pPr>
        <w:pStyle w:val="ListParagraph"/>
        <w:numPr>
          <w:ilvl w:val="1"/>
          <w:numId w:val="7"/>
        </w:numPr>
        <w:spacing w:line="276" w:lineRule="auto"/>
      </w:pPr>
      <w:r>
        <w:t xml:space="preserve">Everyone </w:t>
      </w:r>
      <w:r w:rsidR="003C006F">
        <w:t>who fixes a model of car also owns that model</w:t>
      </w:r>
      <w:r>
        <w:t xml:space="preserve"> </w:t>
      </w:r>
    </w:p>
    <w:p w14:paraId="75E72A0A" w14:textId="789EFAA4" w:rsidR="003C26A0" w:rsidRDefault="003C26A0" w:rsidP="003C26A0">
      <w:pPr>
        <w:pStyle w:val="ListParagraph"/>
        <w:numPr>
          <w:ilvl w:val="2"/>
          <w:numId w:val="7"/>
        </w:numPr>
        <w:spacing w:line="276" w:lineRule="auto"/>
      </w:pPr>
      <w:r>
        <w:t xml:space="preserve">Fix </w:t>
      </w:r>
      <w:r>
        <w:sym w:font="Symbol" w:char="F0CD"/>
      </w:r>
      <w:r w:rsidR="005E228B">
        <w:t xml:space="preserve"> own</w:t>
      </w:r>
    </w:p>
    <w:p w14:paraId="769201C1" w14:textId="2DB62110" w:rsidR="003C26A0" w:rsidRPr="00D335CB" w:rsidRDefault="003C26A0" w:rsidP="003C26A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D335CB">
        <w:rPr>
          <w:u w:val="single"/>
        </w:rPr>
        <w:t>Domain &amp; range</w:t>
      </w:r>
    </w:p>
    <w:p w14:paraId="50FA72F1" w14:textId="0A373D61" w:rsidR="009E3E75" w:rsidRDefault="001747EF" w:rsidP="003C26A0">
      <w:pPr>
        <w:pStyle w:val="ListParagraph"/>
        <w:numPr>
          <w:ilvl w:val="1"/>
          <w:numId w:val="7"/>
        </w:numPr>
        <w:spacing w:line="276" w:lineRule="auto"/>
      </w:pPr>
      <w:r>
        <w:t>Domain = all of the first elements in the pairs of the relation</w:t>
      </w:r>
    </w:p>
    <w:p w14:paraId="31FE7765" w14:textId="28C1FB83" w:rsidR="001747EF" w:rsidRDefault="001747EF" w:rsidP="003C26A0">
      <w:pPr>
        <w:pStyle w:val="ListParagraph"/>
        <w:numPr>
          <w:ilvl w:val="1"/>
          <w:numId w:val="7"/>
        </w:numPr>
        <w:spacing w:line="276" w:lineRule="auto"/>
      </w:pPr>
      <w:r>
        <w:t>Range = all of the second elements in the pairs of the relation</w:t>
      </w:r>
    </w:p>
    <w:p w14:paraId="34DAA09D" w14:textId="7BAC8E7B" w:rsidR="001747EF" w:rsidRDefault="001747EF" w:rsidP="003C26A0">
      <w:pPr>
        <w:pStyle w:val="ListParagraph"/>
        <w:numPr>
          <w:ilvl w:val="1"/>
          <w:numId w:val="7"/>
        </w:numPr>
        <w:spacing w:line="276" w:lineRule="auto"/>
      </w:pPr>
      <w:r>
        <w:t xml:space="preserve">For R : A </w:t>
      </w:r>
      <w:r>
        <w:sym w:font="Symbol" w:char="F0AB"/>
      </w:r>
      <w:r>
        <w:t xml:space="preserve"> B:</w:t>
      </w:r>
    </w:p>
    <w:p w14:paraId="05858AE6" w14:textId="03C2E5B7" w:rsidR="001747EF" w:rsidRDefault="001747EF" w:rsidP="001747EF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 w:rsidR="0001644B">
        <w:t>: dom R</w:t>
      </w:r>
      <w:r>
        <w:t xml:space="preserve"> = {x : A | </w:t>
      </w:r>
      <w:r>
        <w:sym w:font="Symbol" w:char="F024"/>
      </w:r>
      <w:r>
        <w:t xml:space="preserve">y : B . (x, y) </w:t>
      </w:r>
      <w:r>
        <w:sym w:font="Symbol" w:char="F0CE"/>
      </w:r>
      <w:r>
        <w:t xml:space="preserve"> R}</w:t>
      </w:r>
    </w:p>
    <w:p w14:paraId="0B16905A" w14:textId="6B3393FA" w:rsidR="001747EF" w:rsidRDefault="001747EF" w:rsidP="001747EF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>
        <w:t>:</w:t>
      </w:r>
      <w:r w:rsidR="0001644B">
        <w:t xml:space="preserve"> ran R </w:t>
      </w:r>
      <w:r>
        <w:t xml:space="preserve"> = {y : B| </w:t>
      </w:r>
      <w:r>
        <w:sym w:font="Symbol" w:char="F024"/>
      </w:r>
      <w:r>
        <w:t xml:space="preserve">x : A . (x, y) </w:t>
      </w:r>
      <w:r>
        <w:sym w:font="Symbol" w:char="F0CE"/>
      </w:r>
      <w:r>
        <w:t xml:space="preserve"> R} </w:t>
      </w:r>
    </w:p>
    <w:p w14:paraId="50998CA9" w14:textId="35E7978B" w:rsidR="003C26A0" w:rsidRDefault="003C26A0" w:rsidP="003C26A0">
      <w:pPr>
        <w:pStyle w:val="ListParagraph"/>
        <w:numPr>
          <w:ilvl w:val="1"/>
          <w:numId w:val="7"/>
        </w:numPr>
        <w:spacing w:line="276" w:lineRule="auto"/>
      </w:pPr>
      <w:r>
        <w:t xml:space="preserve">E.g. people who own cars </w:t>
      </w:r>
    </w:p>
    <w:p w14:paraId="3D16A449" w14:textId="16D96C1E" w:rsidR="003C26A0" w:rsidRDefault="003C26A0" w:rsidP="003C26A0">
      <w:pPr>
        <w:pStyle w:val="ListParagraph"/>
        <w:numPr>
          <w:ilvl w:val="2"/>
          <w:numId w:val="7"/>
        </w:numPr>
        <w:spacing w:line="276" w:lineRule="auto"/>
      </w:pPr>
      <w:r>
        <w:t>Dom(own)</w:t>
      </w:r>
    </w:p>
    <w:p w14:paraId="62F45D62" w14:textId="19A549CF" w:rsidR="003C26A0" w:rsidRDefault="003C26A0" w:rsidP="003C26A0">
      <w:pPr>
        <w:pStyle w:val="ListParagraph"/>
        <w:numPr>
          <w:ilvl w:val="1"/>
          <w:numId w:val="7"/>
        </w:numPr>
        <w:spacing w:line="276" w:lineRule="auto"/>
      </w:pPr>
      <w:r>
        <w:t>E.g. m</w:t>
      </w:r>
      <w:r w:rsidRPr="003C26A0">
        <w:t>odels of cars of people who both own and fix the same model of car</w:t>
      </w:r>
    </w:p>
    <w:p w14:paraId="2E1588AD" w14:textId="0E85E852" w:rsidR="003C26A0" w:rsidRPr="003C26A0" w:rsidRDefault="003C26A0" w:rsidP="003C26A0">
      <w:pPr>
        <w:pStyle w:val="ListParagraph"/>
        <w:numPr>
          <w:ilvl w:val="2"/>
          <w:numId w:val="7"/>
        </w:numPr>
        <w:spacing w:line="276" w:lineRule="auto"/>
      </w:pPr>
      <w:r>
        <w:t xml:space="preserve">Ran(own </w:t>
      </w:r>
      <w:r>
        <w:sym w:font="Symbol" w:char="F0C7"/>
      </w:r>
      <w:r>
        <w:t xml:space="preserve"> fix)</w:t>
      </w:r>
    </w:p>
    <w:p w14:paraId="5B4D7DD5" w14:textId="02013876" w:rsidR="003C26A0" w:rsidRPr="003C26A0" w:rsidRDefault="003C26A0" w:rsidP="003C26A0">
      <w:pPr>
        <w:pStyle w:val="ListParagraph"/>
        <w:numPr>
          <w:ilvl w:val="1"/>
          <w:numId w:val="7"/>
        </w:numPr>
        <w:spacing w:line="276" w:lineRule="auto"/>
      </w:pPr>
      <w:r>
        <w:t>E.g. e</w:t>
      </w:r>
      <w:r w:rsidRPr="003C26A0">
        <w:t>very mechanic fixes at least one kind of car that he or she doesn’t own</w:t>
      </w:r>
    </w:p>
    <w:p w14:paraId="50F48406" w14:textId="42435496" w:rsidR="003C26A0" w:rsidRDefault="000711B0" w:rsidP="000711B0">
      <w:pPr>
        <w:pStyle w:val="ListParagraph"/>
        <w:numPr>
          <w:ilvl w:val="2"/>
          <w:numId w:val="7"/>
        </w:numPr>
        <w:spacing w:line="276" w:lineRule="auto"/>
      </w:pPr>
      <w:r>
        <w:t xml:space="preserve">Dom(fix) </w:t>
      </w:r>
      <w:r>
        <w:sym w:font="Symbol" w:char="F0CD"/>
      </w:r>
      <w:r>
        <w:t xml:space="preserve"> dom(fix – own)</w:t>
      </w:r>
    </w:p>
    <w:p w14:paraId="400768DF" w14:textId="35949E12" w:rsidR="000711B0" w:rsidRPr="00E25678" w:rsidRDefault="0087717E" w:rsidP="000711B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E25678">
        <w:rPr>
          <w:u w:val="single"/>
        </w:rPr>
        <w:t>Inverse relation</w:t>
      </w:r>
      <w:r w:rsidR="00E25678">
        <w:t xml:space="preserve"> – reverses order of pairs</w:t>
      </w:r>
    </w:p>
    <w:p w14:paraId="63985905" w14:textId="58D8511E" w:rsidR="00DD2179" w:rsidRPr="0001644B" w:rsidRDefault="00E25678" w:rsidP="0001644B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Axiom</w:t>
      </w:r>
      <w:r>
        <w:t>: R~</w:t>
      </w:r>
      <w:r w:rsidR="00DD2179">
        <w:t xml:space="preserve"> or R</w:t>
      </w:r>
      <w:r w:rsidR="00DD2179">
        <w:rPr>
          <w:vertAlign w:val="superscript"/>
        </w:rPr>
        <w:t>-1</w:t>
      </w:r>
      <w:r>
        <w:t xml:space="preserve"> = {(b, a) . a : A, b : B | (a, b) </w:t>
      </w:r>
      <w:r>
        <w:sym w:font="Symbol" w:char="F0CE"/>
      </w:r>
      <w:r>
        <w:t xml:space="preserve"> R}</w:t>
      </w:r>
      <w:r w:rsidR="00F964A5">
        <w:t xml:space="preserve"> for R : A </w:t>
      </w:r>
      <w:r w:rsidR="00F964A5">
        <w:sym w:font="Symbol" w:char="F0AB"/>
      </w:r>
      <w:r w:rsidR="00F964A5">
        <w:t xml:space="preserve"> B</w:t>
      </w:r>
    </w:p>
    <w:p w14:paraId="00F0B730" w14:textId="31B484DC" w:rsidR="0087717E" w:rsidRPr="00180018" w:rsidRDefault="0087717E" w:rsidP="000711B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01644B">
        <w:rPr>
          <w:u w:val="single"/>
        </w:rPr>
        <w:t>Identity relation</w:t>
      </w:r>
      <w:r w:rsidR="00180018">
        <w:t xml:space="preserve"> – pairs every element of a set with itself</w:t>
      </w:r>
    </w:p>
    <w:p w14:paraId="193C19BF" w14:textId="6DCA4903" w:rsidR="00180018" w:rsidRPr="0001644B" w:rsidRDefault="00180018" w:rsidP="00180018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Axiom</w:t>
      </w:r>
      <w:r>
        <w:t xml:space="preserve">: id B = {(a, a) | a </w:t>
      </w:r>
      <w:r>
        <w:sym w:font="Symbol" w:char="F0CE"/>
      </w:r>
      <w:r>
        <w:t xml:space="preserve"> B}</w:t>
      </w:r>
    </w:p>
    <w:p w14:paraId="6EEB7625" w14:textId="239BDE74" w:rsidR="0087717E" w:rsidRDefault="0087717E" w:rsidP="000711B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E22DE6">
        <w:rPr>
          <w:u w:val="single"/>
        </w:rPr>
        <w:t>Relational composition</w:t>
      </w:r>
    </w:p>
    <w:p w14:paraId="093F5F7C" w14:textId="3CD61352" w:rsidR="00E22DE6" w:rsidRPr="00D070A9" w:rsidRDefault="00E22DE6" w:rsidP="00E22DE6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Consider </w:t>
      </w:r>
      <w:r w:rsidR="00D070A9">
        <w:t>sets A, B, C, relations R : A</w:t>
      </w:r>
      <w:r>
        <w:t xml:space="preserve"> </w:t>
      </w:r>
      <w:r>
        <w:sym w:font="Symbol" w:char="F0AB"/>
      </w:r>
      <w:r>
        <w:t xml:space="preserve"> B, S : B </w:t>
      </w:r>
      <w:r>
        <w:sym w:font="Symbol" w:char="F0AB"/>
      </w:r>
      <w:r>
        <w:t xml:space="preserve"> C</w:t>
      </w:r>
    </w:p>
    <w:p w14:paraId="578090EA" w14:textId="42702F0B" w:rsidR="00D070A9" w:rsidRPr="00D070A9" w:rsidRDefault="00D070A9" w:rsidP="00E22DE6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Axiom</w:t>
      </w:r>
      <w:r>
        <w:t xml:space="preserve">: R; S = {(a, c) . a : A, c : C | </w:t>
      </w:r>
      <w:r>
        <w:sym w:font="Symbol" w:char="F024"/>
      </w:r>
      <w:r>
        <w:t xml:space="preserve">b . (a, b)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(b, c) </w:t>
      </w:r>
      <w:r>
        <w:sym w:font="Symbol" w:char="F0CE"/>
      </w:r>
      <w:r>
        <w:t xml:space="preserve"> S}</w:t>
      </w:r>
    </w:p>
    <w:p w14:paraId="3A08A3D8" w14:textId="2DA2552A" w:rsidR="00D070A9" w:rsidRPr="00E22DE6" w:rsidRDefault="00D070A9" w:rsidP="00D070A9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“R followed by S”</w:t>
      </w:r>
    </w:p>
    <w:p w14:paraId="28C641CE" w14:textId="29188C3E" w:rsidR="004701E8" w:rsidRDefault="004701E8" w:rsidP="004701E8">
      <w:pPr>
        <w:pStyle w:val="ListParagraph"/>
        <w:numPr>
          <w:ilvl w:val="1"/>
          <w:numId w:val="7"/>
        </w:numPr>
        <w:spacing w:line="276" w:lineRule="auto"/>
      </w:pPr>
      <w:r>
        <w:t xml:space="preserve">E.g. colour: car </w:t>
      </w:r>
      <w:r>
        <w:sym w:font="Symbol" w:char="F0AB"/>
      </w:r>
      <w:r>
        <w:t xml:space="preserve"> colour</w:t>
      </w:r>
    </w:p>
    <w:p w14:paraId="050B99D1" w14:textId="33041F6A" w:rsidR="004701E8" w:rsidRDefault="004701E8" w:rsidP="004701E8">
      <w:pPr>
        <w:pStyle w:val="ListParagraph"/>
        <w:numPr>
          <w:ilvl w:val="2"/>
          <w:numId w:val="7"/>
        </w:numPr>
        <w:spacing w:line="276" w:lineRule="auto"/>
      </w:pPr>
      <w:r>
        <w:t>Colour = {(Honda, tan), (BMW, blue), (Honda, green)}</w:t>
      </w:r>
    </w:p>
    <w:p w14:paraId="5F73401B" w14:textId="6E9729AA" w:rsidR="004701E8" w:rsidRDefault="004701E8" w:rsidP="00FE68F3">
      <w:pPr>
        <w:pStyle w:val="ListParagraph"/>
        <w:numPr>
          <w:ilvl w:val="2"/>
          <w:numId w:val="7"/>
        </w:numPr>
        <w:spacing w:line="276" w:lineRule="auto"/>
      </w:pPr>
      <w:r>
        <w:t>Own; colour = {(R, tan), (T, green), (J, tan), (J, green), (S, blue)}</w:t>
      </w:r>
    </w:p>
    <w:p w14:paraId="0968F94D" w14:textId="1AE2ED4B" w:rsidR="003D6E4F" w:rsidRDefault="003204EA" w:rsidP="003204EA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7F4CFB">
        <w:rPr>
          <w:u w:val="single"/>
        </w:rPr>
        <w:t>Iteration</w:t>
      </w:r>
    </w:p>
    <w:p w14:paraId="6F08597C" w14:textId="459EECEA" w:rsidR="007F4CFB" w:rsidRPr="007F4CFB" w:rsidRDefault="007F4CFB" w:rsidP="007F4CFB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Axiom</w:t>
      </w:r>
      <w:r>
        <w:t>:</w:t>
      </w:r>
      <w:r w:rsidR="00C05EBD">
        <w:t xml:space="preserve"> for set D and relation R : D </w:t>
      </w:r>
      <w:r w:rsidR="00C05EBD">
        <w:sym w:font="Symbol" w:char="F0AB"/>
      </w:r>
      <w:r w:rsidR="00C05EBD">
        <w:t xml:space="preserve"> D</w:t>
      </w:r>
      <w:r>
        <w:t xml:space="preserve"> </w:t>
      </w:r>
    </w:p>
    <w:p w14:paraId="6BC2AA68" w14:textId="6288AFAD" w:rsidR="007F4CFB" w:rsidRPr="007F4CFB" w:rsidRDefault="007F4CFB" w:rsidP="007F4CFB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R</w:t>
      </w:r>
      <w:r>
        <w:rPr>
          <w:vertAlign w:val="superscript"/>
        </w:rPr>
        <w:t>0</w:t>
      </w:r>
      <w:r>
        <w:t xml:space="preserve"> = id D</w:t>
      </w:r>
    </w:p>
    <w:p w14:paraId="5AA4A98E" w14:textId="068E0A42" w:rsidR="007F4CFB" w:rsidRPr="007F4CFB" w:rsidRDefault="007F4CFB" w:rsidP="007F4CFB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>R</w:t>
      </w:r>
      <w:r>
        <w:rPr>
          <w:vertAlign w:val="superscript"/>
        </w:rPr>
        <w:t>n</w:t>
      </w:r>
      <w:r>
        <w:t xml:space="preserve"> = R; R</w:t>
      </w:r>
      <w:r>
        <w:rPr>
          <w:vertAlign w:val="superscript"/>
        </w:rPr>
        <w:t>n – 1</w:t>
      </w:r>
    </w:p>
    <w:p w14:paraId="31C25742" w14:textId="41D6269D" w:rsidR="003204EA" w:rsidRDefault="003204EA" w:rsidP="003204EA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C05EBD">
        <w:rPr>
          <w:u w:val="single"/>
        </w:rPr>
        <w:t>Relational image</w:t>
      </w:r>
    </w:p>
    <w:p w14:paraId="6ED7B142" w14:textId="03F9CD59" w:rsidR="006B7464" w:rsidRPr="006B7464" w:rsidRDefault="006B7464" w:rsidP="006B7464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Axiom</w:t>
      </w:r>
      <w:r>
        <w:t xml:space="preserve">: for sets D, B, S such that S </w:t>
      </w:r>
      <w:r>
        <w:sym w:font="Symbol" w:char="F0CD"/>
      </w:r>
      <w:r>
        <w:t xml:space="preserve"> D and relation R : D </w:t>
      </w:r>
      <w:r>
        <w:sym w:font="Symbol" w:char="F0AB"/>
      </w:r>
      <w:r>
        <w:t xml:space="preserve"> B</w:t>
      </w:r>
    </w:p>
    <w:p w14:paraId="214792C5" w14:textId="7CF63EE4" w:rsidR="006B7464" w:rsidRPr="00C05EBD" w:rsidRDefault="006B7464" w:rsidP="006B7464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>
        <w:t xml:space="preserve">R(|S|) = {y : B | </w:t>
      </w:r>
      <w:r>
        <w:sym w:font="Symbol" w:char="F024"/>
      </w:r>
      <w:r>
        <w:t xml:space="preserve">x : D . (x, y)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x </w:t>
      </w:r>
      <w:r>
        <w:sym w:font="Symbol" w:char="F0CE"/>
      </w:r>
      <w:r>
        <w:t xml:space="preserve"> S}</w:t>
      </w:r>
    </w:p>
    <w:p w14:paraId="4F941D6A" w14:textId="7AC6BCFB" w:rsidR="003204EA" w:rsidRPr="004C3B58" w:rsidRDefault="003204EA" w:rsidP="003204EA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4C3B58">
        <w:rPr>
          <w:u w:val="single"/>
        </w:rPr>
        <w:t>Restrictions</w:t>
      </w:r>
    </w:p>
    <w:p w14:paraId="728FEC52" w14:textId="7B6CD1EE" w:rsidR="004C3B58" w:rsidRDefault="004C3B58" w:rsidP="004C3B58">
      <w:pPr>
        <w:pStyle w:val="ListParagraph"/>
        <w:numPr>
          <w:ilvl w:val="1"/>
          <w:numId w:val="7"/>
        </w:numPr>
        <w:spacing w:line="276" w:lineRule="auto"/>
      </w:pPr>
      <w:r>
        <w:t xml:space="preserve">For R : D </w:t>
      </w:r>
      <w:r>
        <w:sym w:font="Symbol" w:char="F0AB"/>
      </w:r>
      <w:r>
        <w:t xml:space="preserve"> B and S </w:t>
      </w:r>
      <w:r>
        <w:sym w:font="Symbol" w:char="F0CD"/>
      </w:r>
      <w:r>
        <w:t xml:space="preserve"> D</w:t>
      </w:r>
    </w:p>
    <w:p w14:paraId="63086DE5" w14:textId="6DF8376D" w:rsidR="004C3B58" w:rsidRDefault="004C3B58" w:rsidP="004C3B58">
      <w:pPr>
        <w:pStyle w:val="ListParagraph"/>
        <w:numPr>
          <w:ilvl w:val="1"/>
          <w:numId w:val="7"/>
        </w:numPr>
        <w:spacing w:line="276" w:lineRule="auto"/>
      </w:pPr>
      <w:r>
        <w:t>Domain restriction</w:t>
      </w:r>
      <w:r w:rsidR="004B54EB">
        <w:t xml:space="preserve"> – contains pairs whose 1</w:t>
      </w:r>
      <w:r w:rsidR="004B54EB" w:rsidRPr="004B54EB">
        <w:rPr>
          <w:vertAlign w:val="superscript"/>
        </w:rPr>
        <w:t>st</w:t>
      </w:r>
      <w:r w:rsidR="004B54EB">
        <w:t xml:space="preserve"> element is in S</w:t>
      </w:r>
    </w:p>
    <w:p w14:paraId="2BB3965F" w14:textId="0C06FD90" w:rsidR="004C3B58" w:rsidRDefault="004C3B58" w:rsidP="004C3B58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>
        <w:t xml:space="preserve">: S &lt;| R = </w:t>
      </w:r>
      <w:r w:rsidR="00ED6414">
        <w:t xml:space="preserve">{(a, b) . a : D, b : B | (a, b) </w:t>
      </w:r>
      <w:r w:rsidR="00ED6414">
        <w:sym w:font="Symbol" w:char="F0CE"/>
      </w:r>
      <w:r w:rsidR="00ED6414">
        <w:t xml:space="preserve"> R </w:t>
      </w:r>
      <w:r w:rsidR="00ED6414">
        <w:sym w:font="Symbol" w:char="F0D9"/>
      </w:r>
      <w:r w:rsidR="00ED6414">
        <w:t xml:space="preserve"> a </w:t>
      </w:r>
      <w:r w:rsidR="00ED6414">
        <w:sym w:font="Symbol" w:char="F0CE"/>
      </w:r>
      <w:r w:rsidR="00ED6414">
        <w:t xml:space="preserve"> S}</w:t>
      </w:r>
    </w:p>
    <w:p w14:paraId="0039572F" w14:textId="6BB21F0E" w:rsidR="003204EA" w:rsidRDefault="00ED733E" w:rsidP="00561799">
      <w:pPr>
        <w:pStyle w:val="ListParagraph"/>
        <w:numPr>
          <w:ilvl w:val="2"/>
          <w:numId w:val="7"/>
        </w:numPr>
        <w:spacing w:line="276" w:lineRule="auto"/>
      </w:pPr>
      <w:r>
        <w:t>E.g. {R} &lt;| own = {(R, Honda)}</w:t>
      </w:r>
    </w:p>
    <w:p w14:paraId="13199579" w14:textId="4AE42AC2" w:rsidR="00ED6414" w:rsidRDefault="00ED6414" w:rsidP="00ED6414">
      <w:pPr>
        <w:pStyle w:val="ListParagraph"/>
        <w:numPr>
          <w:ilvl w:val="1"/>
          <w:numId w:val="7"/>
        </w:numPr>
        <w:spacing w:line="276" w:lineRule="auto"/>
      </w:pPr>
      <w:r>
        <w:t>Domain subtraction</w:t>
      </w:r>
      <w:r w:rsidR="004B54EB">
        <w:t xml:space="preserve"> – contains pairs whose 1</w:t>
      </w:r>
      <w:r w:rsidR="004B54EB" w:rsidRPr="004B54EB">
        <w:rPr>
          <w:vertAlign w:val="superscript"/>
        </w:rPr>
        <w:t>st</w:t>
      </w:r>
      <w:r w:rsidR="004B54EB">
        <w:t xml:space="preserve"> element is not in S</w:t>
      </w:r>
    </w:p>
    <w:p w14:paraId="1859A367" w14:textId="54E6A37D" w:rsidR="00ED6414" w:rsidRDefault="00ED6414" w:rsidP="00ED6414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>
        <w:t xml:space="preserve">: S &lt;-| R = </w:t>
      </w:r>
      <w:r>
        <w:t xml:space="preserve">{(a, b) . a : D, b : B | (a, b)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</w:t>
      </w:r>
      <w:r>
        <w:sym w:font="Symbol" w:char="F0D8"/>
      </w:r>
      <w:r>
        <w:t>(</w:t>
      </w:r>
      <w:r>
        <w:t xml:space="preserve">a </w:t>
      </w:r>
      <w:r>
        <w:sym w:font="Symbol" w:char="F0CE"/>
      </w:r>
      <w:r>
        <w:t xml:space="preserve"> S</w:t>
      </w:r>
      <w:r>
        <w:t>)</w:t>
      </w:r>
      <w:r>
        <w:t>}</w:t>
      </w:r>
    </w:p>
    <w:p w14:paraId="2B5E5911" w14:textId="2A9C808A" w:rsidR="00ED733E" w:rsidRDefault="00ED733E" w:rsidP="00FC34E4">
      <w:pPr>
        <w:pStyle w:val="ListParagraph"/>
        <w:numPr>
          <w:ilvl w:val="2"/>
          <w:numId w:val="7"/>
        </w:numPr>
        <w:spacing w:line="276" w:lineRule="auto"/>
      </w:pPr>
      <w:r>
        <w:t>E.g. {R} &lt;-| own = {(J, Honda), (S, BMW)}</w:t>
      </w:r>
    </w:p>
    <w:p w14:paraId="2063721C" w14:textId="07EAB627" w:rsidR="00FC34E4" w:rsidRDefault="00FC34E4" w:rsidP="00ED733E">
      <w:pPr>
        <w:pStyle w:val="ListParagraph"/>
        <w:numPr>
          <w:ilvl w:val="1"/>
          <w:numId w:val="7"/>
        </w:numPr>
        <w:spacing w:line="276" w:lineRule="auto"/>
      </w:pPr>
      <w:r>
        <w:t>Range restriction</w:t>
      </w:r>
      <w:r w:rsidR="004B54EB">
        <w:t xml:space="preserve"> – contains pairs whose 2</w:t>
      </w:r>
      <w:r w:rsidR="004B54EB" w:rsidRPr="004B54EB">
        <w:rPr>
          <w:vertAlign w:val="superscript"/>
        </w:rPr>
        <w:t>nd</w:t>
      </w:r>
      <w:r w:rsidR="004B54EB">
        <w:t xml:space="preserve"> element is in S</w:t>
      </w:r>
    </w:p>
    <w:p w14:paraId="73BABB7B" w14:textId="4B6AC7F1" w:rsidR="00FC34E4" w:rsidRDefault="00FC34E4" w:rsidP="00FC34E4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>
        <w:t xml:space="preserve">: S |&gt; R = </w:t>
      </w:r>
      <w:r>
        <w:t xml:space="preserve">{(a, b) . a : D, b : B | (a, b)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b</w:t>
      </w:r>
      <w:r>
        <w:t xml:space="preserve"> </w:t>
      </w:r>
      <w:r>
        <w:sym w:font="Symbol" w:char="F0CE"/>
      </w:r>
      <w:r>
        <w:t xml:space="preserve"> S}</w:t>
      </w:r>
    </w:p>
    <w:p w14:paraId="00BB4040" w14:textId="45A6BBFE" w:rsidR="00ED733E" w:rsidRDefault="00ED733E" w:rsidP="004B54EB">
      <w:pPr>
        <w:pStyle w:val="ListParagraph"/>
        <w:numPr>
          <w:ilvl w:val="2"/>
          <w:numId w:val="7"/>
        </w:numPr>
        <w:spacing w:line="276" w:lineRule="auto"/>
      </w:pPr>
      <w:r>
        <w:t>E.g. own |&gt; {Honda} = {(R, Honda), (J, Honda)}</w:t>
      </w:r>
    </w:p>
    <w:p w14:paraId="525AA8F8" w14:textId="524B9903" w:rsidR="004B54EB" w:rsidRDefault="004B54EB" w:rsidP="00ED733E">
      <w:pPr>
        <w:pStyle w:val="ListParagraph"/>
        <w:numPr>
          <w:ilvl w:val="1"/>
          <w:numId w:val="7"/>
        </w:numPr>
        <w:spacing w:line="276" w:lineRule="auto"/>
      </w:pPr>
      <w:r>
        <w:t>Range subtraction – contains pairs whose 2</w:t>
      </w:r>
      <w:r w:rsidRPr="004B54EB">
        <w:rPr>
          <w:vertAlign w:val="superscript"/>
        </w:rPr>
        <w:t>nd</w:t>
      </w:r>
      <w:r>
        <w:t xml:space="preserve"> element is not in S</w:t>
      </w:r>
    </w:p>
    <w:p w14:paraId="65822B57" w14:textId="395669BF" w:rsidR="004B54EB" w:rsidRDefault="004B54EB" w:rsidP="004B54EB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Axiom</w:t>
      </w:r>
      <w:r>
        <w:t xml:space="preserve">: S |&gt; R = {(a, b) . a : D, b : B | (a, b) </w:t>
      </w:r>
      <w:r>
        <w:sym w:font="Symbol" w:char="F0CE"/>
      </w:r>
      <w:r>
        <w:t xml:space="preserve"> R </w:t>
      </w:r>
      <w:r>
        <w:sym w:font="Symbol" w:char="F0D9"/>
      </w:r>
      <w:r>
        <w:t xml:space="preserve"> </w:t>
      </w:r>
      <w:r>
        <w:sym w:font="Symbol" w:char="F0D8"/>
      </w:r>
      <w:r>
        <w:t>(</w:t>
      </w:r>
      <w:r>
        <w:t xml:space="preserve">b </w:t>
      </w:r>
      <w:r>
        <w:sym w:font="Symbol" w:char="F0CE"/>
      </w:r>
      <w:r>
        <w:t xml:space="preserve"> S</w:t>
      </w:r>
      <w:r>
        <w:t>)</w:t>
      </w:r>
      <w:r>
        <w:t>}</w:t>
      </w:r>
    </w:p>
    <w:p w14:paraId="23F9EA85" w14:textId="4D16709D" w:rsidR="00ED733E" w:rsidRDefault="00ED733E" w:rsidP="00121E21">
      <w:pPr>
        <w:pStyle w:val="ListParagraph"/>
        <w:numPr>
          <w:ilvl w:val="2"/>
          <w:numId w:val="7"/>
        </w:numPr>
        <w:spacing w:line="276" w:lineRule="auto"/>
      </w:pPr>
      <w:r>
        <w:t>E.g. own |-&gt; {Honda} = {(S, BMW)}</w:t>
      </w:r>
    </w:p>
    <w:p w14:paraId="7508D45A" w14:textId="52ECFA07" w:rsidR="006E19D3" w:rsidRPr="007C2BB5" w:rsidRDefault="00EB7F40" w:rsidP="00EB7F40">
      <w:pPr>
        <w:pStyle w:val="ListParagraph"/>
        <w:numPr>
          <w:ilvl w:val="0"/>
          <w:numId w:val="7"/>
        </w:numPr>
        <w:spacing w:line="276" w:lineRule="auto"/>
      </w:pPr>
      <w:r>
        <w:t>Relational overriding</w:t>
      </w:r>
      <w:bookmarkStart w:id="0" w:name="_GoBack"/>
      <w:bookmarkEnd w:id="0"/>
    </w:p>
    <w:sectPr w:rsidR="006E19D3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BD9"/>
    <w:rsid w:val="0001644B"/>
    <w:rsid w:val="000711B0"/>
    <w:rsid w:val="000B352F"/>
    <w:rsid w:val="000C4A5E"/>
    <w:rsid w:val="000E5B8B"/>
    <w:rsid w:val="000F0FC0"/>
    <w:rsid w:val="00121E21"/>
    <w:rsid w:val="001364C5"/>
    <w:rsid w:val="00157C80"/>
    <w:rsid w:val="001747EF"/>
    <w:rsid w:val="001750A7"/>
    <w:rsid w:val="00175D1D"/>
    <w:rsid w:val="00180018"/>
    <w:rsid w:val="001966FB"/>
    <w:rsid w:val="001B0B39"/>
    <w:rsid w:val="001F176B"/>
    <w:rsid w:val="001F631E"/>
    <w:rsid w:val="001F7F53"/>
    <w:rsid w:val="00247708"/>
    <w:rsid w:val="0026374E"/>
    <w:rsid w:val="00263F6F"/>
    <w:rsid w:val="00285A1B"/>
    <w:rsid w:val="00291A44"/>
    <w:rsid w:val="002C69AD"/>
    <w:rsid w:val="00300F58"/>
    <w:rsid w:val="00303A7A"/>
    <w:rsid w:val="003204EA"/>
    <w:rsid w:val="003609AC"/>
    <w:rsid w:val="00382EC4"/>
    <w:rsid w:val="00394E22"/>
    <w:rsid w:val="003B2878"/>
    <w:rsid w:val="003C006F"/>
    <w:rsid w:val="003C26A0"/>
    <w:rsid w:val="003D6E4F"/>
    <w:rsid w:val="0040119C"/>
    <w:rsid w:val="004034B1"/>
    <w:rsid w:val="0043240A"/>
    <w:rsid w:val="0044458D"/>
    <w:rsid w:val="004701E8"/>
    <w:rsid w:val="004A39E0"/>
    <w:rsid w:val="004B54EB"/>
    <w:rsid w:val="004C3B58"/>
    <w:rsid w:val="004D1F5F"/>
    <w:rsid w:val="004F5374"/>
    <w:rsid w:val="005170D1"/>
    <w:rsid w:val="00530EE1"/>
    <w:rsid w:val="00534DDA"/>
    <w:rsid w:val="00561799"/>
    <w:rsid w:val="005C5C81"/>
    <w:rsid w:val="005E228B"/>
    <w:rsid w:val="005F7031"/>
    <w:rsid w:val="00600C63"/>
    <w:rsid w:val="00642B39"/>
    <w:rsid w:val="00696D17"/>
    <w:rsid w:val="006A6E2C"/>
    <w:rsid w:val="006B2398"/>
    <w:rsid w:val="006B659A"/>
    <w:rsid w:val="006B7464"/>
    <w:rsid w:val="006C5917"/>
    <w:rsid w:val="006E19D3"/>
    <w:rsid w:val="00743DC2"/>
    <w:rsid w:val="00744660"/>
    <w:rsid w:val="007849DD"/>
    <w:rsid w:val="007A3856"/>
    <w:rsid w:val="007C0BC0"/>
    <w:rsid w:val="007C2BB5"/>
    <w:rsid w:val="007D0FAB"/>
    <w:rsid w:val="007F4CFB"/>
    <w:rsid w:val="00851FBE"/>
    <w:rsid w:val="0087001D"/>
    <w:rsid w:val="00875D61"/>
    <w:rsid w:val="0087717E"/>
    <w:rsid w:val="00886B72"/>
    <w:rsid w:val="008F4EC8"/>
    <w:rsid w:val="00947C2B"/>
    <w:rsid w:val="009D15DF"/>
    <w:rsid w:val="009E3E75"/>
    <w:rsid w:val="00A00B8B"/>
    <w:rsid w:val="00A438E0"/>
    <w:rsid w:val="00A451FF"/>
    <w:rsid w:val="00A52601"/>
    <w:rsid w:val="00A61B37"/>
    <w:rsid w:val="00A943B7"/>
    <w:rsid w:val="00AB1613"/>
    <w:rsid w:val="00AD651E"/>
    <w:rsid w:val="00AF482C"/>
    <w:rsid w:val="00B13E5A"/>
    <w:rsid w:val="00B15538"/>
    <w:rsid w:val="00B452EE"/>
    <w:rsid w:val="00B859E0"/>
    <w:rsid w:val="00BC5EF1"/>
    <w:rsid w:val="00BD4449"/>
    <w:rsid w:val="00C0267B"/>
    <w:rsid w:val="00C05EBD"/>
    <w:rsid w:val="00C47C76"/>
    <w:rsid w:val="00C6752F"/>
    <w:rsid w:val="00C736CB"/>
    <w:rsid w:val="00C8751B"/>
    <w:rsid w:val="00CB5649"/>
    <w:rsid w:val="00CD5411"/>
    <w:rsid w:val="00CE754D"/>
    <w:rsid w:val="00D070A9"/>
    <w:rsid w:val="00D335CB"/>
    <w:rsid w:val="00D54C09"/>
    <w:rsid w:val="00D81C4A"/>
    <w:rsid w:val="00D83944"/>
    <w:rsid w:val="00DA6D6C"/>
    <w:rsid w:val="00DB1D42"/>
    <w:rsid w:val="00DC0BD9"/>
    <w:rsid w:val="00DD2179"/>
    <w:rsid w:val="00DE13DD"/>
    <w:rsid w:val="00E21859"/>
    <w:rsid w:val="00E22DE6"/>
    <w:rsid w:val="00E25678"/>
    <w:rsid w:val="00E4572E"/>
    <w:rsid w:val="00E53323"/>
    <w:rsid w:val="00EA255A"/>
    <w:rsid w:val="00EB7F40"/>
    <w:rsid w:val="00ED6414"/>
    <w:rsid w:val="00ED733E"/>
    <w:rsid w:val="00F34169"/>
    <w:rsid w:val="00F76BD4"/>
    <w:rsid w:val="00F815F9"/>
    <w:rsid w:val="00F964A5"/>
    <w:rsid w:val="00FA7664"/>
    <w:rsid w:val="00FB0419"/>
    <w:rsid w:val="00FC34E4"/>
    <w:rsid w:val="00FC7A4C"/>
    <w:rsid w:val="00FD3782"/>
    <w:rsid w:val="00FE68F3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1DD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4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449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4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449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8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99</TotalTime>
  <Pages>4</Pages>
  <Words>977</Words>
  <Characters>5570</Characters>
  <Application>Microsoft Macintosh Word</Application>
  <DocSecurity>0</DocSecurity>
  <Lines>46</Lines>
  <Paragraphs>13</Paragraphs>
  <ScaleCrop>false</ScaleCrop>
  <Company/>
  <LinksUpToDate>false</LinksUpToDate>
  <CharactersWithSpaces>6534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112</cp:revision>
  <dcterms:created xsi:type="dcterms:W3CDTF">2015-11-02T17:16:00Z</dcterms:created>
  <dcterms:modified xsi:type="dcterms:W3CDTF">2015-11-03T21:18:00Z</dcterms:modified>
</cp:coreProperties>
</file>
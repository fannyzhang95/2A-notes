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E891E" w14:textId="77777777" w:rsidR="00C47C76" w:rsidRDefault="00354CA0" w:rsidP="007C2BB5">
      <w:pPr>
        <w:spacing w:line="276" w:lineRule="auto"/>
      </w:pPr>
      <w:r>
        <w:rPr>
          <w:b/>
          <w:u w:val="single"/>
        </w:rPr>
        <w:t>Formal Specification in Z</w:t>
      </w:r>
    </w:p>
    <w:p w14:paraId="031F0218" w14:textId="77777777" w:rsidR="007C2BB5" w:rsidRDefault="007C2BB5" w:rsidP="007C2BB5">
      <w:pPr>
        <w:spacing w:line="276" w:lineRule="auto"/>
      </w:pPr>
    </w:p>
    <w:p w14:paraId="579FFD0D" w14:textId="77777777" w:rsidR="007C2BB5" w:rsidRDefault="00092BC7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Formal specification</w:t>
      </w:r>
    </w:p>
    <w:p w14:paraId="2FBBCD9E" w14:textId="538C3619" w:rsidR="00092BC7" w:rsidRDefault="00092BC7" w:rsidP="00092BC7">
      <w:pPr>
        <w:pStyle w:val="ListParagraph"/>
        <w:numPr>
          <w:ilvl w:val="1"/>
          <w:numId w:val="7"/>
        </w:numPr>
        <w:spacing w:line="276" w:lineRule="auto"/>
      </w:pPr>
      <w:r>
        <w:t xml:space="preserve">Writing the </w:t>
      </w:r>
      <w:r w:rsidR="00AC2370">
        <w:t>description of a system in a language (e.g. logic)</w:t>
      </w:r>
    </w:p>
    <w:p w14:paraId="5BA7E86B" w14:textId="5FE8E146" w:rsidR="00AC2370" w:rsidRDefault="00AC2370" w:rsidP="00092BC7">
      <w:pPr>
        <w:pStyle w:val="ListParagraph"/>
        <w:numPr>
          <w:ilvl w:val="1"/>
          <w:numId w:val="7"/>
        </w:numPr>
        <w:spacing w:line="276" w:lineRule="auto"/>
      </w:pPr>
      <w:r>
        <w:t>Each formula has a unique meaning, i.e. unambiguous</w:t>
      </w:r>
    </w:p>
    <w:p w14:paraId="777A1927" w14:textId="222922BD" w:rsidR="00356856" w:rsidRDefault="00356856" w:rsidP="00092BC7">
      <w:pPr>
        <w:pStyle w:val="ListParagraph"/>
        <w:numPr>
          <w:ilvl w:val="1"/>
          <w:numId w:val="7"/>
        </w:numPr>
        <w:spacing w:line="276" w:lineRule="auto"/>
      </w:pPr>
      <w:r>
        <w:t xml:space="preserve">System specification describes </w:t>
      </w:r>
      <w:r>
        <w:rPr>
          <w:u w:val="single"/>
        </w:rPr>
        <w:t>what</w:t>
      </w:r>
      <w:r>
        <w:t xml:space="preserve"> the system should do, not how it should work</w:t>
      </w:r>
    </w:p>
    <w:p w14:paraId="1B833702" w14:textId="3535337D" w:rsidR="003D674C" w:rsidRPr="003D674C" w:rsidRDefault="003D674C" w:rsidP="003D674C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3D674C">
        <w:rPr>
          <w:b/>
        </w:rPr>
        <w:t>The Z specification language</w:t>
      </w:r>
    </w:p>
    <w:p w14:paraId="09023844" w14:textId="0631C194" w:rsidR="003D674C" w:rsidRDefault="009067DE" w:rsidP="003D674C">
      <w:pPr>
        <w:pStyle w:val="ListParagraph"/>
        <w:numPr>
          <w:ilvl w:val="1"/>
          <w:numId w:val="7"/>
        </w:numPr>
        <w:spacing w:line="276" w:lineRule="auto"/>
      </w:pPr>
      <w:r>
        <w:t xml:space="preserve">The execution of a system is a sequence of states, where each state is a mapping (variables </w:t>
      </w:r>
      <w:r>
        <w:sym w:font="Symbol" w:char="F0AE"/>
      </w:r>
      <w:r>
        <w:t xml:space="preserve"> values)</w:t>
      </w:r>
    </w:p>
    <w:p w14:paraId="216242FC" w14:textId="47D38DC3" w:rsidR="00D102DA" w:rsidRDefault="00D102DA" w:rsidP="003D674C">
      <w:pPr>
        <w:pStyle w:val="ListParagraph"/>
        <w:numPr>
          <w:ilvl w:val="1"/>
          <w:numId w:val="7"/>
        </w:numPr>
        <w:spacing w:line="276" w:lineRule="auto"/>
      </w:pPr>
      <w:r>
        <w:t>The following are described:</w:t>
      </w:r>
    </w:p>
    <w:p w14:paraId="1661FA7F" w14:textId="2966C59D" w:rsidR="00D102DA" w:rsidRDefault="00D102DA" w:rsidP="00D102DA">
      <w:pPr>
        <w:pStyle w:val="ListParagraph"/>
        <w:numPr>
          <w:ilvl w:val="2"/>
          <w:numId w:val="7"/>
        </w:numPr>
        <w:spacing w:line="276" w:lineRule="auto"/>
      </w:pPr>
      <w:r>
        <w:t>Types of data manipulated by the system</w:t>
      </w:r>
    </w:p>
    <w:p w14:paraId="66B7EF8D" w14:textId="0D254749" w:rsidR="00D102DA" w:rsidRDefault="00D102DA" w:rsidP="00D102DA">
      <w:pPr>
        <w:pStyle w:val="ListParagraph"/>
        <w:numPr>
          <w:ilvl w:val="2"/>
          <w:numId w:val="7"/>
        </w:numPr>
        <w:spacing w:line="276" w:lineRule="auto"/>
      </w:pPr>
      <w:r>
        <w:t>Constants &amp; their types</w:t>
      </w:r>
    </w:p>
    <w:p w14:paraId="5D57D222" w14:textId="5064228B" w:rsidR="00D102DA" w:rsidRDefault="00D102DA" w:rsidP="00D102DA">
      <w:pPr>
        <w:pStyle w:val="ListParagraph"/>
        <w:numPr>
          <w:ilvl w:val="2"/>
          <w:numId w:val="7"/>
        </w:numPr>
        <w:spacing w:line="276" w:lineRule="auto"/>
      </w:pPr>
      <w:r>
        <w:t>System elements, their types, and invariants about relationships between them</w:t>
      </w:r>
    </w:p>
    <w:p w14:paraId="19ED8F84" w14:textId="49EDDCF9" w:rsidR="0094248B" w:rsidRDefault="0094248B" w:rsidP="00D102DA">
      <w:pPr>
        <w:pStyle w:val="ListParagraph"/>
        <w:numPr>
          <w:ilvl w:val="2"/>
          <w:numId w:val="7"/>
        </w:numPr>
        <w:spacing w:line="276" w:lineRule="auto"/>
      </w:pPr>
      <w:r>
        <w:t>Initial system state</w:t>
      </w:r>
    </w:p>
    <w:p w14:paraId="2CF83AA0" w14:textId="186DE1E7" w:rsidR="0094248B" w:rsidRDefault="0094248B" w:rsidP="00D102DA">
      <w:pPr>
        <w:pStyle w:val="ListParagraph"/>
        <w:numPr>
          <w:ilvl w:val="2"/>
          <w:numId w:val="7"/>
        </w:numPr>
        <w:spacing w:line="276" w:lineRule="auto"/>
      </w:pPr>
      <w:r>
        <w:t>System operations &amp; their effects on system elements</w:t>
      </w:r>
    </w:p>
    <w:p w14:paraId="4608C236" w14:textId="26B648D7" w:rsidR="0057513C" w:rsidRDefault="0057513C" w:rsidP="00D06EDD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Schemas</w:t>
      </w:r>
    </w:p>
    <w:p w14:paraId="3A152245" w14:textId="38FEA912" w:rsidR="0057513C" w:rsidRDefault="0057513C" w:rsidP="00D06EDD">
      <w:pPr>
        <w:pStyle w:val="ListParagraph"/>
        <w:numPr>
          <w:ilvl w:val="1"/>
          <w:numId w:val="7"/>
        </w:numPr>
        <w:spacing w:line="276" w:lineRule="auto"/>
      </w:pPr>
      <w:r>
        <w:t>Signature – introduce elements w/ their types</w:t>
      </w:r>
    </w:p>
    <w:p w14:paraId="57A6E727" w14:textId="3A9590A5" w:rsidR="0057513C" w:rsidRDefault="0057513C" w:rsidP="00D06EDD">
      <w:pPr>
        <w:pStyle w:val="ListParagraph"/>
        <w:numPr>
          <w:ilvl w:val="1"/>
          <w:numId w:val="7"/>
        </w:numPr>
        <w:spacing w:line="276" w:lineRule="auto"/>
      </w:pPr>
      <w:r>
        <w:t>Predicate – contains wffs</w:t>
      </w:r>
    </w:p>
    <w:p w14:paraId="2F7BC732" w14:textId="62F1A2F3" w:rsidR="0057513C" w:rsidRDefault="0057513C" w:rsidP="00D06EDD">
      <w:pPr>
        <w:pStyle w:val="ListParagraph"/>
        <w:numPr>
          <w:ilvl w:val="2"/>
          <w:numId w:val="7"/>
        </w:numPr>
        <w:spacing w:line="276" w:lineRule="auto"/>
      </w:pPr>
      <w:r>
        <w:t>When describing system state, invariants are listed here – must be true in all states</w:t>
      </w:r>
    </w:p>
    <w:p w14:paraId="69E20458" w14:textId="7BC3407A" w:rsidR="005909B1" w:rsidRDefault="005909B1" w:rsidP="00D06EDD">
      <w:pPr>
        <w:pStyle w:val="ListParagraph"/>
        <w:numPr>
          <w:ilvl w:val="1"/>
          <w:numId w:val="7"/>
        </w:numPr>
        <w:spacing w:line="276" w:lineRule="auto"/>
      </w:pPr>
      <w:r>
        <w:t>Schema inclusion – adds the signatures and predicates from the included schema</w:t>
      </w:r>
    </w:p>
    <w:p w14:paraId="543FF294" w14:textId="57F04CF4" w:rsidR="00BD7016" w:rsidRDefault="00BD7016" w:rsidP="00D06EDD">
      <w:pPr>
        <w:pStyle w:val="ListParagraph"/>
        <w:numPr>
          <w:ilvl w:val="1"/>
          <w:numId w:val="7"/>
        </w:numPr>
        <w:spacing w:line="276" w:lineRule="auto"/>
      </w:pPr>
      <w:r>
        <w:t>Next value of variable = variable-prime</w:t>
      </w:r>
    </w:p>
    <w:p w14:paraId="2570155D" w14:textId="58243AFB" w:rsidR="00BD7016" w:rsidRDefault="00BD7016" w:rsidP="00D06EDD">
      <w:pPr>
        <w:pStyle w:val="ListParagraph"/>
        <w:numPr>
          <w:ilvl w:val="2"/>
          <w:numId w:val="7"/>
        </w:numPr>
        <w:spacing w:line="276" w:lineRule="auto"/>
      </w:pPr>
      <w:r>
        <w:t>E.g. X = current value; X’ = next value</w:t>
      </w:r>
    </w:p>
    <w:p w14:paraId="70BBCA3C" w14:textId="5F636130" w:rsidR="009D53C5" w:rsidRDefault="009D53C5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Can include schemas with </w:t>
      </w:r>
      <w:r w:rsidR="00113EF4">
        <w:t>current and next values</w:t>
      </w:r>
    </w:p>
    <w:p w14:paraId="498C08B3" w14:textId="1C5AA0CB" w:rsidR="002328A7" w:rsidRDefault="002328A7" w:rsidP="00D06EDD">
      <w:pPr>
        <w:pStyle w:val="ListParagraph"/>
        <w:numPr>
          <w:ilvl w:val="2"/>
          <w:numId w:val="7"/>
        </w:numPr>
        <w:spacing w:line="276" w:lineRule="auto"/>
      </w:pPr>
      <w:r>
        <w:sym w:font="Symbol" w:char="F044"/>
      </w:r>
      <w:r>
        <w:t>Schema = equivalent to</w:t>
      </w:r>
    </w:p>
    <w:p w14:paraId="760AEE08" w14:textId="6A20430B" w:rsidR="002328A7" w:rsidRDefault="002328A7" w:rsidP="00D06EDD">
      <w:pPr>
        <w:pStyle w:val="ListParagraph"/>
        <w:numPr>
          <w:ilvl w:val="3"/>
          <w:numId w:val="7"/>
        </w:numPr>
        <w:spacing w:line="276" w:lineRule="auto"/>
      </w:pPr>
      <w:r>
        <w:t>Schema</w:t>
      </w:r>
    </w:p>
    <w:p w14:paraId="17567056" w14:textId="4817F0D6" w:rsidR="002328A7" w:rsidRDefault="002328A7" w:rsidP="00D06EDD">
      <w:pPr>
        <w:pStyle w:val="ListParagraph"/>
        <w:numPr>
          <w:ilvl w:val="3"/>
          <w:numId w:val="7"/>
        </w:numPr>
        <w:spacing w:line="276" w:lineRule="auto"/>
      </w:pPr>
      <w:r>
        <w:t>Schema</w:t>
      </w:r>
      <w:r w:rsidR="002C12D3">
        <w:t>’</w:t>
      </w:r>
    </w:p>
    <w:p w14:paraId="6F99B466" w14:textId="77777777" w:rsidR="005A15AD" w:rsidRDefault="005A15AD" w:rsidP="00D06EDD">
      <w:pPr>
        <w:pStyle w:val="ListParagraph"/>
        <w:numPr>
          <w:ilvl w:val="1"/>
          <w:numId w:val="7"/>
        </w:numPr>
        <w:spacing w:line="276" w:lineRule="auto"/>
      </w:pPr>
      <w:r>
        <w:t>Input – p?</w:t>
      </w:r>
    </w:p>
    <w:p w14:paraId="3E7CCEC4" w14:textId="77777777" w:rsidR="005A15AD" w:rsidRDefault="005A15AD" w:rsidP="00D06EDD">
      <w:pPr>
        <w:pStyle w:val="ListParagraph"/>
        <w:numPr>
          <w:ilvl w:val="1"/>
          <w:numId w:val="7"/>
        </w:numPr>
        <w:spacing w:line="276" w:lineRule="auto"/>
      </w:pPr>
      <w:r>
        <w:t>Output – p!</w:t>
      </w:r>
    </w:p>
    <w:p w14:paraId="326B8EA8" w14:textId="0F0E45A4" w:rsidR="005A15AD" w:rsidRDefault="005A15AD" w:rsidP="00D06EDD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Operations</w:t>
      </w:r>
    </w:p>
    <w:p w14:paraId="5A829B16" w14:textId="77777777" w:rsidR="005A15AD" w:rsidRDefault="005A15AD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 Schema for operations should include a </w:t>
      </w:r>
      <w:r>
        <w:sym w:font="Symbol" w:char="F044"/>
      </w:r>
      <w:r>
        <w:t xml:space="preserve"> schema of system state</w:t>
      </w:r>
    </w:p>
    <w:p w14:paraId="5F8487A3" w14:textId="77777777" w:rsidR="005A15AD" w:rsidRDefault="005A15AD" w:rsidP="00D06EDD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>
        <w:sym w:font="Symbol" w:char="F044"/>
      </w:r>
      <w:r>
        <w:t>System</w:t>
      </w:r>
    </w:p>
    <w:p w14:paraId="7A546096" w14:textId="77777777" w:rsidR="005A15AD" w:rsidRDefault="005A15AD" w:rsidP="00D06EDD">
      <w:pPr>
        <w:pStyle w:val="ListParagraph"/>
        <w:numPr>
          <w:ilvl w:val="2"/>
          <w:numId w:val="7"/>
        </w:numPr>
        <w:spacing w:line="276" w:lineRule="auto"/>
      </w:pPr>
      <w:r>
        <w:t>X’ = X + 1</w:t>
      </w:r>
    </w:p>
    <w:p w14:paraId="120A5BAC" w14:textId="77777777" w:rsidR="005A15AD" w:rsidRDefault="005A15AD" w:rsidP="00D06EDD">
      <w:pPr>
        <w:pStyle w:val="ListParagraph"/>
        <w:numPr>
          <w:ilvl w:val="2"/>
          <w:numId w:val="7"/>
        </w:numPr>
        <w:spacing w:line="276" w:lineRule="auto"/>
      </w:pPr>
      <w:r>
        <w:t>Y’ = Y’ – 1 etc.</w:t>
      </w:r>
    </w:p>
    <w:p w14:paraId="41E80B7D" w14:textId="2370144A" w:rsidR="00FE6B2F" w:rsidRDefault="005A15AD" w:rsidP="00D06EDD">
      <w:pPr>
        <w:pStyle w:val="ListParagraph"/>
        <w:numPr>
          <w:ilvl w:val="1"/>
          <w:numId w:val="7"/>
        </w:numPr>
        <w:spacing w:line="276" w:lineRule="auto"/>
      </w:pPr>
      <w:r>
        <w:t>Preconditions – conditions on current state &amp; inputs</w:t>
      </w:r>
    </w:p>
    <w:p w14:paraId="42431B03" w14:textId="4B16803D" w:rsidR="005A15AD" w:rsidRDefault="005A15AD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Postconditions – conditions on next state &amp; </w:t>
      </w:r>
      <w:r w:rsidR="006A014E">
        <w:t>outputs</w:t>
      </w:r>
    </w:p>
    <w:p w14:paraId="4A08CFC0" w14:textId="5DDAE588" w:rsidR="00517438" w:rsidRDefault="00517438" w:rsidP="00D06EDD">
      <w:pPr>
        <w:pStyle w:val="ListParagraph"/>
        <w:numPr>
          <w:ilvl w:val="1"/>
          <w:numId w:val="7"/>
        </w:numPr>
        <w:spacing w:line="276" w:lineRule="auto"/>
      </w:pPr>
      <w:r>
        <w:t>E.g.</w:t>
      </w:r>
    </w:p>
    <w:p w14:paraId="74258136" w14:textId="2944943B" w:rsidR="00517438" w:rsidRDefault="00517438" w:rsidP="00517438">
      <w:pPr>
        <w:pStyle w:val="ListParagraph"/>
        <w:spacing w:line="276" w:lineRule="auto"/>
        <w:ind w:left="1080"/>
      </w:pPr>
      <w:r>
        <w:sym w:font="Symbol" w:char="F044"/>
      </w:r>
      <w:r>
        <w:t>System</w:t>
      </w:r>
    </w:p>
    <w:p w14:paraId="10124DEF" w14:textId="46F75D12" w:rsidR="00517438" w:rsidRDefault="00517438" w:rsidP="00517438">
      <w:pPr>
        <w:pStyle w:val="ListParagraph"/>
        <w:spacing w:line="276" w:lineRule="auto"/>
        <w:ind w:left="1080"/>
      </w:pPr>
      <w:r>
        <w:t>input? : S</w:t>
      </w:r>
    </w:p>
    <w:p w14:paraId="540A0479" w14:textId="6D2363E6" w:rsidR="00BA7A15" w:rsidRDefault="00BA7A15" w:rsidP="00517438">
      <w:pPr>
        <w:pStyle w:val="ListParagraph"/>
        <w:spacing w:line="276" w:lineRule="auto"/>
        <w:ind w:left="1080"/>
      </w:pPr>
      <w:r>
        <w:t>_____________</w:t>
      </w:r>
    </w:p>
    <w:p w14:paraId="1F5A7ABD" w14:textId="57D7A2FB" w:rsidR="00BA7A15" w:rsidRDefault="00BA7A15" w:rsidP="00517438">
      <w:pPr>
        <w:pStyle w:val="ListParagraph"/>
        <w:spacing w:line="276" w:lineRule="auto"/>
        <w:ind w:left="1080"/>
      </w:pPr>
      <w:r>
        <w:t>preconditions</w:t>
      </w:r>
      <w:r w:rsidR="00F63196">
        <w:t xml:space="preserve"> (p = …)</w:t>
      </w:r>
    </w:p>
    <w:p w14:paraId="4F6FEE19" w14:textId="091EA8AC" w:rsidR="00BA7A15" w:rsidRDefault="00BA7A15" w:rsidP="00517438">
      <w:pPr>
        <w:pStyle w:val="ListParagraph"/>
        <w:spacing w:line="276" w:lineRule="auto"/>
        <w:ind w:left="1080"/>
      </w:pPr>
      <w:r>
        <w:t>postconditions</w:t>
      </w:r>
      <w:r w:rsidR="00F63196">
        <w:t xml:space="preserve"> (p’ = …)</w:t>
      </w:r>
      <w:bookmarkStart w:id="0" w:name="_GoBack"/>
      <w:bookmarkEnd w:id="0"/>
    </w:p>
    <w:p w14:paraId="4D220A2B" w14:textId="1060D51B" w:rsidR="00DB2FDB" w:rsidRDefault="00DB2FDB" w:rsidP="00D06EDD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Constants</w:t>
      </w:r>
      <w:r>
        <w:t xml:space="preserve"> – not declared in state or operation schemas because their values don’t change during execution</w:t>
      </w:r>
    </w:p>
    <w:p w14:paraId="258D7943" w14:textId="10F14FBC" w:rsidR="00C56493" w:rsidRDefault="00C56493" w:rsidP="00D06EDD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lastRenderedPageBreak/>
        <w:t>Types</w:t>
      </w:r>
    </w:p>
    <w:p w14:paraId="08B7A429" w14:textId="5ADB3B09" w:rsidR="00C56493" w:rsidRDefault="00692F92" w:rsidP="00D06EDD">
      <w:pPr>
        <w:pStyle w:val="ListParagraph"/>
        <w:numPr>
          <w:ilvl w:val="1"/>
          <w:numId w:val="7"/>
        </w:numPr>
        <w:spacing w:line="276" w:lineRule="auto"/>
      </w:pPr>
      <w:r>
        <w:t>Built-in types – N (natural numbers), Z (integers) etc.</w:t>
      </w:r>
    </w:p>
    <w:p w14:paraId="6156D2A0" w14:textId="57207466" w:rsidR="00692F92" w:rsidRDefault="00692F92" w:rsidP="00D06EDD">
      <w:pPr>
        <w:pStyle w:val="ListParagraph"/>
        <w:numPr>
          <w:ilvl w:val="1"/>
          <w:numId w:val="7"/>
        </w:numPr>
        <w:spacing w:line="276" w:lineRule="auto"/>
      </w:pPr>
      <w:r>
        <w:t>Generic types – [Person]</w:t>
      </w:r>
      <w:r w:rsidR="001B6D65">
        <w:t xml:space="preserve"> (does not provide specific elements)</w:t>
      </w:r>
    </w:p>
    <w:p w14:paraId="3A6AF1D5" w14:textId="4F096030" w:rsidR="00692F92" w:rsidRDefault="00692F92" w:rsidP="00D06EDD">
      <w:pPr>
        <w:pStyle w:val="ListParagraph"/>
        <w:numPr>
          <w:ilvl w:val="1"/>
          <w:numId w:val="7"/>
        </w:numPr>
        <w:spacing w:line="276" w:lineRule="auto"/>
      </w:pPr>
      <w:r>
        <w:t>Free/enumerated types – Colours ::= Red | Blue | Green</w:t>
      </w:r>
      <w:r w:rsidR="001B6D65">
        <w:t xml:space="preserve"> (provide specific elements)</w:t>
      </w:r>
    </w:p>
    <w:p w14:paraId="23A18242" w14:textId="4E2C1C17" w:rsidR="00C35F2E" w:rsidRDefault="00C35F2E" w:rsidP="00D06EDD">
      <w:pPr>
        <w:pStyle w:val="ListParagraph"/>
        <w:numPr>
          <w:ilvl w:val="1"/>
          <w:numId w:val="7"/>
        </w:numPr>
        <w:spacing w:line="276" w:lineRule="auto"/>
      </w:pPr>
      <w:r>
        <w:t>Compound types</w:t>
      </w:r>
      <w:r w:rsidR="00DE6A74">
        <w:t xml:space="preserve"> (functions)</w:t>
      </w:r>
    </w:p>
    <w:p w14:paraId="1358B4F0" w14:textId="72C4CE93" w:rsidR="00DB2FDB" w:rsidRDefault="00C26138" w:rsidP="00D06EDD">
      <w:pPr>
        <w:spacing w:line="276" w:lineRule="auto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F2E0B85" wp14:editId="6D42716F">
            <wp:simplePos x="0" y="0"/>
            <wp:positionH relativeFrom="column">
              <wp:posOffset>1371600</wp:posOffset>
            </wp:positionH>
            <wp:positionV relativeFrom="paragraph">
              <wp:posOffset>-156845</wp:posOffset>
            </wp:positionV>
            <wp:extent cx="4024630" cy="24428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09 at 8.21.0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4C3CD" w14:textId="77777777" w:rsidR="00F3059F" w:rsidRDefault="005C386D" w:rsidP="00D06EDD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Function</w:t>
      </w:r>
    </w:p>
    <w:p w14:paraId="389B1FDF" w14:textId="0872548D" w:rsidR="006B5AD1" w:rsidRDefault="00F3059F" w:rsidP="00D06EDD">
      <w:pPr>
        <w:pStyle w:val="ListParagraph"/>
        <w:numPr>
          <w:ilvl w:val="1"/>
          <w:numId w:val="7"/>
        </w:numPr>
        <w:spacing w:line="276" w:lineRule="auto"/>
      </w:pPr>
      <w:r>
        <w:t>E</w:t>
      </w:r>
      <w:r w:rsidR="005C386D">
        <w:t>ac</w:t>
      </w:r>
      <w:r w:rsidR="00A027A7">
        <w:t>h domain element is mapped to at most one range element</w:t>
      </w:r>
    </w:p>
    <w:p w14:paraId="764FB50E" w14:textId="74A5A475" w:rsidR="00EA702F" w:rsidRDefault="00EA702F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All functions are </w:t>
      </w:r>
      <w:r>
        <w:rPr>
          <w:u w:val="single"/>
        </w:rPr>
        <w:t>partial functions</w:t>
      </w:r>
    </w:p>
    <w:p w14:paraId="1374465A" w14:textId="2B12D732" w:rsidR="003A64B4" w:rsidRDefault="001E4689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The set of partial functions </w:t>
      </w:r>
      <w:r w:rsidR="003A64B4">
        <w:t xml:space="preserve">from A to B </w:t>
      </w:r>
      <w:r>
        <w:t>=</w:t>
      </w:r>
    </w:p>
    <w:p w14:paraId="3DF2F174" w14:textId="1F2F71D7" w:rsidR="00FC57C1" w:rsidRPr="00FC57C1" w:rsidRDefault="00114033" w:rsidP="00D06EDD">
      <w:pPr>
        <w:pStyle w:val="ListParagraph"/>
        <w:numPr>
          <w:ilvl w:val="2"/>
          <w:numId w:val="7"/>
        </w:numPr>
        <w:spacing w:line="276" w:lineRule="auto"/>
      </w:pPr>
      <w:r>
        <w:t xml:space="preserve">A -|-&gt; B = </w:t>
      </w:r>
      <w:r w:rsidR="00FC57C1">
        <w:t xml:space="preserve">{f : A </w:t>
      </w:r>
      <w:r w:rsidR="00FC57C1">
        <w:sym w:font="Symbol" w:char="F0AB"/>
      </w:r>
      <w:r w:rsidR="00FC57C1">
        <w:t xml:space="preserve"> B | </w:t>
      </w:r>
      <w:r w:rsidR="00FC57C1">
        <w:sym w:font="Symbol" w:char="F022"/>
      </w:r>
      <w:r w:rsidR="00FC57C1">
        <w:t xml:space="preserve">x : A . </w:t>
      </w:r>
      <w:r w:rsidR="00FC57C1">
        <w:sym w:font="Symbol" w:char="F022"/>
      </w:r>
      <w:r w:rsidR="00FC57C1">
        <w:t xml:space="preserve">y, z : B . (x, y) </w:t>
      </w:r>
      <w:r w:rsidR="00FC57C1">
        <w:sym w:font="Symbol" w:char="F0CE"/>
      </w:r>
      <w:r w:rsidR="00FC57C1">
        <w:t xml:space="preserve"> f </w:t>
      </w:r>
      <w:r w:rsidR="00FC57C1">
        <w:sym w:font="Symbol" w:char="F0D9"/>
      </w:r>
      <w:r w:rsidR="00FC57C1">
        <w:t xml:space="preserve"> (x, z) </w:t>
      </w:r>
      <w:r w:rsidR="00FC57C1">
        <w:sym w:font="Symbol" w:char="F0CE"/>
      </w:r>
      <w:r w:rsidR="00FC57C1">
        <w:t xml:space="preserve"> f </w:t>
      </w:r>
      <w:r w:rsidR="00FC57C1">
        <w:sym w:font="Symbol" w:char="F0DE"/>
      </w:r>
      <w:r w:rsidR="00FC57C1">
        <w:t xml:space="preserve"> y = z}</w:t>
      </w:r>
    </w:p>
    <w:p w14:paraId="11A3033C" w14:textId="219D531A" w:rsidR="00EA702F" w:rsidRDefault="00E445D9" w:rsidP="00D06EDD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Function space</w:t>
      </w:r>
      <w:r>
        <w:t xml:space="preserve"> – a set of functions</w:t>
      </w:r>
    </w:p>
    <w:p w14:paraId="448A1D1A" w14:textId="73B9DBB9" w:rsidR="00D42A4F" w:rsidRDefault="00D42A4F" w:rsidP="00D06EDD">
      <w:pPr>
        <w:pStyle w:val="ListParagraph"/>
        <w:numPr>
          <w:ilvl w:val="1"/>
          <w:numId w:val="7"/>
        </w:numPr>
        <w:spacing w:line="276" w:lineRule="auto"/>
      </w:pPr>
      <w:r>
        <w:t>Functions can be described with set comprehension</w:t>
      </w:r>
    </w:p>
    <w:p w14:paraId="2B122FA0" w14:textId="155A82FB" w:rsidR="00D42A4F" w:rsidRDefault="00D42A4F" w:rsidP="00D06EDD">
      <w:pPr>
        <w:pStyle w:val="ListParagraph"/>
        <w:numPr>
          <w:ilvl w:val="2"/>
          <w:numId w:val="7"/>
        </w:numPr>
        <w:spacing w:line="276" w:lineRule="auto"/>
      </w:pPr>
      <w:r>
        <w:t>E.g. double = {(x, 2x) . x : N}</w:t>
      </w:r>
    </w:p>
    <w:p w14:paraId="7828C25E" w14:textId="6322BE0E" w:rsidR="009F76D1" w:rsidRDefault="009F76D1" w:rsidP="009F76D1">
      <w:pPr>
        <w:pStyle w:val="ListParagraph"/>
        <w:numPr>
          <w:ilvl w:val="1"/>
          <w:numId w:val="7"/>
        </w:numPr>
        <w:spacing w:line="276" w:lineRule="auto"/>
      </w:pPr>
      <w:r>
        <w:t>Functions can be “evaluated” directly</w:t>
      </w:r>
    </w:p>
    <w:p w14:paraId="4F03E2DB" w14:textId="38BECD5A" w:rsidR="009F76D1" w:rsidRDefault="009F76D1" w:rsidP="009F76D1">
      <w:pPr>
        <w:pStyle w:val="ListParagraph"/>
        <w:numPr>
          <w:ilvl w:val="2"/>
          <w:numId w:val="7"/>
        </w:numPr>
        <w:spacing w:line="276" w:lineRule="auto"/>
      </w:pPr>
      <w:r>
        <w:t>E.g. R : A --&gt; B</w:t>
      </w:r>
    </w:p>
    <w:p w14:paraId="73510ECF" w14:textId="4E740929" w:rsidR="009F76D1" w:rsidRDefault="009F76D1" w:rsidP="009F76D1">
      <w:pPr>
        <w:pStyle w:val="ListParagraph"/>
        <w:numPr>
          <w:ilvl w:val="2"/>
          <w:numId w:val="7"/>
        </w:numPr>
        <w:spacing w:line="276" w:lineRule="auto"/>
      </w:pPr>
      <w:r>
        <w:t xml:space="preserve">a </w:t>
      </w:r>
      <w:r>
        <w:sym w:font="Symbol" w:char="F0CE"/>
      </w:r>
      <w:r>
        <w:t xml:space="preserve"> A</w:t>
      </w:r>
    </w:p>
    <w:p w14:paraId="2B714FCE" w14:textId="47C36350" w:rsidR="009F76D1" w:rsidRDefault="009F76D1" w:rsidP="009F76D1">
      <w:pPr>
        <w:pStyle w:val="ListParagraph"/>
        <w:numPr>
          <w:ilvl w:val="2"/>
          <w:numId w:val="7"/>
        </w:numPr>
        <w:spacing w:line="276" w:lineRule="auto"/>
      </w:pPr>
      <w:r>
        <w:t xml:space="preserve">R(a) </w:t>
      </w:r>
      <w:r>
        <w:sym w:font="Symbol" w:char="F0CE"/>
      </w:r>
      <w:r w:rsidR="00585C0D">
        <w:t xml:space="preserve"> B</w:t>
      </w:r>
    </w:p>
    <w:p w14:paraId="4429353C" w14:textId="77777777" w:rsidR="00F3059F" w:rsidRDefault="005E3FFE" w:rsidP="00D06EDD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Total function</w:t>
      </w:r>
    </w:p>
    <w:p w14:paraId="2B93AD09" w14:textId="2AA588B2" w:rsidR="005E3FFE" w:rsidRDefault="00F3059F" w:rsidP="00D06EDD">
      <w:pPr>
        <w:pStyle w:val="ListParagraph"/>
        <w:numPr>
          <w:ilvl w:val="1"/>
          <w:numId w:val="7"/>
        </w:numPr>
        <w:spacing w:line="276" w:lineRule="auto"/>
      </w:pPr>
      <w:r>
        <w:t>D</w:t>
      </w:r>
      <w:r w:rsidR="005E3FFE">
        <w:t xml:space="preserve">efined for every domain element (a mapping exists for every </w:t>
      </w:r>
      <w:r w:rsidR="00041000">
        <w:t>element)</w:t>
      </w:r>
    </w:p>
    <w:p w14:paraId="1FAEE42D" w14:textId="6F9B5F32" w:rsidR="003A64B4" w:rsidRDefault="003A64B4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The set of total functions </w:t>
      </w:r>
      <w:r w:rsidR="00BC4586">
        <w:t xml:space="preserve">from A to B </w:t>
      </w:r>
      <w:r>
        <w:t>=</w:t>
      </w:r>
    </w:p>
    <w:p w14:paraId="42F9FEB5" w14:textId="160ED72A" w:rsidR="003A64B4" w:rsidRDefault="00E40731" w:rsidP="00D06EDD">
      <w:pPr>
        <w:pStyle w:val="ListParagraph"/>
        <w:numPr>
          <w:ilvl w:val="2"/>
          <w:numId w:val="7"/>
        </w:numPr>
        <w:spacing w:line="276" w:lineRule="auto"/>
      </w:pPr>
      <w:r>
        <w:t xml:space="preserve">A </w:t>
      </w:r>
      <w:r w:rsidR="00AF1F04">
        <w:t>--&gt;</w:t>
      </w:r>
      <w:r>
        <w:t xml:space="preserve"> B = </w:t>
      </w:r>
      <w:r w:rsidR="003A64B4">
        <w:t xml:space="preserve">{f </w:t>
      </w:r>
      <w:r w:rsidR="00D55DC8">
        <w:t>: A -|-&gt; B</w:t>
      </w:r>
      <w:r w:rsidR="003A64B4">
        <w:t xml:space="preserve"> | dom(f) = A}</w:t>
      </w:r>
      <w:r w:rsidR="00AC4368">
        <w:t xml:space="preserve"> </w:t>
      </w:r>
      <w:r w:rsidR="00AC4368">
        <w:sym w:font="Symbol" w:char="F0CD"/>
      </w:r>
      <w:r w:rsidR="00AC4368">
        <w:t xml:space="preserve"> A -|-&gt;</w:t>
      </w:r>
      <w:r w:rsidR="008C3C1B">
        <w:t xml:space="preserve"> B</w:t>
      </w:r>
    </w:p>
    <w:p w14:paraId="4D824D2D" w14:textId="31FDDAEF" w:rsidR="00E319AE" w:rsidRPr="00F96E1F" w:rsidRDefault="00E319AE" w:rsidP="00D06EDD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F96E1F">
        <w:rPr>
          <w:u w:val="single"/>
        </w:rPr>
        <w:t>Surjective/onto</w:t>
      </w:r>
    </w:p>
    <w:p w14:paraId="39EB40CA" w14:textId="0C3C4179" w:rsidR="00E319AE" w:rsidRDefault="00E319AE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Every </w:t>
      </w:r>
      <w:r w:rsidR="00D3070C">
        <w:t>range element</w:t>
      </w:r>
      <w:r>
        <w:t xml:space="preserve"> is mapped to</w:t>
      </w:r>
      <w:r w:rsidR="007E4F8D">
        <w:t xml:space="preserve"> by</w:t>
      </w:r>
      <w:r>
        <w:t xml:space="preserve"> </w:t>
      </w:r>
      <w:r w:rsidR="00D3070C">
        <w:t>a domain element</w:t>
      </w:r>
    </w:p>
    <w:p w14:paraId="028F40BE" w14:textId="6F506BA1" w:rsidR="00E31ABD" w:rsidRDefault="00B21B3B" w:rsidP="00D06EDD">
      <w:pPr>
        <w:pStyle w:val="ListParagraph"/>
        <w:numPr>
          <w:ilvl w:val="1"/>
          <w:numId w:val="7"/>
        </w:numPr>
        <w:spacing w:line="276" w:lineRule="auto"/>
      </w:pPr>
      <w:r>
        <w:t>|domain| ≥ |range|</w:t>
      </w:r>
    </w:p>
    <w:p w14:paraId="2B79CF8F" w14:textId="7D54DBDF" w:rsidR="00F3059F" w:rsidRDefault="00F3059F" w:rsidP="00D06EDD">
      <w:pPr>
        <w:pStyle w:val="ListParagraph"/>
        <w:numPr>
          <w:ilvl w:val="1"/>
          <w:numId w:val="7"/>
        </w:numPr>
        <w:spacing w:line="276" w:lineRule="auto"/>
      </w:pPr>
      <w:r>
        <w:t>f from A to B is surjective iff:</w:t>
      </w:r>
    </w:p>
    <w:p w14:paraId="5DF0E382" w14:textId="5878FDDD" w:rsidR="00F3059F" w:rsidRDefault="00F3059F" w:rsidP="00D06EDD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b : B . </w:t>
      </w:r>
      <w:r>
        <w:sym w:font="Symbol" w:char="F024"/>
      </w:r>
      <w:r>
        <w:t>a : A . f(a) = b</w:t>
      </w:r>
    </w:p>
    <w:p w14:paraId="3B20E7B5" w14:textId="789FA6AB" w:rsidR="00637AE5" w:rsidRDefault="006E420E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Partial surjective: </w:t>
      </w:r>
      <w:r w:rsidR="00684868">
        <w:t>A -|-&gt;&gt;</w:t>
      </w:r>
      <w:r w:rsidR="00C65FC1">
        <w:t xml:space="preserve"> B</w:t>
      </w:r>
      <w:r>
        <w:t xml:space="preserve"> =</w:t>
      </w:r>
      <w:r w:rsidR="00684868">
        <w:t xml:space="preserve"> </w:t>
      </w:r>
      <w:r w:rsidR="00637AE5">
        <w:t>{f :</w:t>
      </w:r>
      <w:r w:rsidR="00350446">
        <w:t xml:space="preserve"> A -|-&gt; B</w:t>
      </w:r>
      <w:r w:rsidR="00637AE5">
        <w:t xml:space="preserve"> | ran(f) = B}</w:t>
      </w:r>
    </w:p>
    <w:p w14:paraId="05317F9D" w14:textId="2080DB36" w:rsidR="00AF1F04" w:rsidRDefault="006E420E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Total surjective: </w:t>
      </w:r>
      <w:r w:rsidR="00AF1F04">
        <w:t>A --&gt;&gt;</w:t>
      </w:r>
      <w:r>
        <w:t xml:space="preserve"> B =</w:t>
      </w:r>
      <w:r w:rsidR="00AF1F04">
        <w:t xml:space="preserve"> {f : A --&gt; B | ran(f) = B}</w:t>
      </w:r>
    </w:p>
    <w:p w14:paraId="3CF19A71" w14:textId="0B71280E" w:rsidR="00E319AE" w:rsidRPr="009577B1" w:rsidRDefault="00E319AE" w:rsidP="00D06EDD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9577B1">
        <w:rPr>
          <w:u w:val="single"/>
        </w:rPr>
        <w:t>Injective</w:t>
      </w:r>
      <w:r w:rsidR="009577B1">
        <w:rPr>
          <w:u w:val="single"/>
        </w:rPr>
        <w:t>/one-to-one</w:t>
      </w:r>
    </w:p>
    <w:p w14:paraId="7E3178B7" w14:textId="252265AA" w:rsidR="00E319AE" w:rsidRDefault="00A027A7" w:rsidP="00D06EDD">
      <w:pPr>
        <w:pStyle w:val="ListParagraph"/>
        <w:numPr>
          <w:ilvl w:val="1"/>
          <w:numId w:val="7"/>
        </w:numPr>
        <w:spacing w:line="276" w:lineRule="auto"/>
      </w:pPr>
      <w:r>
        <w:t>Each domain element is mapped to a unique range element</w:t>
      </w:r>
    </w:p>
    <w:p w14:paraId="2110BD89" w14:textId="1839075F" w:rsidR="003F759F" w:rsidRDefault="003F759F" w:rsidP="00D06EDD">
      <w:pPr>
        <w:pStyle w:val="ListParagraph"/>
        <w:numPr>
          <w:ilvl w:val="1"/>
          <w:numId w:val="7"/>
        </w:numPr>
        <w:spacing w:line="276" w:lineRule="auto"/>
      </w:pPr>
      <w:r>
        <w:t>i.e. its inverse is also a</w:t>
      </w:r>
      <w:r w:rsidR="005101D3">
        <w:t>n injective</w:t>
      </w:r>
      <w:r>
        <w:t xml:space="preserve"> function</w:t>
      </w:r>
    </w:p>
    <w:p w14:paraId="4D133504" w14:textId="2B4832A9" w:rsidR="00545586" w:rsidRDefault="00545586" w:rsidP="00D06EDD">
      <w:pPr>
        <w:pStyle w:val="ListParagraph"/>
        <w:numPr>
          <w:ilvl w:val="1"/>
          <w:numId w:val="7"/>
        </w:numPr>
        <w:spacing w:line="276" w:lineRule="auto"/>
      </w:pPr>
      <w:r>
        <w:t>f from A to B is injective iff:</w:t>
      </w:r>
    </w:p>
    <w:p w14:paraId="74E5B470" w14:textId="0F700A61" w:rsidR="00545586" w:rsidRDefault="00545586" w:rsidP="00D06EDD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x, y : A . f(x) = f(y) </w:t>
      </w:r>
      <w:r>
        <w:sym w:font="Symbol" w:char="F0DE"/>
      </w:r>
      <w:r>
        <w:t xml:space="preserve"> x = y</w:t>
      </w:r>
    </w:p>
    <w:p w14:paraId="1D55D410" w14:textId="59138060" w:rsidR="00AC195A" w:rsidRDefault="00D52101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Partial injective: </w:t>
      </w:r>
      <w:r w:rsidR="002161AF">
        <w:t>A &gt;-|-&gt; B = {</w:t>
      </w:r>
      <w:r w:rsidR="007322EC">
        <w:t xml:space="preserve">f : </w:t>
      </w:r>
      <w:r w:rsidR="002161AF">
        <w:t>A -|-&gt; B</w:t>
      </w:r>
      <w:r w:rsidR="007322EC">
        <w:t xml:space="preserve"> | f~ </w:t>
      </w:r>
      <w:r w:rsidR="007322EC">
        <w:sym w:font="Symbol" w:char="F0CE"/>
      </w:r>
      <w:r w:rsidR="007322EC">
        <w:t xml:space="preserve"> </w:t>
      </w:r>
      <w:r w:rsidR="0028760E">
        <w:t>B -|-&gt; A</w:t>
      </w:r>
      <w:r w:rsidR="007322EC">
        <w:t>}</w:t>
      </w:r>
    </w:p>
    <w:p w14:paraId="13DF0405" w14:textId="5C30D451" w:rsidR="000A1C7D" w:rsidRDefault="00D52101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Total injective: </w:t>
      </w:r>
      <w:r w:rsidR="000A1C7D">
        <w:t xml:space="preserve">A &gt;--&gt; B = {f : A --&gt; B | f~ </w:t>
      </w:r>
      <w:r w:rsidR="000A1C7D">
        <w:sym w:font="Symbol" w:char="F0CE"/>
      </w:r>
      <w:r w:rsidR="000A1C7D">
        <w:t xml:space="preserve"> B -|-&gt; A}</w:t>
      </w:r>
    </w:p>
    <w:p w14:paraId="18FF43F6" w14:textId="46D99DD5" w:rsidR="000A1C7D" w:rsidRDefault="004A4254" w:rsidP="00D06EDD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Bijective</w:t>
      </w:r>
    </w:p>
    <w:p w14:paraId="178596C6" w14:textId="7B8EABC7" w:rsidR="004A4254" w:rsidRDefault="004A4254" w:rsidP="00D06EDD">
      <w:pPr>
        <w:pStyle w:val="ListParagraph"/>
        <w:numPr>
          <w:ilvl w:val="1"/>
          <w:numId w:val="7"/>
        </w:numPr>
        <w:spacing w:line="276" w:lineRule="auto"/>
      </w:pPr>
      <w:r>
        <w:t>Both surjective &amp; injective</w:t>
      </w:r>
    </w:p>
    <w:p w14:paraId="35F8DDAB" w14:textId="3E3B634D" w:rsidR="00C8481A" w:rsidRDefault="00E57BD9" w:rsidP="00D06EDD">
      <w:pPr>
        <w:pStyle w:val="ListParagraph"/>
        <w:numPr>
          <w:ilvl w:val="0"/>
          <w:numId w:val="7"/>
        </w:numPr>
        <w:spacing w:line="276" w:lineRule="auto"/>
      </w:pPr>
      <w:r>
        <w:t>Function composition</w:t>
      </w:r>
    </w:p>
    <w:p w14:paraId="5CE7A896" w14:textId="2EBE0B20" w:rsidR="00E57BD9" w:rsidRDefault="00E57BD9" w:rsidP="00D06EDD">
      <w:pPr>
        <w:pStyle w:val="ListParagraph"/>
        <w:numPr>
          <w:ilvl w:val="1"/>
          <w:numId w:val="7"/>
        </w:numPr>
        <w:spacing w:line="276" w:lineRule="auto"/>
      </w:pPr>
      <w:r>
        <w:t xml:space="preserve">(f; g)(x) = (g </w:t>
      </w:r>
      <w:r>
        <w:sym w:font="Symbol" w:char="F0B0"/>
      </w:r>
      <w:r>
        <w:t xml:space="preserve"> f) = g(f(x)) provided that x </w:t>
      </w:r>
      <w:r>
        <w:sym w:font="Symbol" w:char="F0CE"/>
      </w:r>
      <w:r>
        <w:t xml:space="preserve"> dom(f) and f(x) </w:t>
      </w:r>
      <w:r>
        <w:sym w:font="Symbol" w:char="F0CE"/>
      </w:r>
      <w:r>
        <w:t xml:space="preserve"> dom(g)</w:t>
      </w:r>
    </w:p>
    <w:p w14:paraId="18E7052F" w14:textId="79E60F8E" w:rsidR="002C54E2" w:rsidRPr="0084432E" w:rsidRDefault="002C54E2" w:rsidP="002C54E2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84432E">
        <w:rPr>
          <w:u w:val="single"/>
        </w:rPr>
        <w:t>Zai-schema (</w:t>
      </w:r>
      <w:r w:rsidRPr="0084432E">
        <w:rPr>
          <w:u w:val="single"/>
        </w:rPr>
        <w:sym w:font="Symbol" w:char="F058"/>
      </w:r>
      <w:r w:rsidRPr="0084432E">
        <w:rPr>
          <w:u w:val="single"/>
        </w:rPr>
        <w:t>)</w:t>
      </w:r>
    </w:p>
    <w:p w14:paraId="08C1426D" w14:textId="54BBDEC6" w:rsidR="0084432E" w:rsidRDefault="0084432E" w:rsidP="0084432E">
      <w:pPr>
        <w:pStyle w:val="ListParagraph"/>
        <w:numPr>
          <w:ilvl w:val="1"/>
          <w:numId w:val="7"/>
        </w:numPr>
        <w:spacing w:line="276" w:lineRule="auto"/>
      </w:pPr>
      <w:r>
        <w:t>Asserts that the state elements do not change</w:t>
      </w:r>
    </w:p>
    <w:p w14:paraId="781DC148" w14:textId="75D70D04" w:rsidR="005A2A5A" w:rsidRDefault="005A2A5A" w:rsidP="0084432E">
      <w:pPr>
        <w:pStyle w:val="ListParagraph"/>
        <w:numPr>
          <w:ilvl w:val="1"/>
          <w:numId w:val="7"/>
        </w:numPr>
        <w:spacing w:line="276" w:lineRule="auto"/>
      </w:pPr>
      <w:r>
        <w:t xml:space="preserve">Equivalent to including a </w:t>
      </w:r>
      <w:r>
        <w:sym w:font="Symbol" w:char="F044"/>
      </w:r>
      <w:r>
        <w:t xml:space="preserve"> schema and writing X’ = X, Y’ = Y, etc.</w:t>
      </w:r>
    </w:p>
    <w:p w14:paraId="3A53C46C" w14:textId="37F01523" w:rsidR="00C70B78" w:rsidRDefault="00C70B78" w:rsidP="00C70B78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Exception handling</w:t>
      </w:r>
    </w:p>
    <w:p w14:paraId="1067BB48" w14:textId="2A322DF0" w:rsidR="00C70B78" w:rsidRDefault="006A1351" w:rsidP="00C70B78">
      <w:pPr>
        <w:pStyle w:val="ListParagraph"/>
        <w:numPr>
          <w:ilvl w:val="1"/>
          <w:numId w:val="7"/>
        </w:numPr>
        <w:spacing w:line="276" w:lineRule="auto"/>
      </w:pPr>
      <w:r>
        <w:t>For an operation with precondition(s):</w:t>
      </w:r>
    </w:p>
    <w:p w14:paraId="0DBB4000" w14:textId="5DC21093" w:rsidR="006A1351" w:rsidRDefault="006A1351" w:rsidP="006A1351">
      <w:pPr>
        <w:pStyle w:val="ListParagraph"/>
        <w:numPr>
          <w:ilvl w:val="2"/>
          <w:numId w:val="7"/>
        </w:numPr>
        <w:spacing w:line="276" w:lineRule="auto"/>
      </w:pPr>
      <w:r w:rsidRPr="006A1351">
        <w:t xml:space="preserve">Primary operation </w:t>
      </w:r>
      <w:r>
        <w:t>–</w:t>
      </w:r>
      <w:r w:rsidRPr="006A1351">
        <w:t xml:space="preserve"> </w:t>
      </w:r>
      <w:r>
        <w:t>desired effect when the precondition is satisfied</w:t>
      </w:r>
    </w:p>
    <w:p w14:paraId="1F352E5E" w14:textId="4545D442" w:rsidR="0049163F" w:rsidRDefault="0049163F" w:rsidP="006A1351">
      <w:pPr>
        <w:pStyle w:val="ListParagraph"/>
        <w:numPr>
          <w:ilvl w:val="2"/>
          <w:numId w:val="7"/>
        </w:numPr>
        <w:spacing w:line="276" w:lineRule="auto"/>
      </w:pPr>
      <w:r>
        <w:t>Exception handling operations – system behaviour when precondition is not satisfied</w:t>
      </w:r>
    </w:p>
    <w:p w14:paraId="0EDACA7C" w14:textId="6B127BC7" w:rsidR="00A57E35" w:rsidRDefault="00A57E35" w:rsidP="00A57E35">
      <w:pPr>
        <w:pStyle w:val="ListParagraph"/>
        <w:numPr>
          <w:ilvl w:val="1"/>
          <w:numId w:val="7"/>
        </w:numPr>
        <w:spacing w:line="276" w:lineRule="auto"/>
      </w:pPr>
      <w:r>
        <w:t>Exception handling schemas</w:t>
      </w:r>
    </w:p>
    <w:p w14:paraId="0E9E543E" w14:textId="392A7396" w:rsidR="00A57E35" w:rsidRDefault="00A57E35" w:rsidP="00A57E35">
      <w:pPr>
        <w:pStyle w:val="ListParagraph"/>
        <w:numPr>
          <w:ilvl w:val="2"/>
          <w:numId w:val="7"/>
        </w:numPr>
        <w:spacing w:line="276" w:lineRule="auto"/>
      </w:pPr>
      <w:r>
        <w:t>Do not change system elements, instead issue an error message</w:t>
      </w:r>
    </w:p>
    <w:p w14:paraId="532B24AA" w14:textId="709A0AAD" w:rsidR="00A57E35" w:rsidRDefault="00A57E35" w:rsidP="00A57E35">
      <w:pPr>
        <w:pStyle w:val="ListParagraph"/>
        <w:numPr>
          <w:ilvl w:val="2"/>
          <w:numId w:val="7"/>
        </w:numPr>
        <w:spacing w:line="276" w:lineRule="auto"/>
      </w:pPr>
      <w:r>
        <w:t xml:space="preserve">Use </w:t>
      </w:r>
      <w:r>
        <w:sym w:font="Symbol" w:char="F058"/>
      </w:r>
      <w:r>
        <w:t xml:space="preserve"> schema</w:t>
      </w:r>
    </w:p>
    <w:p w14:paraId="60988EE6" w14:textId="546F04C0" w:rsidR="00A57E35" w:rsidRDefault="00A57E35" w:rsidP="00A57E35">
      <w:pPr>
        <w:pStyle w:val="ListParagraph"/>
        <w:numPr>
          <w:ilvl w:val="2"/>
          <w:numId w:val="7"/>
        </w:numPr>
        <w:spacing w:line="276" w:lineRule="auto"/>
      </w:pPr>
      <w:r>
        <w:t xml:space="preserve">Use </w:t>
      </w:r>
      <w:r w:rsidR="007E2F1B">
        <w:t>Errors</w:t>
      </w:r>
      <w:r>
        <w:t xml:space="preserve"> ::= </w:t>
      </w:r>
      <w:r w:rsidR="007E2F1B">
        <w:t>Error1</w:t>
      </w:r>
      <w:r>
        <w:t xml:space="preserve"> | </w:t>
      </w:r>
      <w:r w:rsidR="00C960E0">
        <w:t>Error2</w:t>
      </w:r>
      <w:r>
        <w:t xml:space="preserve"> etc.</w:t>
      </w:r>
      <w:r w:rsidR="00DD404B">
        <w:t xml:space="preserve"> (enumerated type)</w:t>
      </w:r>
    </w:p>
    <w:p w14:paraId="04611A31" w14:textId="0D711801" w:rsidR="00EF2D28" w:rsidRDefault="00EF2D28" w:rsidP="00A57E35">
      <w:pPr>
        <w:pStyle w:val="ListParagraph"/>
        <w:numPr>
          <w:ilvl w:val="2"/>
          <w:numId w:val="7"/>
        </w:numPr>
        <w:spacing w:line="276" w:lineRule="auto"/>
      </w:pPr>
      <w:r>
        <w:t>E.g.</w:t>
      </w:r>
    </w:p>
    <w:p w14:paraId="4920E153" w14:textId="38357D0A" w:rsidR="00EF2D28" w:rsidRDefault="00EF2D28" w:rsidP="00EF2D28">
      <w:pPr>
        <w:pStyle w:val="ListParagraph"/>
        <w:spacing w:line="276" w:lineRule="auto"/>
        <w:ind w:left="1800"/>
      </w:pPr>
      <w:r>
        <w:sym w:font="Symbol" w:char="F058"/>
      </w:r>
      <w:r>
        <w:t xml:space="preserve"> System</w:t>
      </w:r>
    </w:p>
    <w:p w14:paraId="770AB13C" w14:textId="20DE7007" w:rsidR="00EF2D28" w:rsidRDefault="00EF2D28" w:rsidP="00EF2D28">
      <w:pPr>
        <w:pStyle w:val="ListParagraph"/>
        <w:spacing w:line="276" w:lineRule="auto"/>
        <w:ind w:left="1800"/>
      </w:pPr>
      <w:r>
        <w:t>input? : S</w:t>
      </w:r>
    </w:p>
    <w:p w14:paraId="107C8168" w14:textId="6D6702BD" w:rsidR="00EF2D28" w:rsidRDefault="00EF2D28" w:rsidP="00EF2D28">
      <w:pPr>
        <w:pStyle w:val="ListParagraph"/>
        <w:spacing w:line="276" w:lineRule="auto"/>
        <w:ind w:left="1800"/>
      </w:pPr>
      <w:r>
        <w:t>error! : Errors</w:t>
      </w:r>
    </w:p>
    <w:p w14:paraId="42C7286F" w14:textId="07E5F802" w:rsidR="00EF2D28" w:rsidRDefault="00EF2D28" w:rsidP="00EF2D28">
      <w:pPr>
        <w:pStyle w:val="ListParagraph"/>
        <w:spacing w:line="276" w:lineRule="auto"/>
        <w:ind w:left="1800"/>
      </w:pPr>
      <w:r>
        <w:t>___________________</w:t>
      </w:r>
    </w:p>
    <w:p w14:paraId="23E0F364" w14:textId="22E8E84C" w:rsidR="00EF2D28" w:rsidRDefault="00EF2D28" w:rsidP="00EF2D28">
      <w:pPr>
        <w:pStyle w:val="ListParagraph"/>
        <w:spacing w:line="276" w:lineRule="auto"/>
        <w:ind w:left="1800"/>
      </w:pPr>
      <w:r>
        <w:t>P(input?)</w:t>
      </w:r>
    </w:p>
    <w:p w14:paraId="142D24C9" w14:textId="2A4CBF9C" w:rsidR="00EF2D28" w:rsidRDefault="00EF2D28" w:rsidP="00EF2D28">
      <w:pPr>
        <w:pStyle w:val="ListParagraph"/>
        <w:spacing w:line="276" w:lineRule="auto"/>
        <w:ind w:left="1800"/>
      </w:pPr>
      <w:r>
        <w:t>error! = ErrorType</w:t>
      </w:r>
    </w:p>
    <w:p w14:paraId="342BB0BE" w14:textId="7489CB4E" w:rsidR="0084400F" w:rsidRDefault="00645A9E" w:rsidP="00645A9E">
      <w:pPr>
        <w:pStyle w:val="ListParagraph"/>
        <w:numPr>
          <w:ilvl w:val="1"/>
          <w:numId w:val="7"/>
        </w:numPr>
        <w:spacing w:line="276" w:lineRule="auto"/>
      </w:pPr>
      <w:r>
        <w:t>Multiple exceptions with the same error message can be grouped in one handler schema</w:t>
      </w:r>
    </w:p>
    <w:p w14:paraId="64FC3F4C" w14:textId="3E999F26" w:rsidR="007C39DF" w:rsidRDefault="007C39DF" w:rsidP="007C39DF">
      <w:pPr>
        <w:pStyle w:val="ListParagraph"/>
        <w:numPr>
          <w:ilvl w:val="2"/>
          <w:numId w:val="7"/>
        </w:numPr>
        <w:spacing w:line="276" w:lineRule="auto"/>
      </w:pPr>
      <w:r>
        <w:t>Disjunctions must be stated explicitly – multiple preconditions are conjuncted by default</w:t>
      </w:r>
    </w:p>
    <w:p w14:paraId="426992DC" w14:textId="3E9C97F0" w:rsidR="00935879" w:rsidRPr="00760869" w:rsidRDefault="00935879" w:rsidP="00935879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760869">
        <w:rPr>
          <w:b/>
        </w:rPr>
        <w:t>Working with tuples</w:t>
      </w:r>
    </w:p>
    <w:p w14:paraId="023DD213" w14:textId="60CAF0E3" w:rsidR="00E66305" w:rsidRPr="006A1351" w:rsidRDefault="006213ED" w:rsidP="00DD404B">
      <w:pPr>
        <w:pStyle w:val="ListParagraph"/>
        <w:numPr>
          <w:ilvl w:val="1"/>
          <w:numId w:val="7"/>
        </w:numPr>
        <w:spacing w:line="276" w:lineRule="auto"/>
      </w:pPr>
      <w:r>
        <w:t>If the tuple is part of a total function, f(x) = second element associated w/ x</w:t>
      </w:r>
    </w:p>
    <w:sectPr w:rsidR="00E66305" w:rsidRPr="006A1351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74F692" w14:textId="77777777" w:rsidR="00517438" w:rsidRDefault="00517438" w:rsidP="00354CA0">
      <w:r>
        <w:separator/>
      </w:r>
    </w:p>
  </w:endnote>
  <w:endnote w:type="continuationSeparator" w:id="0">
    <w:p w14:paraId="41E7C5F4" w14:textId="77777777" w:rsidR="00517438" w:rsidRDefault="00517438" w:rsidP="0035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BF479" w14:textId="77777777" w:rsidR="00517438" w:rsidRDefault="00517438" w:rsidP="00354CA0">
      <w:r>
        <w:separator/>
      </w:r>
    </w:p>
  </w:footnote>
  <w:footnote w:type="continuationSeparator" w:id="0">
    <w:p w14:paraId="3181D4EF" w14:textId="77777777" w:rsidR="00517438" w:rsidRDefault="00517438" w:rsidP="00354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CA0"/>
    <w:rsid w:val="00041000"/>
    <w:rsid w:val="00075344"/>
    <w:rsid w:val="00092BC7"/>
    <w:rsid w:val="000A1C7D"/>
    <w:rsid w:val="000C4A5E"/>
    <w:rsid w:val="00113EF4"/>
    <w:rsid w:val="00114033"/>
    <w:rsid w:val="001B0B39"/>
    <w:rsid w:val="001B327A"/>
    <w:rsid w:val="001B6D65"/>
    <w:rsid w:val="001E4689"/>
    <w:rsid w:val="002161AF"/>
    <w:rsid w:val="002328A7"/>
    <w:rsid w:val="00244DA4"/>
    <w:rsid w:val="0028760E"/>
    <w:rsid w:val="002C12D3"/>
    <w:rsid w:val="002C54E2"/>
    <w:rsid w:val="00350446"/>
    <w:rsid w:val="00354CA0"/>
    <w:rsid w:val="00356856"/>
    <w:rsid w:val="003A64B4"/>
    <w:rsid w:val="003C5EDC"/>
    <w:rsid w:val="003D674C"/>
    <w:rsid w:val="003F759F"/>
    <w:rsid w:val="004044C0"/>
    <w:rsid w:val="0042629E"/>
    <w:rsid w:val="0049163F"/>
    <w:rsid w:val="004A4254"/>
    <w:rsid w:val="004B45E1"/>
    <w:rsid w:val="004C796A"/>
    <w:rsid w:val="005101D3"/>
    <w:rsid w:val="00517438"/>
    <w:rsid w:val="00545586"/>
    <w:rsid w:val="0057513C"/>
    <w:rsid w:val="00585C0D"/>
    <w:rsid w:val="005909B1"/>
    <w:rsid w:val="005A15AD"/>
    <w:rsid w:val="005A2A5A"/>
    <w:rsid w:val="005C386D"/>
    <w:rsid w:val="005E3FFE"/>
    <w:rsid w:val="006213ED"/>
    <w:rsid w:val="00637AE5"/>
    <w:rsid w:val="00645A9E"/>
    <w:rsid w:val="00684868"/>
    <w:rsid w:val="00692F92"/>
    <w:rsid w:val="006A014E"/>
    <w:rsid w:val="006A0A78"/>
    <w:rsid w:val="006A1351"/>
    <w:rsid w:val="006B5AD1"/>
    <w:rsid w:val="006E420E"/>
    <w:rsid w:val="007322EC"/>
    <w:rsid w:val="00760869"/>
    <w:rsid w:val="007A3856"/>
    <w:rsid w:val="007C2BB5"/>
    <w:rsid w:val="007C39DF"/>
    <w:rsid w:val="007D0FAB"/>
    <w:rsid w:val="007E2F1B"/>
    <w:rsid w:val="007E4F8D"/>
    <w:rsid w:val="007F4392"/>
    <w:rsid w:val="0084400F"/>
    <w:rsid w:val="0084432E"/>
    <w:rsid w:val="0087001D"/>
    <w:rsid w:val="00875D61"/>
    <w:rsid w:val="008C3C1B"/>
    <w:rsid w:val="0090193F"/>
    <w:rsid w:val="009067DE"/>
    <w:rsid w:val="009244BF"/>
    <w:rsid w:val="00935879"/>
    <w:rsid w:val="0094248B"/>
    <w:rsid w:val="009577B1"/>
    <w:rsid w:val="00964A99"/>
    <w:rsid w:val="00980F0F"/>
    <w:rsid w:val="009D53C5"/>
    <w:rsid w:val="009F76D1"/>
    <w:rsid w:val="00A027A7"/>
    <w:rsid w:val="00A57E35"/>
    <w:rsid w:val="00A75134"/>
    <w:rsid w:val="00AC195A"/>
    <w:rsid w:val="00AC2370"/>
    <w:rsid w:val="00AC4368"/>
    <w:rsid w:val="00AF1F04"/>
    <w:rsid w:val="00B21B3B"/>
    <w:rsid w:val="00BA7A15"/>
    <w:rsid w:val="00BC4586"/>
    <w:rsid w:val="00BD7016"/>
    <w:rsid w:val="00BE1DCE"/>
    <w:rsid w:val="00C26138"/>
    <w:rsid w:val="00C35F2E"/>
    <w:rsid w:val="00C47C76"/>
    <w:rsid w:val="00C56493"/>
    <w:rsid w:val="00C65FC1"/>
    <w:rsid w:val="00C70B78"/>
    <w:rsid w:val="00C8481A"/>
    <w:rsid w:val="00C960E0"/>
    <w:rsid w:val="00D06EDD"/>
    <w:rsid w:val="00D102DA"/>
    <w:rsid w:val="00D3070C"/>
    <w:rsid w:val="00D42A4F"/>
    <w:rsid w:val="00D52101"/>
    <w:rsid w:val="00D55DC8"/>
    <w:rsid w:val="00D83944"/>
    <w:rsid w:val="00DB2FDB"/>
    <w:rsid w:val="00DD404B"/>
    <w:rsid w:val="00DE6A74"/>
    <w:rsid w:val="00E319AE"/>
    <w:rsid w:val="00E31ABD"/>
    <w:rsid w:val="00E40731"/>
    <w:rsid w:val="00E445D9"/>
    <w:rsid w:val="00E51709"/>
    <w:rsid w:val="00E57BD9"/>
    <w:rsid w:val="00E66305"/>
    <w:rsid w:val="00E71442"/>
    <w:rsid w:val="00EA702F"/>
    <w:rsid w:val="00EF2D28"/>
    <w:rsid w:val="00F3059F"/>
    <w:rsid w:val="00F63196"/>
    <w:rsid w:val="00F96E1F"/>
    <w:rsid w:val="00FA7664"/>
    <w:rsid w:val="00FC57C1"/>
    <w:rsid w:val="00FE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4974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C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CA0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354C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CA0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138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C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CA0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354C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CA0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138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74</TotalTime>
  <Pages>3</Pages>
  <Words>575</Words>
  <Characters>3283</Characters>
  <Application>Microsoft Macintosh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107</cp:revision>
  <dcterms:created xsi:type="dcterms:W3CDTF">2015-11-05T18:19:00Z</dcterms:created>
  <dcterms:modified xsi:type="dcterms:W3CDTF">2015-12-09T00:10:00Z</dcterms:modified>
</cp:coreProperties>
</file>
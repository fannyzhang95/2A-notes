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5920B" w14:textId="77777777" w:rsidR="00C47C76" w:rsidRDefault="00AB0986" w:rsidP="007C2BB5">
      <w:pPr>
        <w:spacing w:line="276" w:lineRule="auto"/>
      </w:pPr>
      <w:r>
        <w:rPr>
          <w:b/>
          <w:u w:val="single"/>
        </w:rPr>
        <w:t>Program Correctness</w:t>
      </w:r>
    </w:p>
    <w:p w14:paraId="55D06425" w14:textId="77777777" w:rsidR="007C2BB5" w:rsidRDefault="007C2BB5" w:rsidP="007C2BB5">
      <w:pPr>
        <w:spacing w:line="276" w:lineRule="auto"/>
      </w:pPr>
    </w:p>
    <w:p w14:paraId="369ED4F8" w14:textId="77777777" w:rsidR="007C2BB5" w:rsidRDefault="009F583A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 correctness</w:t>
      </w:r>
    </w:p>
    <w:p w14:paraId="065CF115" w14:textId="77777777" w:rsidR="009F583A" w:rsidRDefault="009F583A" w:rsidP="00F532F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Program specification</w:t>
      </w:r>
      <w:r>
        <w:t xml:space="preserve"> – describes desired output for admissible inputs</w:t>
      </w:r>
    </w:p>
    <w:p w14:paraId="4264633F" w14:textId="17EFA91C" w:rsidR="00EB50D2" w:rsidRDefault="00EB50D2" w:rsidP="00F532F1">
      <w:pPr>
        <w:pStyle w:val="ListParagraph"/>
        <w:numPr>
          <w:ilvl w:val="2"/>
          <w:numId w:val="7"/>
        </w:numPr>
        <w:spacing w:line="276" w:lineRule="auto"/>
      </w:pPr>
      <w:r>
        <w:t xml:space="preserve">Describes </w:t>
      </w:r>
      <w:r w:rsidRPr="00EB50D2">
        <w:rPr>
          <w:u w:val="single"/>
        </w:rPr>
        <w:t>what</w:t>
      </w:r>
      <w:r>
        <w:t xml:space="preserve"> the program should compute</w:t>
      </w:r>
    </w:p>
    <w:p w14:paraId="5A1CA4EB" w14:textId="15611977" w:rsidR="00EB50D2" w:rsidRDefault="00EB50D2" w:rsidP="00F532F1">
      <w:pPr>
        <w:pStyle w:val="ListParagraph"/>
        <w:numPr>
          <w:ilvl w:val="2"/>
          <w:numId w:val="7"/>
        </w:numPr>
        <w:spacing w:line="276" w:lineRule="auto"/>
      </w:pPr>
      <w:r>
        <w:t>A program’s correctness is relative to its specification</w:t>
      </w:r>
    </w:p>
    <w:p w14:paraId="22D7CAC8" w14:textId="54402E34" w:rsidR="00E24ED9" w:rsidRDefault="00E24ED9" w:rsidP="00F532F1">
      <w:pPr>
        <w:pStyle w:val="ListParagraph"/>
        <w:numPr>
          <w:ilvl w:val="1"/>
          <w:numId w:val="7"/>
        </w:numPr>
        <w:spacing w:line="276" w:lineRule="auto"/>
      </w:pPr>
      <w:r>
        <w:t>Testing vs. formal verification</w:t>
      </w:r>
    </w:p>
    <w:p w14:paraId="74008D78" w14:textId="3401EA0F" w:rsidR="00E24ED9" w:rsidRDefault="00DC197F" w:rsidP="00F532F1">
      <w:pPr>
        <w:pStyle w:val="ListParagraph"/>
        <w:numPr>
          <w:ilvl w:val="2"/>
          <w:numId w:val="7"/>
        </w:numPr>
        <w:spacing w:line="276" w:lineRule="auto"/>
      </w:pPr>
      <w:r>
        <w:t>“Testing can show the presence of bugs, but never their absence”</w:t>
      </w:r>
    </w:p>
    <w:p w14:paraId="3064ED42" w14:textId="554815EB" w:rsidR="00EA39D0" w:rsidRDefault="00EA39D0" w:rsidP="00F532F1">
      <w:pPr>
        <w:pStyle w:val="ListParagraph"/>
        <w:numPr>
          <w:ilvl w:val="2"/>
          <w:numId w:val="7"/>
        </w:numPr>
        <w:spacing w:line="276" w:lineRule="auto"/>
      </w:pPr>
      <w:r>
        <w:t>Impossible to determine all possible bugs – there are infinitely (or finitely but very) many possible inputs</w:t>
      </w:r>
    </w:p>
    <w:p w14:paraId="73A3C8D4" w14:textId="3768FF99" w:rsidR="00B746C3" w:rsidRDefault="00B746C3" w:rsidP="00F532F1">
      <w:pPr>
        <w:pStyle w:val="ListParagraph"/>
        <w:numPr>
          <w:ilvl w:val="2"/>
          <w:numId w:val="7"/>
        </w:numPr>
        <w:spacing w:line="276" w:lineRule="auto"/>
      </w:pPr>
      <w:r>
        <w:t xml:space="preserve">Formal verification describes the </w:t>
      </w:r>
      <w:r w:rsidR="00EF723A">
        <w:t>program specification in logic &amp; shows that a program satisfies its specification using a proof theory</w:t>
      </w:r>
    </w:p>
    <w:p w14:paraId="522263AD" w14:textId="5632EDCF" w:rsidR="00EF723A" w:rsidRDefault="00EF723A" w:rsidP="00F532F1">
      <w:pPr>
        <w:pStyle w:val="ListParagraph"/>
        <w:numPr>
          <w:ilvl w:val="2"/>
          <w:numId w:val="7"/>
        </w:numPr>
        <w:spacing w:line="276" w:lineRule="auto"/>
      </w:pPr>
      <w:r>
        <w:t>Formal verification checks for all inputs</w:t>
      </w:r>
    </w:p>
    <w:p w14:paraId="0074B997" w14:textId="43A2EB8D" w:rsidR="00F532F1" w:rsidRDefault="00F532F1" w:rsidP="00F532F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Core programming language</w:t>
      </w:r>
    </w:p>
    <w:p w14:paraId="5C335D5B" w14:textId="6613559B" w:rsidR="00F532F1" w:rsidRDefault="00D77D21" w:rsidP="00F532F1">
      <w:pPr>
        <w:pStyle w:val="ListParagraph"/>
        <w:numPr>
          <w:ilvl w:val="1"/>
          <w:numId w:val="7"/>
        </w:numPr>
        <w:spacing w:line="276" w:lineRule="auto"/>
      </w:pPr>
      <w:r>
        <w:t>Imperative program – consists of commands that modify the values of variables</w:t>
      </w:r>
    </w:p>
    <w:p w14:paraId="553ED236" w14:textId="67A02872" w:rsidR="00D77D21" w:rsidRDefault="00D77D21" w:rsidP="00F532F1">
      <w:pPr>
        <w:pStyle w:val="ListParagraph"/>
        <w:numPr>
          <w:ilvl w:val="1"/>
          <w:numId w:val="7"/>
        </w:numPr>
        <w:spacing w:line="276" w:lineRule="auto"/>
      </w:pPr>
      <w:r>
        <w:t>Sequential program – has no concurrency</w:t>
      </w:r>
    </w:p>
    <w:p w14:paraId="74BBE72A" w14:textId="053A7676" w:rsidR="00D77D21" w:rsidRDefault="00D77D21" w:rsidP="00F532F1">
      <w:pPr>
        <w:pStyle w:val="ListParagraph"/>
        <w:numPr>
          <w:ilvl w:val="1"/>
          <w:numId w:val="7"/>
        </w:numPr>
        <w:spacing w:line="276" w:lineRule="auto"/>
      </w:pPr>
      <w:r>
        <w:t>Transformational program – given inputs, the program is expected to compute outputs and terminate</w:t>
      </w:r>
    </w:p>
    <w:p w14:paraId="52D5462B" w14:textId="773B7F86" w:rsidR="00363D96" w:rsidRDefault="00363D96" w:rsidP="00F532F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State</w:t>
      </w:r>
      <w:r>
        <w:t xml:space="preserve"> of a program is the values of variables at some point in the execution of the program</w:t>
      </w:r>
    </w:p>
    <w:p w14:paraId="6E74EE59" w14:textId="7D968E1B" w:rsidR="00AA784A" w:rsidRDefault="00AA784A" w:rsidP="00AA784A">
      <w:pPr>
        <w:pStyle w:val="ListParagraph"/>
        <w:numPr>
          <w:ilvl w:val="2"/>
          <w:numId w:val="7"/>
        </w:numPr>
        <w:spacing w:line="276" w:lineRule="auto"/>
      </w:pPr>
      <w:r>
        <w:t>Expressions and commands evaluate relative to the current state</w:t>
      </w:r>
    </w:p>
    <w:p w14:paraId="64A73484" w14:textId="0E9438C2" w:rsidR="00AA784A" w:rsidRDefault="00AA784A" w:rsidP="00AA784A">
      <w:pPr>
        <w:pStyle w:val="ListParagraph"/>
        <w:numPr>
          <w:ilvl w:val="2"/>
          <w:numId w:val="7"/>
        </w:numPr>
        <w:spacing w:line="276" w:lineRule="auto"/>
      </w:pPr>
      <w:r>
        <w:t>Each command in a program can change the state</w:t>
      </w:r>
    </w:p>
    <w:p w14:paraId="5FAEC7E5" w14:textId="4AF07736" w:rsidR="00E32F39" w:rsidRDefault="00E32F39" w:rsidP="00F532F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Variable assignment</w:t>
      </w:r>
    </w:p>
    <w:p w14:paraId="061A4230" w14:textId="3869F0AC" w:rsidR="00E32F39" w:rsidRDefault="00E32F39" w:rsidP="00E32F39">
      <w:pPr>
        <w:pStyle w:val="ListParagraph"/>
        <w:numPr>
          <w:ilvl w:val="2"/>
          <w:numId w:val="7"/>
        </w:numPr>
        <w:spacing w:line="276" w:lineRule="auto"/>
      </w:pPr>
      <w:r>
        <w:t>V := E</w:t>
      </w:r>
    </w:p>
    <w:p w14:paraId="5342CA07" w14:textId="649C8DD3" w:rsidR="00E32F39" w:rsidRDefault="00E32F39" w:rsidP="00E32F39">
      <w:pPr>
        <w:pStyle w:val="ListParagraph"/>
        <w:numPr>
          <w:ilvl w:val="2"/>
          <w:numId w:val="7"/>
        </w:numPr>
        <w:spacing w:line="276" w:lineRule="auto"/>
      </w:pPr>
      <w:r>
        <w:t xml:space="preserve">V (in the </w:t>
      </w:r>
      <w:r w:rsidR="00870264">
        <w:t>next state</w:t>
      </w:r>
      <w:r>
        <w:t>) is assigned the value of expression E (in t</w:t>
      </w:r>
      <w:r w:rsidR="00F56455">
        <w:t>he current state</w:t>
      </w:r>
      <w:r>
        <w:t>)</w:t>
      </w:r>
    </w:p>
    <w:p w14:paraId="6D0FD1B3" w14:textId="5844F577" w:rsidR="00E32F39" w:rsidRPr="000524B8" w:rsidRDefault="000524B8" w:rsidP="000524B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Postcondition</w:t>
      </w:r>
    </w:p>
    <w:p w14:paraId="59BFDAB6" w14:textId="19A3EB4F" w:rsidR="000524B8" w:rsidRDefault="000524B8" w:rsidP="000524B8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proofErr w:type="spellStart"/>
      <w:r w:rsidR="00056CBB">
        <w:t>wff</w:t>
      </w:r>
      <w:proofErr w:type="spellEnd"/>
      <w:r w:rsidR="00056CBB">
        <w:t xml:space="preserve"> about </w:t>
      </w:r>
      <w:r>
        <w:t>variables in the state after the program is completed</w:t>
      </w:r>
    </w:p>
    <w:p w14:paraId="6E076B9C" w14:textId="34A9F6A6" w:rsidR="001211CF" w:rsidRDefault="001211CF" w:rsidP="000524B8">
      <w:pPr>
        <w:pStyle w:val="ListParagraph"/>
        <w:numPr>
          <w:ilvl w:val="2"/>
          <w:numId w:val="7"/>
        </w:numPr>
        <w:spacing w:line="276" w:lineRule="auto"/>
      </w:pPr>
      <w:r>
        <w:t>E.g. “compute a number stored in Y, whose square is less than the input X”</w:t>
      </w:r>
    </w:p>
    <w:p w14:paraId="776804CF" w14:textId="4DA8C815" w:rsidR="001211CF" w:rsidRPr="000524B8" w:rsidRDefault="001211CF" w:rsidP="001211CF">
      <w:pPr>
        <w:pStyle w:val="ListParagraph"/>
        <w:numPr>
          <w:ilvl w:val="3"/>
          <w:numId w:val="7"/>
        </w:numPr>
        <w:spacing w:line="276" w:lineRule="auto"/>
      </w:pPr>
      <w:r>
        <w:t>Y</w:t>
      </w:r>
      <w:r>
        <w:rPr>
          <w:vertAlign w:val="superscript"/>
        </w:rPr>
        <w:t>2</w:t>
      </w:r>
      <w:r>
        <w:t xml:space="preserve"> &lt; X</w:t>
      </w:r>
    </w:p>
    <w:p w14:paraId="72428894" w14:textId="04B974BB" w:rsidR="000524B8" w:rsidRPr="00F15FF0" w:rsidRDefault="000524B8" w:rsidP="000524B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Precondition</w:t>
      </w:r>
    </w:p>
    <w:p w14:paraId="3D13A804" w14:textId="12C94D01" w:rsidR="00F15FF0" w:rsidRDefault="00F15FF0" w:rsidP="00F15FF0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proofErr w:type="spellStart"/>
      <w:r>
        <w:t>wff</w:t>
      </w:r>
      <w:proofErr w:type="spellEnd"/>
      <w:r>
        <w:t xml:space="preserve"> about variables in the state before the program has started</w:t>
      </w:r>
    </w:p>
    <w:p w14:paraId="7584D6C2" w14:textId="737579FE" w:rsidR="00362541" w:rsidRDefault="00362541" w:rsidP="00F15FF0">
      <w:pPr>
        <w:pStyle w:val="ListParagraph"/>
        <w:numPr>
          <w:ilvl w:val="2"/>
          <w:numId w:val="7"/>
        </w:numPr>
        <w:spacing w:line="276" w:lineRule="auto"/>
      </w:pPr>
      <w:r>
        <w:t>E.g. previous example requires</w:t>
      </w:r>
    </w:p>
    <w:p w14:paraId="3858A73B" w14:textId="7CD5EACC" w:rsidR="00362541" w:rsidRPr="000524B8" w:rsidRDefault="00362541" w:rsidP="00362541">
      <w:pPr>
        <w:pStyle w:val="ListParagraph"/>
        <w:numPr>
          <w:ilvl w:val="3"/>
          <w:numId w:val="7"/>
        </w:numPr>
        <w:spacing w:line="276" w:lineRule="auto"/>
      </w:pPr>
      <w:r>
        <w:t>X &gt; 0</w:t>
      </w:r>
    </w:p>
    <w:p w14:paraId="6889C50C" w14:textId="6C30E8CB" w:rsidR="000524B8" w:rsidRDefault="005A3D69" w:rsidP="000524B8">
      <w:pPr>
        <w:pStyle w:val="ListParagraph"/>
        <w:numPr>
          <w:ilvl w:val="1"/>
          <w:numId w:val="7"/>
        </w:numPr>
        <w:spacing w:line="276" w:lineRule="auto"/>
      </w:pPr>
      <w:r>
        <w:t>Assertions can be made in the form:</w:t>
      </w:r>
      <w:r w:rsidR="006954BC">
        <w:t xml:space="preserve"> (a </w:t>
      </w:r>
      <w:r w:rsidR="006954BC">
        <w:rPr>
          <w:u w:val="single"/>
        </w:rPr>
        <w:t>triple</w:t>
      </w:r>
      <w:r w:rsidR="006954BC">
        <w:t>)</w:t>
      </w:r>
    </w:p>
    <w:p w14:paraId="24E3B1F1" w14:textId="1473D886" w:rsidR="005A3D69" w:rsidRDefault="005A3D69" w:rsidP="005A3D69">
      <w:pPr>
        <w:pStyle w:val="ListParagraph"/>
        <w:numPr>
          <w:ilvl w:val="2"/>
          <w:numId w:val="7"/>
        </w:numPr>
        <w:spacing w:line="276" w:lineRule="auto"/>
      </w:pPr>
      <w:r>
        <w:t>Assert(P);</w:t>
      </w:r>
      <w:r>
        <w:tab/>
      </w:r>
      <w:r>
        <w:tab/>
      </w:r>
      <w:r>
        <w:sym w:font="Symbol" w:char="F0AC"/>
      </w:r>
      <w:r>
        <w:t xml:space="preserve"> P = precondition</w:t>
      </w:r>
      <w:r w:rsidR="00D24625">
        <w:t xml:space="preserve"> (</w:t>
      </w:r>
      <w:r w:rsidR="008E3B13">
        <w:t xml:space="preserve">write </w:t>
      </w:r>
      <w:r w:rsidR="00D24625">
        <w:t>assert(true) if no constraints)</w:t>
      </w:r>
    </w:p>
    <w:p w14:paraId="609EE86C" w14:textId="341E7676" w:rsidR="005A3D69" w:rsidRDefault="005A3D69" w:rsidP="005A3D69">
      <w:pPr>
        <w:pStyle w:val="ListParagraph"/>
        <w:numPr>
          <w:ilvl w:val="2"/>
          <w:numId w:val="7"/>
        </w:numPr>
        <w:spacing w:line="276" w:lineRule="auto"/>
      </w:pPr>
      <w:r>
        <w:t>C;</w:t>
      </w:r>
      <w:r>
        <w:tab/>
      </w:r>
      <w:r>
        <w:tab/>
      </w:r>
      <w:r>
        <w:tab/>
      </w:r>
      <w:r>
        <w:sym w:font="Symbol" w:char="F0AC"/>
      </w:r>
      <w:r>
        <w:t xml:space="preserve"> C = program</w:t>
      </w:r>
    </w:p>
    <w:p w14:paraId="7517FBA9" w14:textId="25F22CF7" w:rsidR="005A3D69" w:rsidRDefault="005A3D69" w:rsidP="005A3D69">
      <w:pPr>
        <w:pStyle w:val="ListParagraph"/>
        <w:numPr>
          <w:ilvl w:val="2"/>
          <w:numId w:val="7"/>
        </w:numPr>
        <w:spacing w:line="276" w:lineRule="auto"/>
      </w:pPr>
      <w:r>
        <w:t>Assert(Q);</w:t>
      </w:r>
      <w:r>
        <w:tab/>
      </w:r>
      <w:r>
        <w:tab/>
      </w:r>
      <w:r>
        <w:sym w:font="Symbol" w:char="F0AC"/>
      </w:r>
      <w:r>
        <w:t xml:space="preserve"> Q = postcondition</w:t>
      </w:r>
    </w:p>
    <w:p w14:paraId="38DD7D14" w14:textId="0E9B4506" w:rsidR="007009A2" w:rsidRDefault="007009A2" w:rsidP="007009A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Partial correctness</w:t>
      </w:r>
    </w:p>
    <w:p w14:paraId="75B3BE49" w14:textId="3C1DE13D" w:rsidR="007009A2" w:rsidRDefault="00943348" w:rsidP="007009A2">
      <w:pPr>
        <w:pStyle w:val="ListParagraph"/>
        <w:numPr>
          <w:ilvl w:val="2"/>
          <w:numId w:val="7"/>
        </w:numPr>
        <w:spacing w:line="276" w:lineRule="auto"/>
      </w:pPr>
      <w:r>
        <w:t xml:space="preserve">|=par </w:t>
      </w:r>
      <w:r>
        <w:tab/>
        <w:t xml:space="preserve">assert(P); </w:t>
      </w:r>
      <w:r>
        <w:tab/>
        <w:t>C;</w:t>
      </w:r>
      <w:r>
        <w:tab/>
        <w:t>assert(Q);</w:t>
      </w:r>
    </w:p>
    <w:p w14:paraId="42BE6AF1" w14:textId="2C8A405F" w:rsidR="00943348" w:rsidRDefault="00943348" w:rsidP="007009A2">
      <w:pPr>
        <w:pStyle w:val="ListParagraph"/>
        <w:numPr>
          <w:ilvl w:val="2"/>
          <w:numId w:val="7"/>
        </w:numPr>
        <w:spacing w:line="276" w:lineRule="auto"/>
      </w:pPr>
      <w:r>
        <w:t xml:space="preserve">i.e. for all program executions of C that start in a state satisfying P, if the execution of C terminates </w:t>
      </w:r>
      <w:r>
        <w:sym w:font="Symbol" w:char="F0DE"/>
      </w:r>
      <w:r>
        <w:t xml:space="preserve"> Q is satisfied at termination</w:t>
      </w:r>
    </w:p>
    <w:p w14:paraId="103F11FF" w14:textId="7EA5DE77" w:rsidR="00D467F6" w:rsidRDefault="00A10B85" w:rsidP="007009A2">
      <w:pPr>
        <w:pStyle w:val="ListParagraph"/>
        <w:numPr>
          <w:ilvl w:val="2"/>
          <w:numId w:val="7"/>
        </w:numPr>
        <w:spacing w:line="276" w:lineRule="auto"/>
      </w:pPr>
      <w:r>
        <w:t>If C never terminates, Q doesn’t have to be satisfied</w:t>
      </w:r>
    </w:p>
    <w:p w14:paraId="6006C44E" w14:textId="6059AE5D" w:rsidR="00A10B85" w:rsidRDefault="00A10B85" w:rsidP="00A10B8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Total correctness</w:t>
      </w:r>
    </w:p>
    <w:p w14:paraId="6B83058B" w14:textId="5909405D" w:rsidR="00A10B85" w:rsidRDefault="00A10B85" w:rsidP="00A10B85">
      <w:pPr>
        <w:pStyle w:val="ListParagraph"/>
        <w:numPr>
          <w:ilvl w:val="2"/>
          <w:numId w:val="7"/>
        </w:numPr>
        <w:spacing w:line="276" w:lineRule="auto"/>
      </w:pPr>
      <w:r>
        <w:t xml:space="preserve">|= tot </w:t>
      </w:r>
      <w:r>
        <w:tab/>
        <w:t xml:space="preserve">assert(P); </w:t>
      </w:r>
      <w:r>
        <w:tab/>
        <w:t xml:space="preserve">C; </w:t>
      </w:r>
      <w:r>
        <w:tab/>
        <w:t>assert(Q);</w:t>
      </w:r>
    </w:p>
    <w:p w14:paraId="2B43A386" w14:textId="3B15E119" w:rsidR="001354C7" w:rsidRDefault="001354C7" w:rsidP="00A10B85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i.e. for all starting states satisfying P, C is guaranteed to terminate &amp; Q is satisfied at termination</w:t>
      </w:r>
    </w:p>
    <w:p w14:paraId="2B8E09E9" w14:textId="331E877D" w:rsidR="00A14D8F" w:rsidRDefault="00A14D8F" w:rsidP="00A14D8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Logical variables</w:t>
      </w:r>
      <w:r>
        <w:t xml:space="preserve"> – </w:t>
      </w:r>
      <w:r w:rsidR="0039113E">
        <w:t xml:space="preserve">variables that </w:t>
      </w:r>
      <w:r>
        <w:t>do not appear the program</w:t>
      </w:r>
    </w:p>
    <w:p w14:paraId="35408EB8" w14:textId="2787D030" w:rsidR="0039113E" w:rsidRDefault="0039113E" w:rsidP="0039113E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E521A1">
        <w:t>consider:</w:t>
      </w:r>
    </w:p>
    <w:p w14:paraId="5BA36C8A" w14:textId="1A298DF2" w:rsidR="00E521A1" w:rsidRDefault="00E521A1" w:rsidP="00E521A1">
      <w:pPr>
        <w:pStyle w:val="ListParagraph"/>
        <w:spacing w:line="276" w:lineRule="auto"/>
        <w:ind w:left="2160"/>
      </w:pPr>
      <w:r>
        <w:t xml:space="preserve">assert(x &gt; 0); </w:t>
      </w:r>
      <w:r>
        <w:tab/>
      </w:r>
      <w:r>
        <w:tab/>
      </w:r>
      <w:r>
        <w:sym w:font="Symbol" w:char="F0AC"/>
      </w:r>
      <w:r>
        <w:t xml:space="preserve"> refers to value of x before program execution</w:t>
      </w:r>
    </w:p>
    <w:p w14:paraId="2F51D86D" w14:textId="1CA3C503" w:rsidR="00E521A1" w:rsidRDefault="00E521A1" w:rsidP="00E521A1">
      <w:pPr>
        <w:pStyle w:val="ListParagraph"/>
        <w:spacing w:line="276" w:lineRule="auto"/>
        <w:ind w:left="2160"/>
      </w:pPr>
      <w:r>
        <w:t>y := 1;</w:t>
      </w:r>
    </w:p>
    <w:p w14:paraId="5AFFA683" w14:textId="42FB82B1" w:rsidR="00E521A1" w:rsidRDefault="00E521A1" w:rsidP="00E521A1">
      <w:pPr>
        <w:pStyle w:val="ListParagraph"/>
        <w:spacing w:line="276" w:lineRule="auto"/>
        <w:ind w:left="2160"/>
      </w:pPr>
      <w:r>
        <w:t>x := 2;</w:t>
      </w:r>
    </w:p>
    <w:p w14:paraId="51C9BA43" w14:textId="78BF7C9C" w:rsidR="00E521A1" w:rsidRPr="00E521A1" w:rsidRDefault="00E521A1" w:rsidP="00E521A1">
      <w:pPr>
        <w:pStyle w:val="ListParagraph"/>
        <w:spacing w:line="276" w:lineRule="auto"/>
        <w:ind w:left="2160"/>
      </w:pPr>
      <w:r>
        <w:t>assert(y</w:t>
      </w:r>
      <w:r>
        <w:rPr>
          <w:vertAlign w:val="superscript"/>
        </w:rPr>
        <w:t>2</w:t>
      </w:r>
      <w:r>
        <w:t xml:space="preserve"> &lt; x);</w:t>
      </w:r>
      <w:r>
        <w:tab/>
      </w:r>
      <w:r>
        <w:tab/>
      </w:r>
      <w:r>
        <w:sym w:font="Symbol" w:char="F0AC"/>
      </w:r>
      <w:r>
        <w:t xml:space="preserve"> </w:t>
      </w:r>
      <w:r w:rsidR="001407B6">
        <w:t>value of x is changed during execution</w:t>
      </w:r>
    </w:p>
    <w:p w14:paraId="71E8947A" w14:textId="765BAD8F" w:rsidR="00E521A1" w:rsidRDefault="00E521A1" w:rsidP="00E521A1">
      <w:pPr>
        <w:pStyle w:val="ListParagraph"/>
        <w:numPr>
          <w:ilvl w:val="2"/>
          <w:numId w:val="7"/>
        </w:numPr>
        <w:spacing w:line="276" w:lineRule="auto"/>
      </w:pPr>
      <w:r>
        <w:t>Use logical variable:</w:t>
      </w:r>
    </w:p>
    <w:p w14:paraId="361E3728" w14:textId="384C28D0" w:rsidR="00E521A1" w:rsidRDefault="00E521A1" w:rsidP="00E521A1">
      <w:pPr>
        <w:pStyle w:val="ListParagraph"/>
        <w:spacing w:line="276" w:lineRule="auto"/>
        <w:ind w:left="2160"/>
      </w:pPr>
      <w:r>
        <w:t>assert(x = x</w:t>
      </w:r>
      <w:r>
        <w:rPr>
          <w:vertAlign w:val="subscript"/>
        </w:rPr>
        <w:t>0</w:t>
      </w:r>
      <w:r>
        <w:t xml:space="preserve"> </w:t>
      </w:r>
      <w:r>
        <w:sym w:font="Symbol" w:char="F0D9"/>
      </w:r>
      <w:r>
        <w:t xml:space="preserve"> x &gt; 0);</w:t>
      </w:r>
    </w:p>
    <w:p w14:paraId="6D38D4E4" w14:textId="064265EE" w:rsidR="00E521A1" w:rsidRDefault="00E521A1" w:rsidP="00E521A1">
      <w:pPr>
        <w:pStyle w:val="ListParagraph"/>
        <w:spacing w:line="276" w:lineRule="auto"/>
        <w:ind w:left="2160"/>
      </w:pPr>
      <w:r>
        <w:t>y := 1;</w:t>
      </w:r>
    </w:p>
    <w:p w14:paraId="5CC68250" w14:textId="74B5AE2C" w:rsidR="00E521A1" w:rsidRDefault="00E521A1" w:rsidP="00E521A1">
      <w:pPr>
        <w:pStyle w:val="ListParagraph"/>
        <w:spacing w:line="276" w:lineRule="auto"/>
        <w:ind w:left="2160"/>
      </w:pPr>
      <w:r>
        <w:t>x := 2;</w:t>
      </w:r>
    </w:p>
    <w:p w14:paraId="3C4D189A" w14:textId="29F83BC7" w:rsidR="00E521A1" w:rsidRPr="00E521A1" w:rsidRDefault="00E521A1" w:rsidP="00E521A1">
      <w:pPr>
        <w:pStyle w:val="ListParagraph"/>
        <w:spacing w:line="276" w:lineRule="auto"/>
        <w:ind w:left="2160"/>
      </w:pPr>
      <w:r>
        <w:t>assert(y</w:t>
      </w:r>
      <w:r>
        <w:rPr>
          <w:vertAlign w:val="superscript"/>
        </w:rPr>
        <w:t>2</w:t>
      </w:r>
      <w:r>
        <w:t xml:space="preserve"> &lt; x</w:t>
      </w:r>
      <w:r>
        <w:rPr>
          <w:vertAlign w:val="subscript"/>
        </w:rPr>
        <w:t>0</w:t>
      </w:r>
      <w:r>
        <w:t>);</w:t>
      </w:r>
      <w:r>
        <w:tab/>
      </w:r>
      <w:r>
        <w:sym w:font="Symbol" w:char="F0AC"/>
      </w:r>
      <w:r>
        <w:t xml:space="preserve"> x</w:t>
      </w:r>
      <w:r>
        <w:rPr>
          <w:vertAlign w:val="subscript"/>
        </w:rPr>
        <w:t>0</w:t>
      </w:r>
      <w:r>
        <w:t xml:space="preserve"> refers to value at the beginning of program</w:t>
      </w:r>
    </w:p>
    <w:p w14:paraId="74384D01" w14:textId="60D57CC0" w:rsidR="00AE7105" w:rsidRDefault="00AE7105" w:rsidP="00AE7105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2C0D0758" w14:textId="25CA5544" w:rsidR="00AE7105" w:rsidRDefault="00AE7105" w:rsidP="00AE7105">
      <w:pPr>
        <w:pStyle w:val="ListParagraph"/>
        <w:spacing w:line="276" w:lineRule="auto"/>
        <w:ind w:left="1800"/>
      </w:pPr>
      <w:r>
        <w:t>y := 1;</w:t>
      </w:r>
    </w:p>
    <w:p w14:paraId="5FDF2B50" w14:textId="5E35E64C" w:rsidR="00AE7105" w:rsidRDefault="00AE7105" w:rsidP="00AE7105">
      <w:pPr>
        <w:pStyle w:val="ListParagraph"/>
        <w:spacing w:line="276" w:lineRule="auto"/>
        <w:ind w:left="1800"/>
      </w:pPr>
      <w:r>
        <w:t>z := 0;</w:t>
      </w:r>
    </w:p>
    <w:p w14:paraId="2A9DA0D4" w14:textId="499DC413" w:rsidR="00AE7105" w:rsidRDefault="00AE7105" w:rsidP="00AE7105">
      <w:pPr>
        <w:pStyle w:val="ListParagraph"/>
        <w:spacing w:line="276" w:lineRule="auto"/>
        <w:ind w:left="1800"/>
      </w:pPr>
      <w:r>
        <w:t>while !(z == x) do {</w:t>
      </w:r>
    </w:p>
    <w:p w14:paraId="4618617D" w14:textId="0F1DDF87" w:rsidR="00AE7105" w:rsidRDefault="00AE7105" w:rsidP="00AE7105">
      <w:pPr>
        <w:pStyle w:val="ListParagraph"/>
        <w:spacing w:line="276" w:lineRule="auto"/>
        <w:ind w:left="1800"/>
      </w:pPr>
      <w:r>
        <w:tab/>
        <w:t>z := z + 1;</w:t>
      </w:r>
    </w:p>
    <w:p w14:paraId="3060DD7D" w14:textId="47F2AB66" w:rsidR="00AE7105" w:rsidRDefault="00AE7105" w:rsidP="00AE7105">
      <w:pPr>
        <w:pStyle w:val="ListParagraph"/>
        <w:spacing w:line="276" w:lineRule="auto"/>
        <w:ind w:left="1800"/>
      </w:pPr>
      <w:r>
        <w:tab/>
        <w:t>y := y * z</w:t>
      </w:r>
    </w:p>
    <w:p w14:paraId="7C2F9CC2" w14:textId="4477E1A5" w:rsidR="00AE7105" w:rsidRDefault="00AE7105" w:rsidP="00AE7105">
      <w:pPr>
        <w:pStyle w:val="ListParagraph"/>
        <w:spacing w:line="276" w:lineRule="auto"/>
        <w:ind w:left="1800"/>
      </w:pPr>
      <w:r>
        <w:t>}</w:t>
      </w:r>
    </w:p>
    <w:p w14:paraId="43E31687" w14:textId="71839094" w:rsidR="00AE7105" w:rsidRDefault="001A08F1" w:rsidP="00AE7105">
      <w:pPr>
        <w:pStyle w:val="ListParagraph"/>
        <w:numPr>
          <w:ilvl w:val="2"/>
          <w:numId w:val="7"/>
        </w:numPr>
        <w:spacing w:line="276" w:lineRule="auto"/>
      </w:pPr>
      <w:r>
        <w:t>Assert(x ≥ 0); ...</w:t>
      </w:r>
      <w:r w:rsidR="00D972E9">
        <w:t xml:space="preserve"> assert(y </w:t>
      </w:r>
      <w:r>
        <w:t>= x</w:t>
      </w:r>
      <w:r w:rsidR="00D972E9">
        <w:t>!</w:t>
      </w:r>
      <w:r>
        <w:t>);</w:t>
      </w:r>
    </w:p>
    <w:p w14:paraId="2ED3816B" w14:textId="77777777" w:rsidR="00AE7105" w:rsidRDefault="00AE7105" w:rsidP="00AE7105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0318C33C" w14:textId="77777777" w:rsidR="00AE7105" w:rsidRDefault="00AE7105" w:rsidP="00AE7105">
      <w:pPr>
        <w:pStyle w:val="ListParagraph"/>
        <w:spacing w:line="276" w:lineRule="auto"/>
        <w:ind w:left="1800"/>
      </w:pPr>
      <w:r>
        <w:t>y := 1;</w:t>
      </w:r>
    </w:p>
    <w:p w14:paraId="5F83E1A2" w14:textId="475F751C" w:rsidR="00AE7105" w:rsidRDefault="00AE7105" w:rsidP="00AE7105">
      <w:pPr>
        <w:pStyle w:val="ListParagraph"/>
        <w:spacing w:line="276" w:lineRule="auto"/>
        <w:ind w:left="1800"/>
      </w:pPr>
      <w:r>
        <w:t>while !(x == 0) do {</w:t>
      </w:r>
    </w:p>
    <w:p w14:paraId="39650EED" w14:textId="3F77198B" w:rsidR="00AE7105" w:rsidRDefault="00AE7105" w:rsidP="00AE7105">
      <w:pPr>
        <w:pStyle w:val="ListParagraph"/>
        <w:spacing w:line="276" w:lineRule="auto"/>
        <w:ind w:left="1800"/>
      </w:pPr>
      <w:r>
        <w:tab/>
        <w:t>y := y * x;</w:t>
      </w:r>
    </w:p>
    <w:p w14:paraId="5AB3D173" w14:textId="28B275C4" w:rsidR="00AE7105" w:rsidRDefault="00AE7105" w:rsidP="00AE7105">
      <w:pPr>
        <w:spacing w:line="276" w:lineRule="auto"/>
      </w:pPr>
      <w:r>
        <w:tab/>
      </w:r>
      <w:r>
        <w:tab/>
      </w:r>
      <w:r>
        <w:tab/>
        <w:t>x := x – 1</w:t>
      </w:r>
    </w:p>
    <w:p w14:paraId="74FA5D88" w14:textId="77777777" w:rsidR="00AE7105" w:rsidRDefault="00AE7105" w:rsidP="00AE7105">
      <w:pPr>
        <w:pStyle w:val="ListParagraph"/>
        <w:spacing w:line="276" w:lineRule="auto"/>
        <w:ind w:left="1800"/>
      </w:pPr>
      <w:r>
        <w:t>}</w:t>
      </w:r>
    </w:p>
    <w:p w14:paraId="791FBD92" w14:textId="300E4AA0" w:rsidR="00AE7105" w:rsidRPr="00AE7105" w:rsidRDefault="001A08F1" w:rsidP="00AE7105">
      <w:pPr>
        <w:pStyle w:val="ListParagraph"/>
        <w:numPr>
          <w:ilvl w:val="2"/>
          <w:numId w:val="7"/>
        </w:numPr>
        <w:spacing w:line="276" w:lineRule="auto"/>
      </w:pPr>
      <w:r>
        <w:t xml:space="preserve">Assert(x = x0 </w:t>
      </w:r>
      <w:r>
        <w:sym w:font="Symbol" w:char="F0D9"/>
      </w:r>
      <w:r>
        <w:t xml:space="preserve"> x ≥ 0); … assert(y = x0!)</w:t>
      </w:r>
    </w:p>
    <w:p w14:paraId="25317B80" w14:textId="0BE1571D" w:rsidR="00E521A1" w:rsidRDefault="00B51083" w:rsidP="00B5108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 correctness – proof theory</w:t>
      </w:r>
    </w:p>
    <w:p w14:paraId="5ED79819" w14:textId="065CDF53" w:rsidR="00B51083" w:rsidRDefault="0003556D" w:rsidP="00B51083">
      <w:pPr>
        <w:pStyle w:val="ListParagraph"/>
        <w:numPr>
          <w:ilvl w:val="1"/>
          <w:numId w:val="7"/>
        </w:numPr>
        <w:spacing w:line="276" w:lineRule="auto"/>
      </w:pPr>
      <w:r>
        <w:t>A.k.a. axiomatic semantics</w:t>
      </w:r>
    </w:p>
    <w:p w14:paraId="2884B693" w14:textId="21C1F9BF" w:rsidR="0003556D" w:rsidRDefault="00E80B7A" w:rsidP="00B51083">
      <w:pPr>
        <w:pStyle w:val="ListParagraph"/>
        <w:numPr>
          <w:ilvl w:val="1"/>
          <w:numId w:val="7"/>
        </w:numPr>
        <w:spacing w:line="276" w:lineRule="auto"/>
      </w:pPr>
      <w:r>
        <w:t xml:space="preserve">Proof theories for PC are </w:t>
      </w:r>
      <w:r w:rsidRPr="00FA5C27">
        <w:rPr>
          <w:u w:val="single"/>
        </w:rPr>
        <w:t>sound</w:t>
      </w:r>
      <w:r>
        <w:t xml:space="preserve"> but often </w:t>
      </w:r>
      <w:r w:rsidRPr="00FA5C27">
        <w:rPr>
          <w:u w:val="single"/>
        </w:rPr>
        <w:t>not complete</w:t>
      </w:r>
      <w:r w:rsidR="002627FE">
        <w:t xml:space="preserve"> – since programs work with numbers</w:t>
      </w:r>
    </w:p>
    <w:p w14:paraId="115BAB09" w14:textId="0AB9B154" w:rsidR="00642628" w:rsidRDefault="00642628" w:rsidP="00B5108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Assignment</w:t>
      </w:r>
      <w:r w:rsidR="009977DC">
        <w:rPr>
          <w:u w:val="single"/>
        </w:rPr>
        <w:t xml:space="preserve"> rule</w:t>
      </w:r>
    </w:p>
    <w:p w14:paraId="6A3B196D" w14:textId="7BAF7857" w:rsidR="00642628" w:rsidRDefault="00B554A4" w:rsidP="00642628">
      <w:pPr>
        <w:pStyle w:val="ListParagraph"/>
        <w:numPr>
          <w:ilvl w:val="2"/>
          <w:numId w:val="7"/>
        </w:numPr>
        <w:spacing w:line="276" w:lineRule="auto"/>
      </w:pPr>
      <w:r>
        <w:t>Axiom (no premises):</w:t>
      </w:r>
    </w:p>
    <w:p w14:paraId="774CA994" w14:textId="1D795724" w:rsidR="00012E96" w:rsidRDefault="00012E96" w:rsidP="00B554A4">
      <w:pPr>
        <w:pStyle w:val="ListParagraph"/>
        <w:spacing w:line="276" w:lineRule="auto"/>
        <w:ind w:left="1800"/>
      </w:pPr>
      <w:r>
        <w:t>_____________________</w:t>
      </w:r>
    </w:p>
    <w:p w14:paraId="57CD57D5" w14:textId="7E7F6903" w:rsidR="00B554A4" w:rsidRDefault="00B554A4" w:rsidP="00B554A4">
      <w:pPr>
        <w:pStyle w:val="ListParagraph"/>
        <w:spacing w:line="276" w:lineRule="auto"/>
        <w:ind w:left="1800"/>
      </w:pPr>
      <w:r>
        <w:t>assert(P[E/Var]);</w:t>
      </w:r>
    </w:p>
    <w:p w14:paraId="40830C66" w14:textId="425D1557" w:rsidR="00B554A4" w:rsidRDefault="00B554A4" w:rsidP="00B554A4">
      <w:pPr>
        <w:pStyle w:val="ListParagraph"/>
        <w:spacing w:line="276" w:lineRule="auto"/>
        <w:ind w:left="1800"/>
      </w:pPr>
      <w:r>
        <w:t>Var := E;</w:t>
      </w:r>
    </w:p>
    <w:p w14:paraId="080873D0" w14:textId="5310AF5B" w:rsidR="00B554A4" w:rsidRDefault="00B554A4" w:rsidP="00B554A4">
      <w:pPr>
        <w:pStyle w:val="ListParagraph"/>
        <w:spacing w:line="276" w:lineRule="auto"/>
        <w:ind w:left="1800"/>
      </w:pPr>
      <w:r>
        <w:t xml:space="preserve">assert(P); </w:t>
      </w:r>
      <w:r w:rsidR="00012E96">
        <w:tab/>
      </w:r>
      <w:r w:rsidR="00012E96">
        <w:tab/>
      </w:r>
      <w:proofErr w:type="spellStart"/>
      <w:r>
        <w:t>Asn</w:t>
      </w:r>
      <w:proofErr w:type="spellEnd"/>
    </w:p>
    <w:p w14:paraId="250658DC" w14:textId="11294DA2" w:rsidR="00B554A4" w:rsidRDefault="00B554A4" w:rsidP="00642628">
      <w:pPr>
        <w:pStyle w:val="ListParagraph"/>
        <w:numPr>
          <w:ilvl w:val="2"/>
          <w:numId w:val="7"/>
        </w:numPr>
        <w:spacing w:line="276" w:lineRule="auto"/>
      </w:pPr>
      <w:r>
        <w:t>Where Var = a variable; E = an expression; P[E/Var] a substitution of Var for E</w:t>
      </w:r>
    </w:p>
    <w:p w14:paraId="0DC1ADBE" w14:textId="50F6A2C0" w:rsidR="008A55BD" w:rsidRDefault="008A55BD" w:rsidP="00642628">
      <w:pPr>
        <w:pStyle w:val="ListParagraph"/>
        <w:numPr>
          <w:ilvl w:val="2"/>
          <w:numId w:val="7"/>
        </w:numPr>
        <w:spacing w:line="276" w:lineRule="auto"/>
      </w:pPr>
      <w:r>
        <w:t>Ex:</w:t>
      </w:r>
    </w:p>
    <w:p w14:paraId="6062FFA7" w14:textId="5F7A70AB" w:rsidR="008A55BD" w:rsidRPr="000B4A07" w:rsidRDefault="00A50124" w:rsidP="00A50124">
      <w:pPr>
        <w:pStyle w:val="ListParagraph"/>
        <w:spacing w:line="276" w:lineRule="auto"/>
        <w:ind w:left="1800"/>
      </w:pPr>
      <w:r w:rsidRPr="000B4A07">
        <w:t>a</w:t>
      </w:r>
      <w:r w:rsidR="008A55BD" w:rsidRPr="000B4A07">
        <w:t>ssert(2 = y);</w:t>
      </w:r>
      <w:r w:rsidR="00E91880" w:rsidRPr="000B4A07">
        <w:tab/>
      </w:r>
      <w:r w:rsidR="00E91880" w:rsidRPr="000B4A07">
        <w:tab/>
        <w:t>% work backwards from postcondition; this must be the</w:t>
      </w:r>
    </w:p>
    <w:p w14:paraId="2D162858" w14:textId="60D2773D" w:rsidR="008A55BD" w:rsidRPr="000B4A07" w:rsidRDefault="008A55BD" w:rsidP="00A50124">
      <w:pPr>
        <w:pStyle w:val="ListParagraph"/>
        <w:spacing w:line="276" w:lineRule="auto"/>
        <w:ind w:left="1800"/>
      </w:pPr>
      <w:r w:rsidRPr="000B4A07">
        <w:t>x := 2;</w:t>
      </w:r>
      <w:r w:rsidR="00E91880" w:rsidRPr="000B4A07">
        <w:tab/>
      </w:r>
      <w:r w:rsidR="00E91880" w:rsidRPr="000B4A07">
        <w:tab/>
      </w:r>
      <w:r w:rsidR="00E91880" w:rsidRPr="000B4A07">
        <w:tab/>
        <w:t>% precondition for the postcondition to be true</w:t>
      </w:r>
    </w:p>
    <w:p w14:paraId="0C15E0DC" w14:textId="076A1947" w:rsidR="008A55BD" w:rsidRPr="000B4A07" w:rsidRDefault="008A55BD" w:rsidP="00A50124">
      <w:pPr>
        <w:pStyle w:val="ListParagraph"/>
        <w:spacing w:line="276" w:lineRule="auto"/>
        <w:ind w:left="1800"/>
      </w:pPr>
      <w:r w:rsidRPr="000B4A07">
        <w:t xml:space="preserve">assert(x = y); </w:t>
      </w:r>
      <w:r w:rsidR="001F3EC5" w:rsidRPr="000B4A07">
        <w:tab/>
      </w:r>
      <w:r w:rsidR="003B5595" w:rsidRPr="000B4A07">
        <w:tab/>
        <w:t xml:space="preserve">% </w:t>
      </w:r>
      <w:proofErr w:type="spellStart"/>
      <w:r w:rsidR="003B5595" w:rsidRPr="000B4A07">
        <w:t>asn</w:t>
      </w:r>
      <w:proofErr w:type="spellEnd"/>
    </w:p>
    <w:p w14:paraId="7AF3681F" w14:textId="19970FC0" w:rsidR="00A50124" w:rsidRDefault="00A50124" w:rsidP="00A50124">
      <w:pPr>
        <w:pStyle w:val="ListParagraph"/>
        <w:numPr>
          <w:ilvl w:val="2"/>
          <w:numId w:val="7"/>
        </w:numPr>
        <w:spacing w:line="276" w:lineRule="auto"/>
      </w:pPr>
      <w:r>
        <w:t>Ex:</w:t>
      </w:r>
    </w:p>
    <w:p w14:paraId="3655EDF8" w14:textId="49A0E45A" w:rsidR="00A50124" w:rsidRPr="000B4A07" w:rsidRDefault="00562348" w:rsidP="00A50124">
      <w:pPr>
        <w:pStyle w:val="ListParagraph"/>
        <w:spacing w:line="276" w:lineRule="auto"/>
        <w:ind w:left="1800"/>
      </w:pPr>
      <w:r w:rsidRPr="000B4A07">
        <w:t>assert(z = x + y + 1 – 4);</w:t>
      </w:r>
    </w:p>
    <w:p w14:paraId="1C9635F6" w14:textId="0E1DF277" w:rsidR="00562348" w:rsidRPr="000B4A07" w:rsidRDefault="00562348" w:rsidP="00A50124">
      <w:pPr>
        <w:pStyle w:val="ListParagraph"/>
        <w:spacing w:line="276" w:lineRule="auto"/>
        <w:ind w:left="1800"/>
      </w:pPr>
      <w:r w:rsidRPr="000B4A07">
        <w:t>x := x + y + 1</w:t>
      </w:r>
    </w:p>
    <w:p w14:paraId="3C651D33" w14:textId="4FF4EC0E" w:rsidR="00562348" w:rsidRPr="000B4A07" w:rsidRDefault="00562348" w:rsidP="00A50124">
      <w:pPr>
        <w:pStyle w:val="ListParagraph"/>
        <w:spacing w:line="276" w:lineRule="auto"/>
        <w:ind w:left="1800"/>
      </w:pPr>
      <w:r w:rsidRPr="000B4A07">
        <w:t xml:space="preserve">assert(z = x – 4); </w:t>
      </w:r>
      <w:r w:rsidR="00A30C61" w:rsidRPr="000B4A07">
        <w:tab/>
      </w:r>
      <w:r w:rsidR="003B5595" w:rsidRPr="000B4A07">
        <w:tab/>
        <w:t xml:space="preserve">% </w:t>
      </w:r>
      <w:proofErr w:type="spellStart"/>
      <w:r w:rsidR="003B5595" w:rsidRPr="000B4A07">
        <w:t>asn</w:t>
      </w:r>
      <w:proofErr w:type="spellEnd"/>
    </w:p>
    <w:p w14:paraId="5343E542" w14:textId="7DEDEA4A" w:rsidR="00A50124" w:rsidRPr="00D2184B" w:rsidRDefault="009977DC" w:rsidP="009977D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D2184B">
        <w:rPr>
          <w:u w:val="single"/>
        </w:rPr>
        <w:t>Composition rule</w:t>
      </w:r>
    </w:p>
    <w:p w14:paraId="2B4221A1" w14:textId="5B753DF1" w:rsidR="009977DC" w:rsidRDefault="000B7CA2" w:rsidP="00D2184B">
      <w:pPr>
        <w:pStyle w:val="ListParagraph"/>
        <w:spacing w:line="276" w:lineRule="auto"/>
        <w:ind w:left="1800"/>
      </w:pPr>
      <w:r>
        <w:t>a</w:t>
      </w:r>
      <w:r w:rsidR="00D2184B">
        <w:t>ssert(P);</w:t>
      </w:r>
      <w:r w:rsidR="00D2184B">
        <w:tab/>
      </w:r>
      <w:r w:rsidR="00D2184B">
        <w:tab/>
      </w:r>
      <w:r w:rsidR="00D2184B">
        <w:tab/>
        <w:t>assert(Q);</w:t>
      </w:r>
    </w:p>
    <w:p w14:paraId="3E3FEA5B" w14:textId="570D2809" w:rsidR="00D2184B" w:rsidRDefault="00D2184B" w:rsidP="00D2184B">
      <w:pPr>
        <w:pStyle w:val="ListParagraph"/>
        <w:spacing w:line="276" w:lineRule="auto"/>
        <w:ind w:left="1800"/>
      </w:pPr>
      <w:r>
        <w:t>C1;</w:t>
      </w:r>
      <w:r>
        <w:tab/>
      </w:r>
      <w:r>
        <w:tab/>
      </w:r>
      <w:r>
        <w:tab/>
      </w:r>
      <w:r>
        <w:tab/>
        <w:t>C2;</w:t>
      </w:r>
    </w:p>
    <w:p w14:paraId="0607C7AC" w14:textId="5D6836C6" w:rsidR="00D2184B" w:rsidRDefault="000B7CA2" w:rsidP="00D2184B">
      <w:pPr>
        <w:pStyle w:val="ListParagraph"/>
        <w:spacing w:line="276" w:lineRule="auto"/>
        <w:ind w:left="1800"/>
      </w:pPr>
      <w:r>
        <w:t>a</w:t>
      </w:r>
      <w:r w:rsidR="00D2184B">
        <w:t>ssert(Q);</w:t>
      </w:r>
      <w:r w:rsidR="00D2184B">
        <w:tab/>
      </w:r>
      <w:r w:rsidR="00D2184B">
        <w:tab/>
      </w:r>
      <w:r w:rsidR="00D2184B">
        <w:tab/>
        <w:t>assert(R);</w:t>
      </w:r>
    </w:p>
    <w:p w14:paraId="7769CDCF" w14:textId="290C46FB" w:rsidR="00F31CC9" w:rsidRDefault="00F31CC9" w:rsidP="00D2184B">
      <w:pPr>
        <w:pStyle w:val="ListParagraph"/>
        <w:spacing w:line="276" w:lineRule="auto"/>
        <w:ind w:left="1800"/>
      </w:pPr>
      <w:r>
        <w:t>_________________________________________</w:t>
      </w:r>
      <w:r>
        <w:tab/>
        <w:t>composition</w:t>
      </w:r>
    </w:p>
    <w:p w14:paraId="50F02D72" w14:textId="645F2590" w:rsidR="00F31CC9" w:rsidRDefault="000B7CA2" w:rsidP="00D2184B">
      <w:pPr>
        <w:pStyle w:val="ListParagraph"/>
        <w:spacing w:line="276" w:lineRule="auto"/>
        <w:ind w:left="1800"/>
      </w:pPr>
      <w:r>
        <w:t>assert(P);</w:t>
      </w:r>
    </w:p>
    <w:p w14:paraId="1D5F196D" w14:textId="40658DDC" w:rsidR="000B7CA2" w:rsidRDefault="000B7CA2" w:rsidP="00D2184B">
      <w:pPr>
        <w:pStyle w:val="ListParagraph"/>
        <w:spacing w:line="276" w:lineRule="auto"/>
        <w:ind w:left="1800"/>
      </w:pPr>
      <w:r>
        <w:t>C1;</w:t>
      </w:r>
    </w:p>
    <w:p w14:paraId="313103A5" w14:textId="01C9A21D" w:rsidR="000B7CA2" w:rsidRDefault="000B7CA2" w:rsidP="00D2184B">
      <w:pPr>
        <w:pStyle w:val="ListParagraph"/>
        <w:spacing w:line="276" w:lineRule="auto"/>
        <w:ind w:left="1800"/>
      </w:pPr>
      <w:r>
        <w:t>C2;</w:t>
      </w:r>
    </w:p>
    <w:p w14:paraId="12FFFE40" w14:textId="060D9C7F" w:rsidR="000B7CA2" w:rsidRDefault="000B7CA2" w:rsidP="00D2184B">
      <w:pPr>
        <w:pStyle w:val="ListParagraph"/>
        <w:spacing w:line="276" w:lineRule="auto"/>
        <w:ind w:left="1800"/>
      </w:pPr>
      <w:r>
        <w:t>assert(R);</w:t>
      </w:r>
    </w:p>
    <w:p w14:paraId="200642AB" w14:textId="4DB83C03" w:rsidR="00D2184B" w:rsidRDefault="00BB68AE" w:rsidP="009977DC">
      <w:pPr>
        <w:pStyle w:val="ListParagraph"/>
        <w:numPr>
          <w:ilvl w:val="2"/>
          <w:numId w:val="7"/>
        </w:numPr>
        <w:spacing w:line="276" w:lineRule="auto"/>
      </w:pPr>
      <w:r>
        <w:t>i.e. steps in a proof can be chained together</w:t>
      </w:r>
    </w:p>
    <w:p w14:paraId="79EB2A07" w14:textId="2DA3846A" w:rsidR="00BB68AE" w:rsidRDefault="005F0D14" w:rsidP="005F0D1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Implied rule</w:t>
      </w:r>
    </w:p>
    <w:p w14:paraId="751B925F" w14:textId="287BF4C9" w:rsidR="005F0D14" w:rsidRDefault="00A070BE" w:rsidP="00A070BE">
      <w:pPr>
        <w:pStyle w:val="ListParagraph"/>
        <w:spacing w:line="276" w:lineRule="auto"/>
        <w:ind w:left="1800"/>
      </w:pPr>
      <w:r>
        <w:t>P’ |</w:t>
      </w:r>
      <w:r>
        <w:sym w:font="Symbol" w:char="F02D"/>
      </w:r>
      <w:r>
        <w:t xml:space="preserve"> P</w:t>
      </w:r>
    </w:p>
    <w:p w14:paraId="4765D3D2" w14:textId="3158ABFC" w:rsidR="00A070BE" w:rsidRDefault="00A070BE" w:rsidP="00A070BE">
      <w:pPr>
        <w:pStyle w:val="ListParagraph"/>
        <w:spacing w:line="276" w:lineRule="auto"/>
        <w:ind w:left="1800"/>
      </w:pPr>
      <w:r>
        <w:t>Assert(P);</w:t>
      </w:r>
    </w:p>
    <w:p w14:paraId="5AF62E3C" w14:textId="45EF9E93" w:rsidR="00A070BE" w:rsidRDefault="00A070BE" w:rsidP="00A070BE">
      <w:pPr>
        <w:pStyle w:val="ListParagraph"/>
        <w:spacing w:line="276" w:lineRule="auto"/>
        <w:ind w:left="1800"/>
      </w:pPr>
      <w:r>
        <w:t>C;</w:t>
      </w:r>
    </w:p>
    <w:p w14:paraId="31CAA383" w14:textId="6635AAA2" w:rsidR="00A070BE" w:rsidRDefault="00A070BE" w:rsidP="00A070BE">
      <w:pPr>
        <w:pStyle w:val="ListParagraph"/>
        <w:spacing w:line="276" w:lineRule="auto"/>
        <w:ind w:left="1800"/>
      </w:pPr>
      <w:r>
        <w:t>Assert(Q);</w:t>
      </w:r>
    </w:p>
    <w:p w14:paraId="22104BB9" w14:textId="117AC154" w:rsidR="00A070BE" w:rsidRDefault="00A070BE" w:rsidP="00A070BE">
      <w:pPr>
        <w:pStyle w:val="ListParagraph"/>
        <w:spacing w:line="276" w:lineRule="auto"/>
        <w:ind w:left="1800"/>
      </w:pPr>
      <w:r>
        <w:t>Q |</w:t>
      </w:r>
      <w:r>
        <w:sym w:font="Symbol" w:char="F02D"/>
      </w:r>
      <w:r>
        <w:t xml:space="preserve"> Q’</w:t>
      </w:r>
    </w:p>
    <w:p w14:paraId="2D577A2D" w14:textId="5773DEE7" w:rsidR="00A070BE" w:rsidRDefault="00A070BE" w:rsidP="00A070BE">
      <w:pPr>
        <w:pStyle w:val="ListParagraph"/>
        <w:spacing w:line="276" w:lineRule="auto"/>
        <w:ind w:left="1800"/>
      </w:pPr>
      <w:r>
        <w:t>_______________</w:t>
      </w:r>
      <w:r>
        <w:tab/>
        <w:t>implied</w:t>
      </w:r>
    </w:p>
    <w:p w14:paraId="0DDC4C9D" w14:textId="21E905E1" w:rsidR="00A070BE" w:rsidRDefault="00A070BE" w:rsidP="00A070BE">
      <w:pPr>
        <w:pStyle w:val="ListParagraph"/>
        <w:spacing w:line="276" w:lineRule="auto"/>
        <w:ind w:left="1800"/>
      </w:pPr>
      <w:r>
        <w:t>Assert(P’);</w:t>
      </w:r>
    </w:p>
    <w:p w14:paraId="61735DF9" w14:textId="4745446E" w:rsidR="00A070BE" w:rsidRDefault="00A070BE" w:rsidP="00A070BE">
      <w:pPr>
        <w:pStyle w:val="ListParagraph"/>
        <w:spacing w:line="276" w:lineRule="auto"/>
        <w:ind w:left="1800"/>
      </w:pPr>
      <w:r>
        <w:t>C;</w:t>
      </w:r>
    </w:p>
    <w:p w14:paraId="03935C36" w14:textId="73D6B0F8" w:rsidR="00A070BE" w:rsidRDefault="00A070BE" w:rsidP="00A070BE">
      <w:pPr>
        <w:pStyle w:val="ListParagraph"/>
        <w:spacing w:line="276" w:lineRule="auto"/>
        <w:ind w:left="1800"/>
      </w:pPr>
      <w:r>
        <w:t>Assert(Q’);</w:t>
      </w:r>
    </w:p>
    <w:p w14:paraId="79CDA93A" w14:textId="1C6966AC" w:rsidR="00A070BE" w:rsidRDefault="008426FE" w:rsidP="005F0D14">
      <w:pPr>
        <w:pStyle w:val="ListParagraph"/>
        <w:numPr>
          <w:ilvl w:val="2"/>
          <w:numId w:val="7"/>
        </w:numPr>
        <w:spacing w:line="276" w:lineRule="auto"/>
      </w:pPr>
      <w:r>
        <w:t>P’ |</w:t>
      </w:r>
      <w:r>
        <w:sym w:font="Symbol" w:char="F02D"/>
      </w:r>
      <w:r>
        <w:t xml:space="preserve"> P and Q |</w:t>
      </w:r>
      <w:r>
        <w:sym w:font="Symbol" w:char="F02D"/>
      </w:r>
      <w:r>
        <w:t xml:space="preserve"> Q’ are verification conditions</w:t>
      </w:r>
    </w:p>
    <w:p w14:paraId="1DB2EF5A" w14:textId="74C89289" w:rsidR="003B5595" w:rsidRDefault="003B5595" w:rsidP="005F0D14">
      <w:pPr>
        <w:pStyle w:val="ListParagraph"/>
        <w:numPr>
          <w:ilvl w:val="2"/>
          <w:numId w:val="7"/>
        </w:numPr>
        <w:spacing w:line="276" w:lineRule="auto"/>
      </w:pPr>
      <w:r>
        <w:t>E.g.</w:t>
      </w:r>
    </w:p>
    <w:p w14:paraId="0FC78867" w14:textId="54C3260B" w:rsidR="003B5595" w:rsidRDefault="003B5595" w:rsidP="003B5595">
      <w:pPr>
        <w:pStyle w:val="ListParagraph"/>
        <w:spacing w:line="276" w:lineRule="auto"/>
        <w:ind w:left="1800"/>
      </w:pPr>
      <w:r>
        <w:t>assert(</w:t>
      </w:r>
      <w:r w:rsidR="00854C9F">
        <w:t>P</w:t>
      </w:r>
      <w:r>
        <w:t>);</w:t>
      </w:r>
    </w:p>
    <w:p w14:paraId="68291863" w14:textId="12BF8354" w:rsidR="003B5595" w:rsidRDefault="00854C9F" w:rsidP="003B5595">
      <w:pPr>
        <w:pStyle w:val="ListParagraph"/>
        <w:spacing w:line="276" w:lineRule="auto"/>
        <w:ind w:left="1800"/>
      </w:pPr>
      <w:r>
        <w:t>assert(Q</w:t>
      </w:r>
      <w:r w:rsidR="003B5595">
        <w:t>);</w:t>
      </w:r>
      <w:r w:rsidR="003B5595">
        <w:tab/>
      </w:r>
      <w:r w:rsidR="003B5595">
        <w:tab/>
        <w:t>% implied (VC 1)</w:t>
      </w:r>
    </w:p>
    <w:p w14:paraId="44D23382" w14:textId="6094DFB5" w:rsidR="00FC3ACE" w:rsidRDefault="00FC3ACE" w:rsidP="003B5595">
      <w:pPr>
        <w:pStyle w:val="ListParagraph"/>
        <w:spacing w:line="276" w:lineRule="auto"/>
        <w:ind w:left="1800"/>
      </w:pPr>
      <w:r>
        <w:t>% VC 1</w:t>
      </w:r>
    </w:p>
    <w:p w14:paraId="09175E9A" w14:textId="3A8ADFF9" w:rsidR="00FC3ACE" w:rsidRDefault="00854C9F" w:rsidP="003B5595">
      <w:pPr>
        <w:pStyle w:val="ListParagraph"/>
        <w:spacing w:line="276" w:lineRule="auto"/>
        <w:ind w:left="1800"/>
      </w:pPr>
      <w:r>
        <w:t>P</w:t>
      </w:r>
      <w:r w:rsidR="00FC3ACE">
        <w:t xml:space="preserve"> |</w:t>
      </w:r>
      <w:r w:rsidR="00FC3ACE">
        <w:sym w:font="Symbol" w:char="F02D"/>
      </w:r>
      <w:r>
        <w:t xml:space="preserve"> Q</w:t>
      </w:r>
    </w:p>
    <w:p w14:paraId="227F5181" w14:textId="3C65489F" w:rsidR="003A16D8" w:rsidRDefault="003A16D8" w:rsidP="00BC714B">
      <w:pPr>
        <w:pStyle w:val="ListParagraph"/>
        <w:numPr>
          <w:ilvl w:val="1"/>
          <w:numId w:val="7"/>
        </w:numPr>
        <w:spacing w:line="276" w:lineRule="auto"/>
      </w:pPr>
      <w:r>
        <w:t>Program correctness proofs consist of:</w:t>
      </w:r>
    </w:p>
    <w:p w14:paraId="2015C331" w14:textId="22CAB08B" w:rsidR="009977DC" w:rsidRPr="00786514" w:rsidRDefault="00786514" w:rsidP="00BC714B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Annotated program</w:t>
      </w:r>
    </w:p>
    <w:p w14:paraId="54E37F04" w14:textId="5E26C47E" w:rsidR="00786514" w:rsidRDefault="00786514" w:rsidP="00BC714B">
      <w:pPr>
        <w:pStyle w:val="ListParagraph"/>
        <w:numPr>
          <w:ilvl w:val="3"/>
          <w:numId w:val="7"/>
        </w:numPr>
        <w:spacing w:line="276" w:lineRule="auto"/>
      </w:pPr>
      <w:r>
        <w:t>Has a precondition, postcondition, and assertions between all commands</w:t>
      </w:r>
    </w:p>
    <w:p w14:paraId="104D0139" w14:textId="63814DBE" w:rsidR="00786514" w:rsidRDefault="00786514" w:rsidP="00BC714B">
      <w:pPr>
        <w:pStyle w:val="ListParagraph"/>
        <w:numPr>
          <w:ilvl w:val="3"/>
          <w:numId w:val="7"/>
        </w:numPr>
        <w:spacing w:line="276" w:lineRule="auto"/>
      </w:pPr>
      <w:r>
        <w:t>Every assertion except the precondition requires a justification using proof rules</w:t>
      </w:r>
    </w:p>
    <w:p w14:paraId="7D36752D" w14:textId="6424C29A" w:rsidR="005A55F2" w:rsidRDefault="005A55F2" w:rsidP="00BC714B">
      <w:pPr>
        <w:pStyle w:val="ListParagraph"/>
        <w:numPr>
          <w:ilvl w:val="3"/>
          <w:numId w:val="7"/>
        </w:numPr>
        <w:spacing w:line="276" w:lineRule="auto"/>
      </w:pPr>
      <w:r>
        <w:t xml:space="preserve">Every assertion is a </w:t>
      </w:r>
      <w:proofErr w:type="spellStart"/>
      <w:r>
        <w:t>wff</w:t>
      </w:r>
      <w:proofErr w:type="spellEnd"/>
      <w:r>
        <w:t xml:space="preserve"> that is true whenever the program reaches that point in its execution (given the initial state satisfies the precondition)</w:t>
      </w:r>
    </w:p>
    <w:p w14:paraId="714A8A8C" w14:textId="238817F1" w:rsidR="005A55F2" w:rsidRDefault="005A55F2" w:rsidP="00BC714B">
      <w:pPr>
        <w:pStyle w:val="ListParagraph"/>
        <w:numPr>
          <w:ilvl w:val="3"/>
          <w:numId w:val="7"/>
        </w:numPr>
        <w:spacing w:line="276" w:lineRule="auto"/>
      </w:pPr>
      <w:r>
        <w:t>Usually work backwards from postcondition to precondition</w:t>
      </w:r>
    </w:p>
    <w:p w14:paraId="6B94E352" w14:textId="5C1C4047" w:rsidR="00563C5D" w:rsidRDefault="00563C5D" w:rsidP="00BC714B">
      <w:pPr>
        <w:pStyle w:val="ListParagraph"/>
        <w:numPr>
          <w:ilvl w:val="3"/>
          <w:numId w:val="7"/>
        </w:numPr>
        <w:spacing w:line="276" w:lineRule="auto"/>
      </w:pPr>
      <w:r>
        <w:t>Ex:</w:t>
      </w:r>
    </w:p>
    <w:p w14:paraId="50A4C4BC" w14:textId="034CAA9F" w:rsidR="00563C5D" w:rsidRDefault="00563C5D" w:rsidP="00BC714B">
      <w:pPr>
        <w:pStyle w:val="ListParagraph"/>
        <w:spacing w:line="276" w:lineRule="auto"/>
        <w:ind w:left="2520"/>
      </w:pPr>
      <w:r>
        <w:t>assert(P);</w:t>
      </w:r>
    </w:p>
    <w:p w14:paraId="6C28D687" w14:textId="1EA5B255" w:rsidR="00563C5D" w:rsidRDefault="00563C5D" w:rsidP="00BC714B">
      <w:pPr>
        <w:pStyle w:val="ListParagraph"/>
        <w:spacing w:line="276" w:lineRule="auto"/>
        <w:ind w:left="2520"/>
      </w:pPr>
      <w:r>
        <w:t>C1;</w:t>
      </w:r>
    </w:p>
    <w:p w14:paraId="6DC857BA" w14:textId="5DA815EF" w:rsidR="00563C5D" w:rsidRDefault="00563C5D" w:rsidP="00BC714B">
      <w:pPr>
        <w:pStyle w:val="ListParagraph"/>
        <w:spacing w:line="276" w:lineRule="auto"/>
        <w:ind w:left="2520"/>
      </w:pPr>
      <w:r>
        <w:t>assert(X1);</w:t>
      </w:r>
      <w:r>
        <w:tab/>
        <w:t>proof rule</w:t>
      </w:r>
    </w:p>
    <w:p w14:paraId="4E18ED40" w14:textId="008F7632" w:rsidR="00563C5D" w:rsidRDefault="00563C5D" w:rsidP="00BC714B">
      <w:pPr>
        <w:pStyle w:val="ListParagraph"/>
        <w:spacing w:line="276" w:lineRule="auto"/>
        <w:ind w:left="2520"/>
      </w:pPr>
      <w:r>
        <w:t>C2;</w:t>
      </w:r>
    </w:p>
    <w:p w14:paraId="559642DA" w14:textId="6568A4D5" w:rsidR="00563C5D" w:rsidRDefault="00563C5D" w:rsidP="00BC714B">
      <w:pPr>
        <w:pStyle w:val="ListParagraph"/>
        <w:spacing w:line="276" w:lineRule="auto"/>
        <w:ind w:left="2520"/>
      </w:pPr>
      <w:r>
        <w:t>assert(X2);</w:t>
      </w:r>
      <w:r>
        <w:tab/>
        <w:t>proof rule</w:t>
      </w:r>
    </w:p>
    <w:p w14:paraId="02CD9A9E" w14:textId="4B3B7FB1" w:rsidR="00563C5D" w:rsidRDefault="00563C5D" w:rsidP="00BC714B">
      <w:pPr>
        <w:pStyle w:val="ListParagraph"/>
        <w:spacing w:line="276" w:lineRule="auto"/>
        <w:ind w:left="2520"/>
      </w:pPr>
      <w:r>
        <w:t>…</w:t>
      </w:r>
    </w:p>
    <w:p w14:paraId="449E86A9" w14:textId="2F3A3874" w:rsidR="00563C5D" w:rsidRDefault="00563C5D" w:rsidP="00BC714B">
      <w:pPr>
        <w:pStyle w:val="ListParagraph"/>
        <w:spacing w:line="276" w:lineRule="auto"/>
        <w:ind w:left="2520"/>
      </w:pPr>
      <w:r>
        <w:t xml:space="preserve">assert(Q); </w:t>
      </w:r>
      <w:r>
        <w:tab/>
      </w:r>
      <w:r>
        <w:tab/>
        <w:t>proof rule</w:t>
      </w:r>
    </w:p>
    <w:p w14:paraId="149FC891" w14:textId="337EA325" w:rsidR="003A16D8" w:rsidRDefault="0061726F" w:rsidP="00BC714B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Proofs of v</w:t>
      </w:r>
      <w:r w:rsidR="003A16D8">
        <w:rPr>
          <w:u w:val="single"/>
        </w:rPr>
        <w:t>erification conditions</w:t>
      </w:r>
      <w:r w:rsidRPr="0061726F">
        <w:t xml:space="preserve"> (VCs)</w:t>
      </w:r>
      <w:r>
        <w:t xml:space="preserve"> – </w:t>
      </w:r>
      <w:r w:rsidR="00D8278A">
        <w:t xml:space="preserve">label with # in annotated program, </w:t>
      </w:r>
      <w:r>
        <w:t xml:space="preserve">proved separately after the </w:t>
      </w:r>
      <w:r w:rsidR="00D8278A">
        <w:t>program</w:t>
      </w:r>
    </w:p>
    <w:p w14:paraId="7BB712F2" w14:textId="4982484D" w:rsidR="00743E0E" w:rsidRDefault="00B5060C" w:rsidP="009977DC">
      <w:pPr>
        <w:pStyle w:val="ListParagraph"/>
        <w:numPr>
          <w:ilvl w:val="1"/>
          <w:numId w:val="7"/>
        </w:numPr>
        <w:spacing w:line="276" w:lineRule="auto"/>
      </w:pPr>
      <w:r>
        <w:t>In A |</w:t>
      </w:r>
      <w:r>
        <w:sym w:font="Symbol" w:char="F02D"/>
      </w:r>
      <w:r>
        <w:t xml:space="preserve"> B or A </w:t>
      </w:r>
      <w:r>
        <w:sym w:font="Symbol" w:char="F0DE"/>
      </w:r>
      <w:r>
        <w:t xml:space="preserve"> B</w:t>
      </w:r>
    </w:p>
    <w:p w14:paraId="33B1DD44" w14:textId="26B99A58" w:rsidR="00B5060C" w:rsidRDefault="00B5060C" w:rsidP="00B5060C">
      <w:pPr>
        <w:pStyle w:val="ListParagraph"/>
        <w:numPr>
          <w:ilvl w:val="2"/>
          <w:numId w:val="7"/>
        </w:numPr>
        <w:spacing w:line="276" w:lineRule="auto"/>
      </w:pPr>
      <w:r>
        <w:t>A is stronger than B; B is weaker than A</w:t>
      </w:r>
    </w:p>
    <w:p w14:paraId="3348B86A" w14:textId="18AEB0DF" w:rsidR="00B5060C" w:rsidRDefault="00B5060C" w:rsidP="00B5060C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Precondition strengthening</w:t>
      </w:r>
      <w:r>
        <w:t xml:space="preserve"> – assuming more than needed</w:t>
      </w:r>
    </w:p>
    <w:p w14:paraId="5C3D388F" w14:textId="77777777" w:rsidR="00CA707B" w:rsidRDefault="00B5060C" w:rsidP="00B5060C">
      <w:pPr>
        <w:pStyle w:val="ListParagraph"/>
        <w:numPr>
          <w:ilvl w:val="3"/>
          <w:numId w:val="7"/>
        </w:numPr>
        <w:spacing w:line="276" w:lineRule="auto"/>
      </w:pPr>
      <w:r>
        <w:t>i.e. P’ |</w:t>
      </w:r>
      <w:r>
        <w:sym w:font="Symbol" w:char="F02D"/>
      </w:r>
      <w:r>
        <w:t xml:space="preserve"> P; assert(P); C; assert(Q); </w:t>
      </w:r>
    </w:p>
    <w:p w14:paraId="592FC53E" w14:textId="33AFA3FC" w:rsidR="00B5060C" w:rsidRDefault="00B5060C" w:rsidP="00B5060C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assert(P’); C; assert(Q);</w:t>
      </w:r>
    </w:p>
    <w:p w14:paraId="5C66C945" w14:textId="779C40E3" w:rsidR="00B5060C" w:rsidRDefault="00B5060C" w:rsidP="00B5060C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Postcondition weakening</w:t>
      </w:r>
      <w:r>
        <w:t xml:space="preserve"> </w:t>
      </w:r>
      <w:r w:rsidR="00A308D7">
        <w:t>–</w:t>
      </w:r>
      <w:r>
        <w:t xml:space="preserve"> </w:t>
      </w:r>
      <w:r w:rsidR="00A308D7">
        <w:t>concluding less than what is actually true</w:t>
      </w:r>
    </w:p>
    <w:p w14:paraId="7432D2CF" w14:textId="77777777" w:rsidR="00CA707B" w:rsidRDefault="00A308D7" w:rsidP="00A308D7">
      <w:pPr>
        <w:pStyle w:val="ListParagraph"/>
        <w:numPr>
          <w:ilvl w:val="3"/>
          <w:numId w:val="7"/>
        </w:numPr>
        <w:spacing w:line="276" w:lineRule="auto"/>
      </w:pPr>
      <w:r>
        <w:t>i.e. assert(P); C; assert(Q); Q’ |</w:t>
      </w:r>
      <w:r>
        <w:sym w:font="Symbol" w:char="F02D"/>
      </w:r>
      <w:r>
        <w:t xml:space="preserve"> Q </w:t>
      </w:r>
    </w:p>
    <w:p w14:paraId="73F0CAAD" w14:textId="5CCE4E5A" w:rsidR="00A308D7" w:rsidRDefault="00A308D7" w:rsidP="00A308D7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assert(P); C; assert(Q’);</w:t>
      </w:r>
    </w:p>
    <w:p w14:paraId="3DC3DE45" w14:textId="25208E56" w:rsidR="00840054" w:rsidRPr="00840054" w:rsidRDefault="00840054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Derived assignment rule</w:t>
      </w:r>
    </w:p>
    <w:p w14:paraId="6755F957" w14:textId="3C180A4C" w:rsidR="00840054" w:rsidRDefault="003B5595" w:rsidP="00840054">
      <w:pPr>
        <w:pStyle w:val="ListParagraph"/>
        <w:spacing w:line="276" w:lineRule="auto"/>
        <w:ind w:left="1800"/>
      </w:pPr>
      <w:r>
        <w:t>assert(</w:t>
      </w:r>
      <w:r w:rsidR="000B4A07">
        <w:t>P);</w:t>
      </w:r>
    </w:p>
    <w:p w14:paraId="014FE047" w14:textId="085671F8" w:rsidR="000B4A07" w:rsidRDefault="000B4A07" w:rsidP="00840054">
      <w:pPr>
        <w:pStyle w:val="ListParagraph"/>
        <w:spacing w:line="276" w:lineRule="auto"/>
        <w:ind w:left="1800"/>
      </w:pPr>
      <w:r>
        <w:t>Var := E;</w:t>
      </w:r>
    </w:p>
    <w:p w14:paraId="705BAF06" w14:textId="277C6159" w:rsidR="000B4A07" w:rsidRDefault="000B4A07" w:rsidP="00840054">
      <w:pPr>
        <w:pStyle w:val="ListParagraph"/>
        <w:spacing w:line="276" w:lineRule="auto"/>
        <w:ind w:left="1800"/>
      </w:pPr>
      <w:r>
        <w:t>assert(Q);</w:t>
      </w:r>
      <w:r>
        <w:tab/>
      </w:r>
      <w:r>
        <w:tab/>
        <w:t xml:space="preserve">% derived </w:t>
      </w:r>
      <w:proofErr w:type="spellStart"/>
      <w:r>
        <w:t>asn</w:t>
      </w:r>
      <w:proofErr w:type="spellEnd"/>
      <w:r>
        <w:t xml:space="preserve"> (VC 1)</w:t>
      </w:r>
    </w:p>
    <w:p w14:paraId="42D9AAEE" w14:textId="617B9288" w:rsidR="00C85126" w:rsidRDefault="00C85126" w:rsidP="00840054">
      <w:pPr>
        <w:pStyle w:val="ListParagraph"/>
        <w:spacing w:line="276" w:lineRule="auto"/>
        <w:ind w:left="1800"/>
      </w:pPr>
      <w:r>
        <w:t>% VC 1</w:t>
      </w:r>
    </w:p>
    <w:p w14:paraId="33E13358" w14:textId="57FB0B7D" w:rsidR="00C85126" w:rsidRDefault="00C85126" w:rsidP="00840054">
      <w:pPr>
        <w:pStyle w:val="ListParagraph"/>
        <w:spacing w:line="276" w:lineRule="auto"/>
        <w:ind w:left="1800"/>
      </w:pPr>
      <w:r>
        <w:t>P |</w:t>
      </w:r>
      <w:r>
        <w:sym w:font="Symbol" w:char="F02D"/>
      </w:r>
      <w:r>
        <w:t xml:space="preserve"> Q[E/Var]</w:t>
      </w:r>
    </w:p>
    <w:p w14:paraId="6D0152A1" w14:textId="6E31A012" w:rsidR="00840054" w:rsidRDefault="001D2B49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One-armed conditional</w:t>
      </w:r>
      <w:r>
        <w:t xml:space="preserve"> (if-then)</w:t>
      </w:r>
    </w:p>
    <w:p w14:paraId="0668BAE0" w14:textId="313361E7" w:rsidR="00854C9F" w:rsidRDefault="00854C9F" w:rsidP="00BC3219">
      <w:pPr>
        <w:spacing w:line="276" w:lineRule="auto"/>
        <w:ind w:left="720" w:firstLine="720"/>
      </w:pPr>
      <w:r>
        <w:t>assert(P);</w:t>
      </w:r>
    </w:p>
    <w:p w14:paraId="1B3FA3FA" w14:textId="4B3FA50B" w:rsidR="00854C9F" w:rsidRDefault="00854C9F" w:rsidP="00BC3219">
      <w:pPr>
        <w:pStyle w:val="ListParagraph"/>
        <w:spacing w:line="276" w:lineRule="auto"/>
        <w:ind w:left="1440"/>
      </w:pPr>
      <w:r>
        <w:t>if B then {</w:t>
      </w:r>
    </w:p>
    <w:p w14:paraId="427F1A24" w14:textId="5C9EFBFC" w:rsidR="00854C9F" w:rsidRDefault="00854C9F" w:rsidP="00BC3219">
      <w:pPr>
        <w:pStyle w:val="ListParagraph"/>
        <w:spacing w:line="276" w:lineRule="auto"/>
        <w:ind w:left="1440"/>
      </w:pPr>
      <w:r>
        <w:tab/>
        <w:t xml:space="preserve">assert(P </w:t>
      </w:r>
      <w:r>
        <w:sym w:font="Symbol" w:char="F0D9"/>
      </w:r>
      <w:r>
        <w:t xml:space="preserve"> B);</w:t>
      </w:r>
      <w:r>
        <w:tab/>
      </w:r>
      <w:r>
        <w:tab/>
        <w:t>% if-then</w:t>
      </w:r>
    </w:p>
    <w:p w14:paraId="75989D85" w14:textId="7CB1A070" w:rsidR="003560A2" w:rsidRDefault="003560A2" w:rsidP="00BC3219">
      <w:pPr>
        <w:pStyle w:val="ListParagraph"/>
        <w:spacing w:line="276" w:lineRule="auto"/>
        <w:ind w:left="1440"/>
      </w:pPr>
      <w:r>
        <w:tab/>
        <w:t>C;</w:t>
      </w:r>
    </w:p>
    <w:p w14:paraId="09D4FEF0" w14:textId="0B622D3D" w:rsidR="003560A2" w:rsidRDefault="003560A2" w:rsidP="00BC3219">
      <w:pPr>
        <w:pStyle w:val="ListParagraph"/>
        <w:spacing w:line="276" w:lineRule="auto"/>
        <w:ind w:left="1440"/>
      </w:pPr>
      <w:r>
        <w:tab/>
        <w:t>assert(Q);</w:t>
      </w:r>
      <w:r w:rsidR="00BC3219">
        <w:tab/>
        <w:t>% rule</w:t>
      </w:r>
    </w:p>
    <w:p w14:paraId="7CBF201B" w14:textId="3F1D678C" w:rsidR="00854C9F" w:rsidRDefault="00854C9F" w:rsidP="00BC3219">
      <w:pPr>
        <w:pStyle w:val="ListParagraph"/>
        <w:spacing w:line="276" w:lineRule="auto"/>
        <w:ind w:left="1440"/>
      </w:pPr>
      <w:r>
        <w:t>}</w:t>
      </w:r>
      <w:r w:rsidR="003560A2">
        <w:t>;</w:t>
      </w:r>
    </w:p>
    <w:p w14:paraId="1CC7FC0E" w14:textId="513F1EF7" w:rsidR="003560A2" w:rsidRDefault="003560A2" w:rsidP="00BC3219">
      <w:pPr>
        <w:pStyle w:val="ListParagraph"/>
        <w:spacing w:line="276" w:lineRule="auto"/>
        <w:ind w:left="1440"/>
      </w:pPr>
      <w:r>
        <w:t>assert(Q);</w:t>
      </w:r>
      <w:r>
        <w:tab/>
      </w:r>
      <w:r>
        <w:tab/>
        <w:t>% if-then (VC 1)</w:t>
      </w:r>
    </w:p>
    <w:p w14:paraId="01695257" w14:textId="4D9C85DE" w:rsidR="003560A2" w:rsidRDefault="003560A2" w:rsidP="00BC3219">
      <w:pPr>
        <w:pStyle w:val="ListParagraph"/>
        <w:spacing w:line="276" w:lineRule="auto"/>
        <w:ind w:left="1440"/>
      </w:pPr>
      <w:r>
        <w:t>% VC 1</w:t>
      </w:r>
    </w:p>
    <w:p w14:paraId="4088727A" w14:textId="1ACA6DDD" w:rsidR="003560A2" w:rsidRDefault="003560A2" w:rsidP="00BC3219">
      <w:pPr>
        <w:pStyle w:val="ListParagraph"/>
        <w:spacing w:line="276" w:lineRule="auto"/>
        <w:ind w:left="1440"/>
      </w:pP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r>
        <w:t>B |</w:t>
      </w:r>
      <w:r>
        <w:sym w:font="Symbol" w:char="F02D"/>
      </w:r>
      <w:r>
        <w:t xml:space="preserve"> Q</w:t>
      </w:r>
    </w:p>
    <w:p w14:paraId="2BCCFA16" w14:textId="77777777" w:rsidR="00944870" w:rsidRDefault="00944870" w:rsidP="00BC3219">
      <w:pPr>
        <w:pStyle w:val="ListParagraph"/>
        <w:spacing w:line="276" w:lineRule="auto"/>
        <w:ind w:left="1440"/>
      </w:pPr>
    </w:p>
    <w:p w14:paraId="5FCA47CE" w14:textId="5EE5121F" w:rsidR="001D2B49" w:rsidRDefault="001D2B49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Two-armed conditional</w:t>
      </w:r>
      <w:r>
        <w:t xml:space="preserve"> (if-then-else)</w:t>
      </w:r>
    </w:p>
    <w:p w14:paraId="5F3B3331" w14:textId="7D27BAA9" w:rsidR="00B63DE7" w:rsidRDefault="00B63DE7" w:rsidP="00B63DE7">
      <w:pPr>
        <w:pStyle w:val="ListParagraph"/>
        <w:numPr>
          <w:ilvl w:val="2"/>
          <w:numId w:val="7"/>
        </w:numPr>
        <w:spacing w:line="276" w:lineRule="auto"/>
      </w:pPr>
      <w:r>
        <w:t>P is unknown when working backwards</w:t>
      </w:r>
    </w:p>
    <w:p w14:paraId="3407FCB9" w14:textId="279AA7EF" w:rsidR="00BC3219" w:rsidRDefault="00BC3219" w:rsidP="00BC3219">
      <w:pPr>
        <w:pStyle w:val="ListParagraph"/>
        <w:spacing w:line="276" w:lineRule="auto"/>
        <w:ind w:left="1440"/>
      </w:pPr>
      <w:r>
        <w:t>assert(P);</w:t>
      </w:r>
    </w:p>
    <w:p w14:paraId="1D858DB9" w14:textId="0F643F00" w:rsidR="00BC3219" w:rsidRDefault="00BC3219" w:rsidP="00BC3219">
      <w:pPr>
        <w:pStyle w:val="ListParagraph"/>
        <w:spacing w:line="276" w:lineRule="auto"/>
        <w:ind w:left="1440"/>
      </w:pPr>
      <w:r>
        <w:t>if B then {</w:t>
      </w:r>
    </w:p>
    <w:p w14:paraId="6A7B1882" w14:textId="425277B9" w:rsidR="00BC3219" w:rsidRDefault="00BC3219" w:rsidP="00BC3219">
      <w:pPr>
        <w:pStyle w:val="ListParagraph"/>
        <w:spacing w:line="276" w:lineRule="auto"/>
        <w:ind w:left="1440"/>
      </w:pPr>
      <w:r>
        <w:tab/>
        <w:t xml:space="preserve">assert(P </w:t>
      </w:r>
      <w:r>
        <w:sym w:font="Symbol" w:char="F0D9"/>
      </w:r>
      <w:r>
        <w:t xml:space="preserve"> B);</w:t>
      </w:r>
      <w:r>
        <w:tab/>
      </w:r>
      <w:r>
        <w:tab/>
        <w:t>% if-then-else</w:t>
      </w:r>
    </w:p>
    <w:p w14:paraId="5E9CD98A" w14:textId="61126D00" w:rsidR="00BC3219" w:rsidRDefault="00BC3219" w:rsidP="00BC3219">
      <w:pPr>
        <w:pStyle w:val="ListParagraph"/>
        <w:spacing w:line="276" w:lineRule="auto"/>
        <w:ind w:left="1440"/>
      </w:pPr>
      <w:r>
        <w:tab/>
        <w:t>C1;</w:t>
      </w:r>
    </w:p>
    <w:p w14:paraId="3A1C0C58" w14:textId="506E35E1" w:rsidR="00BC3219" w:rsidRDefault="00BC3219" w:rsidP="00BC3219">
      <w:pPr>
        <w:pStyle w:val="ListParagraph"/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7329385D" w14:textId="761F0833" w:rsidR="00BC3219" w:rsidRDefault="00BC3219" w:rsidP="00BC3219">
      <w:pPr>
        <w:pStyle w:val="ListParagraph"/>
        <w:spacing w:line="276" w:lineRule="auto"/>
        <w:ind w:left="1440"/>
      </w:pPr>
      <w:r>
        <w:t>} else {</w:t>
      </w:r>
    </w:p>
    <w:p w14:paraId="09481DA3" w14:textId="25365E10" w:rsidR="00BC3219" w:rsidRDefault="00BC3219" w:rsidP="00BC3219">
      <w:pPr>
        <w:pStyle w:val="ListParagraph"/>
        <w:spacing w:line="276" w:lineRule="auto"/>
        <w:ind w:left="1440"/>
      </w:pPr>
      <w:r>
        <w:tab/>
        <w:t xml:space="preserve">assert(P </w:t>
      </w:r>
      <w:r>
        <w:sym w:font="Symbol" w:char="F0D9"/>
      </w:r>
      <w:r>
        <w:t xml:space="preserve"> </w:t>
      </w:r>
      <w:r>
        <w:sym w:font="Symbol" w:char="F0D8"/>
      </w:r>
      <w:r>
        <w:t>B);</w:t>
      </w:r>
      <w:r>
        <w:tab/>
        <w:t>% if-then-else</w:t>
      </w:r>
    </w:p>
    <w:p w14:paraId="13B1C099" w14:textId="2D5F4907" w:rsidR="00BC3219" w:rsidRDefault="00BC3219" w:rsidP="00BC3219">
      <w:pPr>
        <w:pStyle w:val="ListParagraph"/>
        <w:spacing w:line="276" w:lineRule="auto"/>
        <w:ind w:left="1440"/>
      </w:pPr>
      <w:r>
        <w:tab/>
        <w:t>C2;</w:t>
      </w:r>
    </w:p>
    <w:p w14:paraId="31C3534C" w14:textId="2C742A2C" w:rsidR="00BC3219" w:rsidRDefault="00BC3219" w:rsidP="00BC3219">
      <w:pPr>
        <w:pStyle w:val="ListParagraph"/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2F15E5D6" w14:textId="1DB67CC1" w:rsidR="00BC3219" w:rsidRDefault="00BC3219" w:rsidP="00BC3219">
      <w:pPr>
        <w:pStyle w:val="ListParagraph"/>
        <w:spacing w:line="276" w:lineRule="auto"/>
        <w:ind w:left="1440"/>
      </w:pPr>
      <w:r>
        <w:t>};</w:t>
      </w:r>
    </w:p>
    <w:p w14:paraId="7F82AD14" w14:textId="5336C2F6" w:rsidR="00BC3219" w:rsidRDefault="00BC3219" w:rsidP="00BC3219">
      <w:pPr>
        <w:pStyle w:val="ListParagraph"/>
        <w:spacing w:line="276" w:lineRule="auto"/>
        <w:ind w:left="1440"/>
      </w:pPr>
      <w:r>
        <w:t>assert(Q);</w:t>
      </w:r>
      <w:r>
        <w:tab/>
      </w:r>
      <w:r>
        <w:tab/>
      </w:r>
      <w:r>
        <w:tab/>
        <w:t>% if-then-else</w:t>
      </w:r>
    </w:p>
    <w:p w14:paraId="71A2EEE9" w14:textId="77777777" w:rsidR="00944870" w:rsidRPr="00BC3219" w:rsidRDefault="00944870" w:rsidP="00BC3219">
      <w:pPr>
        <w:pStyle w:val="ListParagraph"/>
        <w:spacing w:line="276" w:lineRule="auto"/>
        <w:ind w:left="1440"/>
      </w:pPr>
    </w:p>
    <w:p w14:paraId="6AEC02EC" w14:textId="4D0ABC01" w:rsidR="00B63DE7" w:rsidRDefault="00B63DE7" w:rsidP="00B63DE7">
      <w:pPr>
        <w:pStyle w:val="ListParagraph"/>
        <w:numPr>
          <w:ilvl w:val="2"/>
          <w:numId w:val="7"/>
        </w:numPr>
        <w:spacing w:line="276" w:lineRule="auto"/>
      </w:pPr>
      <w:r>
        <w:t>Modified two-armed conditional – allows working backwards</w:t>
      </w:r>
    </w:p>
    <w:p w14:paraId="3FD7D5D3" w14:textId="51674BCA" w:rsidR="00834968" w:rsidRDefault="00834968" w:rsidP="00834968">
      <w:pPr>
        <w:spacing w:line="276" w:lineRule="auto"/>
        <w:ind w:left="1440"/>
      </w:pPr>
      <w:r>
        <w:t xml:space="preserve">assert((B </w:t>
      </w:r>
      <w:r>
        <w:sym w:font="Symbol" w:char="F0DE"/>
      </w:r>
      <w:r>
        <w:t xml:space="preserve"> P1) </w:t>
      </w:r>
      <w:r>
        <w:sym w:font="Symbol" w:char="F0D9"/>
      </w:r>
      <w:r>
        <w:t xml:space="preserve"> (B </w:t>
      </w:r>
      <w:r>
        <w:sym w:font="Symbol" w:char="F0DE"/>
      </w:r>
      <w:r>
        <w:t xml:space="preserve"> P2));</w:t>
      </w:r>
    </w:p>
    <w:p w14:paraId="5632D49F" w14:textId="77777777" w:rsidR="00834968" w:rsidRDefault="00834968" w:rsidP="00834968">
      <w:pPr>
        <w:spacing w:line="276" w:lineRule="auto"/>
        <w:ind w:left="1440"/>
      </w:pPr>
      <w:r>
        <w:t>if B then {</w:t>
      </w:r>
    </w:p>
    <w:p w14:paraId="7713B0D9" w14:textId="13C275BB" w:rsidR="00834968" w:rsidRDefault="00834968" w:rsidP="00834968">
      <w:pPr>
        <w:spacing w:line="276" w:lineRule="auto"/>
        <w:ind w:left="1440"/>
      </w:pPr>
      <w:r>
        <w:tab/>
        <w:t>assert(P1);</w:t>
      </w:r>
      <w:r>
        <w:tab/>
      </w:r>
      <w:r>
        <w:tab/>
        <w:t>% if-then-else</w:t>
      </w:r>
    </w:p>
    <w:p w14:paraId="497473E9" w14:textId="77777777" w:rsidR="00834968" w:rsidRDefault="00834968" w:rsidP="00834968">
      <w:pPr>
        <w:spacing w:line="276" w:lineRule="auto"/>
        <w:ind w:left="1440"/>
      </w:pPr>
      <w:r>
        <w:tab/>
        <w:t>C1;</w:t>
      </w:r>
    </w:p>
    <w:p w14:paraId="138F8DE2" w14:textId="77777777" w:rsidR="00834968" w:rsidRDefault="00834968" w:rsidP="00834968">
      <w:pPr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0542E196" w14:textId="77777777" w:rsidR="00834968" w:rsidRDefault="00834968" w:rsidP="00834968">
      <w:pPr>
        <w:spacing w:line="276" w:lineRule="auto"/>
        <w:ind w:left="1440"/>
      </w:pPr>
      <w:r>
        <w:t>} else {</w:t>
      </w:r>
    </w:p>
    <w:p w14:paraId="71D4D9BB" w14:textId="3CA43F29" w:rsidR="00834968" w:rsidRDefault="00834968" w:rsidP="00834968">
      <w:pPr>
        <w:spacing w:line="276" w:lineRule="auto"/>
        <w:ind w:left="1440"/>
      </w:pPr>
      <w:r>
        <w:tab/>
        <w:t>assert(P2);</w:t>
      </w:r>
      <w:r>
        <w:tab/>
      </w:r>
      <w:r>
        <w:tab/>
        <w:t>% if-then-else</w:t>
      </w:r>
    </w:p>
    <w:p w14:paraId="0DB1DB84" w14:textId="77777777" w:rsidR="00834968" w:rsidRDefault="00834968" w:rsidP="00834968">
      <w:pPr>
        <w:spacing w:line="276" w:lineRule="auto"/>
        <w:ind w:left="1440"/>
      </w:pPr>
      <w:r>
        <w:tab/>
        <w:t>C2;</w:t>
      </w:r>
    </w:p>
    <w:p w14:paraId="7B3EFEBD" w14:textId="77777777" w:rsidR="00834968" w:rsidRDefault="00834968" w:rsidP="00834968">
      <w:pPr>
        <w:spacing w:line="276" w:lineRule="auto"/>
        <w:ind w:left="1440"/>
      </w:pPr>
      <w:r>
        <w:tab/>
        <w:t>assert(Q);</w:t>
      </w:r>
      <w:r>
        <w:tab/>
      </w:r>
      <w:r>
        <w:tab/>
        <w:t>% rule</w:t>
      </w:r>
    </w:p>
    <w:p w14:paraId="3ABF83CF" w14:textId="77777777" w:rsidR="00834968" w:rsidRDefault="00834968" w:rsidP="00834968">
      <w:pPr>
        <w:spacing w:line="276" w:lineRule="auto"/>
        <w:ind w:left="1440"/>
      </w:pPr>
      <w:r>
        <w:t>};</w:t>
      </w:r>
    </w:p>
    <w:p w14:paraId="60306C72" w14:textId="77777777" w:rsidR="00834968" w:rsidRDefault="00834968" w:rsidP="00834968">
      <w:pPr>
        <w:spacing w:line="276" w:lineRule="auto"/>
        <w:ind w:left="1440"/>
      </w:pPr>
      <w:r>
        <w:t>assert(Q);</w:t>
      </w:r>
      <w:r>
        <w:tab/>
      </w:r>
      <w:r>
        <w:tab/>
      </w:r>
      <w:r>
        <w:tab/>
        <w:t>% if-then-else</w:t>
      </w:r>
    </w:p>
    <w:p w14:paraId="12B46772" w14:textId="77777777" w:rsidR="00944870" w:rsidRPr="00BC3219" w:rsidRDefault="00944870" w:rsidP="00834968">
      <w:pPr>
        <w:spacing w:line="276" w:lineRule="auto"/>
        <w:ind w:left="1440"/>
      </w:pPr>
    </w:p>
    <w:p w14:paraId="1970068E" w14:textId="7BBED108" w:rsidR="002A783D" w:rsidRPr="007915D8" w:rsidRDefault="002A783D" w:rsidP="0084005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While loop</w:t>
      </w:r>
      <w:r w:rsidR="00B922C4">
        <w:rPr>
          <w:u w:val="single"/>
        </w:rPr>
        <w:t xml:space="preserve"> rule</w:t>
      </w:r>
    </w:p>
    <w:p w14:paraId="133D8A50" w14:textId="77777777" w:rsidR="00934B2F" w:rsidRDefault="00934B2F" w:rsidP="00934B2F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Inv</w:t>
      </w:r>
      <w:proofErr w:type="spellEnd"/>
      <w:r>
        <w:t xml:space="preserve"> = loop invariant</w:t>
      </w:r>
    </w:p>
    <w:p w14:paraId="3AEFD503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True both before &amp; after the execution of the loop body</w:t>
      </w:r>
    </w:p>
    <w:p w14:paraId="1DCBA58A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 xml:space="preserve">By induction, </w:t>
      </w:r>
      <w:proofErr w:type="spellStart"/>
      <w:r>
        <w:t>Inv</w:t>
      </w:r>
      <w:proofErr w:type="spellEnd"/>
      <w:r>
        <w:t xml:space="preserve"> is preserved for every iteration of the loop</w:t>
      </w:r>
    </w:p>
    <w:p w14:paraId="289A639E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 xml:space="preserve">i.e. </w:t>
      </w:r>
      <w:proofErr w:type="spellStart"/>
      <w:r>
        <w:t>Inv</w:t>
      </w:r>
      <w:proofErr w:type="spellEnd"/>
      <w:r>
        <w:t xml:space="preserve"> is true before &amp; after the entire while loop</w:t>
      </w:r>
    </w:p>
    <w:p w14:paraId="45EC7EFD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Doesn’t have to be true throughout an iteration – only at beginning &amp; end</w:t>
      </w:r>
    </w:p>
    <w:p w14:paraId="1CD07A8B" w14:textId="77777777" w:rsidR="00934B2F" w:rsidRDefault="00934B2F" w:rsidP="00934B2F">
      <w:pPr>
        <w:pStyle w:val="ListParagraph"/>
        <w:numPr>
          <w:ilvl w:val="3"/>
          <w:numId w:val="7"/>
        </w:numPr>
        <w:spacing w:line="276" w:lineRule="auto"/>
      </w:pPr>
      <w:r>
        <w:t>Is usually a formalization of what the loop should accomplish</w:t>
      </w:r>
    </w:p>
    <w:p w14:paraId="36C17804" w14:textId="6A38D94D" w:rsidR="00BD31A8" w:rsidRDefault="00BD31A8" w:rsidP="007915D8">
      <w:pPr>
        <w:pStyle w:val="ListParagraph"/>
        <w:spacing w:line="276" w:lineRule="auto"/>
        <w:ind w:left="1800"/>
      </w:pPr>
      <w:r>
        <w:t>assert(P);</w:t>
      </w:r>
    </w:p>
    <w:p w14:paraId="35C2AB14" w14:textId="5909EFC1" w:rsidR="003A34E0" w:rsidRDefault="003A34E0" w:rsidP="007915D8">
      <w:pPr>
        <w:pStyle w:val="ListParagraph"/>
        <w:spacing w:line="276" w:lineRule="auto"/>
        <w:ind w:left="1800"/>
      </w:pPr>
      <w:r>
        <w:t>assert(</w:t>
      </w:r>
      <w:proofErr w:type="spellStart"/>
      <w:r>
        <w:t>Inv</w:t>
      </w:r>
      <w:proofErr w:type="spellEnd"/>
      <w:r>
        <w:t>);</w:t>
      </w:r>
      <w:r w:rsidR="00BD31A8">
        <w:tab/>
      </w:r>
      <w:r w:rsidR="00BD31A8">
        <w:tab/>
        <w:t>% implied (VC 1)</w:t>
      </w:r>
    </w:p>
    <w:p w14:paraId="0D7B01EC" w14:textId="5D403916" w:rsidR="003A34E0" w:rsidRDefault="003A34E0" w:rsidP="007915D8">
      <w:pPr>
        <w:pStyle w:val="ListParagraph"/>
        <w:spacing w:line="276" w:lineRule="auto"/>
        <w:ind w:left="1800"/>
      </w:pPr>
      <w:r>
        <w:t>while B do {</w:t>
      </w:r>
    </w:p>
    <w:p w14:paraId="7D6BD629" w14:textId="5090790E" w:rsidR="003A34E0" w:rsidRDefault="003A34E0" w:rsidP="007915D8">
      <w:pPr>
        <w:pStyle w:val="ListParagraph"/>
        <w:spacing w:line="276" w:lineRule="auto"/>
        <w:ind w:left="1800"/>
      </w:pPr>
      <w:r>
        <w:tab/>
        <w:t>assert(</w:t>
      </w:r>
      <w:proofErr w:type="spellStart"/>
      <w:r>
        <w:t>Inv</w:t>
      </w:r>
      <w:proofErr w:type="spellEnd"/>
      <w:r>
        <w:t xml:space="preserve"> </w:t>
      </w:r>
      <w:r>
        <w:sym w:font="Symbol" w:char="F0D9"/>
      </w:r>
      <w:r>
        <w:t xml:space="preserve"> B);</w:t>
      </w:r>
      <w:r>
        <w:tab/>
        <w:t xml:space="preserve">% </w:t>
      </w:r>
      <w:proofErr w:type="spellStart"/>
      <w:r>
        <w:t>Inv</w:t>
      </w:r>
      <w:proofErr w:type="spellEnd"/>
      <w:r>
        <w:t xml:space="preserve"> and guard</w:t>
      </w:r>
    </w:p>
    <w:p w14:paraId="4B63D934" w14:textId="5A2E76AE" w:rsidR="003A34E0" w:rsidRDefault="003A34E0" w:rsidP="007915D8">
      <w:pPr>
        <w:pStyle w:val="ListParagraph"/>
        <w:spacing w:line="276" w:lineRule="auto"/>
        <w:ind w:left="1800"/>
      </w:pPr>
      <w:r>
        <w:tab/>
        <w:t>C;</w:t>
      </w:r>
    </w:p>
    <w:p w14:paraId="5180EDC5" w14:textId="4620665A" w:rsidR="003A34E0" w:rsidRDefault="003A34E0" w:rsidP="007915D8">
      <w:pPr>
        <w:pStyle w:val="ListParagraph"/>
        <w:spacing w:line="276" w:lineRule="auto"/>
        <w:ind w:left="1800"/>
      </w:pPr>
      <w:r>
        <w:tab/>
        <w:t>assert(</w:t>
      </w:r>
      <w:proofErr w:type="spellStart"/>
      <w:r>
        <w:t>Inv</w:t>
      </w:r>
      <w:proofErr w:type="spellEnd"/>
      <w:r>
        <w:t>);</w:t>
      </w:r>
      <w:r>
        <w:tab/>
      </w:r>
      <w:r>
        <w:tab/>
        <w:t>% rule</w:t>
      </w:r>
    </w:p>
    <w:p w14:paraId="429B5CB4" w14:textId="03DAD6B7" w:rsidR="003A34E0" w:rsidRDefault="003A34E0" w:rsidP="007915D8">
      <w:pPr>
        <w:pStyle w:val="ListParagraph"/>
        <w:spacing w:line="276" w:lineRule="auto"/>
        <w:ind w:left="1800"/>
      </w:pPr>
      <w:r>
        <w:t>}</w:t>
      </w:r>
    </w:p>
    <w:p w14:paraId="64036415" w14:textId="174CCDAE" w:rsidR="003A34E0" w:rsidRDefault="003A34E0" w:rsidP="007915D8">
      <w:pPr>
        <w:pStyle w:val="ListParagraph"/>
        <w:spacing w:line="276" w:lineRule="auto"/>
        <w:ind w:left="1800"/>
      </w:pPr>
      <w:r>
        <w:t>assert(</w:t>
      </w:r>
      <w:proofErr w:type="spellStart"/>
      <w:r>
        <w:t>Inv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>B);</w:t>
      </w:r>
      <w:r>
        <w:tab/>
      </w:r>
      <w:r>
        <w:tab/>
        <w:t>% partial-while</w:t>
      </w:r>
    </w:p>
    <w:p w14:paraId="6D3FB413" w14:textId="52EF41C4" w:rsidR="00BD31A8" w:rsidRDefault="00BD31A8" w:rsidP="007915D8">
      <w:pPr>
        <w:pStyle w:val="ListParagraph"/>
        <w:spacing w:line="276" w:lineRule="auto"/>
        <w:ind w:left="1800"/>
      </w:pPr>
      <w:r>
        <w:t>assert(Q);</w:t>
      </w:r>
      <w:r>
        <w:tab/>
      </w:r>
      <w:r>
        <w:tab/>
      </w:r>
      <w:r>
        <w:tab/>
        <w:t>% implied (VC 2)</w:t>
      </w:r>
    </w:p>
    <w:p w14:paraId="22858B97" w14:textId="548D6EF3" w:rsidR="00BD31A8" w:rsidRDefault="00BD31A8" w:rsidP="007915D8">
      <w:pPr>
        <w:pStyle w:val="ListParagraph"/>
        <w:spacing w:line="276" w:lineRule="auto"/>
        <w:ind w:left="1800"/>
      </w:pPr>
      <w:r>
        <w:t>% VC 1</w:t>
      </w:r>
    </w:p>
    <w:p w14:paraId="1D5EAFDD" w14:textId="701EFCCE" w:rsidR="00BD31A8" w:rsidRDefault="00BD31A8" w:rsidP="007915D8">
      <w:pPr>
        <w:pStyle w:val="ListParagraph"/>
        <w:spacing w:line="276" w:lineRule="auto"/>
        <w:ind w:left="1800"/>
      </w:pPr>
      <w:r>
        <w:t>P |</w:t>
      </w:r>
      <w:r>
        <w:sym w:font="Symbol" w:char="F02D"/>
      </w:r>
      <w:r>
        <w:t xml:space="preserve"> </w:t>
      </w:r>
      <w:proofErr w:type="spellStart"/>
      <w:r>
        <w:t>Inv</w:t>
      </w:r>
      <w:proofErr w:type="spellEnd"/>
    </w:p>
    <w:p w14:paraId="52A07114" w14:textId="68757C04" w:rsidR="00BD31A8" w:rsidRDefault="00BD31A8" w:rsidP="007915D8">
      <w:pPr>
        <w:pStyle w:val="ListParagraph"/>
        <w:spacing w:line="276" w:lineRule="auto"/>
        <w:ind w:left="1800"/>
      </w:pPr>
      <w:r>
        <w:t>% VC 2</w:t>
      </w:r>
    </w:p>
    <w:p w14:paraId="6FD5644B" w14:textId="7789347C" w:rsidR="00BD31A8" w:rsidRDefault="00BD31A8" w:rsidP="007915D8">
      <w:pPr>
        <w:pStyle w:val="ListParagraph"/>
        <w:spacing w:line="276" w:lineRule="auto"/>
        <w:ind w:left="1800"/>
      </w:pPr>
      <w:proofErr w:type="spellStart"/>
      <w:r>
        <w:t>Inv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>B |</w:t>
      </w:r>
      <w:r>
        <w:sym w:font="Symbol" w:char="F02D"/>
      </w:r>
      <w:r>
        <w:t xml:space="preserve"> Q</w:t>
      </w:r>
    </w:p>
    <w:p w14:paraId="250ED4B1" w14:textId="77A6A77B" w:rsidR="00412849" w:rsidRDefault="002B0ACB" w:rsidP="002B0ACB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Program correctness c</w:t>
      </w:r>
      <w:r w:rsidR="00412849">
        <w:rPr>
          <w:u w:val="single"/>
        </w:rPr>
        <w:t>ounterexamples</w:t>
      </w:r>
    </w:p>
    <w:p w14:paraId="5A220495" w14:textId="3F969AD5" w:rsidR="00AD2F6B" w:rsidRDefault="00AD2F6B" w:rsidP="00AD2F6B">
      <w:pPr>
        <w:pStyle w:val="ListParagraph"/>
        <w:spacing w:line="276" w:lineRule="auto"/>
        <w:ind w:left="1080"/>
      </w:pPr>
      <w:r>
        <w:t>assert(true);</w:t>
      </w:r>
    </w:p>
    <w:p w14:paraId="2759EAEF" w14:textId="788B8AD7" w:rsidR="00AD2F6B" w:rsidRDefault="00AD2F6B" w:rsidP="00AD2F6B">
      <w:pPr>
        <w:pStyle w:val="ListParagraph"/>
        <w:spacing w:line="276" w:lineRule="auto"/>
        <w:ind w:left="1080"/>
      </w:pPr>
      <w:r>
        <w:t>a := x + 1;</w:t>
      </w:r>
    </w:p>
    <w:p w14:paraId="0FBEA636" w14:textId="5A7481F3" w:rsidR="00AD2F6B" w:rsidRDefault="00AD2F6B" w:rsidP="00AD2F6B">
      <w:pPr>
        <w:pStyle w:val="ListParagraph"/>
        <w:spacing w:line="276" w:lineRule="auto"/>
        <w:ind w:left="1080"/>
      </w:pPr>
      <w:r>
        <w:t>if (a – 1 = 0) {</w:t>
      </w:r>
    </w:p>
    <w:p w14:paraId="142FA8CA" w14:textId="3B20E8B0" w:rsidR="00AD2F6B" w:rsidRDefault="00AD2F6B" w:rsidP="00AD2F6B">
      <w:pPr>
        <w:pStyle w:val="ListParagraph"/>
        <w:spacing w:line="276" w:lineRule="auto"/>
        <w:ind w:left="1080"/>
      </w:pPr>
      <w:r>
        <w:tab/>
        <w:t>y := 1;</w:t>
      </w:r>
    </w:p>
    <w:p w14:paraId="0CDB7718" w14:textId="4FEE69F7" w:rsidR="00AD2F6B" w:rsidRDefault="00AD2F6B" w:rsidP="00AD2F6B">
      <w:pPr>
        <w:pStyle w:val="ListParagraph"/>
        <w:spacing w:line="276" w:lineRule="auto"/>
        <w:ind w:left="1080"/>
      </w:pPr>
      <w:r>
        <w:t>} else {</w:t>
      </w:r>
    </w:p>
    <w:p w14:paraId="001C88B5" w14:textId="09E0580B" w:rsidR="00AD2F6B" w:rsidRDefault="00AD2F6B" w:rsidP="00AD2F6B">
      <w:pPr>
        <w:pStyle w:val="ListParagraph"/>
        <w:spacing w:line="276" w:lineRule="auto"/>
        <w:ind w:left="1080"/>
      </w:pPr>
      <w:r>
        <w:tab/>
        <w:t>y := a + 1;</w:t>
      </w:r>
    </w:p>
    <w:p w14:paraId="1C5A5152" w14:textId="086404E5" w:rsidR="00AD2F6B" w:rsidRDefault="00AD2F6B" w:rsidP="00AD2F6B">
      <w:pPr>
        <w:pStyle w:val="ListParagraph"/>
        <w:spacing w:line="276" w:lineRule="auto"/>
        <w:ind w:left="1080"/>
      </w:pPr>
      <w:r>
        <w:t>};</w:t>
      </w:r>
    </w:p>
    <w:p w14:paraId="7E9E5CB5" w14:textId="65D1E57A" w:rsidR="00AD2F6B" w:rsidRDefault="00AD2F6B" w:rsidP="00AD2F6B">
      <w:pPr>
        <w:pStyle w:val="ListParagraph"/>
        <w:spacing w:line="276" w:lineRule="auto"/>
        <w:ind w:left="1080"/>
      </w:pPr>
      <w:r>
        <w:t>assert(y = x + 1);</w:t>
      </w:r>
    </w:p>
    <w:p w14:paraId="0253899B" w14:textId="3D9A5330" w:rsidR="00412849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Provide initial state</w:t>
      </w:r>
      <w:r w:rsidR="00F97FAC">
        <w:t xml:space="preserve"> (values of program &amp; logical variables)</w:t>
      </w:r>
    </w:p>
    <w:p w14:paraId="683CFF49" w14:textId="1257D8C4" w:rsidR="008C72A8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a = doesn’t matter; x = 1; y = doesn</w:t>
      </w:r>
      <w:bookmarkStart w:id="0" w:name="_GoBack"/>
      <w:bookmarkEnd w:id="0"/>
      <w:r>
        <w:t>’t matter</w:t>
      </w:r>
    </w:p>
    <w:p w14:paraId="7C78D2DB" w14:textId="713415B6" w:rsidR="002B0ACB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Final state</w:t>
      </w:r>
    </w:p>
    <w:p w14:paraId="4F238C2D" w14:textId="0A755C23" w:rsidR="008C72A8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a = 2; x = 1; y = 3</w:t>
      </w:r>
    </w:p>
    <w:p w14:paraId="3F2107C6" w14:textId="07DA1511" w:rsidR="002B0ACB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Demonstrate that the precondition is satisfied by the initial state</w:t>
      </w:r>
    </w:p>
    <w:p w14:paraId="535C5A38" w14:textId="5C8942EB" w:rsidR="008C72A8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[true] = T</w:t>
      </w:r>
    </w:p>
    <w:p w14:paraId="66CDFFC5" w14:textId="6948AAEF" w:rsidR="002B0ACB" w:rsidRDefault="002B0ACB" w:rsidP="00412849">
      <w:pPr>
        <w:pStyle w:val="ListParagraph"/>
        <w:numPr>
          <w:ilvl w:val="1"/>
          <w:numId w:val="7"/>
        </w:numPr>
        <w:spacing w:line="276" w:lineRule="auto"/>
      </w:pPr>
      <w:r>
        <w:t>Demonstrate that the postcondition is not satisfied by the final state</w:t>
      </w:r>
    </w:p>
    <w:p w14:paraId="18D91960" w14:textId="3388309A" w:rsidR="008C72A8" w:rsidRPr="007C2BB5" w:rsidRDefault="008C72A8" w:rsidP="008C72A8">
      <w:pPr>
        <w:pStyle w:val="ListParagraph"/>
        <w:numPr>
          <w:ilvl w:val="2"/>
          <w:numId w:val="7"/>
        </w:numPr>
        <w:spacing w:line="276" w:lineRule="auto"/>
      </w:pPr>
      <w:r>
        <w:t>E.g. [y = x + 1] = (3 = 1 + 1) = F</w:t>
      </w:r>
    </w:p>
    <w:sectPr w:rsidR="008C72A8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86"/>
    <w:rsid w:val="00012E96"/>
    <w:rsid w:val="0003556D"/>
    <w:rsid w:val="000524B8"/>
    <w:rsid w:val="00056CBB"/>
    <w:rsid w:val="000B4A07"/>
    <w:rsid w:val="000B7CA2"/>
    <w:rsid w:val="000C4A5E"/>
    <w:rsid w:val="000D753E"/>
    <w:rsid w:val="001211CF"/>
    <w:rsid w:val="001222FC"/>
    <w:rsid w:val="001354C7"/>
    <w:rsid w:val="001407B6"/>
    <w:rsid w:val="00145076"/>
    <w:rsid w:val="0017250A"/>
    <w:rsid w:val="001A08F1"/>
    <w:rsid w:val="001B0B39"/>
    <w:rsid w:val="001D2B49"/>
    <w:rsid w:val="001F3EC5"/>
    <w:rsid w:val="002627FE"/>
    <w:rsid w:val="00267C5F"/>
    <w:rsid w:val="00274F5A"/>
    <w:rsid w:val="00297EA4"/>
    <w:rsid w:val="002A783D"/>
    <w:rsid w:val="002B0ACB"/>
    <w:rsid w:val="003560A2"/>
    <w:rsid w:val="003575A8"/>
    <w:rsid w:val="00362541"/>
    <w:rsid w:val="00363D96"/>
    <w:rsid w:val="0039113E"/>
    <w:rsid w:val="003A16D8"/>
    <w:rsid w:val="003A34E0"/>
    <w:rsid w:val="003B5595"/>
    <w:rsid w:val="00404933"/>
    <w:rsid w:val="00412849"/>
    <w:rsid w:val="004C6355"/>
    <w:rsid w:val="00562348"/>
    <w:rsid w:val="00563C5D"/>
    <w:rsid w:val="005A3D69"/>
    <w:rsid w:val="005A55F2"/>
    <w:rsid w:val="005F0D14"/>
    <w:rsid w:val="0061726F"/>
    <w:rsid w:val="00642628"/>
    <w:rsid w:val="006954BC"/>
    <w:rsid w:val="007009A2"/>
    <w:rsid w:val="00743E0E"/>
    <w:rsid w:val="00786514"/>
    <w:rsid w:val="007915D8"/>
    <w:rsid w:val="00795AD8"/>
    <w:rsid w:val="007A3856"/>
    <w:rsid w:val="007B1236"/>
    <w:rsid w:val="007C2BB5"/>
    <w:rsid w:val="007D0FAB"/>
    <w:rsid w:val="007F65B6"/>
    <w:rsid w:val="00834968"/>
    <w:rsid w:val="00840054"/>
    <w:rsid w:val="008426FE"/>
    <w:rsid w:val="00854C9F"/>
    <w:rsid w:val="0087001D"/>
    <w:rsid w:val="00870264"/>
    <w:rsid w:val="00875D61"/>
    <w:rsid w:val="00875E3F"/>
    <w:rsid w:val="008A55BD"/>
    <w:rsid w:val="008C72A8"/>
    <w:rsid w:val="008C7E56"/>
    <w:rsid w:val="008D6D67"/>
    <w:rsid w:val="008E3B13"/>
    <w:rsid w:val="00934B2F"/>
    <w:rsid w:val="00943348"/>
    <w:rsid w:val="00944870"/>
    <w:rsid w:val="009977DC"/>
    <w:rsid w:val="009F1DB7"/>
    <w:rsid w:val="009F583A"/>
    <w:rsid w:val="00A070BE"/>
    <w:rsid w:val="00A10B85"/>
    <w:rsid w:val="00A14D8F"/>
    <w:rsid w:val="00A308D7"/>
    <w:rsid w:val="00A30C61"/>
    <w:rsid w:val="00A50124"/>
    <w:rsid w:val="00A71856"/>
    <w:rsid w:val="00A84F3C"/>
    <w:rsid w:val="00AA784A"/>
    <w:rsid w:val="00AB0986"/>
    <w:rsid w:val="00AD2F6B"/>
    <w:rsid w:val="00AE7105"/>
    <w:rsid w:val="00B5060C"/>
    <w:rsid w:val="00B51083"/>
    <w:rsid w:val="00B554A4"/>
    <w:rsid w:val="00B63DE7"/>
    <w:rsid w:val="00B746C3"/>
    <w:rsid w:val="00B922C4"/>
    <w:rsid w:val="00BB68AE"/>
    <w:rsid w:val="00BC3219"/>
    <w:rsid w:val="00BC714B"/>
    <w:rsid w:val="00BD31A8"/>
    <w:rsid w:val="00BE06C4"/>
    <w:rsid w:val="00BE4C3D"/>
    <w:rsid w:val="00C15FD3"/>
    <w:rsid w:val="00C47C76"/>
    <w:rsid w:val="00C85126"/>
    <w:rsid w:val="00CA707B"/>
    <w:rsid w:val="00D04407"/>
    <w:rsid w:val="00D2184B"/>
    <w:rsid w:val="00D24625"/>
    <w:rsid w:val="00D467F6"/>
    <w:rsid w:val="00D77D21"/>
    <w:rsid w:val="00D8278A"/>
    <w:rsid w:val="00D83944"/>
    <w:rsid w:val="00D972E9"/>
    <w:rsid w:val="00DC197F"/>
    <w:rsid w:val="00E114B4"/>
    <w:rsid w:val="00E24ED9"/>
    <w:rsid w:val="00E32F39"/>
    <w:rsid w:val="00E521A1"/>
    <w:rsid w:val="00E80B7A"/>
    <w:rsid w:val="00E91880"/>
    <w:rsid w:val="00E93893"/>
    <w:rsid w:val="00EA39D0"/>
    <w:rsid w:val="00EB50D2"/>
    <w:rsid w:val="00EF723A"/>
    <w:rsid w:val="00F15FF0"/>
    <w:rsid w:val="00F31CC9"/>
    <w:rsid w:val="00F532F1"/>
    <w:rsid w:val="00F56455"/>
    <w:rsid w:val="00F97FAC"/>
    <w:rsid w:val="00FA5C27"/>
    <w:rsid w:val="00FA7664"/>
    <w:rsid w:val="00FC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81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216</TotalTime>
  <Pages>6</Pages>
  <Words>935</Words>
  <Characters>5332</Characters>
  <Application>Microsoft Macintosh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104</cp:revision>
  <dcterms:created xsi:type="dcterms:W3CDTF">2015-11-12T18:55:00Z</dcterms:created>
  <dcterms:modified xsi:type="dcterms:W3CDTF">2015-11-24T02:37:00Z</dcterms:modified>
</cp:coreProperties>
</file>
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D9479" w14:textId="77777777" w:rsidR="00C47C76" w:rsidRDefault="003E12B9" w:rsidP="007C2BB5">
      <w:pPr>
        <w:spacing w:line="276" w:lineRule="auto"/>
      </w:pPr>
      <w:r>
        <w:rPr>
          <w:b/>
          <w:u w:val="single"/>
        </w:rPr>
        <w:t>Predicate Logic</w:t>
      </w:r>
    </w:p>
    <w:p w14:paraId="5065CD95" w14:textId="77777777" w:rsidR="007C2BB5" w:rsidRDefault="007C2BB5" w:rsidP="007C2BB5">
      <w:pPr>
        <w:spacing w:line="276" w:lineRule="auto"/>
      </w:pPr>
    </w:p>
    <w:p w14:paraId="6C8CAEFC" w14:textId="77777777" w:rsidR="007C2BB5" w:rsidRDefault="003E12B9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Proof theory</w:t>
      </w:r>
      <w:r w:rsidR="00D56401">
        <w:rPr>
          <w:b/>
        </w:rPr>
        <w:t xml:space="preserve"> – natural deduction</w:t>
      </w:r>
    </w:p>
    <w:p w14:paraId="6C21DBED" w14:textId="77777777" w:rsidR="00AB4560" w:rsidRPr="00AB4560" w:rsidRDefault="00AB4560" w:rsidP="007C2BB5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AB4560">
        <w:rPr>
          <w:u w:val="single"/>
        </w:rPr>
        <w:t>Forall elimination</w:t>
      </w:r>
    </w:p>
    <w:p w14:paraId="69FEFFF7" w14:textId="77777777" w:rsidR="00AB4560" w:rsidRDefault="00AB4560" w:rsidP="00AB4560">
      <w:pPr>
        <w:pStyle w:val="ListParagraph"/>
        <w:numPr>
          <w:ilvl w:val="1"/>
          <w:numId w:val="7"/>
        </w:numPr>
        <w:spacing w:line="276" w:lineRule="auto"/>
      </w:pPr>
      <w:r>
        <w:t>i.e. if a formula is true for all values, then it is true for any particular value</w:t>
      </w:r>
    </w:p>
    <w:p w14:paraId="76AEA415" w14:textId="45893937" w:rsidR="00AB4560" w:rsidRDefault="00AB4560" w:rsidP="00AB4560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x . P </w:t>
      </w:r>
      <w:r>
        <w:sym w:font="Symbol" w:char="F0AE"/>
      </w:r>
      <w:r>
        <w:t xml:space="preserve"> P[t/x]</w:t>
      </w:r>
    </w:p>
    <w:p w14:paraId="3C64D37D" w14:textId="6D593806" w:rsidR="00FE2D2D" w:rsidRDefault="00FE2D2D" w:rsidP="00AB4560">
      <w:pPr>
        <w:pStyle w:val="ListParagraph"/>
        <w:numPr>
          <w:ilvl w:val="1"/>
          <w:numId w:val="7"/>
        </w:numPr>
        <w:spacing w:line="276" w:lineRule="auto"/>
      </w:pPr>
      <w:r>
        <w:t>In the substitution, no free variables in t should be captured</w:t>
      </w:r>
    </w:p>
    <w:p w14:paraId="24D9B56A" w14:textId="77777777" w:rsidR="00EA50DA" w:rsidRDefault="00EA50DA" w:rsidP="00AB4560">
      <w:pPr>
        <w:pStyle w:val="ListParagraph"/>
        <w:numPr>
          <w:ilvl w:val="1"/>
          <w:numId w:val="7"/>
        </w:numPr>
        <w:spacing w:line="276" w:lineRule="auto"/>
      </w:pPr>
      <w:r>
        <w:t>Substitution</w:t>
      </w:r>
      <w:r w:rsidR="00AB4560">
        <w:t xml:space="preserve"> – </w:t>
      </w:r>
      <w:r>
        <w:t>P</w:t>
      </w:r>
      <w:r w:rsidR="00AB4560">
        <w:t>[t</w:t>
      </w:r>
      <w:r>
        <w:t xml:space="preserve">/x] </w:t>
      </w:r>
      <w:r w:rsidR="004757EF">
        <w:t>“</w:t>
      </w:r>
      <w:r w:rsidR="00AB4560">
        <w:t>t</w:t>
      </w:r>
      <w:r>
        <w:t xml:space="preserve"> substituted for</w:t>
      </w:r>
      <w:r w:rsidR="004757EF">
        <w:t xml:space="preserve"> x”</w:t>
      </w:r>
      <w:r w:rsidR="00AB4560">
        <w:t xml:space="preserve"> where t is any term</w:t>
      </w:r>
    </w:p>
    <w:p w14:paraId="18686550" w14:textId="05FD2600" w:rsidR="00F34B07" w:rsidRDefault="00F34B07" w:rsidP="00F34B07">
      <w:pPr>
        <w:pStyle w:val="ListParagraph"/>
        <w:numPr>
          <w:ilvl w:val="2"/>
          <w:numId w:val="7"/>
        </w:numPr>
        <w:spacing w:line="276" w:lineRule="auto"/>
      </w:pPr>
      <w:r>
        <w:t xml:space="preserve">P[t/x] is the formula obtained by replacing every </w:t>
      </w:r>
      <w:r w:rsidRPr="00604645">
        <w:rPr>
          <w:u w:val="single"/>
        </w:rPr>
        <w:t>free occurrence of x</w:t>
      </w:r>
      <w:r>
        <w:t xml:space="preserve"> in P with t</w:t>
      </w:r>
    </w:p>
    <w:p w14:paraId="12F68241" w14:textId="0009A7E9" w:rsidR="00B91ECB" w:rsidRDefault="00B91ECB" w:rsidP="00B91ECB">
      <w:pPr>
        <w:pStyle w:val="ListParagraph"/>
        <w:numPr>
          <w:ilvl w:val="1"/>
          <w:numId w:val="7"/>
        </w:numPr>
        <w:spacing w:line="276" w:lineRule="auto"/>
      </w:pPr>
      <w:r>
        <w:t>Variable capture – a free variable becomes bound after substitution</w:t>
      </w:r>
    </w:p>
    <w:p w14:paraId="3E372AEE" w14:textId="0714B143" w:rsidR="00B91ECB" w:rsidRDefault="00B91ECB" w:rsidP="00B91ECB">
      <w:pPr>
        <w:pStyle w:val="ListParagraph"/>
        <w:numPr>
          <w:ilvl w:val="2"/>
          <w:numId w:val="7"/>
        </w:numPr>
        <w:spacing w:line="276" w:lineRule="auto"/>
      </w:pPr>
      <w:r>
        <w:t>E.</w:t>
      </w:r>
      <w:r w:rsidR="0077211B">
        <w:t>g. given P[t/z</w:t>
      </w:r>
      <w:r>
        <w:t xml:space="preserve">], if there is </w:t>
      </w:r>
      <w:r w:rsidRPr="00B91ECB">
        <w:rPr>
          <w:u w:val="single"/>
        </w:rPr>
        <w:t>free variable(s) w in t</w:t>
      </w:r>
      <w:r>
        <w:t>, and;</w:t>
      </w:r>
    </w:p>
    <w:p w14:paraId="56888470" w14:textId="3824448A" w:rsidR="00B91ECB" w:rsidRDefault="00B91ECB" w:rsidP="00B91ECB">
      <w:pPr>
        <w:pStyle w:val="ListParagraph"/>
        <w:numPr>
          <w:ilvl w:val="2"/>
          <w:numId w:val="7"/>
        </w:numPr>
        <w:spacing w:line="276" w:lineRule="auto"/>
      </w:pPr>
      <w:r>
        <w:t xml:space="preserve">There is </w:t>
      </w:r>
      <w:r w:rsidR="0077211B">
        <w:rPr>
          <w:u w:val="single"/>
        </w:rPr>
        <w:t>free z</w:t>
      </w:r>
      <w:r w:rsidRPr="00B91ECB">
        <w:rPr>
          <w:u w:val="single"/>
        </w:rPr>
        <w:t xml:space="preserve"> within the scope of </w:t>
      </w:r>
      <w:r w:rsidRPr="00B91ECB">
        <w:rPr>
          <w:u w:val="single"/>
        </w:rPr>
        <w:sym w:font="Symbol" w:char="F022"/>
      </w:r>
      <w:r w:rsidRPr="00B91ECB">
        <w:rPr>
          <w:u w:val="single"/>
        </w:rPr>
        <w:t xml:space="preserve">w or </w:t>
      </w:r>
      <w:r w:rsidRPr="00B91ECB">
        <w:rPr>
          <w:u w:val="single"/>
        </w:rPr>
        <w:sym w:font="Symbol" w:char="F024"/>
      </w:r>
      <w:r w:rsidRPr="00B91ECB">
        <w:rPr>
          <w:u w:val="single"/>
        </w:rPr>
        <w:t>w</w:t>
      </w:r>
      <w:r>
        <w:t>, then w would be captured through substitution – substitution is not allowed</w:t>
      </w:r>
    </w:p>
    <w:p w14:paraId="4C3708BB" w14:textId="62F214DF" w:rsidR="0077211B" w:rsidRDefault="0077211B" w:rsidP="0077211B">
      <w:pPr>
        <w:pStyle w:val="ListParagraph"/>
        <w:numPr>
          <w:ilvl w:val="1"/>
          <w:numId w:val="7"/>
        </w:numPr>
        <w:spacing w:line="276" w:lineRule="auto"/>
      </w:pPr>
      <w:r>
        <w:t xml:space="preserve">“t is free for z in P” – in P, no free z’s occur within the scope of </w:t>
      </w:r>
      <w:r>
        <w:sym w:font="Symbol" w:char="F022"/>
      </w:r>
      <w:r>
        <w:t xml:space="preserve">w or </w:t>
      </w:r>
      <w:r>
        <w:sym w:font="Symbol" w:char="F024"/>
      </w:r>
      <w:r>
        <w:t>w for any free w in t</w:t>
      </w:r>
    </w:p>
    <w:p w14:paraId="4F1159AE" w14:textId="0166D4C9" w:rsidR="004757EF" w:rsidRDefault="00D341D6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Exists introduction</w:t>
      </w:r>
    </w:p>
    <w:p w14:paraId="60FDC290" w14:textId="29D2FCA7" w:rsidR="00D341D6" w:rsidRDefault="00CE6D32" w:rsidP="00D341D6">
      <w:pPr>
        <w:pStyle w:val="ListParagraph"/>
        <w:numPr>
          <w:ilvl w:val="1"/>
          <w:numId w:val="7"/>
        </w:numPr>
        <w:spacing w:line="276" w:lineRule="auto"/>
      </w:pPr>
      <w:r>
        <w:t>i.e. if a formula is true for some value, then there exists a value for which the formula is true</w:t>
      </w:r>
    </w:p>
    <w:p w14:paraId="3DFBE017" w14:textId="15F0745C" w:rsidR="00E34903" w:rsidRDefault="00E34903" w:rsidP="00D341D6">
      <w:pPr>
        <w:pStyle w:val="ListParagraph"/>
        <w:numPr>
          <w:ilvl w:val="1"/>
          <w:numId w:val="7"/>
        </w:numPr>
        <w:spacing w:line="276" w:lineRule="auto"/>
      </w:pPr>
      <w:r>
        <w:t xml:space="preserve">P[t/x] </w:t>
      </w:r>
      <w:r>
        <w:sym w:font="Symbol" w:char="F0AE"/>
      </w:r>
      <w:r>
        <w:t xml:space="preserve"> </w:t>
      </w:r>
      <w:r>
        <w:sym w:font="Symbol" w:char="F024"/>
      </w:r>
      <w:r>
        <w:t>x . P</w:t>
      </w:r>
    </w:p>
    <w:p w14:paraId="5EA4595C" w14:textId="591C4BF4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>
        <w:t xml:space="preserve">Choose a term t in a formula (already in the proof) </w:t>
      </w:r>
      <w:r>
        <w:sym w:font="Symbol" w:char="F0AE"/>
      </w:r>
      <w:r>
        <w:t xml:space="preserve"> </w:t>
      </w:r>
      <w:r>
        <w:sym w:font="Symbol" w:char="F024"/>
      </w:r>
      <w:r>
        <w:t>x . formula with t replaced with x</w:t>
      </w:r>
    </w:p>
    <w:p w14:paraId="0F94C37D" w14:textId="5219F5E2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>
        <w:t>Not all occurrences of t need to be replaced</w:t>
      </w:r>
    </w:p>
    <w:p w14:paraId="6F48ACCC" w14:textId="40A5D424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>
        <w:t>t must have no bound variables in it</w:t>
      </w:r>
    </w:p>
    <w:p w14:paraId="7B144F91" w14:textId="3ADD2CF9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 w:rsidRPr="00604645">
        <w:rPr>
          <w:u w:val="single"/>
        </w:rPr>
        <w:t>Choose a</w:t>
      </w:r>
      <w:r w:rsidR="00604645" w:rsidRPr="00604645">
        <w:rPr>
          <w:u w:val="single"/>
        </w:rPr>
        <w:t>n</w:t>
      </w:r>
      <w:r w:rsidRPr="00604645">
        <w:rPr>
          <w:u w:val="single"/>
        </w:rPr>
        <w:t xml:space="preserve"> x that has not been used</w:t>
      </w:r>
      <w:r w:rsidR="00604645">
        <w:t xml:space="preserve"> in the proof</w:t>
      </w:r>
    </w:p>
    <w:p w14:paraId="03822E9D" w14:textId="36B1ABAF" w:rsidR="00097BF6" w:rsidRDefault="00420728" w:rsidP="00097BF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Genuine variable</w:t>
      </w:r>
      <w:r>
        <w:t xml:space="preserve"> – free variable such that its universal quantification yields a formula that is true</w:t>
      </w:r>
    </w:p>
    <w:p w14:paraId="59141BDC" w14:textId="213CE32C" w:rsidR="00420728" w:rsidRDefault="00420728" w:rsidP="00420728">
      <w:pPr>
        <w:pStyle w:val="ListParagraph"/>
        <w:numPr>
          <w:ilvl w:val="1"/>
          <w:numId w:val="7"/>
        </w:numPr>
        <w:spacing w:line="276" w:lineRule="auto"/>
      </w:pPr>
      <w:r>
        <w:t>Represents any value</w:t>
      </w:r>
    </w:p>
    <w:p w14:paraId="37E3CE73" w14:textId="023605C3" w:rsidR="00420728" w:rsidRDefault="00420728" w:rsidP="00420728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22"/>
      </w:r>
      <w:proofErr w:type="spellStart"/>
      <w:r>
        <w:t>xg</w:t>
      </w:r>
      <w:proofErr w:type="spellEnd"/>
      <w:r>
        <w:t xml:space="preserve"> . </w:t>
      </w:r>
      <w:proofErr w:type="spellStart"/>
      <w:r>
        <w:t>xg</w:t>
      </w:r>
      <w:proofErr w:type="spellEnd"/>
      <w:r>
        <w:t xml:space="preserve"> + </w:t>
      </w:r>
      <w:proofErr w:type="spellStart"/>
      <w:r>
        <w:t>xg</w:t>
      </w:r>
      <w:proofErr w:type="spellEnd"/>
      <w:r>
        <w:t xml:space="preserve"> = 2xg</w:t>
      </w:r>
    </w:p>
    <w:p w14:paraId="7B216D4A" w14:textId="5BA7F644" w:rsidR="00F91E60" w:rsidRDefault="00F91E60" w:rsidP="00F91E6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Unknown variable</w:t>
      </w:r>
      <w:r>
        <w:t xml:space="preserve"> – free variable such that its existential quantification yields a formula that is true</w:t>
      </w:r>
    </w:p>
    <w:p w14:paraId="17FCA620" w14:textId="29FD5397" w:rsidR="00497EFE" w:rsidRDefault="00497EFE" w:rsidP="00497EFE">
      <w:pPr>
        <w:pStyle w:val="ListParagraph"/>
        <w:numPr>
          <w:ilvl w:val="1"/>
          <w:numId w:val="7"/>
        </w:numPr>
        <w:spacing w:line="276" w:lineRule="auto"/>
      </w:pPr>
      <w:r>
        <w:t>Represents a specific value</w:t>
      </w:r>
    </w:p>
    <w:p w14:paraId="37FE1877" w14:textId="0FE3E10D" w:rsidR="00497EFE" w:rsidRDefault="00497EFE" w:rsidP="00497EFE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24"/>
      </w:r>
      <w:proofErr w:type="spellStart"/>
      <w:r>
        <w:t>xu</w:t>
      </w:r>
      <w:proofErr w:type="spellEnd"/>
      <w:r>
        <w:t xml:space="preserve"> . </w:t>
      </w:r>
      <w:proofErr w:type="spellStart"/>
      <w:r>
        <w:t>xu</w:t>
      </w:r>
      <w:proofErr w:type="spellEnd"/>
      <w:r>
        <w:t xml:space="preserve"> + 1 = 2</w:t>
      </w:r>
    </w:p>
    <w:p w14:paraId="27293E69" w14:textId="6EF13730" w:rsidR="002A2A01" w:rsidRDefault="002A2A01" w:rsidP="002A2A0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Forall introduction</w:t>
      </w:r>
    </w:p>
    <w:p w14:paraId="36DF1DF4" w14:textId="6E252877" w:rsidR="002A2A01" w:rsidRDefault="002A2A01" w:rsidP="002A2A01">
      <w:pPr>
        <w:pStyle w:val="ListParagraph"/>
        <w:numPr>
          <w:ilvl w:val="1"/>
          <w:numId w:val="7"/>
        </w:numPr>
        <w:spacing w:line="276" w:lineRule="auto"/>
      </w:pPr>
      <w:r>
        <w:t>i.e. if a formula is true for an arbitrary value then it is true for all values</w:t>
      </w:r>
    </w:p>
    <w:p w14:paraId="266E3CF4" w14:textId="499AC8F8" w:rsidR="002A2A01" w:rsidRDefault="002A2A01" w:rsidP="002A2A01">
      <w:pPr>
        <w:pStyle w:val="ListParagraph"/>
        <w:numPr>
          <w:ilvl w:val="1"/>
          <w:numId w:val="7"/>
        </w:numPr>
        <w:spacing w:line="276" w:lineRule="auto"/>
      </w:pPr>
      <w:r>
        <w:t xml:space="preserve">for every </w:t>
      </w:r>
      <w:proofErr w:type="spellStart"/>
      <w:r>
        <w:t>xg</w:t>
      </w:r>
      <w:proofErr w:type="spellEnd"/>
      <w:r>
        <w:t xml:space="preserve"> {</w:t>
      </w:r>
    </w:p>
    <w:p w14:paraId="228E568B" w14:textId="0D052994" w:rsidR="002A2A01" w:rsidRDefault="002A2A01" w:rsidP="002A2A01">
      <w:pPr>
        <w:pStyle w:val="ListParagraph"/>
        <w:spacing w:line="276" w:lineRule="auto"/>
        <w:ind w:left="1440"/>
      </w:pPr>
      <w:r>
        <w:t>…</w:t>
      </w:r>
    </w:p>
    <w:p w14:paraId="1A18C4BF" w14:textId="1E65B3BE" w:rsidR="002A2A01" w:rsidRDefault="002A2A01" w:rsidP="002A2A01">
      <w:pPr>
        <w:pStyle w:val="ListParagraph"/>
        <w:spacing w:line="276" w:lineRule="auto"/>
        <w:ind w:left="1440"/>
      </w:pPr>
      <w:r>
        <w:t>P[</w:t>
      </w:r>
      <w:proofErr w:type="spellStart"/>
      <w:r>
        <w:t>xg</w:t>
      </w:r>
      <w:proofErr w:type="spellEnd"/>
      <w:r>
        <w:t>/x]</w:t>
      </w:r>
    </w:p>
    <w:p w14:paraId="43408CC8" w14:textId="188045F0" w:rsidR="002A2A01" w:rsidRDefault="002A2A01" w:rsidP="002A2A01">
      <w:pPr>
        <w:pStyle w:val="ListParagraph"/>
        <w:spacing w:line="276" w:lineRule="auto"/>
        <w:ind w:left="1080"/>
      </w:pPr>
      <w:r>
        <w:t>}</w:t>
      </w:r>
    </w:p>
    <w:p w14:paraId="3EAD46C2" w14:textId="52EC1007" w:rsidR="002A2A01" w:rsidRDefault="002A2A01" w:rsidP="002A2A01">
      <w:pPr>
        <w:pStyle w:val="ListParagraph"/>
        <w:spacing w:line="276" w:lineRule="auto"/>
        <w:ind w:left="1080"/>
      </w:pPr>
      <w:r>
        <w:sym w:font="Symbol" w:char="F022"/>
      </w:r>
      <w:r>
        <w:t>x . P</w:t>
      </w:r>
    </w:p>
    <w:p w14:paraId="21E7C137" w14:textId="69C22BDF" w:rsidR="002A2A01" w:rsidRDefault="00F3037A" w:rsidP="002A2A01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xg</w:t>
      </w:r>
      <w:proofErr w:type="spellEnd"/>
      <w:r>
        <w:t xml:space="preserve"> must only be used within the subproof</w:t>
      </w:r>
      <w:r w:rsidR="00A53CF1">
        <w:t xml:space="preserve"> and </w:t>
      </w:r>
      <w:r w:rsidR="00E86053">
        <w:rPr>
          <w:u w:val="single"/>
        </w:rPr>
        <w:t>have</w:t>
      </w:r>
      <w:r w:rsidR="00D356F7" w:rsidRPr="00D356F7">
        <w:rPr>
          <w:u w:val="single"/>
        </w:rPr>
        <w:t xml:space="preserve"> not been</w:t>
      </w:r>
      <w:r w:rsidR="00A53CF1" w:rsidRPr="00D356F7">
        <w:rPr>
          <w:u w:val="single"/>
        </w:rPr>
        <w:t xml:space="preserve"> used previously</w:t>
      </w:r>
      <w:r w:rsidR="00A53CF1">
        <w:t xml:space="preserve"> in the proof</w:t>
      </w:r>
    </w:p>
    <w:p w14:paraId="7F3DCAA9" w14:textId="62CB4E8E" w:rsidR="00F3037A" w:rsidRDefault="00F3037A" w:rsidP="00F3037A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Exists elimination</w:t>
      </w:r>
    </w:p>
    <w:p w14:paraId="2C9176E7" w14:textId="6C62813B" w:rsidR="00F3037A" w:rsidRDefault="00273079" w:rsidP="00F3037A">
      <w:pPr>
        <w:pStyle w:val="ListParagraph"/>
        <w:numPr>
          <w:ilvl w:val="1"/>
          <w:numId w:val="7"/>
        </w:numPr>
        <w:spacing w:line="276" w:lineRule="auto"/>
      </w:pPr>
      <w:r>
        <w:t xml:space="preserve">i.e. if a formula P is true for some value, derive (using </w:t>
      </w:r>
      <w:proofErr w:type="spellStart"/>
      <w:r>
        <w:t>xu</w:t>
      </w:r>
      <w:proofErr w:type="spellEnd"/>
      <w:r>
        <w:t xml:space="preserve">) a formula Q holds(that doesn’t contain </w:t>
      </w:r>
      <w:proofErr w:type="spellStart"/>
      <w:r>
        <w:t>xu</w:t>
      </w:r>
      <w:proofErr w:type="spellEnd"/>
      <w:r>
        <w:t>); then conclude Q</w:t>
      </w:r>
    </w:p>
    <w:p w14:paraId="5235F684" w14:textId="3A35A870" w:rsidR="004007D9" w:rsidRDefault="004007D9" w:rsidP="00F3037A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>x . P</w:t>
      </w:r>
    </w:p>
    <w:p w14:paraId="32D339F0" w14:textId="61678794" w:rsidR="00273079" w:rsidRDefault="00273079" w:rsidP="004007D9">
      <w:pPr>
        <w:pStyle w:val="ListParagraph"/>
        <w:spacing w:line="276" w:lineRule="auto"/>
        <w:ind w:left="1080"/>
      </w:pPr>
      <w:r>
        <w:t xml:space="preserve">for some </w:t>
      </w:r>
      <w:proofErr w:type="spellStart"/>
      <w:r>
        <w:t>xu</w:t>
      </w:r>
      <w:proofErr w:type="spellEnd"/>
      <w:r>
        <w:t xml:space="preserve"> P[</w:t>
      </w:r>
      <w:proofErr w:type="spellStart"/>
      <w:r>
        <w:t>xu</w:t>
      </w:r>
      <w:proofErr w:type="spellEnd"/>
      <w:r>
        <w:t>/x] {</w:t>
      </w:r>
    </w:p>
    <w:p w14:paraId="65860480" w14:textId="14C29FB8" w:rsidR="00273079" w:rsidRDefault="00273079" w:rsidP="004007D9">
      <w:pPr>
        <w:pStyle w:val="ListParagraph"/>
        <w:spacing w:line="276" w:lineRule="auto"/>
        <w:ind w:left="1440"/>
      </w:pPr>
      <w:r>
        <w:t>…</w:t>
      </w:r>
    </w:p>
    <w:p w14:paraId="09760414" w14:textId="4F5073E9" w:rsidR="00273079" w:rsidRDefault="00273079" w:rsidP="004007D9">
      <w:pPr>
        <w:pStyle w:val="ListParagraph"/>
        <w:spacing w:line="276" w:lineRule="auto"/>
        <w:ind w:left="1440"/>
      </w:pPr>
      <w:r>
        <w:t>Q</w:t>
      </w:r>
    </w:p>
    <w:p w14:paraId="0F872984" w14:textId="0AB704D1" w:rsidR="00273079" w:rsidRDefault="00273079" w:rsidP="004007D9">
      <w:pPr>
        <w:pStyle w:val="ListParagraph"/>
        <w:spacing w:line="276" w:lineRule="auto"/>
        <w:ind w:left="1080"/>
      </w:pPr>
      <w:r>
        <w:lastRenderedPageBreak/>
        <w:t>}</w:t>
      </w:r>
    </w:p>
    <w:p w14:paraId="5C7B8C02" w14:textId="378B9D0A" w:rsidR="00273079" w:rsidRDefault="004007D9" w:rsidP="004007D9">
      <w:pPr>
        <w:pStyle w:val="ListParagraph"/>
        <w:spacing w:line="276" w:lineRule="auto"/>
        <w:ind w:left="1080"/>
      </w:pPr>
      <w:r>
        <w:t>Q</w:t>
      </w:r>
    </w:p>
    <w:p w14:paraId="18BDA3BE" w14:textId="543828FC" w:rsidR="004007D9" w:rsidRDefault="00001203" w:rsidP="00273079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xu</w:t>
      </w:r>
      <w:proofErr w:type="spellEnd"/>
      <w:r>
        <w:t xml:space="preserve"> must only be used within the subproof</w:t>
      </w:r>
      <w:r w:rsidR="00E86053">
        <w:t xml:space="preserve"> and </w:t>
      </w:r>
      <w:r w:rsidR="00E86053">
        <w:rPr>
          <w:u w:val="single"/>
        </w:rPr>
        <w:t>have</w:t>
      </w:r>
      <w:r w:rsidR="00E86053" w:rsidRPr="00D356F7">
        <w:rPr>
          <w:u w:val="single"/>
        </w:rPr>
        <w:t xml:space="preserve"> not been used previously</w:t>
      </w:r>
      <w:r w:rsidR="00E86053">
        <w:t xml:space="preserve"> in the proof</w:t>
      </w:r>
    </w:p>
    <w:p w14:paraId="09893CB1" w14:textId="3A1CFAD0" w:rsidR="00E86053" w:rsidRDefault="005E4A9B" w:rsidP="00E8605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Proof theory – semantic tableaux</w:t>
      </w:r>
    </w:p>
    <w:p w14:paraId="04CEC5DF" w14:textId="6CFCFD15" w:rsidR="005E4A9B" w:rsidRDefault="008C10C3" w:rsidP="00E86053">
      <w:pPr>
        <w:pStyle w:val="ListParagraph"/>
        <w:numPr>
          <w:ilvl w:val="0"/>
          <w:numId w:val="7"/>
        </w:numPr>
        <w:spacing w:line="276" w:lineRule="auto"/>
      </w:pPr>
      <w:r>
        <w:t xml:space="preserve">Universal </w:t>
      </w:r>
      <w:r w:rsidR="00920DD4">
        <w:t>quantification/</w:t>
      </w:r>
      <w:r>
        <w:t>instantiation</w:t>
      </w:r>
    </w:p>
    <w:p w14:paraId="275C6751" w14:textId="7ADA46F6" w:rsidR="008C10C3" w:rsidRDefault="008C10C3" w:rsidP="008C10C3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x . P(x) </w:t>
      </w:r>
      <w:r>
        <w:sym w:font="Symbol" w:char="F0AE"/>
      </w:r>
      <w:r>
        <w:t xml:space="preserve"> P(t) where t is free for x in P</w:t>
      </w:r>
    </w:p>
    <w:p w14:paraId="22E14A5F" w14:textId="795ADEFA" w:rsidR="008C10C3" w:rsidRDefault="00920DD4" w:rsidP="008C10C3">
      <w:pPr>
        <w:pStyle w:val="ListParagraph"/>
        <w:numPr>
          <w:ilvl w:val="0"/>
          <w:numId w:val="7"/>
        </w:numPr>
        <w:spacing w:line="276" w:lineRule="auto"/>
      </w:pPr>
      <w:r>
        <w:t>E</w:t>
      </w:r>
      <w:r w:rsidR="008C10C3">
        <w:t xml:space="preserve">xistential </w:t>
      </w:r>
      <w:r>
        <w:t>quantification</w:t>
      </w:r>
      <w:r>
        <w:t>/</w:t>
      </w:r>
      <w:r w:rsidR="008C10C3">
        <w:t>instantiation</w:t>
      </w:r>
    </w:p>
    <w:p w14:paraId="532E49F0" w14:textId="62232B44" w:rsidR="008C10C3" w:rsidRDefault="008C10C3" w:rsidP="008C10C3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 xml:space="preserve">x . P(x) </w:t>
      </w:r>
      <w:r>
        <w:sym w:font="Symbol" w:char="F0AE"/>
      </w:r>
      <w:r>
        <w:t xml:space="preserve"> P(y) where y </w:t>
      </w:r>
      <w:r w:rsidRPr="008C10C3">
        <w:rPr>
          <w:u w:val="single"/>
        </w:rPr>
        <w:t>has not been used in the tableaux</w:t>
      </w:r>
      <w:r>
        <w:t xml:space="preserve"> so far</w:t>
      </w:r>
    </w:p>
    <w:p w14:paraId="27849EED" w14:textId="7B0338A5" w:rsidR="00920DD4" w:rsidRDefault="00920DD4" w:rsidP="00920DD4">
      <w:pPr>
        <w:pStyle w:val="ListParagraph"/>
        <w:numPr>
          <w:ilvl w:val="0"/>
          <w:numId w:val="7"/>
        </w:numPr>
        <w:spacing w:line="276" w:lineRule="auto"/>
      </w:pPr>
      <w:r>
        <w:t>Negative universal quantification</w:t>
      </w:r>
      <w:bookmarkStart w:id="0" w:name="_GoBack"/>
      <w:bookmarkEnd w:id="0"/>
    </w:p>
    <w:p w14:paraId="2E2921D2" w14:textId="48409020" w:rsidR="00920DD4" w:rsidRDefault="00920DD4" w:rsidP="00920DD4">
      <w:pPr>
        <w:pStyle w:val="ListParagraph"/>
        <w:numPr>
          <w:ilvl w:val="1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2"/>
      </w:r>
      <w:r>
        <w:t xml:space="preserve">x . P(x)) </w:t>
      </w:r>
      <w:r>
        <w:sym w:font="Symbol" w:char="F0AE"/>
      </w:r>
      <w:r>
        <w:t xml:space="preserve"> </w:t>
      </w:r>
      <w:r>
        <w:sym w:font="Symbol" w:char="F024"/>
      </w:r>
      <w:r>
        <w:t xml:space="preserve">x . </w:t>
      </w:r>
      <w:r>
        <w:sym w:font="Symbol" w:char="F0D8"/>
      </w:r>
      <w:r>
        <w:t>P(x)</w:t>
      </w:r>
    </w:p>
    <w:p w14:paraId="6FE5FF5A" w14:textId="4AB2BC06" w:rsidR="00920DD4" w:rsidRDefault="00920DD4" w:rsidP="00920DD4">
      <w:pPr>
        <w:pStyle w:val="ListParagraph"/>
        <w:numPr>
          <w:ilvl w:val="0"/>
          <w:numId w:val="7"/>
        </w:numPr>
        <w:spacing w:line="276" w:lineRule="auto"/>
      </w:pPr>
      <w:r>
        <w:t>Negative existential quantification</w:t>
      </w:r>
    </w:p>
    <w:p w14:paraId="658216D4" w14:textId="6D422437" w:rsidR="00920DD4" w:rsidRPr="007C2BB5" w:rsidRDefault="00920DD4" w:rsidP="00920DD4">
      <w:pPr>
        <w:pStyle w:val="ListParagraph"/>
        <w:numPr>
          <w:ilvl w:val="1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4"/>
      </w:r>
      <w:r>
        <w:t xml:space="preserve">x . P(x)) </w:t>
      </w:r>
      <w:r>
        <w:sym w:font="Symbol" w:char="F0AE"/>
      </w:r>
      <w:r>
        <w:t xml:space="preserve"> </w:t>
      </w:r>
      <w:r>
        <w:sym w:font="Symbol" w:char="F022"/>
      </w:r>
      <w:r>
        <w:t xml:space="preserve">x . </w:t>
      </w:r>
      <w:r>
        <w:sym w:font="Symbol" w:char="F0D8"/>
      </w:r>
      <w:r>
        <w:t>P(x)</w:t>
      </w:r>
    </w:p>
    <w:sectPr w:rsidR="00920DD4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B9"/>
    <w:rsid w:val="00001203"/>
    <w:rsid w:val="00097BF6"/>
    <w:rsid w:val="000C4A5E"/>
    <w:rsid w:val="001B0B39"/>
    <w:rsid w:val="00273079"/>
    <w:rsid w:val="002A2A01"/>
    <w:rsid w:val="003E12B9"/>
    <w:rsid w:val="004007D9"/>
    <w:rsid w:val="00420728"/>
    <w:rsid w:val="004757EF"/>
    <w:rsid w:val="00497EFE"/>
    <w:rsid w:val="005E4A9B"/>
    <w:rsid w:val="00604645"/>
    <w:rsid w:val="0077211B"/>
    <w:rsid w:val="007A3856"/>
    <w:rsid w:val="007C2BB5"/>
    <w:rsid w:val="007D0FAB"/>
    <w:rsid w:val="0087001D"/>
    <w:rsid w:val="00875D61"/>
    <w:rsid w:val="008C10C3"/>
    <w:rsid w:val="00920DD4"/>
    <w:rsid w:val="00A53CF1"/>
    <w:rsid w:val="00AB4560"/>
    <w:rsid w:val="00B91ECB"/>
    <w:rsid w:val="00C47C76"/>
    <w:rsid w:val="00CE6D32"/>
    <w:rsid w:val="00D341D6"/>
    <w:rsid w:val="00D356F7"/>
    <w:rsid w:val="00D56401"/>
    <w:rsid w:val="00D83944"/>
    <w:rsid w:val="00E34903"/>
    <w:rsid w:val="00E86053"/>
    <w:rsid w:val="00EA50DA"/>
    <w:rsid w:val="00F3037A"/>
    <w:rsid w:val="00F34B07"/>
    <w:rsid w:val="00F91E60"/>
    <w:rsid w:val="00FA7664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4C8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32</TotalTime>
  <Pages>2</Pages>
  <Words>330</Words>
  <Characters>1886</Characters>
  <Application>Microsoft Macintosh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22</cp:revision>
  <dcterms:created xsi:type="dcterms:W3CDTF">2015-10-13T17:41:00Z</dcterms:created>
  <dcterms:modified xsi:type="dcterms:W3CDTF">2015-10-22T01:54:00Z</dcterms:modified>
</cp:coreProperties>
</file>
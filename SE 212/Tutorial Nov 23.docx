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EDC276" w14:textId="77777777" w:rsidR="00C47C76" w:rsidRDefault="0048429A" w:rsidP="007C2BB5">
      <w:pPr>
        <w:spacing w:line="276" w:lineRule="auto"/>
      </w:pPr>
      <w:r>
        <w:rPr>
          <w:b/>
          <w:u w:val="single"/>
        </w:rPr>
        <w:t>Tutorial Nov 23</w:t>
      </w:r>
    </w:p>
    <w:p w14:paraId="5D49E5A2" w14:textId="77777777" w:rsidR="007C2BB5" w:rsidRDefault="007C2BB5" w:rsidP="007C2BB5">
      <w:pPr>
        <w:spacing w:line="276" w:lineRule="auto"/>
      </w:pPr>
    </w:p>
    <w:p w14:paraId="76FB5D9A" w14:textId="77777777" w:rsidR="007C2BB5" w:rsidRDefault="006B6F94" w:rsidP="007C2BB5">
      <w:pPr>
        <w:pStyle w:val="ListParagraph"/>
        <w:numPr>
          <w:ilvl w:val="0"/>
          <w:numId w:val="7"/>
        </w:numPr>
        <w:spacing w:line="276" w:lineRule="auto"/>
      </w:pPr>
      <w:r>
        <w:t>ex:</w:t>
      </w:r>
    </w:p>
    <w:p w14:paraId="2442D069" w14:textId="77777777" w:rsidR="006B6F94" w:rsidRDefault="006B6F94" w:rsidP="006B6F94">
      <w:pPr>
        <w:pStyle w:val="ListParagraph"/>
        <w:spacing w:line="276" w:lineRule="auto"/>
        <w:ind w:left="360"/>
      </w:pPr>
      <w:r>
        <w:t>proc main() {</w:t>
      </w:r>
    </w:p>
    <w:p w14:paraId="3242228A" w14:textId="77777777" w:rsidR="006B6F94" w:rsidRPr="006B6F94" w:rsidRDefault="006B6F94" w:rsidP="006B6F94">
      <w:pPr>
        <w:pStyle w:val="ListParagraph"/>
        <w:spacing w:line="276" w:lineRule="auto"/>
        <w:ind w:left="360"/>
        <w:rPr>
          <w:color w:val="FF0000"/>
        </w:rPr>
      </w:pPr>
      <w:r>
        <w:tab/>
      </w:r>
      <w:r>
        <w:rPr>
          <w:color w:val="FF0000"/>
        </w:rPr>
        <w:t>assert(X + 1 = Y + 2)</w:t>
      </w:r>
    </w:p>
    <w:p w14:paraId="2E33CC2B" w14:textId="77777777" w:rsidR="006B6F94" w:rsidRDefault="006B6F94" w:rsidP="006B6F94">
      <w:pPr>
        <w:pStyle w:val="ListParagraph"/>
        <w:spacing w:line="276" w:lineRule="auto"/>
        <w:ind w:left="360" w:firstLine="360"/>
      </w:pPr>
      <w:r>
        <w:t>X := X + 1;</w:t>
      </w:r>
    </w:p>
    <w:p w14:paraId="142C64C4" w14:textId="77777777" w:rsidR="006B6F94" w:rsidRPr="006B6F94" w:rsidRDefault="006B6F94" w:rsidP="006B6F94">
      <w:pPr>
        <w:pStyle w:val="ListParagraph"/>
        <w:spacing w:line="276" w:lineRule="auto"/>
        <w:ind w:left="360"/>
        <w:rPr>
          <w:color w:val="FF0000"/>
        </w:rPr>
      </w:pPr>
      <w:r>
        <w:tab/>
      </w:r>
      <w:r>
        <w:rPr>
          <w:color w:val="FF0000"/>
        </w:rPr>
        <w:t>assert(X = Y + 2)</w:t>
      </w:r>
      <w:r>
        <w:rPr>
          <w:color w:val="FF0000"/>
        </w:rPr>
        <w:tab/>
        <w:t>% asn</w:t>
      </w:r>
    </w:p>
    <w:p w14:paraId="06227033" w14:textId="77777777" w:rsidR="006B6F94" w:rsidRDefault="006B6F94" w:rsidP="006B6F94">
      <w:pPr>
        <w:pStyle w:val="ListParagraph"/>
        <w:spacing w:line="276" w:lineRule="auto"/>
        <w:ind w:left="360"/>
      </w:pPr>
      <w:r>
        <w:tab/>
        <w:t>Y := Y + 2;</w:t>
      </w:r>
    </w:p>
    <w:p w14:paraId="72370275" w14:textId="77777777" w:rsidR="006B6F94" w:rsidRPr="008A71C6" w:rsidRDefault="006B6F94" w:rsidP="006B6F94">
      <w:pPr>
        <w:pStyle w:val="ListParagraph"/>
        <w:spacing w:line="276" w:lineRule="auto"/>
        <w:ind w:left="360"/>
      </w:pPr>
      <w:r w:rsidRPr="008A71C6">
        <w:tab/>
        <w:t>assert(X = Y)</w:t>
      </w:r>
      <w:r w:rsidRPr="008A71C6">
        <w:tab/>
      </w:r>
      <w:r w:rsidRPr="008A71C6">
        <w:tab/>
        <w:t>% asn</w:t>
      </w:r>
    </w:p>
    <w:p w14:paraId="4366299B" w14:textId="77777777" w:rsidR="006B6F94" w:rsidRDefault="006B6F94" w:rsidP="006B6F94">
      <w:pPr>
        <w:pStyle w:val="ListParagraph"/>
        <w:spacing w:line="276" w:lineRule="auto"/>
        <w:ind w:left="360"/>
      </w:pPr>
      <w:r>
        <w:t>}</w:t>
      </w:r>
    </w:p>
    <w:p w14:paraId="4156F6C0" w14:textId="77777777" w:rsidR="006B6F94" w:rsidRDefault="006B6F94" w:rsidP="007C2BB5">
      <w:pPr>
        <w:pStyle w:val="ListParagraph"/>
        <w:numPr>
          <w:ilvl w:val="0"/>
          <w:numId w:val="7"/>
        </w:numPr>
        <w:spacing w:line="276" w:lineRule="auto"/>
      </w:pPr>
      <w:r>
        <w:t>ex:</w:t>
      </w:r>
    </w:p>
    <w:p w14:paraId="4044FC9E" w14:textId="77777777" w:rsidR="006B6F94" w:rsidRDefault="006B6F94" w:rsidP="006B6F94">
      <w:pPr>
        <w:pStyle w:val="ListParagraph"/>
        <w:spacing w:line="276" w:lineRule="auto"/>
        <w:ind w:left="360"/>
      </w:pPr>
      <w:r>
        <w:t>proc main() {</w:t>
      </w:r>
    </w:p>
    <w:p w14:paraId="319BFD36" w14:textId="77777777" w:rsidR="006B6F94" w:rsidRPr="006B6F94" w:rsidRDefault="006B6F94" w:rsidP="006B6F94">
      <w:pPr>
        <w:pStyle w:val="ListParagraph"/>
        <w:spacing w:line="276" w:lineRule="auto"/>
        <w:ind w:left="360"/>
        <w:rPr>
          <w:color w:val="FF0000"/>
        </w:rPr>
      </w:pPr>
      <w:r>
        <w:tab/>
      </w:r>
      <w:r>
        <w:rPr>
          <w:color w:val="FF0000"/>
        </w:rPr>
        <w:t>assert(true)</w:t>
      </w:r>
    </w:p>
    <w:p w14:paraId="484DC2DB" w14:textId="77777777" w:rsidR="006B6F94" w:rsidRDefault="006B6F94" w:rsidP="006B6F94">
      <w:pPr>
        <w:pStyle w:val="ListParagraph"/>
        <w:spacing w:line="276" w:lineRule="auto"/>
        <w:ind w:left="360"/>
      </w:pPr>
      <w:r>
        <w:tab/>
        <w:t>if (C &gt; B) then {</w:t>
      </w:r>
    </w:p>
    <w:p w14:paraId="6A3914E9" w14:textId="77777777" w:rsidR="006B6F94" w:rsidRDefault="006B6F94" w:rsidP="006B6F94">
      <w:pPr>
        <w:pStyle w:val="ListParagraph"/>
        <w:spacing w:line="276" w:lineRule="auto"/>
        <w:ind w:left="360" w:firstLine="360"/>
        <w:rPr>
          <w:color w:val="FF0000"/>
        </w:rPr>
      </w:pPr>
      <w:r>
        <w:tab/>
      </w:r>
      <w:r>
        <w:rPr>
          <w:color w:val="FF0000"/>
        </w:rPr>
        <w:t>assert(C &gt; B)</w:t>
      </w:r>
      <w:r>
        <w:rPr>
          <w:color w:val="FF0000"/>
        </w:rPr>
        <w:tab/>
      </w:r>
      <w:r>
        <w:rPr>
          <w:color w:val="FF0000"/>
        </w:rPr>
        <w:tab/>
        <w:t>% if-then-else</w:t>
      </w:r>
    </w:p>
    <w:p w14:paraId="2AE4282E" w14:textId="78FE91D1" w:rsidR="006B6F94" w:rsidRPr="006B6F94" w:rsidRDefault="006B6F94" w:rsidP="006B6F94">
      <w:pPr>
        <w:pStyle w:val="ListParagraph"/>
        <w:spacing w:line="276" w:lineRule="auto"/>
        <w:ind w:left="360" w:firstLine="360"/>
        <w:rPr>
          <w:color w:val="FF0000"/>
        </w:rPr>
      </w:pPr>
      <w:r>
        <w:rPr>
          <w:color w:val="FF0000"/>
        </w:rPr>
        <w:tab/>
        <w:t xml:space="preserve">assert(C ≥ B </w:t>
      </w:r>
      <w:r>
        <w:rPr>
          <w:color w:val="FF0000"/>
        </w:rPr>
        <w:sym w:font="Symbol" w:char="F0D9"/>
      </w:r>
      <w:r>
        <w:rPr>
          <w:color w:val="FF0000"/>
        </w:rPr>
        <w:t xml:space="preserve"> C ≥ C)</w:t>
      </w:r>
      <w:r>
        <w:rPr>
          <w:color w:val="FF0000"/>
        </w:rPr>
        <w:tab/>
      </w:r>
      <w:r>
        <w:rPr>
          <w:color w:val="FF0000"/>
        </w:rPr>
        <w:tab/>
        <w:t>% implied</w:t>
      </w:r>
      <w:r w:rsidR="00D34A7A">
        <w:rPr>
          <w:color w:val="FF0000"/>
        </w:rPr>
        <w:t xml:space="preserve"> (VC 1)</w:t>
      </w:r>
    </w:p>
    <w:p w14:paraId="0DE63804" w14:textId="77777777" w:rsidR="006B6F94" w:rsidRDefault="006B6F94" w:rsidP="006B6F94">
      <w:pPr>
        <w:pStyle w:val="ListParagraph"/>
        <w:spacing w:line="276" w:lineRule="auto"/>
        <w:ind w:left="1080" w:firstLine="360"/>
      </w:pPr>
      <w:r>
        <w:t>M := C;</w:t>
      </w:r>
    </w:p>
    <w:p w14:paraId="53FFB9FC" w14:textId="77777777" w:rsidR="006B6F94" w:rsidRDefault="006B6F94" w:rsidP="006B6F94">
      <w:pPr>
        <w:pStyle w:val="ListParagraph"/>
        <w:spacing w:line="276" w:lineRule="auto"/>
        <w:ind w:left="360" w:firstLine="360"/>
      </w:pPr>
      <w:r>
        <w:tab/>
      </w:r>
      <w:r>
        <w:rPr>
          <w:color w:val="FF0000"/>
        </w:rPr>
        <w:t xml:space="preserve">assert(M ≥ B </w:t>
      </w:r>
      <w:r>
        <w:rPr>
          <w:color w:val="FF0000"/>
        </w:rPr>
        <w:sym w:font="Symbol" w:char="F0D9"/>
      </w:r>
      <w:r>
        <w:rPr>
          <w:color w:val="FF0000"/>
        </w:rPr>
        <w:t xml:space="preserve"> M ≥ C)</w:t>
      </w:r>
      <w:r>
        <w:rPr>
          <w:color w:val="FF0000"/>
        </w:rPr>
        <w:tab/>
        <w:t>% asn</w:t>
      </w:r>
    </w:p>
    <w:p w14:paraId="148ECBCC" w14:textId="77777777" w:rsidR="006B6F94" w:rsidRDefault="006B6F94" w:rsidP="006B6F94">
      <w:pPr>
        <w:pStyle w:val="ListParagraph"/>
        <w:spacing w:line="276" w:lineRule="auto"/>
        <w:ind w:left="360" w:firstLine="360"/>
      </w:pPr>
      <w:r>
        <w:t>} else {</w:t>
      </w:r>
    </w:p>
    <w:p w14:paraId="452CFD04" w14:textId="1D941B5A" w:rsidR="006B6F94" w:rsidRDefault="006B6F94" w:rsidP="006B6F94">
      <w:pPr>
        <w:pStyle w:val="ListParagraph"/>
        <w:spacing w:line="276" w:lineRule="auto"/>
        <w:ind w:left="360" w:firstLine="360"/>
        <w:rPr>
          <w:color w:val="FF0000"/>
        </w:rPr>
      </w:pPr>
      <w:r>
        <w:tab/>
      </w:r>
      <w:r w:rsidR="00D34A7A">
        <w:rPr>
          <w:color w:val="FF0000"/>
        </w:rPr>
        <w:t>assert(C ≤ B</w:t>
      </w:r>
      <w:r>
        <w:rPr>
          <w:color w:val="FF0000"/>
        </w:rPr>
        <w:t>)</w:t>
      </w:r>
      <w:r>
        <w:rPr>
          <w:color w:val="FF0000"/>
        </w:rPr>
        <w:tab/>
      </w:r>
      <w:r w:rsidR="00D34A7A">
        <w:rPr>
          <w:color w:val="FF0000"/>
        </w:rPr>
        <w:tab/>
      </w:r>
      <w:r>
        <w:rPr>
          <w:color w:val="FF0000"/>
        </w:rPr>
        <w:t>% if-then-else</w:t>
      </w:r>
    </w:p>
    <w:p w14:paraId="69F36D39" w14:textId="592CFA08" w:rsidR="006B6F94" w:rsidRPr="006B6F94" w:rsidRDefault="006B6F94" w:rsidP="006B6F94">
      <w:pPr>
        <w:pStyle w:val="ListParagraph"/>
        <w:spacing w:line="276" w:lineRule="auto"/>
        <w:ind w:left="360" w:firstLine="360"/>
        <w:rPr>
          <w:color w:val="FF0000"/>
        </w:rPr>
      </w:pPr>
      <w:r>
        <w:rPr>
          <w:color w:val="FF0000"/>
        </w:rPr>
        <w:tab/>
        <w:t xml:space="preserve">assert(B ≥ B </w:t>
      </w:r>
      <w:r>
        <w:rPr>
          <w:color w:val="FF0000"/>
        </w:rPr>
        <w:sym w:font="Symbol" w:char="F0D9"/>
      </w:r>
      <w:r>
        <w:rPr>
          <w:color w:val="FF0000"/>
        </w:rPr>
        <w:t xml:space="preserve"> B ≥ C)</w:t>
      </w:r>
      <w:r>
        <w:rPr>
          <w:color w:val="FF0000"/>
        </w:rPr>
        <w:tab/>
      </w:r>
      <w:r>
        <w:rPr>
          <w:color w:val="FF0000"/>
        </w:rPr>
        <w:tab/>
        <w:t>% implied</w:t>
      </w:r>
      <w:r w:rsidR="00D34A7A">
        <w:rPr>
          <w:color w:val="FF0000"/>
        </w:rPr>
        <w:t xml:space="preserve"> (VC 2)</w:t>
      </w:r>
    </w:p>
    <w:p w14:paraId="3AB21DB1" w14:textId="77777777" w:rsidR="006B6F94" w:rsidRDefault="006B6F94" w:rsidP="006B6F94">
      <w:pPr>
        <w:pStyle w:val="ListParagraph"/>
        <w:spacing w:line="276" w:lineRule="auto"/>
        <w:ind w:left="360" w:firstLine="360"/>
      </w:pPr>
      <w:r>
        <w:tab/>
        <w:t>M := B;</w:t>
      </w:r>
    </w:p>
    <w:p w14:paraId="5E29DE0D" w14:textId="77777777" w:rsidR="006B6F94" w:rsidRPr="006B6F94" w:rsidRDefault="006B6F94" w:rsidP="006B6F94">
      <w:pPr>
        <w:pStyle w:val="ListParagraph"/>
        <w:spacing w:line="276" w:lineRule="auto"/>
        <w:ind w:left="360" w:firstLine="360"/>
        <w:rPr>
          <w:color w:val="FF0000"/>
        </w:rPr>
      </w:pPr>
      <w:r>
        <w:tab/>
      </w:r>
      <w:r>
        <w:rPr>
          <w:color w:val="FF0000"/>
        </w:rPr>
        <w:t xml:space="preserve">assert(M ≥ B </w:t>
      </w:r>
      <w:r>
        <w:rPr>
          <w:color w:val="FF0000"/>
        </w:rPr>
        <w:sym w:font="Symbol" w:char="F0D9"/>
      </w:r>
      <w:r>
        <w:rPr>
          <w:color w:val="FF0000"/>
        </w:rPr>
        <w:t xml:space="preserve"> M ≥ C)</w:t>
      </w:r>
      <w:r>
        <w:rPr>
          <w:color w:val="FF0000"/>
        </w:rPr>
        <w:tab/>
        <w:t>% asn</w:t>
      </w:r>
    </w:p>
    <w:p w14:paraId="07386EE5" w14:textId="77777777" w:rsidR="006B6F94" w:rsidRDefault="006B6F94" w:rsidP="006B6F94">
      <w:pPr>
        <w:pStyle w:val="ListParagraph"/>
        <w:spacing w:line="276" w:lineRule="auto"/>
        <w:ind w:left="360" w:firstLine="360"/>
      </w:pPr>
      <w:r>
        <w:t>};</w:t>
      </w:r>
    </w:p>
    <w:p w14:paraId="1B02F653" w14:textId="77777777" w:rsidR="006B6F94" w:rsidRPr="008A71C6" w:rsidRDefault="006B6F94" w:rsidP="006B6F94">
      <w:pPr>
        <w:pStyle w:val="ListParagraph"/>
        <w:spacing w:line="276" w:lineRule="auto"/>
        <w:ind w:left="360" w:firstLine="360"/>
      </w:pPr>
      <w:r w:rsidRPr="008A71C6">
        <w:t xml:space="preserve">assert(M ≥ B </w:t>
      </w:r>
      <w:r w:rsidRPr="008A71C6">
        <w:sym w:font="Symbol" w:char="F0D9"/>
      </w:r>
      <w:r w:rsidRPr="008A71C6">
        <w:t xml:space="preserve"> M ≥ C)</w:t>
      </w:r>
      <w:r w:rsidRPr="008A71C6">
        <w:tab/>
        <w:t>% if-then-else</w:t>
      </w:r>
    </w:p>
    <w:p w14:paraId="5BB08B4B" w14:textId="77777777" w:rsidR="006B6F94" w:rsidRDefault="006B6F94" w:rsidP="006B6F94">
      <w:pPr>
        <w:pStyle w:val="ListParagraph"/>
        <w:spacing w:line="276" w:lineRule="auto"/>
        <w:ind w:left="360"/>
      </w:pPr>
      <w:r>
        <w:t>}</w:t>
      </w:r>
    </w:p>
    <w:p w14:paraId="55A7F16F" w14:textId="77777777" w:rsidR="00137145" w:rsidRDefault="00137145" w:rsidP="006B6F94">
      <w:pPr>
        <w:pStyle w:val="ListParagraph"/>
        <w:spacing w:line="276" w:lineRule="auto"/>
        <w:ind w:left="360"/>
      </w:pPr>
    </w:p>
    <w:p w14:paraId="40AAD311" w14:textId="0C5F35DA" w:rsidR="00137145" w:rsidRDefault="00137145" w:rsidP="006B6F94">
      <w:pPr>
        <w:pStyle w:val="ListParagraph"/>
        <w:spacing w:line="276" w:lineRule="auto"/>
        <w:ind w:left="360"/>
      </w:pPr>
      <w:r>
        <w:t>VC 1: C &gt; B |</w:t>
      </w:r>
      <w:r>
        <w:sym w:font="Symbol" w:char="F02D"/>
      </w:r>
      <w:r>
        <w:t xml:space="preserve"> C ≥ B </w:t>
      </w:r>
      <w:r>
        <w:sym w:font="Symbol" w:char="F0D9"/>
      </w:r>
      <w:r>
        <w:t xml:space="preserve"> C ≥ C</w:t>
      </w:r>
    </w:p>
    <w:p w14:paraId="746FFD21" w14:textId="41B10414" w:rsidR="00137145" w:rsidRDefault="00137145" w:rsidP="006B6F94">
      <w:pPr>
        <w:pStyle w:val="ListParagraph"/>
        <w:spacing w:line="276" w:lineRule="auto"/>
        <w:ind w:left="360"/>
      </w:pPr>
      <w:r>
        <w:t xml:space="preserve">1) C &gt; B </w:t>
      </w:r>
      <w:r>
        <w:tab/>
      </w:r>
      <w:r>
        <w:tab/>
        <w:t>premise</w:t>
      </w:r>
    </w:p>
    <w:p w14:paraId="3BA19A80" w14:textId="0C461BF9" w:rsidR="00137145" w:rsidRDefault="00137145" w:rsidP="006B6F94">
      <w:pPr>
        <w:pStyle w:val="ListParagraph"/>
        <w:spacing w:line="276" w:lineRule="auto"/>
        <w:ind w:left="360"/>
      </w:pPr>
      <w:r>
        <w:t>2) C ≥ B</w:t>
      </w:r>
      <w:r>
        <w:tab/>
      </w:r>
      <w:r>
        <w:tab/>
        <w:t>by arith % on 1</w:t>
      </w:r>
    </w:p>
    <w:p w14:paraId="3EF65C77" w14:textId="72970EB1" w:rsidR="00137145" w:rsidRDefault="00137145" w:rsidP="006B6F94">
      <w:pPr>
        <w:pStyle w:val="ListParagraph"/>
        <w:spacing w:line="276" w:lineRule="auto"/>
        <w:ind w:left="360"/>
      </w:pPr>
      <w:r>
        <w:t>3) C ≥ C</w:t>
      </w:r>
      <w:r>
        <w:tab/>
      </w:r>
      <w:r>
        <w:tab/>
        <w:t>by arith</w:t>
      </w:r>
    </w:p>
    <w:p w14:paraId="78ABD1A8" w14:textId="0174A950" w:rsidR="00137145" w:rsidRDefault="00137145" w:rsidP="006B6F94">
      <w:pPr>
        <w:pStyle w:val="ListParagraph"/>
        <w:spacing w:line="276" w:lineRule="auto"/>
        <w:ind w:left="360"/>
      </w:pPr>
      <w:r>
        <w:t xml:space="preserve">4) C ≥ B </w:t>
      </w:r>
      <w:r>
        <w:sym w:font="Symbol" w:char="F0D9"/>
      </w:r>
      <w:r>
        <w:t xml:space="preserve"> C ≥ C</w:t>
      </w:r>
      <w:r>
        <w:tab/>
        <w:t>by and_i on 2, 3</w:t>
      </w:r>
    </w:p>
    <w:p w14:paraId="1EDC9E7B" w14:textId="77777777" w:rsidR="006B6F94" w:rsidRDefault="006B6F94" w:rsidP="007C2BB5">
      <w:pPr>
        <w:pStyle w:val="ListParagraph"/>
        <w:numPr>
          <w:ilvl w:val="0"/>
          <w:numId w:val="7"/>
        </w:numPr>
        <w:spacing w:line="276" w:lineRule="auto"/>
      </w:pPr>
      <w:r>
        <w:t>ex:</w:t>
      </w:r>
    </w:p>
    <w:p w14:paraId="54B1A767" w14:textId="698707CD" w:rsidR="009C3935" w:rsidRDefault="009C3935" w:rsidP="009C3935">
      <w:pPr>
        <w:pStyle w:val="ListParagraph"/>
        <w:spacing w:line="276" w:lineRule="auto"/>
        <w:ind w:left="360"/>
      </w:pPr>
      <w:r>
        <w:t>proc main() {</w:t>
      </w:r>
    </w:p>
    <w:p w14:paraId="69AC8F94" w14:textId="3EC21B40" w:rsidR="004557DE" w:rsidRDefault="004557DE" w:rsidP="009C3935">
      <w:pPr>
        <w:pStyle w:val="ListParagraph"/>
        <w:spacing w:line="276" w:lineRule="auto"/>
        <w:ind w:left="360"/>
        <w:rPr>
          <w:color w:val="FF0000"/>
        </w:rPr>
      </w:pPr>
      <w:r>
        <w:tab/>
      </w:r>
      <w:r>
        <w:rPr>
          <w:color w:val="FF0000"/>
        </w:rPr>
        <w:t>assert(N &gt; 0)</w:t>
      </w:r>
    </w:p>
    <w:p w14:paraId="12158575" w14:textId="1AC152BE" w:rsidR="006A5121" w:rsidRPr="006A5121" w:rsidRDefault="006A5121" w:rsidP="009C3935">
      <w:pPr>
        <w:pStyle w:val="ListParagraph"/>
        <w:spacing w:line="276" w:lineRule="auto"/>
        <w:ind w:left="360"/>
        <w:rPr>
          <w:color w:val="FF0000"/>
        </w:rPr>
      </w:pPr>
      <w:r>
        <w:rPr>
          <w:color w:val="FF0000"/>
        </w:rPr>
        <w:tab/>
        <w:t>assret(1 = X</w:t>
      </w:r>
      <w:r>
        <w:rPr>
          <w:color w:val="FF0000"/>
          <w:vertAlign w:val="superscript"/>
        </w:rPr>
        <w:t>0</w:t>
      </w:r>
      <w:r>
        <w:rPr>
          <w:color w:val="FF0000"/>
        </w:rPr>
        <w:t xml:space="preserve"> </w:t>
      </w:r>
      <w:r>
        <w:rPr>
          <w:color w:val="FF0000"/>
        </w:rPr>
        <w:sym w:font="Symbol" w:char="F0D9"/>
      </w:r>
      <w:r>
        <w:rPr>
          <w:color w:val="FF0000"/>
        </w:rPr>
        <w:t xml:space="preserve"> X = X)</w:t>
      </w:r>
      <w:r>
        <w:rPr>
          <w:color w:val="FF0000"/>
        </w:rPr>
        <w:tab/>
        <w:t>% implied (VC 1)</w:t>
      </w:r>
    </w:p>
    <w:p w14:paraId="36B9CCDF" w14:textId="10F55FA8" w:rsidR="009C3935" w:rsidRDefault="009C3935" w:rsidP="009C3935">
      <w:pPr>
        <w:pStyle w:val="ListParagraph"/>
        <w:spacing w:line="276" w:lineRule="auto"/>
        <w:ind w:left="360"/>
      </w:pPr>
      <w:r>
        <w:tab/>
        <w:t>Y := 1;</w:t>
      </w:r>
    </w:p>
    <w:p w14:paraId="3F45D3B2" w14:textId="237A92C8" w:rsidR="006A5121" w:rsidRPr="006A5121" w:rsidRDefault="006A5121" w:rsidP="009C3935">
      <w:pPr>
        <w:pStyle w:val="ListParagraph"/>
        <w:spacing w:line="276" w:lineRule="auto"/>
        <w:ind w:left="360"/>
        <w:rPr>
          <w:color w:val="FF0000"/>
        </w:rPr>
      </w:pPr>
      <w:r>
        <w:tab/>
      </w:r>
      <w:r>
        <w:rPr>
          <w:color w:val="FF0000"/>
        </w:rPr>
        <w:t>assert(Y = X</w:t>
      </w:r>
      <w:r>
        <w:rPr>
          <w:color w:val="FF0000"/>
          <w:vertAlign w:val="superscript"/>
        </w:rPr>
        <w:t>0</w:t>
      </w:r>
      <w:r>
        <w:rPr>
          <w:color w:val="FF0000"/>
        </w:rPr>
        <w:t xml:space="preserve"> </w:t>
      </w:r>
      <w:r>
        <w:rPr>
          <w:color w:val="FF0000"/>
        </w:rPr>
        <w:sym w:font="Symbol" w:char="F0D9"/>
      </w:r>
      <w:r>
        <w:rPr>
          <w:color w:val="FF0000"/>
        </w:rPr>
        <w:t xml:space="preserve"> X = X)</w:t>
      </w:r>
      <w:r>
        <w:rPr>
          <w:color w:val="FF0000"/>
        </w:rPr>
        <w:tab/>
        <w:t>% asn</w:t>
      </w:r>
    </w:p>
    <w:p w14:paraId="30635EF0" w14:textId="358B6C9D" w:rsidR="009C3935" w:rsidRDefault="009C3935" w:rsidP="009C3935">
      <w:pPr>
        <w:pStyle w:val="ListParagraph"/>
        <w:spacing w:line="276" w:lineRule="auto"/>
        <w:ind w:left="360"/>
      </w:pPr>
      <w:r>
        <w:tab/>
        <w:t>Z := X;</w:t>
      </w:r>
    </w:p>
    <w:p w14:paraId="2A9849FC" w14:textId="4D1BD1A0" w:rsidR="006A5121" w:rsidRPr="006A5121" w:rsidRDefault="009C3935" w:rsidP="009C3935">
      <w:pPr>
        <w:pStyle w:val="ListParagraph"/>
        <w:spacing w:line="276" w:lineRule="auto"/>
        <w:ind w:left="360"/>
        <w:rPr>
          <w:color w:val="FF0000"/>
        </w:rPr>
      </w:pPr>
      <w:r>
        <w:tab/>
      </w:r>
      <w:r w:rsidR="006A5121">
        <w:rPr>
          <w:color w:val="FF0000"/>
        </w:rPr>
        <w:t>assert(Y = Z</w:t>
      </w:r>
      <w:r w:rsidR="006A5121">
        <w:rPr>
          <w:color w:val="FF0000"/>
          <w:vertAlign w:val="superscript"/>
        </w:rPr>
        <w:t>N – N</w:t>
      </w:r>
      <w:r w:rsidR="006A5121">
        <w:rPr>
          <w:color w:val="FF0000"/>
        </w:rPr>
        <w:t xml:space="preserve"> </w:t>
      </w:r>
      <w:r w:rsidR="006A5121">
        <w:rPr>
          <w:color w:val="FF0000"/>
        </w:rPr>
        <w:sym w:font="Symbol" w:char="F0D9"/>
      </w:r>
      <w:r w:rsidR="006A5121">
        <w:rPr>
          <w:color w:val="FF0000"/>
        </w:rPr>
        <w:t xml:space="preserve"> Z = X)</w:t>
      </w:r>
      <w:r w:rsidR="006A5121">
        <w:rPr>
          <w:color w:val="FF0000"/>
        </w:rPr>
        <w:tab/>
        <w:t>% asn</w:t>
      </w:r>
    </w:p>
    <w:p w14:paraId="6F3DEBC9" w14:textId="2F5B1E0B" w:rsidR="009C3935" w:rsidRDefault="009C3935" w:rsidP="006A5121">
      <w:pPr>
        <w:pStyle w:val="ListParagraph"/>
        <w:spacing w:line="276" w:lineRule="auto"/>
        <w:ind w:left="360" w:firstLine="360"/>
      </w:pPr>
      <w:r>
        <w:t>K := N;</w:t>
      </w:r>
    </w:p>
    <w:p w14:paraId="1266BB3D" w14:textId="792F19CF" w:rsidR="00977D8C" w:rsidRDefault="00977D8C" w:rsidP="00977D8C">
      <w:pPr>
        <w:pStyle w:val="ListParagraph"/>
        <w:spacing w:line="276" w:lineRule="auto"/>
        <w:ind w:left="360" w:firstLine="360"/>
      </w:pPr>
      <w:r>
        <w:rPr>
          <w:color w:val="FF0000"/>
        </w:rPr>
        <w:t>assert(Y = Z</w:t>
      </w:r>
      <w:r>
        <w:rPr>
          <w:color w:val="FF0000"/>
          <w:vertAlign w:val="superscript"/>
        </w:rPr>
        <w:t xml:space="preserve">N – </w:t>
      </w:r>
      <w:r w:rsidR="00AD777D">
        <w:rPr>
          <w:color w:val="FF0000"/>
          <w:vertAlign w:val="superscript"/>
        </w:rPr>
        <w:t>k</w:t>
      </w:r>
      <w:r>
        <w:rPr>
          <w:color w:val="FF0000"/>
        </w:rPr>
        <w:t xml:space="preserve"> </w:t>
      </w:r>
      <w:r>
        <w:rPr>
          <w:color w:val="FF0000"/>
        </w:rPr>
        <w:sym w:font="Symbol" w:char="F0D9"/>
      </w:r>
      <w:r>
        <w:rPr>
          <w:color w:val="FF0000"/>
        </w:rPr>
        <w:t xml:space="preserve"> Z = X)</w:t>
      </w:r>
      <w:r w:rsidR="006A5121">
        <w:rPr>
          <w:color w:val="FF0000"/>
        </w:rPr>
        <w:tab/>
      </w:r>
      <w:r>
        <w:rPr>
          <w:color w:val="FF0000"/>
        </w:rPr>
        <w:t>%</w:t>
      </w:r>
      <w:r w:rsidR="0051678A">
        <w:rPr>
          <w:color w:val="FF0000"/>
        </w:rPr>
        <w:t xml:space="preserve"> asn</w:t>
      </w:r>
      <w:r>
        <w:rPr>
          <w:color w:val="FF0000"/>
        </w:rPr>
        <w:t xml:space="preserve"> (loop invariant)</w:t>
      </w:r>
    </w:p>
    <w:p w14:paraId="1CF99699" w14:textId="2741AF2D" w:rsidR="006D0A70" w:rsidRDefault="006D0A70" w:rsidP="009C3935">
      <w:pPr>
        <w:pStyle w:val="ListParagraph"/>
        <w:spacing w:line="276" w:lineRule="auto"/>
        <w:ind w:left="360"/>
      </w:pPr>
      <w:r>
        <w:tab/>
        <w:t>while !(k == 0) do {</w:t>
      </w:r>
    </w:p>
    <w:p w14:paraId="0E6583A3" w14:textId="7636DFAE" w:rsidR="00977D8C" w:rsidRDefault="006D0A70" w:rsidP="006D0A70">
      <w:pPr>
        <w:pStyle w:val="ListParagraph"/>
        <w:tabs>
          <w:tab w:val="left" w:pos="1134"/>
        </w:tabs>
        <w:spacing w:line="276" w:lineRule="auto"/>
        <w:ind w:left="360" w:firstLine="360"/>
        <w:rPr>
          <w:color w:val="FF0000"/>
        </w:rPr>
      </w:pPr>
      <w:r>
        <w:lastRenderedPageBreak/>
        <w:tab/>
      </w:r>
      <w:r w:rsidR="00977D8C">
        <w:rPr>
          <w:color w:val="FF0000"/>
        </w:rPr>
        <w:t>assert(Y = Z</w:t>
      </w:r>
      <w:r w:rsidR="00977D8C">
        <w:rPr>
          <w:color w:val="FF0000"/>
          <w:vertAlign w:val="superscript"/>
        </w:rPr>
        <w:t xml:space="preserve">N – </w:t>
      </w:r>
      <w:r w:rsidR="00AD777D">
        <w:rPr>
          <w:color w:val="FF0000"/>
          <w:vertAlign w:val="superscript"/>
        </w:rPr>
        <w:t>k</w:t>
      </w:r>
      <w:r w:rsidR="00977D8C">
        <w:rPr>
          <w:color w:val="FF0000"/>
        </w:rPr>
        <w:t xml:space="preserve"> </w:t>
      </w:r>
      <w:r w:rsidR="00977D8C">
        <w:rPr>
          <w:color w:val="FF0000"/>
        </w:rPr>
        <w:sym w:font="Symbol" w:char="F0D9"/>
      </w:r>
      <w:r w:rsidR="00977D8C">
        <w:rPr>
          <w:color w:val="FF0000"/>
        </w:rPr>
        <w:t xml:space="preserve"> Z = X </w:t>
      </w:r>
      <w:r w:rsidR="00977D8C">
        <w:rPr>
          <w:color w:val="FF0000"/>
        </w:rPr>
        <w:sym w:font="Symbol" w:char="F0D9"/>
      </w:r>
      <w:r w:rsidR="00977D8C">
        <w:rPr>
          <w:color w:val="FF0000"/>
        </w:rPr>
        <w:t xml:space="preserve"> !(k = 0)</w:t>
      </w:r>
      <w:r w:rsidR="00977D8C">
        <w:rPr>
          <w:color w:val="FF0000"/>
        </w:rPr>
        <w:tab/>
        <w:t>% partial-while</w:t>
      </w:r>
    </w:p>
    <w:p w14:paraId="0178C93D" w14:textId="6A2B042D" w:rsidR="00977D8C" w:rsidRPr="00977D8C" w:rsidRDefault="00977D8C" w:rsidP="006D0A70">
      <w:pPr>
        <w:pStyle w:val="ListParagraph"/>
        <w:tabs>
          <w:tab w:val="left" w:pos="1134"/>
        </w:tabs>
        <w:spacing w:line="276" w:lineRule="auto"/>
        <w:ind w:left="360" w:firstLine="360"/>
        <w:rPr>
          <w:color w:val="FF0000"/>
        </w:rPr>
      </w:pPr>
      <w:r>
        <w:rPr>
          <w:color w:val="FF0000"/>
        </w:rPr>
        <w:tab/>
      </w:r>
      <w:r w:rsidRPr="00977D8C">
        <w:rPr>
          <w:color w:val="FF0000"/>
        </w:rPr>
        <w:t>assert(Y * Z = Z</w:t>
      </w:r>
      <w:r w:rsidRPr="00977D8C">
        <w:rPr>
          <w:color w:val="FF0000"/>
          <w:vertAlign w:val="superscript"/>
        </w:rPr>
        <w:t>N –</w:t>
      </w:r>
      <w:r w:rsidR="00AD777D">
        <w:rPr>
          <w:color w:val="FF0000"/>
          <w:vertAlign w:val="superscript"/>
        </w:rPr>
        <w:t xml:space="preserve"> k</w:t>
      </w:r>
      <w:r w:rsidRPr="00977D8C">
        <w:rPr>
          <w:color w:val="FF0000"/>
          <w:vertAlign w:val="superscript"/>
        </w:rPr>
        <w:t xml:space="preserve"> + 1</w:t>
      </w:r>
      <w:r w:rsidRPr="00977D8C">
        <w:rPr>
          <w:color w:val="FF0000"/>
        </w:rPr>
        <w:t xml:space="preserve"> </w:t>
      </w:r>
      <w:r w:rsidRPr="00977D8C">
        <w:rPr>
          <w:color w:val="FF0000"/>
        </w:rPr>
        <w:sym w:font="Symbol" w:char="F0D9"/>
      </w:r>
      <w:r w:rsidRPr="00977D8C">
        <w:rPr>
          <w:color w:val="FF0000"/>
        </w:rPr>
        <w:t xml:space="preserve"> Z – X)</w:t>
      </w:r>
      <w:r w:rsidR="0038678D">
        <w:rPr>
          <w:color w:val="FF0000"/>
        </w:rPr>
        <w:tab/>
      </w:r>
      <w:r w:rsidR="0038678D">
        <w:rPr>
          <w:color w:val="FF0000"/>
        </w:rPr>
        <w:tab/>
        <w:t>% implied (VC 2</w:t>
      </w:r>
      <w:r>
        <w:rPr>
          <w:color w:val="FF0000"/>
        </w:rPr>
        <w:t>)</w:t>
      </w:r>
    </w:p>
    <w:p w14:paraId="39571B54" w14:textId="7A556A5C" w:rsidR="006D0A70" w:rsidRDefault="00977D8C" w:rsidP="006D0A70">
      <w:pPr>
        <w:pStyle w:val="ListParagraph"/>
        <w:tabs>
          <w:tab w:val="left" w:pos="1134"/>
        </w:tabs>
        <w:spacing w:line="276" w:lineRule="auto"/>
        <w:ind w:left="360" w:firstLine="360"/>
      </w:pPr>
      <w:r>
        <w:tab/>
      </w:r>
      <w:r w:rsidR="006D0A70">
        <w:t>K := K – 1;</w:t>
      </w:r>
    </w:p>
    <w:p w14:paraId="62080D49" w14:textId="36714D37" w:rsidR="00977D8C" w:rsidRDefault="006D0A70" w:rsidP="006D0A70">
      <w:pPr>
        <w:pStyle w:val="ListParagraph"/>
        <w:tabs>
          <w:tab w:val="left" w:pos="1134"/>
        </w:tabs>
        <w:spacing w:line="276" w:lineRule="auto"/>
        <w:ind w:left="360" w:firstLine="360"/>
      </w:pPr>
      <w:r>
        <w:tab/>
      </w:r>
      <w:r w:rsidR="00977D8C">
        <w:rPr>
          <w:color w:val="FF0000"/>
        </w:rPr>
        <w:t>assert(Y * Z = Z</w:t>
      </w:r>
      <w:r w:rsidR="00977D8C">
        <w:rPr>
          <w:color w:val="FF0000"/>
          <w:vertAlign w:val="superscript"/>
        </w:rPr>
        <w:t xml:space="preserve">N – </w:t>
      </w:r>
      <w:r w:rsidR="00AD777D">
        <w:rPr>
          <w:color w:val="FF0000"/>
          <w:vertAlign w:val="superscript"/>
        </w:rPr>
        <w:t>k</w:t>
      </w:r>
      <w:r w:rsidR="00977D8C">
        <w:rPr>
          <w:color w:val="FF0000"/>
        </w:rPr>
        <w:t xml:space="preserve"> </w:t>
      </w:r>
      <w:r w:rsidR="00977D8C">
        <w:rPr>
          <w:color w:val="FF0000"/>
        </w:rPr>
        <w:sym w:font="Symbol" w:char="F0D9"/>
      </w:r>
      <w:r w:rsidR="00977D8C">
        <w:rPr>
          <w:color w:val="FF0000"/>
        </w:rPr>
        <w:t xml:space="preserve"> Z = X)</w:t>
      </w:r>
      <w:r w:rsidR="00977D8C">
        <w:rPr>
          <w:color w:val="FF0000"/>
        </w:rPr>
        <w:tab/>
        <w:t>% asn</w:t>
      </w:r>
    </w:p>
    <w:p w14:paraId="471E9110" w14:textId="1C913974" w:rsidR="006D0A70" w:rsidRDefault="00977D8C" w:rsidP="006D0A70">
      <w:pPr>
        <w:pStyle w:val="ListParagraph"/>
        <w:tabs>
          <w:tab w:val="left" w:pos="1134"/>
        </w:tabs>
        <w:spacing w:line="276" w:lineRule="auto"/>
        <w:ind w:left="360" w:firstLine="360"/>
      </w:pPr>
      <w:r>
        <w:tab/>
      </w:r>
      <w:r w:rsidR="006D0A70">
        <w:t>Y := Y * Z;</w:t>
      </w:r>
    </w:p>
    <w:p w14:paraId="6C6903BB" w14:textId="12CB1C3A" w:rsidR="004557DE" w:rsidRPr="004557DE" w:rsidRDefault="004557DE" w:rsidP="006D0A70">
      <w:pPr>
        <w:pStyle w:val="ListParagraph"/>
        <w:tabs>
          <w:tab w:val="left" w:pos="1134"/>
        </w:tabs>
        <w:spacing w:line="276" w:lineRule="auto"/>
        <w:ind w:left="360" w:firstLine="360"/>
        <w:rPr>
          <w:color w:val="FF0000"/>
        </w:rPr>
      </w:pPr>
      <w:r>
        <w:tab/>
      </w:r>
      <w:r>
        <w:rPr>
          <w:color w:val="FF0000"/>
        </w:rPr>
        <w:t>assert(Y = Z</w:t>
      </w:r>
      <w:r>
        <w:rPr>
          <w:color w:val="FF0000"/>
          <w:vertAlign w:val="superscript"/>
        </w:rPr>
        <w:t xml:space="preserve">N – </w:t>
      </w:r>
      <w:r w:rsidR="00AD777D">
        <w:rPr>
          <w:color w:val="FF0000"/>
          <w:vertAlign w:val="superscript"/>
        </w:rPr>
        <w:t>k</w:t>
      </w:r>
      <w:r>
        <w:rPr>
          <w:color w:val="FF0000"/>
        </w:rPr>
        <w:t xml:space="preserve"> </w:t>
      </w:r>
      <w:r>
        <w:rPr>
          <w:color w:val="FF0000"/>
        </w:rPr>
        <w:sym w:font="Symbol" w:char="F0D9"/>
      </w:r>
      <w:r w:rsidR="00977D8C">
        <w:rPr>
          <w:color w:val="FF0000"/>
        </w:rPr>
        <w:t xml:space="preserve"> Z = X)</w:t>
      </w:r>
      <w:r w:rsidR="00977D8C">
        <w:rPr>
          <w:color w:val="FF0000"/>
        </w:rPr>
        <w:tab/>
      </w:r>
      <w:r w:rsidR="00977D8C">
        <w:rPr>
          <w:color w:val="FF0000"/>
        </w:rPr>
        <w:tab/>
        <w:t>% asn</w:t>
      </w:r>
      <w:r>
        <w:rPr>
          <w:color w:val="FF0000"/>
        </w:rPr>
        <w:t xml:space="preserve"> </w:t>
      </w:r>
    </w:p>
    <w:p w14:paraId="5D3A7905" w14:textId="32A90147" w:rsidR="006D0A70" w:rsidRDefault="006D0A70" w:rsidP="006D0A70">
      <w:pPr>
        <w:pStyle w:val="ListParagraph"/>
        <w:spacing w:line="276" w:lineRule="auto"/>
        <w:ind w:left="360" w:firstLine="360"/>
      </w:pPr>
      <w:r>
        <w:t>};</w:t>
      </w:r>
    </w:p>
    <w:p w14:paraId="19393FA9" w14:textId="54D62B13" w:rsidR="004557DE" w:rsidRPr="004557DE" w:rsidRDefault="004557DE" w:rsidP="006D0A70">
      <w:pPr>
        <w:pStyle w:val="ListParagraph"/>
        <w:spacing w:line="276" w:lineRule="auto"/>
        <w:ind w:left="360" w:firstLine="360"/>
        <w:rPr>
          <w:color w:val="FF0000"/>
        </w:rPr>
      </w:pPr>
      <w:r>
        <w:rPr>
          <w:color w:val="FF0000"/>
        </w:rPr>
        <w:t>assert(Y = Z</w:t>
      </w:r>
      <w:r>
        <w:rPr>
          <w:color w:val="FF0000"/>
          <w:vertAlign w:val="superscript"/>
        </w:rPr>
        <w:t xml:space="preserve">N – </w:t>
      </w:r>
      <w:r w:rsidR="00AD777D">
        <w:rPr>
          <w:color w:val="FF0000"/>
          <w:vertAlign w:val="superscript"/>
        </w:rPr>
        <w:t>k</w:t>
      </w:r>
      <w:r>
        <w:rPr>
          <w:color w:val="FF0000"/>
        </w:rPr>
        <w:t xml:space="preserve"> </w:t>
      </w:r>
      <w:r>
        <w:rPr>
          <w:color w:val="FF0000"/>
        </w:rPr>
        <w:sym w:font="Symbol" w:char="F0D9"/>
      </w:r>
      <w:r>
        <w:rPr>
          <w:color w:val="FF0000"/>
        </w:rPr>
        <w:t xml:space="preserve"> Z = X </w:t>
      </w:r>
      <w:r>
        <w:rPr>
          <w:color w:val="FF0000"/>
        </w:rPr>
        <w:sym w:font="Symbol" w:char="F0D9"/>
      </w:r>
      <w:r w:rsidR="00AD777D">
        <w:rPr>
          <w:color w:val="FF0000"/>
        </w:rPr>
        <w:t xml:space="preserve"> k</w:t>
      </w:r>
      <w:r>
        <w:rPr>
          <w:color w:val="FF0000"/>
        </w:rPr>
        <w:t xml:space="preserve"> = 0)</w:t>
      </w:r>
      <w:r>
        <w:rPr>
          <w:color w:val="FF0000"/>
        </w:rPr>
        <w:tab/>
        <w:t>% partial-while</w:t>
      </w:r>
    </w:p>
    <w:p w14:paraId="11317D85" w14:textId="4E7FE96F" w:rsidR="006D0A70" w:rsidRPr="006D0A70" w:rsidRDefault="006D0A70" w:rsidP="006D0A70">
      <w:pPr>
        <w:pStyle w:val="ListParagraph"/>
        <w:spacing w:line="276" w:lineRule="auto"/>
        <w:ind w:left="360" w:firstLine="360"/>
      </w:pPr>
      <w:r>
        <w:t>assert(Y = X</w:t>
      </w:r>
      <w:r>
        <w:rPr>
          <w:vertAlign w:val="superscript"/>
        </w:rPr>
        <w:t>N</w:t>
      </w:r>
      <w:r>
        <w:t>)</w:t>
      </w:r>
      <w:r w:rsidR="0005311F">
        <w:tab/>
      </w:r>
      <w:r w:rsidR="0005311F">
        <w:tab/>
      </w:r>
      <w:r w:rsidR="0005311F" w:rsidRPr="0005311F">
        <w:rPr>
          <w:color w:val="FF0000"/>
        </w:rPr>
        <w:t>% implied (VC 3</w:t>
      </w:r>
      <w:r w:rsidR="00977D8C" w:rsidRPr="0005311F">
        <w:rPr>
          <w:color w:val="FF0000"/>
        </w:rPr>
        <w:t>)</w:t>
      </w:r>
    </w:p>
    <w:p w14:paraId="3E6FFE99" w14:textId="7C43239A" w:rsidR="009C3935" w:rsidRDefault="009C3935" w:rsidP="009C3935">
      <w:pPr>
        <w:pStyle w:val="ListParagraph"/>
        <w:spacing w:line="276" w:lineRule="auto"/>
        <w:ind w:left="360"/>
      </w:pPr>
      <w:r>
        <w:t>}</w:t>
      </w:r>
    </w:p>
    <w:p w14:paraId="3E34DA10" w14:textId="77777777" w:rsidR="00A93072" w:rsidRDefault="00A93072" w:rsidP="009C3935">
      <w:pPr>
        <w:pStyle w:val="ListParagraph"/>
        <w:spacing w:line="276" w:lineRule="auto"/>
        <w:ind w:left="360"/>
      </w:pPr>
    </w:p>
    <w:p w14:paraId="0C9E63F1" w14:textId="72676200" w:rsidR="00A93072" w:rsidRDefault="00A93072" w:rsidP="009C3935">
      <w:pPr>
        <w:pStyle w:val="ListParagraph"/>
        <w:spacing w:line="276" w:lineRule="auto"/>
        <w:ind w:left="360"/>
      </w:pPr>
      <w:r>
        <w:t>VC 1: self-explanatary</w:t>
      </w:r>
    </w:p>
    <w:p w14:paraId="66EEEB1F" w14:textId="77777777" w:rsidR="001A5E20" w:rsidRDefault="001A5E20" w:rsidP="009C3935">
      <w:pPr>
        <w:pStyle w:val="ListParagraph"/>
        <w:spacing w:line="276" w:lineRule="auto"/>
        <w:ind w:left="360"/>
      </w:pPr>
    </w:p>
    <w:p w14:paraId="390C34AD" w14:textId="2C01872A" w:rsidR="00EC35D7" w:rsidRDefault="00EC35D7" w:rsidP="009C3935">
      <w:pPr>
        <w:pStyle w:val="ListParagraph"/>
        <w:spacing w:line="276" w:lineRule="auto"/>
        <w:ind w:left="360"/>
      </w:pPr>
      <w:r>
        <w:t>VC 2: Y = Z</w:t>
      </w:r>
      <w:r>
        <w:rPr>
          <w:vertAlign w:val="superscript"/>
        </w:rPr>
        <w:t xml:space="preserve">N – </w:t>
      </w:r>
      <w:r w:rsidR="00AD777D">
        <w:rPr>
          <w:vertAlign w:val="superscript"/>
        </w:rPr>
        <w:t>k</w:t>
      </w:r>
      <w:r>
        <w:t xml:space="preserve"> </w:t>
      </w:r>
      <w:r>
        <w:sym w:font="Symbol" w:char="F0D9"/>
      </w:r>
      <w:r>
        <w:t xml:space="preserve"> Z = X </w:t>
      </w:r>
      <w:r>
        <w:sym w:font="Symbol" w:char="F0D9"/>
      </w:r>
      <w:r>
        <w:t xml:space="preserve"> !(k = 0) |</w:t>
      </w:r>
      <w:r>
        <w:sym w:font="Symbol" w:char="F02D"/>
      </w:r>
      <w:r>
        <w:t xml:space="preserve"> Y * Z = Z</w:t>
      </w:r>
      <w:r>
        <w:rPr>
          <w:vertAlign w:val="superscript"/>
        </w:rPr>
        <w:t>N – K + 1</w:t>
      </w:r>
      <w:r>
        <w:t xml:space="preserve"> </w:t>
      </w:r>
      <w:r>
        <w:sym w:font="Symbol" w:char="F0D9"/>
      </w:r>
      <w:r>
        <w:t xml:space="preserve"> Z = X</w:t>
      </w:r>
    </w:p>
    <w:p w14:paraId="667E0D57" w14:textId="71E7A4DF" w:rsidR="00EC35D7" w:rsidRDefault="00EC35D7" w:rsidP="009C3935">
      <w:pPr>
        <w:pStyle w:val="ListParagraph"/>
        <w:spacing w:line="276" w:lineRule="auto"/>
        <w:ind w:left="360"/>
      </w:pPr>
      <w:r>
        <w:t>1) Y = Z</w:t>
      </w:r>
      <w:r>
        <w:rPr>
          <w:vertAlign w:val="superscript"/>
        </w:rPr>
        <w:t xml:space="preserve">N – </w:t>
      </w:r>
      <w:r w:rsidR="00AD777D">
        <w:rPr>
          <w:vertAlign w:val="superscript"/>
        </w:rPr>
        <w:t>k</w:t>
      </w:r>
      <w:r>
        <w:t xml:space="preserve"> </w:t>
      </w:r>
      <w:r>
        <w:sym w:font="Symbol" w:char="F0D9"/>
      </w:r>
      <w:r>
        <w:t xml:space="preserve"> Z = X </w:t>
      </w:r>
      <w:r>
        <w:sym w:font="Symbol" w:char="F0D9"/>
      </w:r>
      <w:r>
        <w:t xml:space="preserve"> !(k = 0) </w:t>
      </w:r>
      <w:r>
        <w:tab/>
        <w:t>premise</w:t>
      </w:r>
    </w:p>
    <w:p w14:paraId="26AE30EF" w14:textId="05FBAF9E" w:rsidR="00EC35D7" w:rsidRDefault="00EC35D7" w:rsidP="009C3935">
      <w:pPr>
        <w:pStyle w:val="ListParagraph"/>
        <w:spacing w:line="276" w:lineRule="auto"/>
        <w:ind w:left="360"/>
      </w:pPr>
      <w:r>
        <w:t>2) Y = Z</w:t>
      </w:r>
      <w:r>
        <w:rPr>
          <w:vertAlign w:val="superscript"/>
        </w:rPr>
        <w:t xml:space="preserve">N – </w:t>
      </w:r>
      <w:r w:rsidR="00AD777D">
        <w:rPr>
          <w:vertAlign w:val="superscript"/>
        </w:rPr>
        <w:t>k</w:t>
      </w:r>
      <w:r>
        <w:tab/>
      </w:r>
      <w:r>
        <w:tab/>
      </w:r>
      <w:r>
        <w:tab/>
        <w:t>by and_e on 1</w:t>
      </w:r>
    </w:p>
    <w:p w14:paraId="7A6ABB8C" w14:textId="15825498" w:rsidR="00EC35D7" w:rsidRDefault="00EC35D7" w:rsidP="009C3935">
      <w:pPr>
        <w:pStyle w:val="ListParagraph"/>
        <w:spacing w:line="276" w:lineRule="auto"/>
        <w:ind w:left="360"/>
      </w:pPr>
      <w:r>
        <w:t>3) Z = X</w:t>
      </w:r>
      <w:r>
        <w:tab/>
      </w:r>
      <w:r>
        <w:tab/>
      </w:r>
      <w:r>
        <w:tab/>
      </w:r>
      <w:r>
        <w:tab/>
        <w:t>by and_e on 1</w:t>
      </w:r>
    </w:p>
    <w:p w14:paraId="6EDBCCB2" w14:textId="60B639BD" w:rsidR="00EC35D7" w:rsidRDefault="00EC35D7" w:rsidP="009C3935">
      <w:pPr>
        <w:pStyle w:val="ListParagraph"/>
        <w:spacing w:line="276" w:lineRule="auto"/>
        <w:ind w:left="360"/>
      </w:pPr>
      <w:r>
        <w:t>4) !(k = 0)</w:t>
      </w:r>
      <w:r>
        <w:tab/>
      </w:r>
      <w:r>
        <w:tab/>
      </w:r>
      <w:r>
        <w:tab/>
      </w:r>
      <w:r>
        <w:tab/>
        <w:t>by and_e on 1</w:t>
      </w:r>
    </w:p>
    <w:p w14:paraId="43F403A4" w14:textId="5C8C6865" w:rsidR="00EC35D7" w:rsidRDefault="00EC35D7" w:rsidP="009C3935">
      <w:pPr>
        <w:pStyle w:val="ListParagraph"/>
        <w:spacing w:line="276" w:lineRule="auto"/>
        <w:ind w:left="360"/>
      </w:pPr>
      <w:r>
        <w:t>5) Y * Z = Z</w:t>
      </w:r>
      <w:r>
        <w:rPr>
          <w:vertAlign w:val="superscript"/>
        </w:rPr>
        <w:t>N –</w:t>
      </w:r>
      <w:r w:rsidR="00AD777D">
        <w:rPr>
          <w:vertAlign w:val="superscript"/>
        </w:rPr>
        <w:t xml:space="preserve"> k</w:t>
      </w:r>
      <w:r>
        <w:rPr>
          <w:vertAlign w:val="superscript"/>
        </w:rPr>
        <w:t xml:space="preserve"> + 1</w:t>
      </w:r>
      <w:r>
        <w:tab/>
      </w:r>
      <w:r>
        <w:tab/>
      </w:r>
      <w:r>
        <w:tab/>
        <w:t>by arith % on 2</w:t>
      </w:r>
    </w:p>
    <w:p w14:paraId="427B2907" w14:textId="54638BF8" w:rsidR="001A5E20" w:rsidRPr="001A5E20" w:rsidRDefault="001A5E20" w:rsidP="009C3935">
      <w:pPr>
        <w:pStyle w:val="ListParagraph"/>
        <w:spacing w:line="276" w:lineRule="auto"/>
        <w:ind w:left="360"/>
      </w:pPr>
      <w:r>
        <w:t>6) Y * Z = Z</w:t>
      </w:r>
      <w:r>
        <w:rPr>
          <w:vertAlign w:val="superscript"/>
        </w:rPr>
        <w:t>N –</w:t>
      </w:r>
      <w:r w:rsidR="00AD777D">
        <w:rPr>
          <w:vertAlign w:val="superscript"/>
        </w:rPr>
        <w:t xml:space="preserve"> k</w:t>
      </w:r>
      <w:r>
        <w:rPr>
          <w:vertAlign w:val="superscript"/>
        </w:rPr>
        <w:t xml:space="preserve"> + 1</w:t>
      </w:r>
      <w:r>
        <w:t xml:space="preserve"> </w:t>
      </w:r>
      <w:r>
        <w:sym w:font="Symbol" w:char="F0D9"/>
      </w:r>
      <w:r>
        <w:t xml:space="preserve"> Z = X</w:t>
      </w:r>
      <w:r>
        <w:tab/>
      </w:r>
      <w:r>
        <w:tab/>
        <w:t>by and_i on 3, 5</w:t>
      </w:r>
    </w:p>
    <w:p w14:paraId="244DB541" w14:textId="77777777" w:rsidR="00EC35D7" w:rsidRDefault="00EC35D7" w:rsidP="009C3935">
      <w:pPr>
        <w:pStyle w:val="ListParagraph"/>
        <w:spacing w:line="276" w:lineRule="auto"/>
        <w:ind w:left="360"/>
      </w:pPr>
    </w:p>
    <w:p w14:paraId="2A3D42C6" w14:textId="775DF570" w:rsidR="001A5E20" w:rsidRDefault="001A5E20" w:rsidP="009C3935">
      <w:pPr>
        <w:pStyle w:val="ListParagraph"/>
        <w:spacing w:line="276" w:lineRule="auto"/>
        <w:ind w:left="360"/>
      </w:pPr>
      <w:r>
        <w:t xml:space="preserve">VC 3: </w:t>
      </w:r>
      <w:r w:rsidR="00AD777D">
        <w:t>Y = Z</w:t>
      </w:r>
      <w:r w:rsidR="00AD777D">
        <w:rPr>
          <w:vertAlign w:val="superscript"/>
        </w:rPr>
        <w:t>N – k</w:t>
      </w:r>
      <w:r w:rsidR="00AD777D">
        <w:t xml:space="preserve"> </w:t>
      </w:r>
      <w:r w:rsidR="00AD777D">
        <w:sym w:font="Symbol" w:char="F0D9"/>
      </w:r>
      <w:r w:rsidR="00AD777D">
        <w:t xml:space="preserve"> Z = X </w:t>
      </w:r>
      <w:r w:rsidR="00AD777D">
        <w:sym w:font="Symbol" w:char="F0D9"/>
      </w:r>
      <w:r w:rsidR="00AD777D">
        <w:t xml:space="preserve"> k = 0 |</w:t>
      </w:r>
      <w:r w:rsidR="00AD777D">
        <w:sym w:font="Symbol" w:char="F02D"/>
      </w:r>
      <w:r w:rsidR="00AD777D">
        <w:t xml:space="preserve"> Y = X</w:t>
      </w:r>
      <w:r w:rsidR="00AD777D">
        <w:rPr>
          <w:vertAlign w:val="superscript"/>
        </w:rPr>
        <w:t>N</w:t>
      </w:r>
    </w:p>
    <w:p w14:paraId="6A9DAFE3" w14:textId="457DDEF9" w:rsidR="00AD777D" w:rsidRDefault="00AD777D" w:rsidP="009C3935">
      <w:pPr>
        <w:pStyle w:val="ListParagraph"/>
        <w:spacing w:line="276" w:lineRule="auto"/>
        <w:ind w:left="360"/>
      </w:pPr>
      <w:r>
        <w:t>1) Y = Z</w:t>
      </w:r>
      <w:r>
        <w:rPr>
          <w:vertAlign w:val="superscript"/>
        </w:rPr>
        <w:t>N – k</w:t>
      </w:r>
      <w:r>
        <w:t xml:space="preserve"> </w:t>
      </w:r>
      <w:r>
        <w:sym w:font="Symbol" w:char="F0D9"/>
      </w:r>
      <w:r>
        <w:t xml:space="preserve"> Z = X </w:t>
      </w:r>
      <w:r>
        <w:sym w:font="Symbol" w:char="F0D9"/>
      </w:r>
      <w:r>
        <w:t xml:space="preserve"> k = 0</w:t>
      </w:r>
      <w:r>
        <w:tab/>
        <w:t>premise</w:t>
      </w:r>
    </w:p>
    <w:p w14:paraId="2A8EDB40" w14:textId="32F67840" w:rsidR="00AD777D" w:rsidRDefault="00AD777D" w:rsidP="009C3935">
      <w:pPr>
        <w:pStyle w:val="ListParagraph"/>
        <w:spacing w:line="276" w:lineRule="auto"/>
        <w:ind w:left="360"/>
      </w:pPr>
      <w:r>
        <w:t>2) Y = Z</w:t>
      </w:r>
      <w:r>
        <w:rPr>
          <w:vertAlign w:val="superscript"/>
        </w:rPr>
        <w:t>N – k</w:t>
      </w:r>
      <w:r>
        <w:tab/>
      </w:r>
      <w:r>
        <w:tab/>
      </w:r>
      <w:r>
        <w:tab/>
        <w:t>by and_e on 1</w:t>
      </w:r>
    </w:p>
    <w:p w14:paraId="10BCB849" w14:textId="47677C8E" w:rsidR="00AD777D" w:rsidRDefault="00AD777D" w:rsidP="009C3935">
      <w:pPr>
        <w:pStyle w:val="ListParagraph"/>
        <w:spacing w:line="276" w:lineRule="auto"/>
        <w:ind w:left="360"/>
      </w:pPr>
      <w:r>
        <w:t>3) Z = X</w:t>
      </w:r>
      <w:r>
        <w:tab/>
      </w:r>
      <w:r>
        <w:tab/>
      </w:r>
      <w:r>
        <w:tab/>
      </w:r>
      <w:r>
        <w:tab/>
        <w:t>by and_e on 1</w:t>
      </w:r>
    </w:p>
    <w:p w14:paraId="346FFDC7" w14:textId="03691270" w:rsidR="00AD777D" w:rsidRDefault="00AD777D" w:rsidP="009C3935">
      <w:pPr>
        <w:pStyle w:val="ListParagraph"/>
        <w:spacing w:line="276" w:lineRule="auto"/>
        <w:ind w:left="360"/>
      </w:pPr>
      <w:r>
        <w:t>4) k = 0</w:t>
      </w:r>
      <w:r>
        <w:tab/>
      </w:r>
      <w:r>
        <w:tab/>
      </w:r>
      <w:r>
        <w:tab/>
      </w:r>
      <w:r>
        <w:tab/>
        <w:t>by and_e on 1</w:t>
      </w:r>
    </w:p>
    <w:p w14:paraId="68223571" w14:textId="5B4679F6" w:rsidR="00AD777D" w:rsidRDefault="00AD777D" w:rsidP="009C3935">
      <w:pPr>
        <w:pStyle w:val="ListParagraph"/>
        <w:spacing w:line="276" w:lineRule="auto"/>
        <w:ind w:left="360"/>
      </w:pPr>
      <w:r>
        <w:t>5) Y = X</w:t>
      </w:r>
      <w:r>
        <w:rPr>
          <w:vertAlign w:val="superscript"/>
        </w:rPr>
        <w:t>N – k</w:t>
      </w:r>
      <w:r>
        <w:tab/>
      </w:r>
      <w:r>
        <w:tab/>
      </w:r>
      <w:r>
        <w:tab/>
        <w:t>by eq_e on 2, 3</w:t>
      </w:r>
    </w:p>
    <w:p w14:paraId="012749CA" w14:textId="136D1292" w:rsidR="00AD777D" w:rsidRPr="00AD777D" w:rsidRDefault="00AD777D" w:rsidP="009C3935">
      <w:pPr>
        <w:pStyle w:val="ListParagraph"/>
        <w:spacing w:line="276" w:lineRule="auto"/>
        <w:ind w:left="360"/>
      </w:pPr>
      <w:r>
        <w:t>6) Y = X</w:t>
      </w:r>
      <w:r>
        <w:rPr>
          <w:vertAlign w:val="superscript"/>
        </w:rPr>
        <w:t>N</w:t>
      </w:r>
      <w:r>
        <w:tab/>
      </w:r>
      <w:r>
        <w:tab/>
      </w:r>
      <w:r>
        <w:tab/>
      </w:r>
      <w:r>
        <w:tab/>
        <w:t>by arith % on 4, 5</w:t>
      </w:r>
      <w:bookmarkStart w:id="0" w:name="_GoBack"/>
      <w:bookmarkEnd w:id="0"/>
    </w:p>
    <w:p w14:paraId="10B88D2F" w14:textId="77777777" w:rsidR="006B6F94" w:rsidRPr="007C2BB5" w:rsidRDefault="006B6F94" w:rsidP="007C2BB5">
      <w:pPr>
        <w:pStyle w:val="ListParagraph"/>
        <w:numPr>
          <w:ilvl w:val="0"/>
          <w:numId w:val="7"/>
        </w:numPr>
        <w:spacing w:line="276" w:lineRule="auto"/>
      </w:pPr>
    </w:p>
    <w:sectPr w:rsidR="006B6F94" w:rsidRPr="007C2BB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9E1072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9C23518"/>
    <w:multiLevelType w:val="multilevel"/>
    <w:tmpl w:val="1BDC1D10"/>
    <w:numStyleLink w:val="Jerry"/>
  </w:abstractNum>
  <w:abstractNum w:abstractNumId="5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4"/>
  </w:num>
  <w:num w:numId="8">
    <w:abstractNumId w:val="0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hideSpellingErrors/>
  <w:activeWritingStyle w:appName="MSWord" w:lang="en-CA" w:vendorID="64" w:dllVersion="131078" w:nlCheck="1" w:checkStyle="0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29A"/>
    <w:rsid w:val="0005311F"/>
    <w:rsid w:val="000C4A5E"/>
    <w:rsid w:val="00137145"/>
    <w:rsid w:val="001A5E20"/>
    <w:rsid w:val="001B0B39"/>
    <w:rsid w:val="0038678D"/>
    <w:rsid w:val="004557DE"/>
    <w:rsid w:val="0048429A"/>
    <w:rsid w:val="0051678A"/>
    <w:rsid w:val="006A5121"/>
    <w:rsid w:val="006B6F94"/>
    <w:rsid w:val="006D0A70"/>
    <w:rsid w:val="007A3856"/>
    <w:rsid w:val="007C2BB5"/>
    <w:rsid w:val="007D0FAB"/>
    <w:rsid w:val="0087001D"/>
    <w:rsid w:val="00875D61"/>
    <w:rsid w:val="008A71C6"/>
    <w:rsid w:val="00977D8C"/>
    <w:rsid w:val="009C3935"/>
    <w:rsid w:val="00A93072"/>
    <w:rsid w:val="00AD777D"/>
    <w:rsid w:val="00C47C76"/>
    <w:rsid w:val="00D34A7A"/>
    <w:rsid w:val="00D83944"/>
    <w:rsid w:val="00EC35D7"/>
    <w:rsid w:val="00FA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4270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38</TotalTime>
  <Pages>2</Pages>
  <Words>246</Words>
  <Characters>1403</Characters>
  <Application>Microsoft Macintosh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14</cp:revision>
  <dcterms:created xsi:type="dcterms:W3CDTF">2015-11-23T19:36:00Z</dcterms:created>
  <dcterms:modified xsi:type="dcterms:W3CDTF">2015-11-23T20:19:00Z</dcterms:modified>
</cp:coreProperties>
</file>
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70E8F" w14:textId="77777777" w:rsidR="00C47C76" w:rsidRDefault="001516A6" w:rsidP="007C2BB5">
      <w:pPr>
        <w:spacing w:line="276" w:lineRule="auto"/>
      </w:pPr>
      <w:r>
        <w:rPr>
          <w:b/>
          <w:u w:val="single"/>
        </w:rPr>
        <w:t>Tutorial Nov 30</w:t>
      </w:r>
    </w:p>
    <w:p w14:paraId="234652ED" w14:textId="77777777" w:rsidR="007C2BB5" w:rsidRDefault="007C2BB5" w:rsidP="007C2BB5">
      <w:pPr>
        <w:spacing w:line="276" w:lineRule="auto"/>
      </w:pPr>
    </w:p>
    <w:p w14:paraId="5BE812CE" w14:textId="77777777" w:rsidR="007C2BB5" w:rsidRDefault="00156248" w:rsidP="007C2BB5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71265854" w14:textId="77777777" w:rsidR="00156248" w:rsidRPr="00803C68" w:rsidRDefault="00156248" w:rsidP="00A05936">
      <w:pPr>
        <w:pStyle w:val="ListParagraph"/>
        <w:spacing w:line="276" w:lineRule="auto"/>
        <w:ind w:left="360"/>
      </w:pPr>
      <w:r w:rsidRPr="00803C68">
        <w:t>assert(true)</w:t>
      </w:r>
    </w:p>
    <w:p w14:paraId="67177324" w14:textId="77777777" w:rsidR="00156248" w:rsidRPr="00A05936" w:rsidRDefault="00156248" w:rsidP="00A05936">
      <w:pPr>
        <w:pStyle w:val="ListParagraph"/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t xml:space="preserve">assert(((B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{(3, 5})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{3, 6})[3] = 6)</w:t>
      </w:r>
    </w:p>
    <w:p w14:paraId="09A92A30" w14:textId="77777777" w:rsidR="00156248" w:rsidRDefault="00156248" w:rsidP="00A05936">
      <w:pPr>
        <w:pStyle w:val="ListParagraph"/>
        <w:spacing w:line="276" w:lineRule="auto"/>
        <w:ind w:left="360"/>
      </w:pPr>
      <w:r>
        <w:t>B[3] := 5;</w:t>
      </w:r>
    </w:p>
    <w:p w14:paraId="39C41B73" w14:textId="77777777" w:rsidR="00156248" w:rsidRPr="00A05936" w:rsidRDefault="00156248" w:rsidP="00A05936">
      <w:pPr>
        <w:pStyle w:val="ListParagraph"/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t xml:space="preserve">assert((B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{(3, 6)})[3] = 6)</w:t>
      </w:r>
      <w:r w:rsidRPr="00A05936">
        <w:rPr>
          <w:color w:val="FF0000"/>
        </w:rPr>
        <w:tab/>
        <w:t>% array asn</w:t>
      </w:r>
    </w:p>
    <w:p w14:paraId="335DE478" w14:textId="77777777" w:rsidR="00156248" w:rsidRDefault="00156248" w:rsidP="00A05936">
      <w:pPr>
        <w:pStyle w:val="ListParagraph"/>
        <w:spacing w:line="276" w:lineRule="auto"/>
        <w:ind w:left="360"/>
      </w:pPr>
      <w:r>
        <w:t>B[3] := 6;</w:t>
      </w:r>
    </w:p>
    <w:p w14:paraId="34129354" w14:textId="77777777" w:rsidR="00156248" w:rsidRPr="00156248" w:rsidRDefault="00156248" w:rsidP="00A05936">
      <w:pPr>
        <w:pStyle w:val="ListParagraph"/>
        <w:spacing w:line="276" w:lineRule="auto"/>
        <w:ind w:left="360"/>
      </w:pPr>
      <w:r>
        <w:t>assert(B[3] = 6)</w:t>
      </w:r>
      <w:r>
        <w:tab/>
      </w:r>
      <w:r>
        <w:rPr>
          <w:color w:val="FF0000"/>
        </w:rPr>
        <w:t>% array asn</w:t>
      </w:r>
    </w:p>
    <w:p w14:paraId="47AADF26" w14:textId="77777777" w:rsidR="00156248" w:rsidRDefault="00156248" w:rsidP="00156248">
      <w:pPr>
        <w:pStyle w:val="ListParagraph"/>
        <w:spacing w:line="276" w:lineRule="auto"/>
        <w:ind w:left="360"/>
      </w:pPr>
    </w:p>
    <w:p w14:paraId="013F8249" w14:textId="77777777" w:rsidR="00156248" w:rsidRDefault="00156248" w:rsidP="007C2BB5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2623F3B7" w14:textId="46999BB3" w:rsidR="00803C68" w:rsidRDefault="00803C68" w:rsidP="00A05936">
      <w:pPr>
        <w:pStyle w:val="ListParagraph"/>
        <w:spacing w:line="276" w:lineRule="auto"/>
        <w:ind w:left="360"/>
      </w:pPr>
      <w:r>
        <w:t>assert(</w:t>
      </w:r>
      <w:r>
        <w:sym w:font="Symbol" w:char="F022"/>
      </w:r>
      <w:r>
        <w:t>k . B[k] = B</w:t>
      </w:r>
      <w:r>
        <w:rPr>
          <w:vertAlign w:val="subscript"/>
        </w:rPr>
        <w:t>0</w:t>
      </w:r>
      <w:r>
        <w:t>[k])</w:t>
      </w:r>
    </w:p>
    <w:p w14:paraId="37E7CCD7" w14:textId="52AA137E" w:rsidR="00D376D2" w:rsidRPr="00A05936" w:rsidRDefault="00D376D2" w:rsidP="00A05936">
      <w:pPr>
        <w:pStyle w:val="ListParagraph"/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t>% implied VC 1</w:t>
      </w:r>
    </w:p>
    <w:p w14:paraId="1D0589FC" w14:textId="6AF4A52B" w:rsidR="009B77A4" w:rsidRPr="00A05936" w:rsidRDefault="009B77A4" w:rsidP="00A05936">
      <w:pPr>
        <w:pStyle w:val="ListParagraph"/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t>assert( (</w:t>
      </w:r>
      <w:r w:rsidR="00A05936">
        <w:rPr>
          <w:color w:val="FF0000"/>
        </w:rPr>
        <w:t xml:space="preserve"> </w:t>
      </w:r>
      <w:r w:rsidRPr="00A05936">
        <w:rPr>
          <w:color w:val="FF0000"/>
        </w:rPr>
        <w:t xml:space="preserve">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{(i, B[j])})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{(j, B[i])}</w:t>
      </w:r>
      <w:r w:rsidR="00A05936">
        <w:rPr>
          <w:color w:val="FF0000"/>
        </w:rPr>
        <w:t xml:space="preserve"> </w:t>
      </w:r>
      <w:r w:rsidRPr="00A05936">
        <w:rPr>
          <w:color w:val="FF0000"/>
        </w:rPr>
        <w:t>)[i] = B</w:t>
      </w:r>
      <w:r w:rsidRPr="00A05936">
        <w:rPr>
          <w:color w:val="FF0000"/>
          <w:vertAlign w:val="subscript"/>
        </w:rPr>
        <w:t>0</w:t>
      </w:r>
      <w:r w:rsidRPr="00A05936">
        <w:rPr>
          <w:color w:val="FF0000"/>
        </w:rPr>
        <w:t xml:space="preserve">[j] </w:t>
      </w:r>
      <w:r w:rsidRPr="00A05936">
        <w:rPr>
          <w:color w:val="FF0000"/>
        </w:rPr>
        <w:sym w:font="Symbol" w:char="F0D9"/>
      </w:r>
      <w:r w:rsidRPr="00A05936">
        <w:rPr>
          <w:color w:val="FF0000"/>
        </w:rPr>
        <w:t xml:space="preserve"> (</w:t>
      </w:r>
      <w:r w:rsidR="00A05936">
        <w:rPr>
          <w:color w:val="FF0000"/>
        </w:rPr>
        <w:t xml:space="preserve"> </w:t>
      </w:r>
      <w:r w:rsidRPr="00A05936">
        <w:rPr>
          <w:color w:val="FF0000"/>
        </w:rPr>
        <w:t xml:space="preserve">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{(i, B[j])})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{(j, B[i])}</w:t>
      </w:r>
      <w:r w:rsidR="00A05936">
        <w:rPr>
          <w:color w:val="FF0000"/>
        </w:rPr>
        <w:t xml:space="preserve"> </w:t>
      </w:r>
      <w:r w:rsidRPr="00A05936">
        <w:rPr>
          <w:color w:val="FF0000"/>
        </w:rPr>
        <w:t>)[j] = B</w:t>
      </w:r>
      <w:r w:rsidRPr="00A05936">
        <w:rPr>
          <w:color w:val="FF0000"/>
          <w:vertAlign w:val="subscript"/>
        </w:rPr>
        <w:t>0</w:t>
      </w:r>
      <w:r w:rsidR="00732641">
        <w:rPr>
          <w:color w:val="FF0000"/>
        </w:rPr>
        <w:t xml:space="preserve">[i] </w:t>
      </w:r>
      <w:r w:rsidRPr="00A05936">
        <w:rPr>
          <w:color w:val="FF0000"/>
        </w:rPr>
        <w:t>)</w:t>
      </w:r>
    </w:p>
    <w:p w14:paraId="7C75D6F3" w14:textId="77777777" w:rsidR="00156248" w:rsidRDefault="00156248" w:rsidP="00A05936">
      <w:pPr>
        <w:pStyle w:val="ListParagraph"/>
        <w:spacing w:line="276" w:lineRule="auto"/>
        <w:ind w:left="360"/>
      </w:pPr>
      <w:r>
        <w:t>x = B[i];</w:t>
      </w:r>
    </w:p>
    <w:p w14:paraId="16EEE42A" w14:textId="46716166" w:rsidR="00803C68" w:rsidRPr="00A05936" w:rsidRDefault="00B34317" w:rsidP="00A05936">
      <w:pPr>
        <w:pStyle w:val="ListParagraph"/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t>assert(</w:t>
      </w:r>
      <w:r w:rsidR="0042714A" w:rsidRPr="00A05936">
        <w:rPr>
          <w:color w:val="FF0000"/>
        </w:rPr>
        <w:t xml:space="preserve"> </w:t>
      </w:r>
      <w:r w:rsidRPr="00A05936">
        <w:rPr>
          <w:color w:val="FF0000"/>
        </w:rPr>
        <w:t>(</w:t>
      </w:r>
      <w:r w:rsidR="00A05936">
        <w:rPr>
          <w:color w:val="FF0000"/>
        </w:rPr>
        <w:t xml:space="preserve"> </w:t>
      </w:r>
      <w:r w:rsidRPr="00A05936">
        <w:rPr>
          <w:color w:val="FF0000"/>
        </w:rPr>
        <w:t xml:space="preserve">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{(i, B[j])})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{(j, x)}</w:t>
      </w:r>
      <w:r w:rsidR="00A05936">
        <w:rPr>
          <w:color w:val="FF0000"/>
        </w:rPr>
        <w:t xml:space="preserve"> </w:t>
      </w:r>
      <w:r w:rsidRPr="00A05936">
        <w:rPr>
          <w:color w:val="FF0000"/>
        </w:rPr>
        <w:t>)[i] = B</w:t>
      </w:r>
      <w:r w:rsidRPr="00A05936">
        <w:rPr>
          <w:color w:val="FF0000"/>
          <w:vertAlign w:val="subscript"/>
        </w:rPr>
        <w:t>0</w:t>
      </w:r>
      <w:r w:rsidRPr="00A05936">
        <w:rPr>
          <w:color w:val="FF0000"/>
        </w:rPr>
        <w:t xml:space="preserve">[j] </w:t>
      </w:r>
      <w:r w:rsidRPr="00A05936">
        <w:rPr>
          <w:color w:val="FF0000"/>
        </w:rPr>
        <w:sym w:font="Symbol" w:char="F0D9"/>
      </w:r>
      <w:r w:rsidRPr="00A05936">
        <w:rPr>
          <w:color w:val="FF0000"/>
        </w:rPr>
        <w:t xml:space="preserve"> </w:t>
      </w:r>
      <w:r w:rsidR="0042714A" w:rsidRPr="00A05936">
        <w:rPr>
          <w:color w:val="FF0000"/>
        </w:rPr>
        <w:t>(</w:t>
      </w:r>
      <w:r w:rsidR="00A05936">
        <w:rPr>
          <w:color w:val="FF0000"/>
        </w:rPr>
        <w:t xml:space="preserve"> </w:t>
      </w:r>
      <w:r w:rsidR="0042714A" w:rsidRPr="00A05936">
        <w:rPr>
          <w:color w:val="FF0000"/>
        </w:rPr>
        <w:t xml:space="preserve">(B </w:t>
      </w:r>
      <w:r w:rsidR="0042714A" w:rsidRPr="00A05936">
        <w:rPr>
          <w:color w:val="FF0000"/>
        </w:rPr>
        <w:sym w:font="Symbol" w:char="F0C5"/>
      </w:r>
      <w:r w:rsidR="0042714A" w:rsidRPr="00A05936">
        <w:rPr>
          <w:color w:val="FF0000"/>
        </w:rPr>
        <w:t xml:space="preserve"> {(i, B[j])}) </w:t>
      </w:r>
      <w:r w:rsidR="0042714A" w:rsidRPr="00A05936">
        <w:rPr>
          <w:color w:val="FF0000"/>
        </w:rPr>
        <w:sym w:font="Symbol" w:char="F0C5"/>
      </w:r>
      <w:r w:rsidR="0042714A" w:rsidRPr="00A05936">
        <w:rPr>
          <w:color w:val="FF0000"/>
        </w:rPr>
        <w:t xml:space="preserve"> {(j, x)}</w:t>
      </w:r>
      <w:r w:rsidR="00A05936">
        <w:rPr>
          <w:color w:val="FF0000"/>
        </w:rPr>
        <w:t xml:space="preserve"> </w:t>
      </w:r>
      <w:r w:rsidR="0042714A" w:rsidRPr="00A05936">
        <w:rPr>
          <w:color w:val="FF0000"/>
        </w:rPr>
        <w:t>)[j] = B</w:t>
      </w:r>
      <w:r w:rsidR="0042714A" w:rsidRPr="00A05936">
        <w:rPr>
          <w:color w:val="FF0000"/>
          <w:vertAlign w:val="subscript"/>
        </w:rPr>
        <w:t>0</w:t>
      </w:r>
      <w:r w:rsidR="00732641">
        <w:rPr>
          <w:color w:val="FF0000"/>
        </w:rPr>
        <w:t xml:space="preserve">[i] </w:t>
      </w:r>
      <w:r w:rsidR="0042714A" w:rsidRPr="00A05936">
        <w:rPr>
          <w:color w:val="FF0000"/>
        </w:rPr>
        <w:t>)</w:t>
      </w:r>
      <w:r w:rsidR="00F508E5" w:rsidRPr="00A05936">
        <w:rPr>
          <w:color w:val="FF0000"/>
        </w:rPr>
        <w:t xml:space="preserve"> </w:t>
      </w:r>
      <w:r w:rsidR="00F508E5" w:rsidRPr="00A05936">
        <w:rPr>
          <w:color w:val="FF0000"/>
        </w:rPr>
        <w:tab/>
      </w:r>
      <w:r w:rsidR="006F24B4" w:rsidRPr="00A05936">
        <w:rPr>
          <w:color w:val="FF0000"/>
        </w:rPr>
        <w:t>% asn</w:t>
      </w:r>
    </w:p>
    <w:p w14:paraId="4FC41D77" w14:textId="77777777" w:rsidR="00156248" w:rsidRDefault="00156248" w:rsidP="00A05936">
      <w:pPr>
        <w:spacing w:line="276" w:lineRule="auto"/>
        <w:ind w:left="360"/>
      </w:pPr>
      <w:r>
        <w:t>B[i] = B[j];</w:t>
      </w:r>
    </w:p>
    <w:p w14:paraId="5D73750B" w14:textId="10367988" w:rsidR="00803C68" w:rsidRPr="00A05936" w:rsidRDefault="00803C68" w:rsidP="00A05936">
      <w:pPr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t xml:space="preserve">assert((B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{(j, x)})[i] = B</w:t>
      </w:r>
      <w:r w:rsidRPr="00A05936">
        <w:rPr>
          <w:color w:val="FF0000"/>
          <w:vertAlign w:val="subscript"/>
        </w:rPr>
        <w:t>0</w:t>
      </w:r>
      <w:r w:rsidRPr="00A05936">
        <w:rPr>
          <w:color w:val="FF0000"/>
        </w:rPr>
        <w:t xml:space="preserve">[j] </w:t>
      </w:r>
      <w:r w:rsidRPr="00A05936">
        <w:rPr>
          <w:color w:val="FF0000"/>
        </w:rPr>
        <w:sym w:font="Symbol" w:char="F0D9"/>
      </w:r>
      <w:r w:rsidRPr="00A05936">
        <w:rPr>
          <w:color w:val="FF0000"/>
        </w:rPr>
        <w:t xml:space="preserve"> 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{(j, x)})[j] = B</w:t>
      </w:r>
      <w:r w:rsidRPr="00A05936">
        <w:rPr>
          <w:color w:val="FF0000"/>
          <w:vertAlign w:val="subscript"/>
        </w:rPr>
        <w:t>0</w:t>
      </w:r>
      <w:r w:rsidRPr="00A05936">
        <w:rPr>
          <w:color w:val="FF0000"/>
        </w:rPr>
        <w:t>[i])</w:t>
      </w:r>
      <w:r w:rsidRPr="00A05936">
        <w:rPr>
          <w:color w:val="FF0000"/>
        </w:rPr>
        <w:tab/>
        <w:t>% array asn</w:t>
      </w:r>
    </w:p>
    <w:p w14:paraId="31AB46E8" w14:textId="77777777" w:rsidR="00156248" w:rsidRDefault="00156248" w:rsidP="00A05936">
      <w:pPr>
        <w:spacing w:line="276" w:lineRule="auto"/>
        <w:ind w:left="360"/>
      </w:pPr>
      <w:r>
        <w:t>B[j] = x;</w:t>
      </w:r>
    </w:p>
    <w:p w14:paraId="12CC029C" w14:textId="14E100F8" w:rsidR="00156248" w:rsidRDefault="00156248" w:rsidP="00A05936">
      <w:pPr>
        <w:spacing w:line="276" w:lineRule="auto"/>
        <w:ind w:left="360"/>
      </w:pPr>
      <w:r>
        <w:t>assert(B[i] = B</w:t>
      </w:r>
      <w:r w:rsidRPr="00A05936">
        <w:rPr>
          <w:vertAlign w:val="subscript"/>
        </w:rPr>
        <w:t>0</w:t>
      </w:r>
      <w:r>
        <w:t xml:space="preserve">[j] </w:t>
      </w:r>
      <w:r>
        <w:sym w:font="Symbol" w:char="F0D9"/>
      </w:r>
      <w:r>
        <w:t xml:space="preserve"> B[j] = B</w:t>
      </w:r>
      <w:r w:rsidRPr="00A05936">
        <w:rPr>
          <w:vertAlign w:val="subscript"/>
        </w:rPr>
        <w:t>0</w:t>
      </w:r>
      <w:r>
        <w:t>[i])</w:t>
      </w:r>
      <w:r w:rsidR="00803C68">
        <w:tab/>
      </w:r>
      <w:r w:rsidR="00803C68">
        <w:tab/>
      </w:r>
      <w:r w:rsidR="00803C68" w:rsidRPr="00A05936">
        <w:rPr>
          <w:color w:val="FF0000"/>
        </w:rPr>
        <w:t>% array asn</w:t>
      </w:r>
    </w:p>
    <w:p w14:paraId="0DF6EE15" w14:textId="6203451E" w:rsidR="00803C68" w:rsidRPr="00A05936" w:rsidRDefault="00A05936" w:rsidP="00A05936">
      <w:pPr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t>% VC 1</w:t>
      </w:r>
    </w:p>
    <w:p w14:paraId="30DEFAFD" w14:textId="114E2E71" w:rsidR="00A05936" w:rsidRPr="00A05936" w:rsidRDefault="00A05936" w:rsidP="00A05936">
      <w:pPr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sym w:font="Symbol" w:char="F022"/>
      </w:r>
      <w:r w:rsidRPr="00A05936">
        <w:rPr>
          <w:color w:val="FF0000"/>
        </w:rPr>
        <w:t>k . B[k] = B</w:t>
      </w:r>
      <w:r w:rsidRPr="00A05936">
        <w:rPr>
          <w:color w:val="FF0000"/>
          <w:vertAlign w:val="subscript"/>
        </w:rPr>
        <w:t>0</w:t>
      </w:r>
      <w:r w:rsidRPr="00A05936">
        <w:rPr>
          <w:color w:val="FF0000"/>
        </w:rPr>
        <w:t>[k]</w:t>
      </w:r>
      <w:r w:rsidR="003F0CF0">
        <w:rPr>
          <w:color w:val="FF0000"/>
        </w:rPr>
        <w:t xml:space="preserve"> |</w:t>
      </w:r>
      <w:r w:rsidR="003F0CF0">
        <w:rPr>
          <w:color w:val="FF0000"/>
        </w:rPr>
        <w:sym w:font="Symbol" w:char="F02D"/>
      </w:r>
    </w:p>
    <w:p w14:paraId="1A60897E" w14:textId="34D1AD5D" w:rsidR="00CA51DE" w:rsidRDefault="00A05936" w:rsidP="00A05936">
      <w:pPr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t>(</w:t>
      </w:r>
      <w:r>
        <w:rPr>
          <w:color w:val="FF0000"/>
        </w:rPr>
        <w:t xml:space="preserve"> </w:t>
      </w:r>
      <w:r w:rsidRPr="00A05936">
        <w:rPr>
          <w:color w:val="FF0000"/>
        </w:rPr>
        <w:t xml:space="preserve">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{(i, B[j])})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{(j, B[i])}</w:t>
      </w:r>
      <w:r>
        <w:rPr>
          <w:color w:val="FF0000"/>
        </w:rPr>
        <w:t xml:space="preserve"> </w:t>
      </w:r>
      <w:r w:rsidRPr="00A05936">
        <w:rPr>
          <w:color w:val="FF0000"/>
        </w:rPr>
        <w:t>)[i] = B</w:t>
      </w:r>
      <w:r w:rsidRPr="00A05936">
        <w:rPr>
          <w:color w:val="FF0000"/>
          <w:vertAlign w:val="subscript"/>
        </w:rPr>
        <w:t>0</w:t>
      </w:r>
      <w:r w:rsidRPr="00A05936">
        <w:rPr>
          <w:color w:val="FF0000"/>
        </w:rPr>
        <w:t xml:space="preserve">[j] </w:t>
      </w:r>
      <w:r w:rsidRPr="00A05936">
        <w:rPr>
          <w:color w:val="FF0000"/>
        </w:rPr>
        <w:sym w:font="Symbol" w:char="F0D9"/>
      </w:r>
      <w:r w:rsidRPr="00A05936">
        <w:rPr>
          <w:color w:val="FF0000"/>
        </w:rPr>
        <w:t xml:space="preserve"> </w:t>
      </w:r>
    </w:p>
    <w:p w14:paraId="19636E81" w14:textId="7002C1CC" w:rsidR="00A05936" w:rsidRDefault="00A05936" w:rsidP="00A05936">
      <w:pPr>
        <w:spacing w:line="276" w:lineRule="auto"/>
        <w:ind w:left="360"/>
        <w:rPr>
          <w:color w:val="FF0000"/>
        </w:rPr>
      </w:pPr>
      <w:r w:rsidRPr="00A05936">
        <w:rPr>
          <w:color w:val="FF0000"/>
        </w:rPr>
        <w:t>(</w:t>
      </w:r>
      <w:r>
        <w:rPr>
          <w:color w:val="FF0000"/>
        </w:rPr>
        <w:t xml:space="preserve"> </w:t>
      </w:r>
      <w:r w:rsidRPr="00A05936">
        <w:rPr>
          <w:color w:val="FF0000"/>
        </w:rPr>
        <w:t xml:space="preserve">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{(i, B[j])})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{(j, B[i])}</w:t>
      </w:r>
      <w:r>
        <w:rPr>
          <w:color w:val="FF0000"/>
        </w:rPr>
        <w:t xml:space="preserve"> </w:t>
      </w:r>
      <w:r w:rsidRPr="00A05936">
        <w:rPr>
          <w:color w:val="FF0000"/>
        </w:rPr>
        <w:t>)[j] = B</w:t>
      </w:r>
      <w:r w:rsidRPr="00A05936">
        <w:rPr>
          <w:color w:val="FF0000"/>
          <w:vertAlign w:val="subscript"/>
        </w:rPr>
        <w:t>0</w:t>
      </w:r>
      <w:r w:rsidR="00732641">
        <w:rPr>
          <w:color w:val="FF0000"/>
        </w:rPr>
        <w:t>[i]</w:t>
      </w:r>
    </w:p>
    <w:p w14:paraId="3EB4A0D9" w14:textId="1464243A" w:rsidR="00A05936" w:rsidRDefault="00A05936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1) </w:t>
      </w:r>
      <w:r w:rsidRPr="00A05936">
        <w:rPr>
          <w:color w:val="FF0000"/>
        </w:rPr>
        <w:sym w:font="Symbol" w:char="F022"/>
      </w:r>
      <w:r w:rsidRPr="00A05936">
        <w:rPr>
          <w:color w:val="FF0000"/>
        </w:rPr>
        <w:t>k . B[k] = B</w:t>
      </w:r>
      <w:r w:rsidRPr="00A05936">
        <w:rPr>
          <w:color w:val="FF0000"/>
          <w:vertAlign w:val="subscript"/>
        </w:rPr>
        <w:t>0</w:t>
      </w:r>
      <w:r w:rsidRPr="00A05936">
        <w:rPr>
          <w:color w:val="FF0000"/>
        </w:rPr>
        <w:t>[k]</w:t>
      </w:r>
      <w:r>
        <w:rPr>
          <w:color w:val="FF0000"/>
        </w:rPr>
        <w:tab/>
        <w:t>premise</w:t>
      </w:r>
    </w:p>
    <w:p w14:paraId="40CD05CB" w14:textId="4384EDB7" w:rsidR="00A05936" w:rsidRDefault="00A05936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2) </w:t>
      </w:r>
      <w:r w:rsidR="00001DB9">
        <w:rPr>
          <w:color w:val="FF0000"/>
        </w:rPr>
        <w:t xml:space="preserve">( (B </w:t>
      </w:r>
      <w:r w:rsidR="00001DB9" w:rsidRPr="00001DB9">
        <w:rPr>
          <w:color w:val="FF0000"/>
        </w:rPr>
        <w:sym w:font="Symbol" w:char="F0C5"/>
      </w:r>
      <w:r w:rsidR="00001DB9">
        <w:rPr>
          <w:color w:val="FF0000"/>
        </w:rPr>
        <w:t xml:space="preserve"> {(i, B[j])}) </w:t>
      </w:r>
      <w:r w:rsidR="00001DB9" w:rsidRPr="00001DB9">
        <w:rPr>
          <w:color w:val="FF0000"/>
        </w:rPr>
        <w:sym w:font="Symbol" w:char="F0C5"/>
      </w:r>
      <w:r w:rsidR="00001DB9">
        <w:rPr>
          <w:color w:val="FF0000"/>
        </w:rPr>
        <w:t xml:space="preserve"> {(j, B[i])} )[j] = B[i] </w:t>
      </w:r>
      <w:r w:rsidR="00001DB9">
        <w:rPr>
          <w:color w:val="FF0000"/>
        </w:rPr>
        <w:tab/>
        <w:t>by set % rel override</w:t>
      </w:r>
      <w:r w:rsidR="009B052D">
        <w:rPr>
          <w:color w:val="FF0000"/>
        </w:rPr>
        <w:t xml:space="preserve"> </w:t>
      </w:r>
      <w:r w:rsidR="009B052D">
        <w:rPr>
          <w:color w:val="FF0000"/>
        </w:rPr>
        <w:sym w:font="Symbol" w:char="F0AC"/>
      </w:r>
      <w:r w:rsidR="009B052D">
        <w:rPr>
          <w:color w:val="FF0000"/>
        </w:rPr>
        <w:t xml:space="preserve"> this is a tautology</w:t>
      </w:r>
    </w:p>
    <w:p w14:paraId="470EEE1E" w14:textId="5E8301D6" w:rsidR="00245B60" w:rsidRDefault="00245B60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>3) B[i] = B</w:t>
      </w:r>
      <w:r>
        <w:rPr>
          <w:color w:val="FF0000"/>
          <w:vertAlign w:val="subscript"/>
        </w:rPr>
        <w:t>0</w:t>
      </w:r>
      <w:r>
        <w:rPr>
          <w:color w:val="FF0000"/>
        </w:rPr>
        <w:t>[i]</w:t>
      </w:r>
      <w:r>
        <w:rPr>
          <w:color w:val="FF0000"/>
        </w:rPr>
        <w:tab/>
      </w:r>
      <w:r>
        <w:rPr>
          <w:color w:val="FF0000"/>
        </w:rPr>
        <w:tab/>
        <w:t>by forall_e on 1</w:t>
      </w:r>
    </w:p>
    <w:p w14:paraId="43E9CD53" w14:textId="34F04E4E" w:rsidR="00BF5AB0" w:rsidRDefault="00BF5AB0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4) ( (B </w:t>
      </w:r>
      <w:r w:rsidRPr="00001DB9">
        <w:rPr>
          <w:color w:val="FF0000"/>
        </w:rPr>
        <w:sym w:font="Symbol" w:char="F0C5"/>
      </w:r>
      <w:r>
        <w:rPr>
          <w:color w:val="FF0000"/>
        </w:rPr>
        <w:t xml:space="preserve"> {(i, B[j])}) </w:t>
      </w:r>
      <w:r w:rsidRPr="00001DB9">
        <w:rPr>
          <w:color w:val="FF0000"/>
        </w:rPr>
        <w:sym w:font="Symbol" w:char="F0C5"/>
      </w:r>
      <w:r>
        <w:rPr>
          <w:color w:val="FF0000"/>
        </w:rPr>
        <w:t xml:space="preserve"> {(j, B[i])} )[j] = B</w:t>
      </w:r>
      <w:r>
        <w:rPr>
          <w:color w:val="FF0000"/>
          <w:vertAlign w:val="subscript"/>
        </w:rPr>
        <w:t>0</w:t>
      </w:r>
      <w:r>
        <w:rPr>
          <w:color w:val="FF0000"/>
        </w:rPr>
        <w:t>[i]</w:t>
      </w:r>
      <w:r w:rsidR="00AF20F0">
        <w:rPr>
          <w:color w:val="FF0000"/>
        </w:rPr>
        <w:tab/>
        <w:t>by eq_e on 2, 3</w:t>
      </w:r>
    </w:p>
    <w:p w14:paraId="7B111FD0" w14:textId="3FB58543" w:rsidR="00CA51DE" w:rsidRDefault="00CA51DE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5) (i = j) </w:t>
      </w:r>
      <w:r>
        <w:rPr>
          <w:color w:val="FF0000"/>
        </w:rPr>
        <w:sym w:font="Symbol" w:char="F0DA"/>
      </w:r>
      <w:r>
        <w:rPr>
          <w:color w:val="FF0000"/>
        </w:rPr>
        <w:t xml:space="preserve"> !(i = j)</w:t>
      </w:r>
      <w:r>
        <w:rPr>
          <w:color w:val="FF0000"/>
        </w:rPr>
        <w:tab/>
      </w:r>
      <w:r>
        <w:rPr>
          <w:color w:val="FF0000"/>
        </w:rPr>
        <w:tab/>
        <w:t>by lem</w:t>
      </w:r>
    </w:p>
    <w:p w14:paraId="1D401D6C" w14:textId="65C81BA4" w:rsidR="00CA51DE" w:rsidRDefault="00CA51DE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6) </w:t>
      </w:r>
      <w:r w:rsidR="00D74F98">
        <w:rPr>
          <w:color w:val="FF0000"/>
        </w:rPr>
        <w:t>case (i = j) {</w:t>
      </w:r>
    </w:p>
    <w:p w14:paraId="56AC8475" w14:textId="4A32C1D8" w:rsidR="00D74F98" w:rsidRDefault="00D74F98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ab/>
        <w:t xml:space="preserve">7) ( (B </w:t>
      </w:r>
      <w:r w:rsidRPr="00D74F98">
        <w:rPr>
          <w:color w:val="FF0000"/>
        </w:rPr>
        <w:sym w:font="Symbol" w:char="F0C5"/>
      </w:r>
      <w:r>
        <w:rPr>
          <w:color w:val="FF0000"/>
        </w:rPr>
        <w:t xml:space="preserve"> {(i, B[j])}) </w:t>
      </w:r>
      <w:r w:rsidRPr="00D74F98">
        <w:rPr>
          <w:color w:val="FF0000"/>
        </w:rPr>
        <w:sym w:font="Symbol" w:char="F0C5"/>
      </w:r>
      <w:r w:rsidR="006747EF">
        <w:rPr>
          <w:color w:val="FF0000"/>
        </w:rPr>
        <w:t xml:space="preserve"> {(j, B[i])} )[i</w:t>
      </w:r>
      <w:r>
        <w:rPr>
          <w:color w:val="FF0000"/>
        </w:rPr>
        <w:t>] = B</w:t>
      </w:r>
      <w:r>
        <w:rPr>
          <w:color w:val="FF0000"/>
          <w:vertAlign w:val="subscript"/>
        </w:rPr>
        <w:t>0</w:t>
      </w:r>
      <w:r w:rsidR="006159F6">
        <w:rPr>
          <w:color w:val="FF0000"/>
        </w:rPr>
        <w:t>[j</w:t>
      </w:r>
      <w:r>
        <w:rPr>
          <w:color w:val="FF0000"/>
        </w:rPr>
        <w:t xml:space="preserve">] </w:t>
      </w:r>
      <w:r>
        <w:rPr>
          <w:color w:val="FF0000"/>
        </w:rPr>
        <w:tab/>
        <w:t>by eq_e on 4, 6</w:t>
      </w:r>
    </w:p>
    <w:p w14:paraId="22C474F8" w14:textId="48D962B5" w:rsidR="00D74F98" w:rsidRDefault="00D74F98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>}</w:t>
      </w:r>
    </w:p>
    <w:p w14:paraId="2958F700" w14:textId="4C3E7D80" w:rsidR="00C77B9E" w:rsidRDefault="00C77B9E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>8) case !(i = j) {</w:t>
      </w:r>
    </w:p>
    <w:p w14:paraId="7806D6A1" w14:textId="4231E076" w:rsidR="00C77B9E" w:rsidRDefault="00C77B9E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ab/>
        <w:t xml:space="preserve">9) </w:t>
      </w:r>
      <w:r w:rsidR="00503318">
        <w:rPr>
          <w:color w:val="FF0000"/>
        </w:rPr>
        <w:t xml:space="preserve">( (B </w:t>
      </w:r>
      <w:r w:rsidR="00503318" w:rsidRPr="00D74F98">
        <w:rPr>
          <w:color w:val="FF0000"/>
        </w:rPr>
        <w:sym w:font="Symbol" w:char="F0C5"/>
      </w:r>
      <w:r w:rsidR="00503318">
        <w:rPr>
          <w:color w:val="FF0000"/>
        </w:rPr>
        <w:t xml:space="preserve"> {(i, B[j])}) </w:t>
      </w:r>
      <w:r w:rsidR="00503318" w:rsidRPr="00D74F98">
        <w:rPr>
          <w:color w:val="FF0000"/>
        </w:rPr>
        <w:sym w:font="Symbol" w:char="F0C5"/>
      </w:r>
      <w:r w:rsidR="00503318">
        <w:rPr>
          <w:color w:val="FF0000"/>
        </w:rPr>
        <w:t xml:space="preserve"> {(j, B[i])} )[i]</w:t>
      </w:r>
      <w:r w:rsidR="00503318">
        <w:rPr>
          <w:color w:val="FF0000"/>
        </w:rPr>
        <w:t xml:space="preserve"> = (</w:t>
      </w:r>
      <w:r w:rsidR="00715EF4">
        <w:rPr>
          <w:color w:val="FF0000"/>
        </w:rPr>
        <w:t xml:space="preserve"> </w:t>
      </w:r>
      <w:r w:rsidR="00503318">
        <w:rPr>
          <w:color w:val="FF0000"/>
        </w:rPr>
        <w:t xml:space="preserve">B </w:t>
      </w:r>
      <w:r w:rsidR="00503318" w:rsidRPr="00503318">
        <w:rPr>
          <w:color w:val="FF0000"/>
        </w:rPr>
        <w:sym w:font="Symbol" w:char="F0C5"/>
      </w:r>
      <w:r w:rsidR="00503318">
        <w:rPr>
          <w:color w:val="FF0000"/>
        </w:rPr>
        <w:t xml:space="preserve"> {(i, B[j])}</w:t>
      </w:r>
      <w:r w:rsidR="00715EF4">
        <w:rPr>
          <w:color w:val="FF0000"/>
        </w:rPr>
        <w:t xml:space="preserve"> </w:t>
      </w:r>
      <w:r w:rsidR="00503318">
        <w:rPr>
          <w:color w:val="FF0000"/>
        </w:rPr>
        <w:t>)[i]</w:t>
      </w:r>
      <w:r w:rsidR="00503318">
        <w:rPr>
          <w:color w:val="FF0000"/>
        </w:rPr>
        <w:tab/>
        <w:t>by set % rel override</w:t>
      </w:r>
    </w:p>
    <w:p w14:paraId="1E8810C9" w14:textId="3B582E7C" w:rsidR="008A1BCB" w:rsidRDefault="008A1BCB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ab/>
        <w:t xml:space="preserve">10) </w:t>
      </w:r>
      <w:r>
        <w:rPr>
          <w:color w:val="FF0000"/>
        </w:rPr>
        <w:t>(</w:t>
      </w:r>
      <w:r w:rsidR="00715EF4">
        <w:rPr>
          <w:color w:val="FF0000"/>
        </w:rPr>
        <w:t xml:space="preserve"> </w:t>
      </w:r>
      <w:r>
        <w:rPr>
          <w:color w:val="FF0000"/>
        </w:rPr>
        <w:t xml:space="preserve">B </w:t>
      </w:r>
      <w:r w:rsidRPr="00503318">
        <w:rPr>
          <w:color w:val="FF0000"/>
        </w:rPr>
        <w:sym w:font="Symbol" w:char="F0C5"/>
      </w:r>
      <w:r>
        <w:rPr>
          <w:color w:val="FF0000"/>
        </w:rPr>
        <w:t xml:space="preserve"> {(i, B[j])}</w:t>
      </w:r>
      <w:r w:rsidR="00715EF4">
        <w:rPr>
          <w:color w:val="FF0000"/>
        </w:rPr>
        <w:t xml:space="preserve"> </w:t>
      </w:r>
      <w:r>
        <w:rPr>
          <w:color w:val="FF0000"/>
        </w:rPr>
        <w:t>)[i]</w:t>
      </w:r>
      <w:r>
        <w:rPr>
          <w:color w:val="FF0000"/>
        </w:rPr>
        <w:t xml:space="preserve"> = B[j]</w:t>
      </w:r>
      <w:r w:rsidR="006C3257">
        <w:rPr>
          <w:color w:val="FF0000"/>
        </w:rPr>
        <w:tab/>
      </w:r>
      <w:r w:rsidR="006C3257">
        <w:rPr>
          <w:color w:val="FF0000"/>
        </w:rPr>
        <w:tab/>
      </w:r>
      <w:r w:rsidR="00715EF4">
        <w:rPr>
          <w:color w:val="FF0000"/>
        </w:rPr>
        <w:tab/>
      </w:r>
      <w:r w:rsidR="00715EF4">
        <w:rPr>
          <w:color w:val="FF0000"/>
        </w:rPr>
        <w:tab/>
      </w:r>
      <w:r w:rsidR="006C3257">
        <w:rPr>
          <w:color w:val="FF0000"/>
        </w:rPr>
        <w:t>by set % rel override</w:t>
      </w:r>
    </w:p>
    <w:p w14:paraId="479E46B6" w14:textId="13F74D76" w:rsidR="00900D59" w:rsidRDefault="00900D59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ab/>
        <w:t xml:space="preserve">11) </w:t>
      </w:r>
      <w:r>
        <w:rPr>
          <w:color w:val="FF0000"/>
        </w:rPr>
        <w:t xml:space="preserve">( (B </w:t>
      </w:r>
      <w:r w:rsidRPr="00D74F98">
        <w:rPr>
          <w:color w:val="FF0000"/>
        </w:rPr>
        <w:sym w:font="Symbol" w:char="F0C5"/>
      </w:r>
      <w:r>
        <w:rPr>
          <w:color w:val="FF0000"/>
        </w:rPr>
        <w:t xml:space="preserve"> {(i, B[j])}) </w:t>
      </w:r>
      <w:r w:rsidRPr="00D74F98">
        <w:rPr>
          <w:color w:val="FF0000"/>
        </w:rPr>
        <w:sym w:font="Symbol" w:char="F0C5"/>
      </w:r>
      <w:r>
        <w:rPr>
          <w:color w:val="FF0000"/>
        </w:rPr>
        <w:t xml:space="preserve"> {(j, B[i])} )[i]</w:t>
      </w:r>
      <w:r>
        <w:rPr>
          <w:color w:val="FF0000"/>
        </w:rPr>
        <w:t xml:space="preserve"> = B[j]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by eq_e on 9, 10</w:t>
      </w:r>
    </w:p>
    <w:p w14:paraId="69203753" w14:textId="11636756" w:rsidR="00900D59" w:rsidRDefault="00900D59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ab/>
        <w:t>% 9, 10, 11 can be done in one step</w:t>
      </w:r>
    </w:p>
    <w:p w14:paraId="18A84F9E" w14:textId="08C3B8D5" w:rsidR="00B447B8" w:rsidRPr="00B447B8" w:rsidRDefault="00B447B8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ab/>
        <w:t>12) B[j] = B</w:t>
      </w:r>
      <w:r>
        <w:rPr>
          <w:color w:val="FF0000"/>
          <w:vertAlign w:val="subscript"/>
        </w:rPr>
        <w:t>0</w:t>
      </w:r>
      <w:r>
        <w:rPr>
          <w:color w:val="FF0000"/>
        </w:rPr>
        <w:t>[j]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by forall_e on 1</w:t>
      </w:r>
    </w:p>
    <w:p w14:paraId="1E12E753" w14:textId="5B7C96B9" w:rsidR="00B447B8" w:rsidRPr="00B447B8" w:rsidRDefault="006F016E" w:rsidP="00B447B8">
      <w:pPr>
        <w:spacing w:line="276" w:lineRule="auto"/>
        <w:ind w:left="360" w:firstLine="360"/>
        <w:rPr>
          <w:color w:val="FF0000"/>
        </w:rPr>
      </w:pPr>
      <w:r>
        <w:rPr>
          <w:color w:val="FF0000"/>
        </w:rPr>
        <w:t>13</w:t>
      </w:r>
      <w:r w:rsidR="00B447B8">
        <w:rPr>
          <w:color w:val="FF0000"/>
        </w:rPr>
        <w:t xml:space="preserve">) </w:t>
      </w:r>
      <w:r w:rsidR="00B447B8">
        <w:rPr>
          <w:color w:val="FF0000"/>
        </w:rPr>
        <w:t xml:space="preserve">( (B </w:t>
      </w:r>
      <w:r w:rsidR="00B447B8" w:rsidRPr="00D74F98">
        <w:rPr>
          <w:color w:val="FF0000"/>
        </w:rPr>
        <w:sym w:font="Symbol" w:char="F0C5"/>
      </w:r>
      <w:r w:rsidR="00B447B8">
        <w:rPr>
          <w:color w:val="FF0000"/>
        </w:rPr>
        <w:t xml:space="preserve"> {(i, B[j])}) </w:t>
      </w:r>
      <w:r w:rsidR="00B447B8" w:rsidRPr="00D74F98">
        <w:rPr>
          <w:color w:val="FF0000"/>
        </w:rPr>
        <w:sym w:font="Symbol" w:char="F0C5"/>
      </w:r>
      <w:r w:rsidR="00B447B8">
        <w:rPr>
          <w:color w:val="FF0000"/>
        </w:rPr>
        <w:t xml:space="preserve"> {(j, B[i])} )[i]</w:t>
      </w:r>
      <w:r w:rsidR="00B447B8">
        <w:rPr>
          <w:color w:val="FF0000"/>
        </w:rPr>
        <w:t xml:space="preserve"> = B</w:t>
      </w:r>
      <w:r w:rsidR="00B447B8">
        <w:rPr>
          <w:color w:val="FF0000"/>
          <w:vertAlign w:val="subscript"/>
        </w:rPr>
        <w:t>0</w:t>
      </w:r>
      <w:r w:rsidR="00B447B8">
        <w:rPr>
          <w:color w:val="FF0000"/>
        </w:rPr>
        <w:t>[j]</w:t>
      </w:r>
      <w:r w:rsidR="00B447B8">
        <w:rPr>
          <w:color w:val="FF0000"/>
        </w:rPr>
        <w:tab/>
      </w:r>
      <w:r w:rsidR="00B447B8">
        <w:rPr>
          <w:color w:val="FF0000"/>
        </w:rPr>
        <w:tab/>
        <w:t>by eq_e on 11, 12</w:t>
      </w:r>
    </w:p>
    <w:p w14:paraId="4AFFA3DF" w14:textId="14616906" w:rsidR="00C77B9E" w:rsidRDefault="00C77B9E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>}</w:t>
      </w:r>
    </w:p>
    <w:p w14:paraId="1B25F682" w14:textId="1FE975DD" w:rsidR="00B447B8" w:rsidRDefault="006F016E" w:rsidP="00A05936">
      <w:pPr>
        <w:spacing w:line="276" w:lineRule="auto"/>
        <w:ind w:left="360"/>
        <w:rPr>
          <w:color w:val="FF0000"/>
        </w:rPr>
      </w:pPr>
      <w:r>
        <w:rPr>
          <w:color w:val="FF0000"/>
        </w:rPr>
        <w:t>14</w:t>
      </w:r>
      <w:r w:rsidR="00B447B8">
        <w:rPr>
          <w:color w:val="FF0000"/>
        </w:rPr>
        <w:t xml:space="preserve">) </w:t>
      </w:r>
      <w:r>
        <w:rPr>
          <w:color w:val="FF0000"/>
        </w:rPr>
        <w:t xml:space="preserve">( (B </w:t>
      </w:r>
      <w:r w:rsidRPr="00D74F98">
        <w:rPr>
          <w:color w:val="FF0000"/>
        </w:rPr>
        <w:sym w:font="Symbol" w:char="F0C5"/>
      </w:r>
      <w:r>
        <w:rPr>
          <w:color w:val="FF0000"/>
        </w:rPr>
        <w:t xml:space="preserve"> {(i, B[j])}) </w:t>
      </w:r>
      <w:r w:rsidRPr="00D74F98">
        <w:rPr>
          <w:color w:val="FF0000"/>
        </w:rPr>
        <w:sym w:font="Symbol" w:char="F0C5"/>
      </w:r>
      <w:r>
        <w:rPr>
          <w:color w:val="FF0000"/>
        </w:rPr>
        <w:t xml:space="preserve"> {(j, B[i])} )[i] = B</w:t>
      </w:r>
      <w:r>
        <w:rPr>
          <w:color w:val="FF0000"/>
          <w:vertAlign w:val="subscript"/>
        </w:rPr>
        <w:t>0</w:t>
      </w:r>
      <w:r>
        <w:rPr>
          <w:color w:val="FF0000"/>
        </w:rPr>
        <w:t>[j]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by cases on 5, 6-7, 8-13</w:t>
      </w:r>
    </w:p>
    <w:p w14:paraId="60762E66" w14:textId="23168782" w:rsidR="00A05936" w:rsidRPr="00965530" w:rsidRDefault="00CB085E" w:rsidP="00965530">
      <w:pPr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15) </w:t>
      </w:r>
      <w:r w:rsidRPr="00A05936">
        <w:rPr>
          <w:color w:val="FF0000"/>
        </w:rPr>
        <w:t>(</w:t>
      </w:r>
      <w:r>
        <w:rPr>
          <w:color w:val="FF0000"/>
        </w:rPr>
        <w:t xml:space="preserve"> </w:t>
      </w:r>
      <w:r w:rsidRPr="00A05936">
        <w:rPr>
          <w:color w:val="FF0000"/>
        </w:rPr>
        <w:t xml:space="preserve">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{(i, B[j])})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{(j, B[i])}</w:t>
      </w:r>
      <w:r>
        <w:rPr>
          <w:color w:val="FF0000"/>
        </w:rPr>
        <w:t xml:space="preserve"> </w:t>
      </w:r>
      <w:r w:rsidRPr="00A05936">
        <w:rPr>
          <w:color w:val="FF0000"/>
        </w:rPr>
        <w:t>)[i] = B</w:t>
      </w:r>
      <w:r w:rsidRPr="00A05936">
        <w:rPr>
          <w:color w:val="FF0000"/>
          <w:vertAlign w:val="subscript"/>
        </w:rPr>
        <w:t>0</w:t>
      </w:r>
      <w:r w:rsidRPr="00A05936">
        <w:rPr>
          <w:color w:val="FF0000"/>
        </w:rPr>
        <w:t xml:space="preserve">[j] </w:t>
      </w:r>
      <w:r w:rsidRPr="00A05936">
        <w:rPr>
          <w:color w:val="FF0000"/>
        </w:rPr>
        <w:sym w:font="Symbol" w:char="F0D9"/>
      </w:r>
      <w:r w:rsidRPr="00A05936">
        <w:rPr>
          <w:color w:val="FF0000"/>
        </w:rPr>
        <w:t xml:space="preserve"> (</w:t>
      </w:r>
      <w:r>
        <w:rPr>
          <w:color w:val="FF0000"/>
        </w:rPr>
        <w:t xml:space="preserve"> </w:t>
      </w:r>
      <w:r w:rsidRPr="00A05936">
        <w:rPr>
          <w:color w:val="FF0000"/>
        </w:rPr>
        <w:t xml:space="preserve">(B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{(i, B[j])}) </w:t>
      </w:r>
      <w:r w:rsidRPr="00A05936">
        <w:rPr>
          <w:color w:val="FF0000"/>
        </w:rPr>
        <w:sym w:font="Symbol" w:char="F0C5"/>
      </w:r>
      <w:r w:rsidRPr="00A05936">
        <w:rPr>
          <w:color w:val="FF0000"/>
        </w:rPr>
        <w:t xml:space="preserve"> {(j, B[i])}</w:t>
      </w:r>
      <w:r>
        <w:rPr>
          <w:color w:val="FF0000"/>
        </w:rPr>
        <w:t xml:space="preserve"> </w:t>
      </w:r>
      <w:r w:rsidRPr="00A05936">
        <w:rPr>
          <w:color w:val="FF0000"/>
        </w:rPr>
        <w:t>)[j] = B</w:t>
      </w:r>
      <w:r w:rsidRPr="00A05936">
        <w:rPr>
          <w:color w:val="FF0000"/>
          <w:vertAlign w:val="subscript"/>
        </w:rPr>
        <w:t>0</w:t>
      </w:r>
      <w:r>
        <w:rPr>
          <w:color w:val="FF0000"/>
        </w:rPr>
        <w:t>[i]</w:t>
      </w:r>
      <w:r w:rsidR="0001305B">
        <w:rPr>
          <w:color w:val="FF0000"/>
        </w:rPr>
        <w:t xml:space="preserve"> by and_i …</w:t>
      </w:r>
      <w:bookmarkStart w:id="0" w:name="_GoBack"/>
      <w:bookmarkEnd w:id="0"/>
    </w:p>
    <w:sectPr w:rsidR="00A05936" w:rsidRPr="00965530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A6"/>
    <w:rsid w:val="00001DB9"/>
    <w:rsid w:val="0001305B"/>
    <w:rsid w:val="000C4A5E"/>
    <w:rsid w:val="00131AA2"/>
    <w:rsid w:val="001516A6"/>
    <w:rsid w:val="00156248"/>
    <w:rsid w:val="001B0B39"/>
    <w:rsid w:val="00245B60"/>
    <w:rsid w:val="003F0CF0"/>
    <w:rsid w:val="004078E9"/>
    <w:rsid w:val="0042714A"/>
    <w:rsid w:val="004B4F58"/>
    <w:rsid w:val="00503318"/>
    <w:rsid w:val="006159F6"/>
    <w:rsid w:val="006747EF"/>
    <w:rsid w:val="006C3257"/>
    <w:rsid w:val="006F016E"/>
    <w:rsid w:val="006F24B4"/>
    <w:rsid w:val="00715EF4"/>
    <w:rsid w:val="00732641"/>
    <w:rsid w:val="007A3856"/>
    <w:rsid w:val="007C2BB5"/>
    <w:rsid w:val="007D0FAB"/>
    <w:rsid w:val="00803C68"/>
    <w:rsid w:val="0083445B"/>
    <w:rsid w:val="0087001D"/>
    <w:rsid w:val="00875D61"/>
    <w:rsid w:val="008A1BCB"/>
    <w:rsid w:val="008E18A4"/>
    <w:rsid w:val="00900D59"/>
    <w:rsid w:val="00965530"/>
    <w:rsid w:val="009B052D"/>
    <w:rsid w:val="009B77A4"/>
    <w:rsid w:val="009D7E01"/>
    <w:rsid w:val="00A05936"/>
    <w:rsid w:val="00AF20F0"/>
    <w:rsid w:val="00B34317"/>
    <w:rsid w:val="00B447B8"/>
    <w:rsid w:val="00BF5AB0"/>
    <w:rsid w:val="00C47C76"/>
    <w:rsid w:val="00C77B9E"/>
    <w:rsid w:val="00CA51DE"/>
    <w:rsid w:val="00CB085E"/>
    <w:rsid w:val="00CE6724"/>
    <w:rsid w:val="00D376D2"/>
    <w:rsid w:val="00D74F98"/>
    <w:rsid w:val="00D83944"/>
    <w:rsid w:val="00F508E5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2F6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39</TotalTime>
  <Pages>1</Pages>
  <Words>242</Words>
  <Characters>1383</Characters>
  <Application>Microsoft Macintosh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37</cp:revision>
  <dcterms:created xsi:type="dcterms:W3CDTF">2015-11-30T19:38:00Z</dcterms:created>
  <dcterms:modified xsi:type="dcterms:W3CDTF">2015-11-30T20:20:00Z</dcterms:modified>
</cp:coreProperties>
</file>
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CF65E" w14:textId="77777777" w:rsidR="00C47C76" w:rsidRDefault="00281A3D" w:rsidP="007C2BB5">
      <w:pPr>
        <w:spacing w:line="276" w:lineRule="auto"/>
      </w:pPr>
      <w:r>
        <w:rPr>
          <w:b/>
          <w:u w:val="single"/>
        </w:rPr>
        <w:t>Theories of Arithmetic</w:t>
      </w:r>
    </w:p>
    <w:p w14:paraId="6A1477DF" w14:textId="77777777" w:rsidR="007C2BB5" w:rsidRDefault="007C2BB5" w:rsidP="007C2BB5">
      <w:pPr>
        <w:spacing w:line="276" w:lineRule="auto"/>
      </w:pPr>
    </w:p>
    <w:p w14:paraId="4EF3F896" w14:textId="4EEF17E5" w:rsidR="00686F15" w:rsidRDefault="00686F15" w:rsidP="007C2BB5">
      <w:pPr>
        <w:pStyle w:val="ListParagraph"/>
        <w:numPr>
          <w:ilvl w:val="0"/>
          <w:numId w:val="7"/>
        </w:numPr>
        <w:spacing w:line="276" w:lineRule="auto"/>
      </w:pPr>
      <w:r>
        <w:t>Natural numbers: N = {0, 1, 2, …}</w:t>
      </w:r>
    </w:p>
    <w:p w14:paraId="2E478C71" w14:textId="77777777" w:rsidR="007C2BB5" w:rsidRDefault="005547E5" w:rsidP="007C2BB5">
      <w:pPr>
        <w:pStyle w:val="ListParagraph"/>
        <w:numPr>
          <w:ilvl w:val="0"/>
          <w:numId w:val="7"/>
        </w:numPr>
        <w:spacing w:line="276" w:lineRule="auto"/>
      </w:pPr>
      <w:r>
        <w:t>Theory of arithmetic contains:</w:t>
      </w:r>
    </w:p>
    <w:p w14:paraId="09E38A25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Constants: 0</w:t>
      </w:r>
    </w:p>
    <w:p w14:paraId="79375EAB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Functions:</w:t>
      </w:r>
    </w:p>
    <w:p w14:paraId="5C37ACEC" w14:textId="239790B0" w:rsidR="005547E5" w:rsidRDefault="005F53EC" w:rsidP="005547E5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s</w:t>
      </w:r>
      <w:r w:rsidR="005547E5">
        <w:t>uc</w:t>
      </w:r>
      <w:proofErr w:type="spellEnd"/>
      <w:r w:rsidR="005547E5">
        <w:t xml:space="preserve"> </w:t>
      </w:r>
      <w:r w:rsidR="005547E5">
        <w:sym w:font="Symbol" w:char="F0AE"/>
      </w:r>
      <w:r>
        <w:t xml:space="preserve"> </w:t>
      </w:r>
      <w:proofErr w:type="spellStart"/>
      <w:r>
        <w:t>suc</w:t>
      </w:r>
      <w:proofErr w:type="spellEnd"/>
      <w:r>
        <w:t>(x) means x + 1</w:t>
      </w:r>
    </w:p>
    <w:p w14:paraId="2C53BD72" w14:textId="0896745A" w:rsidR="005F53EC" w:rsidRDefault="005F53EC" w:rsidP="005F53EC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suc</w:t>
      </w:r>
      <w:proofErr w:type="spellEnd"/>
      <w:r>
        <w:t xml:space="preserve">(0) = 1;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 = 2</w:t>
      </w:r>
    </w:p>
    <w:p w14:paraId="5EF1BBAA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+ </w:t>
      </w:r>
      <w:r>
        <w:sym w:font="Symbol" w:char="F0AE"/>
      </w:r>
      <w:r>
        <w:t xml:space="preserve"> addition</w:t>
      </w:r>
    </w:p>
    <w:p w14:paraId="7AB9521B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sym w:font="Symbol" w:char="F0B4"/>
      </w:r>
      <w:r>
        <w:t xml:space="preserve"> </w:t>
      </w:r>
      <w:r>
        <w:sym w:font="Symbol" w:char="F0AE"/>
      </w:r>
      <w:r>
        <w:t xml:space="preserve"> multiplication</w:t>
      </w:r>
    </w:p>
    <w:p w14:paraId="328FBE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Predicates:</w:t>
      </w:r>
    </w:p>
    <w:p w14:paraId="4F8B6B72" w14:textId="77777777" w:rsidR="005547E5" w:rsidRDefault="005547E5" w:rsidP="005547E5">
      <w:pPr>
        <w:pStyle w:val="ListParagraph"/>
        <w:numPr>
          <w:ilvl w:val="2"/>
          <w:numId w:val="7"/>
        </w:numPr>
        <w:spacing w:line="276" w:lineRule="auto"/>
      </w:pPr>
      <w:r>
        <w:t xml:space="preserve">&lt; </w:t>
      </w:r>
      <w:r>
        <w:sym w:font="Symbol" w:char="F0AE"/>
      </w:r>
      <w:r>
        <w:t xml:space="preserve"> less than</w:t>
      </w:r>
    </w:p>
    <w:p w14:paraId="32A5CA6F" w14:textId="77777777" w:rsidR="005547E5" w:rsidRPr="0090676E" w:rsidRDefault="005547E5" w:rsidP="005547E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proofErr w:type="spellStart"/>
      <w:r w:rsidRPr="0090676E">
        <w:rPr>
          <w:b/>
        </w:rPr>
        <w:t>Peano’s</w:t>
      </w:r>
      <w:proofErr w:type="spellEnd"/>
      <w:r w:rsidRPr="0090676E">
        <w:rPr>
          <w:b/>
        </w:rPr>
        <w:t xml:space="preserve"> Axioms</w:t>
      </w:r>
    </w:p>
    <w:p w14:paraId="1D53CBE2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1 – 0 is not a successor</w:t>
      </w:r>
    </w:p>
    <w:p w14:paraId="27EAE6FF" w14:textId="6781167B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</w:t>
      </w:r>
      <w:r>
        <w:sym w:font="Symbol" w:char="F0D8"/>
      </w:r>
      <w:r>
        <w:t>(</w:t>
      </w:r>
      <w:proofErr w:type="spellStart"/>
      <w:r>
        <w:t>suc</w:t>
      </w:r>
      <w:proofErr w:type="spellEnd"/>
      <w:r>
        <w:t>(n) = 0)</w:t>
      </w:r>
    </w:p>
    <w:p w14:paraId="32C1627C" w14:textId="77777777" w:rsidR="005547E5" w:rsidRDefault="005547E5" w:rsidP="005547E5">
      <w:pPr>
        <w:pStyle w:val="ListParagraph"/>
        <w:numPr>
          <w:ilvl w:val="1"/>
          <w:numId w:val="7"/>
        </w:numPr>
        <w:spacing w:line="276" w:lineRule="auto"/>
      </w:pPr>
      <w:r>
        <w:t>Axiom 2 – successors are distinct</w:t>
      </w:r>
    </w:p>
    <w:p w14:paraId="5E4859C7" w14:textId="3B994712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x, y . (</w:t>
      </w:r>
      <w:proofErr w:type="spellStart"/>
      <w:r>
        <w:t>suc</w:t>
      </w:r>
      <w:proofErr w:type="spellEnd"/>
      <w:r>
        <w:t xml:space="preserve">(x) = </w:t>
      </w:r>
      <w:proofErr w:type="spellStart"/>
      <w:r>
        <w:t>suc</w:t>
      </w:r>
      <w:proofErr w:type="spellEnd"/>
      <w:r>
        <w:t xml:space="preserve">(y)) </w:t>
      </w:r>
      <w:r>
        <w:sym w:font="Symbol" w:char="F0DE"/>
      </w:r>
      <w:r>
        <w:t xml:space="preserve"> (x = y)</w:t>
      </w:r>
    </w:p>
    <w:p w14:paraId="586BD362" w14:textId="1CC53E5D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3 – 0 is the identity of addition</w:t>
      </w:r>
    </w:p>
    <w:p w14:paraId="13A42FAA" w14:textId="1A00DB7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>m . m + 0 = m</w:t>
      </w:r>
    </w:p>
    <w:p w14:paraId="6F3687B3" w14:textId="29EC6C1B" w:rsidR="00841159" w:rsidRDefault="00841159" w:rsidP="00841159">
      <w:pPr>
        <w:pStyle w:val="ListParagraph"/>
        <w:numPr>
          <w:ilvl w:val="1"/>
          <w:numId w:val="7"/>
        </w:numPr>
        <w:spacing w:line="276" w:lineRule="auto"/>
      </w:pPr>
      <w:r>
        <w:t>Axiom 4 – addition</w:t>
      </w:r>
    </w:p>
    <w:p w14:paraId="56F5E708" w14:textId="2D9F3406" w:rsidR="00841159" w:rsidRDefault="00841159" w:rsidP="00841159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m, n . m + </w:t>
      </w:r>
      <w:proofErr w:type="spellStart"/>
      <w:r>
        <w:t>suc</w:t>
      </w:r>
      <w:proofErr w:type="spellEnd"/>
      <w:r>
        <w:t xml:space="preserve">(n) = </w:t>
      </w:r>
      <w:proofErr w:type="spellStart"/>
      <w:r>
        <w:t>suc</w:t>
      </w:r>
      <w:proofErr w:type="spellEnd"/>
      <w:r>
        <w:t>(m + n)</w:t>
      </w:r>
    </w:p>
    <w:p w14:paraId="192280A1" w14:textId="23753CAA" w:rsidR="002A2498" w:rsidRDefault="002A2498" w:rsidP="00841159">
      <w:pPr>
        <w:pStyle w:val="ListParagraph"/>
        <w:numPr>
          <w:ilvl w:val="2"/>
          <w:numId w:val="7"/>
        </w:numPr>
        <w:spacing w:line="276" w:lineRule="auto"/>
      </w:pPr>
      <w:r>
        <w:t>e.g. 3 + 2 = 5</w:t>
      </w:r>
    </w:p>
    <w:p w14:paraId="63A50106" w14:textId="1BE311F9" w:rsidR="002A2498" w:rsidRDefault="002A2498" w:rsidP="002A2498">
      <w:pPr>
        <w:pStyle w:val="ListParagraph"/>
        <w:numPr>
          <w:ilvl w:val="3"/>
          <w:numId w:val="7"/>
        </w:numPr>
        <w:spacing w:line="276" w:lineRule="auto"/>
      </w:pPr>
      <w:r>
        <w:t xml:space="preserve">3 </w:t>
      </w:r>
      <w:r w:rsidR="002C3817">
        <w:t>+ 2</w:t>
      </w:r>
    </w:p>
    <w:p w14:paraId="4ABC8D9D" w14:textId="71354144" w:rsidR="002A2498" w:rsidRDefault="002C3817" w:rsidP="002C3817">
      <w:pPr>
        <w:pStyle w:val="ListParagraph"/>
        <w:spacing w:line="276" w:lineRule="auto"/>
        <w:ind w:left="2520"/>
      </w:pPr>
      <w:r>
        <w:t xml:space="preserve">= </w:t>
      </w:r>
      <w:proofErr w:type="spellStart"/>
      <w:r w:rsidR="002A2498">
        <w:t>suc</w:t>
      </w:r>
      <w:proofErr w:type="spellEnd"/>
      <w:r w:rsidR="002A2498">
        <w:t>(</w:t>
      </w:r>
      <w:proofErr w:type="spellStart"/>
      <w:r w:rsidR="002A2498">
        <w:t>suc</w:t>
      </w:r>
      <w:proofErr w:type="spellEnd"/>
      <w:r w:rsidR="002A2498">
        <w:t>(</w:t>
      </w:r>
      <w:proofErr w:type="spellStart"/>
      <w:r w:rsidR="002A2498">
        <w:t>suc</w:t>
      </w:r>
      <w:proofErr w:type="spellEnd"/>
      <w:r w:rsidR="002A2498">
        <w:t xml:space="preserve">(0))) + </w:t>
      </w:r>
      <w:proofErr w:type="spellStart"/>
      <w:r w:rsidR="002A2498">
        <w:t>suc</w:t>
      </w:r>
      <w:proofErr w:type="spellEnd"/>
      <w:r w:rsidR="002A2498">
        <w:t>(</w:t>
      </w:r>
      <w:proofErr w:type="spellStart"/>
      <w:r w:rsidR="002A2498">
        <w:t>suc</w:t>
      </w:r>
      <w:proofErr w:type="spellEnd"/>
      <w:r w:rsidR="002A2498">
        <w:t>(0))</w:t>
      </w:r>
    </w:p>
    <w:p w14:paraId="71226B0E" w14:textId="53C61BD5" w:rsidR="002A2498" w:rsidRDefault="002A2498" w:rsidP="002A249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+ </w:t>
      </w:r>
      <w:proofErr w:type="spellStart"/>
      <w:r>
        <w:t>suc</w:t>
      </w:r>
      <w:proofErr w:type="spellEnd"/>
      <w:r>
        <w:t>(0)) by axiom 4</w:t>
      </w:r>
    </w:p>
    <w:p w14:paraId="2D9F4FD3" w14:textId="5A930AAE" w:rsidR="002A2498" w:rsidRDefault="002A2498" w:rsidP="002A249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(0))) + 0) by axiom 4</w:t>
      </w:r>
    </w:p>
    <w:p w14:paraId="4C0E45A8" w14:textId="560DAE72" w:rsidR="002A2498" w:rsidRDefault="002A2498" w:rsidP="002A249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(0)))) by axiom 3</w:t>
      </w:r>
    </w:p>
    <w:p w14:paraId="65EA2134" w14:textId="6208C744" w:rsidR="002A2498" w:rsidRDefault="002A2498" w:rsidP="002A2498">
      <w:pPr>
        <w:pStyle w:val="ListParagraph"/>
        <w:spacing w:line="276" w:lineRule="auto"/>
        <w:ind w:left="2520"/>
      </w:pPr>
      <w:r>
        <w:t>= 5</w:t>
      </w:r>
    </w:p>
    <w:p w14:paraId="3E0A2F52" w14:textId="1E771863" w:rsidR="002A249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5 – multiplication by 0</w:t>
      </w:r>
    </w:p>
    <w:p w14:paraId="59EF481C" w14:textId="0D401E97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n . n </w:t>
      </w:r>
      <w:r>
        <w:sym w:font="Symbol" w:char="F0B4"/>
      </w:r>
      <w:r>
        <w:t xml:space="preserve"> 0 = 0</w:t>
      </w:r>
    </w:p>
    <w:p w14:paraId="6FE244E5" w14:textId="438777B2" w:rsidR="006A15C8" w:rsidRDefault="006A15C8" w:rsidP="006A15C8">
      <w:pPr>
        <w:pStyle w:val="ListParagraph"/>
        <w:numPr>
          <w:ilvl w:val="1"/>
          <w:numId w:val="7"/>
        </w:numPr>
        <w:spacing w:line="276" w:lineRule="auto"/>
      </w:pPr>
      <w:r>
        <w:t>Axiom 6 – multiplication</w:t>
      </w:r>
    </w:p>
    <w:p w14:paraId="3F07B271" w14:textId="4A89423E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m, n . m </w:t>
      </w:r>
      <w:r>
        <w:sym w:font="Symbol" w:char="F0B4"/>
      </w:r>
      <w:r>
        <w:t xml:space="preserve"> </w:t>
      </w:r>
      <w:proofErr w:type="spellStart"/>
      <w:r>
        <w:t>suc</w:t>
      </w:r>
      <w:proofErr w:type="spellEnd"/>
      <w:r>
        <w:t xml:space="preserve">(n) = m </w:t>
      </w:r>
      <w:r>
        <w:sym w:font="Symbol" w:char="F0B4"/>
      </w:r>
      <w:r>
        <w:t xml:space="preserve"> n + m</w:t>
      </w:r>
    </w:p>
    <w:p w14:paraId="0EBF2ABB" w14:textId="48B67CAA" w:rsidR="006A15C8" w:rsidRDefault="006A15C8" w:rsidP="006A15C8">
      <w:pPr>
        <w:pStyle w:val="ListParagraph"/>
        <w:numPr>
          <w:ilvl w:val="2"/>
          <w:numId w:val="7"/>
        </w:numPr>
        <w:spacing w:line="276" w:lineRule="auto"/>
      </w:pPr>
      <w:r>
        <w:t xml:space="preserve">e.g. 2 </w:t>
      </w:r>
      <w:r>
        <w:sym w:font="Symbol" w:char="F0B4"/>
      </w:r>
      <w:r>
        <w:t xml:space="preserve"> 2 = 4</w:t>
      </w:r>
    </w:p>
    <w:p w14:paraId="1BD968D1" w14:textId="19296412" w:rsidR="006A15C8" w:rsidRDefault="006A15C8" w:rsidP="006A15C8">
      <w:pPr>
        <w:pStyle w:val="ListParagraph"/>
        <w:numPr>
          <w:ilvl w:val="3"/>
          <w:numId w:val="7"/>
        </w:numPr>
        <w:spacing w:line="276" w:lineRule="auto"/>
      </w:pPr>
      <w:r>
        <w:t xml:space="preserve">2 </w:t>
      </w:r>
      <w:r>
        <w:sym w:font="Symbol" w:char="F0B4"/>
      </w:r>
      <w:r>
        <w:t xml:space="preserve"> 2</w:t>
      </w:r>
    </w:p>
    <w:p w14:paraId="40E12A87" w14:textId="613684B3" w:rsidR="006A15C8" w:rsidRDefault="006A15C8" w:rsidP="006A15C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</w:t>
      </w:r>
      <w:r w:rsidR="009958DC">
        <w:sym w:font="Symbol" w:char="F0B4"/>
      </w:r>
      <w:r w:rsidR="009958DC">
        <w:t xml:space="preserve"> </w:t>
      </w:r>
      <w:proofErr w:type="spellStart"/>
      <w:r w:rsidR="009958DC">
        <w:t>suc</w:t>
      </w:r>
      <w:proofErr w:type="spellEnd"/>
      <w:r w:rsidR="009958DC">
        <w:t>(</w:t>
      </w:r>
      <w:proofErr w:type="spellStart"/>
      <w:r w:rsidR="009958DC">
        <w:t>suc</w:t>
      </w:r>
      <w:proofErr w:type="spellEnd"/>
      <w:r w:rsidR="009958DC">
        <w:t>(0))</w:t>
      </w:r>
    </w:p>
    <w:p w14:paraId="74C914F9" w14:textId="3AEC134D" w:rsidR="009958DC" w:rsidRDefault="009958DC" w:rsidP="006A15C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</w:t>
      </w:r>
      <w:r>
        <w:sym w:font="Symbol" w:char="F0B4"/>
      </w:r>
      <w:r>
        <w:t xml:space="preserve"> </w:t>
      </w:r>
      <w:proofErr w:type="spellStart"/>
      <w:r>
        <w:t>suc</w:t>
      </w:r>
      <w:proofErr w:type="spellEnd"/>
      <w:r>
        <w:t xml:space="preserve">(0) +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 by axiom 6</w:t>
      </w:r>
    </w:p>
    <w:p w14:paraId="1F4F2932" w14:textId="57A0BA97" w:rsidR="009958DC" w:rsidRDefault="009958DC" w:rsidP="006A15C8">
      <w:pPr>
        <w:pStyle w:val="ListParagraph"/>
        <w:spacing w:line="276" w:lineRule="auto"/>
        <w:ind w:left="2520"/>
      </w:pPr>
      <w:r>
        <w:t xml:space="preserve">=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</w:t>
      </w:r>
      <w:r>
        <w:sym w:font="Symbol" w:char="F0B4"/>
      </w:r>
      <w:r>
        <w:t xml:space="preserve"> 0 +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+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 by axiom 6</w:t>
      </w:r>
    </w:p>
    <w:p w14:paraId="7C1BF55C" w14:textId="4C23098C" w:rsidR="009958DC" w:rsidRDefault="009958DC" w:rsidP="006A15C8">
      <w:pPr>
        <w:pStyle w:val="ListParagraph"/>
        <w:spacing w:line="276" w:lineRule="auto"/>
        <w:ind w:left="2520"/>
      </w:pPr>
      <w:r>
        <w:t xml:space="preserve">= 0 +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 xml:space="preserve">(0)) + </w:t>
      </w:r>
      <w:proofErr w:type="spellStart"/>
      <w:r>
        <w:t>suc</w:t>
      </w:r>
      <w:proofErr w:type="spellEnd"/>
      <w:r>
        <w:t>(</w:t>
      </w:r>
      <w:proofErr w:type="spellStart"/>
      <w:r>
        <w:t>suc</w:t>
      </w:r>
      <w:proofErr w:type="spellEnd"/>
      <w:r>
        <w:t>(0)) by axiom 5</w:t>
      </w:r>
    </w:p>
    <w:p w14:paraId="77321FC4" w14:textId="75C4D49B" w:rsidR="009958DC" w:rsidRDefault="009958DC" w:rsidP="006A15C8">
      <w:pPr>
        <w:pStyle w:val="ListParagraph"/>
        <w:spacing w:line="276" w:lineRule="auto"/>
        <w:ind w:left="2520"/>
      </w:pPr>
      <w:r>
        <w:t>= 4 using axiom 3, 4</w:t>
      </w:r>
    </w:p>
    <w:p w14:paraId="075E5383" w14:textId="1E160CFF" w:rsidR="006A15C8" w:rsidRDefault="000C6545" w:rsidP="000C6545">
      <w:pPr>
        <w:pStyle w:val="ListParagraph"/>
        <w:numPr>
          <w:ilvl w:val="1"/>
          <w:numId w:val="7"/>
        </w:numPr>
        <w:spacing w:line="276" w:lineRule="auto"/>
      </w:pPr>
      <w:r>
        <w:t>Axiom 7 – induction</w:t>
      </w:r>
    </w:p>
    <w:p w14:paraId="66FA4D36" w14:textId="22BBBAF0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For all P: </w:t>
      </w:r>
      <w:r w:rsidRPr="000C6545">
        <w:rPr>
          <w:b/>
        </w:rPr>
        <w:t xml:space="preserve">P(0) </w:t>
      </w:r>
      <w:r w:rsidRPr="000C6545">
        <w:rPr>
          <w:b/>
        </w:rPr>
        <w:sym w:font="Symbol" w:char="F0D9"/>
      </w:r>
      <w:r w:rsidRPr="000C6545">
        <w:rPr>
          <w:b/>
        </w:rPr>
        <w:t xml:space="preserve"> (</w:t>
      </w:r>
      <w:r w:rsidRPr="000C6545">
        <w:rPr>
          <w:b/>
        </w:rPr>
        <w:sym w:font="Symbol" w:char="F022"/>
      </w:r>
      <w:r w:rsidRPr="000C6545">
        <w:rPr>
          <w:b/>
        </w:rPr>
        <w:t xml:space="preserve">k . P(k)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P(</w:t>
      </w:r>
      <w:proofErr w:type="spellStart"/>
      <w:r w:rsidRPr="000C6545">
        <w:rPr>
          <w:b/>
        </w:rPr>
        <w:t>suc</w:t>
      </w:r>
      <w:proofErr w:type="spellEnd"/>
      <w:r w:rsidRPr="000C6545">
        <w:rPr>
          <w:b/>
        </w:rPr>
        <w:t xml:space="preserve">(k))) </w:t>
      </w:r>
      <w:r w:rsidRPr="000C6545">
        <w:rPr>
          <w:b/>
        </w:rPr>
        <w:sym w:font="Symbol" w:char="F0DE"/>
      </w:r>
      <w:r w:rsidRPr="000C6545">
        <w:rPr>
          <w:b/>
        </w:rPr>
        <w:t xml:space="preserve"> </w:t>
      </w:r>
      <w:r w:rsidRPr="000C6545">
        <w:rPr>
          <w:b/>
        </w:rPr>
        <w:sym w:font="Symbol" w:char="F022"/>
      </w:r>
      <w:r w:rsidRPr="000C6545">
        <w:rPr>
          <w:b/>
        </w:rPr>
        <w:t>n . P(n)</w:t>
      </w:r>
    </w:p>
    <w:p w14:paraId="16FF4B5A" w14:textId="6C0B300C" w:rsidR="000C6545" w:rsidRDefault="000C6545" w:rsidP="000C6545">
      <w:pPr>
        <w:pStyle w:val="ListParagraph"/>
        <w:numPr>
          <w:ilvl w:val="2"/>
          <w:numId w:val="7"/>
        </w:numPr>
        <w:spacing w:line="276" w:lineRule="auto"/>
      </w:pPr>
      <w:r>
        <w:t xml:space="preserve">P(0) – </w:t>
      </w:r>
      <w:r w:rsidRPr="00FC4C20">
        <w:rPr>
          <w:u w:val="single"/>
        </w:rPr>
        <w:t>base case</w:t>
      </w:r>
    </w:p>
    <w:p w14:paraId="05821FD0" w14:textId="404FED62" w:rsidR="000C6545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 xml:space="preserve">P(k) – </w:t>
      </w:r>
      <w:r w:rsidRPr="00FC4C20">
        <w:rPr>
          <w:u w:val="single"/>
        </w:rPr>
        <w:t>induction hypothesis</w:t>
      </w:r>
    </w:p>
    <w:p w14:paraId="182E3911" w14:textId="709232FE" w:rsidR="00FC4C20" w:rsidRDefault="00FC4C20" w:rsidP="000C6545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k . P(k) </w:t>
      </w:r>
      <w:r>
        <w:sym w:font="Symbol" w:char="F0DE"/>
      </w:r>
      <w:r>
        <w:t xml:space="preserve"> P(</w:t>
      </w:r>
      <w:proofErr w:type="spellStart"/>
      <w:r>
        <w:t>suc</w:t>
      </w:r>
      <w:proofErr w:type="spellEnd"/>
      <w:r>
        <w:t xml:space="preserve">(k)) – </w:t>
      </w:r>
      <w:r w:rsidRPr="00FC4C20">
        <w:rPr>
          <w:u w:val="single"/>
        </w:rPr>
        <w:t>induction proof/step</w:t>
      </w:r>
    </w:p>
    <w:p w14:paraId="3D4BE62B" w14:textId="22B0D39F" w:rsidR="0090676E" w:rsidRDefault="00D00050" w:rsidP="00AD7783">
      <w:pPr>
        <w:pStyle w:val="ListParagraph"/>
        <w:numPr>
          <w:ilvl w:val="1"/>
          <w:numId w:val="7"/>
        </w:numPr>
        <w:spacing w:line="276" w:lineRule="auto"/>
      </w:pPr>
      <w:r>
        <w:t>Intended model for theory of arithmetic</w:t>
      </w:r>
      <w:r w:rsidR="00AD7783">
        <w:t>:</w:t>
      </w:r>
    </w:p>
    <w:p w14:paraId="2A5F3CEB" w14:textId="1C182845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Domain = N</w:t>
      </w:r>
    </w:p>
    <w:p w14:paraId="74B342D7" w14:textId="06805E0D" w:rsidR="00AD7783" w:rsidRDefault="00AD7783" w:rsidP="00AD7783">
      <w:pPr>
        <w:pStyle w:val="ListParagraph"/>
        <w:numPr>
          <w:ilvl w:val="2"/>
          <w:numId w:val="7"/>
        </w:numPr>
        <w:spacing w:line="276" w:lineRule="auto"/>
      </w:pPr>
      <w:r>
        <w:t>Mapping:</w:t>
      </w:r>
      <w:r>
        <w:tab/>
      </w:r>
    </w:p>
    <w:p w14:paraId="30CEBEF4" w14:textId="12C2AB59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0 </w:t>
      </w:r>
      <w:r>
        <w:sym w:font="Symbol" w:char="F0AE"/>
      </w:r>
      <w:r>
        <w:t xml:space="preserve"> 0</w:t>
      </w:r>
    </w:p>
    <w:p w14:paraId="1C9B7420" w14:textId="460605B0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proofErr w:type="spellStart"/>
      <w:r>
        <w:t>suc</w:t>
      </w:r>
      <w:proofErr w:type="spellEnd"/>
      <w:r>
        <w:t xml:space="preserve">(.) </w:t>
      </w:r>
      <w:r>
        <w:sym w:font="Symbol" w:char="F0AE"/>
      </w:r>
      <w:r>
        <w:t xml:space="preserve"> </w:t>
      </w:r>
      <w:proofErr w:type="spellStart"/>
      <w:r>
        <w:t>Suc</w:t>
      </w:r>
      <w:proofErr w:type="spellEnd"/>
      <w:r>
        <w:t>(x) := x + 1</w:t>
      </w:r>
    </w:p>
    <w:p w14:paraId="6BF8E214" w14:textId="42C6185F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+ . </w:t>
      </w:r>
      <w:r>
        <w:sym w:font="Symbol" w:char="F0AE"/>
      </w:r>
      <w:r>
        <w:t xml:space="preserve"> Plus(x, y) := x + y</w:t>
      </w:r>
    </w:p>
    <w:p w14:paraId="11C4B7A6" w14:textId="35750D8C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</w:t>
      </w:r>
      <w:r>
        <w:sym w:font="Symbol" w:char="F0B4"/>
      </w:r>
      <w:r>
        <w:t xml:space="preserve"> . </w:t>
      </w:r>
      <w:r>
        <w:sym w:font="Symbol" w:char="F0AE"/>
      </w:r>
      <w:r>
        <w:t xml:space="preserve"> Times(x, y) := x * y</w:t>
      </w:r>
    </w:p>
    <w:p w14:paraId="669591F8" w14:textId="5E1FF6DE" w:rsidR="00AD7783" w:rsidRDefault="00AD7783" w:rsidP="00AD7783">
      <w:pPr>
        <w:pStyle w:val="ListParagraph"/>
        <w:numPr>
          <w:ilvl w:val="3"/>
          <w:numId w:val="7"/>
        </w:numPr>
        <w:spacing w:line="276" w:lineRule="auto"/>
      </w:pPr>
      <w:r>
        <w:t xml:space="preserve">. &lt; . </w:t>
      </w:r>
      <w:r>
        <w:sym w:font="Symbol" w:char="F0AE"/>
      </w:r>
      <w:r>
        <w:t xml:space="preserve"> </w:t>
      </w:r>
      <w:proofErr w:type="spellStart"/>
      <w:r>
        <w:t>LessThan</w:t>
      </w:r>
      <w:proofErr w:type="spellEnd"/>
      <w:r>
        <w:t>(x, y) := x &lt; y</w:t>
      </w:r>
    </w:p>
    <w:p w14:paraId="046807D2" w14:textId="5C4EA478" w:rsidR="00FF113F" w:rsidRDefault="00FF113F" w:rsidP="00D00050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Mathematical induction</w:t>
      </w:r>
    </w:p>
    <w:p w14:paraId="4528542D" w14:textId="3FA9D861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>Mathematical induction is a type of deductive reasoning</w:t>
      </w:r>
    </w:p>
    <w:p w14:paraId="71DED9A7" w14:textId="5EA0F55C" w:rsidR="00EC7E91" w:rsidRDefault="00EC7E91" w:rsidP="00FF113F">
      <w:pPr>
        <w:pStyle w:val="ListParagraph"/>
        <w:numPr>
          <w:ilvl w:val="1"/>
          <w:numId w:val="7"/>
        </w:numPr>
        <w:spacing w:line="276" w:lineRule="auto"/>
      </w:pPr>
      <w:r>
        <w:t xml:space="preserve">Induction works because N is </w:t>
      </w:r>
      <w:r w:rsidRPr="00EC7E91">
        <w:rPr>
          <w:u w:val="single"/>
        </w:rPr>
        <w:t>ordered</w:t>
      </w:r>
    </w:p>
    <w:p w14:paraId="10E28F52" w14:textId="54DBFD18" w:rsidR="00EC7E91" w:rsidRDefault="00EC7E91" w:rsidP="00EC7E91">
      <w:pPr>
        <w:pStyle w:val="ListParagraph"/>
        <w:numPr>
          <w:ilvl w:val="2"/>
          <w:numId w:val="7"/>
        </w:numPr>
        <w:spacing w:line="276" w:lineRule="auto"/>
      </w:pPr>
      <w:r>
        <w:t xml:space="preserve">Between any m, n </w:t>
      </w:r>
      <w:r>
        <w:sym w:font="Symbol" w:char="F0CE"/>
      </w:r>
      <w:r>
        <w:t xml:space="preserve"> N, there are only a finite number of x such that m &lt; x &lt; n</w:t>
      </w:r>
    </w:p>
    <w:p w14:paraId="6EF0AC90" w14:textId="3B714B71" w:rsidR="00D00050" w:rsidRDefault="00FF113F" w:rsidP="00FF113F">
      <w:pPr>
        <w:pStyle w:val="ListParagraph"/>
        <w:numPr>
          <w:ilvl w:val="1"/>
          <w:numId w:val="7"/>
        </w:numPr>
        <w:spacing w:line="276" w:lineRule="auto"/>
      </w:pPr>
      <w:r>
        <w:t>Induction inference rule</w:t>
      </w:r>
    </w:p>
    <w:p w14:paraId="5008872E" w14:textId="5DDBB87F" w:rsidR="00FF113F" w:rsidRDefault="00B9451F" w:rsidP="00FF113F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bc</w:t>
      </w:r>
      <w:proofErr w:type="spellEnd"/>
      <w:r>
        <w:t xml:space="preserve">) </w:t>
      </w:r>
      <w:r w:rsidR="00FF113F">
        <w:t>P(0)</w:t>
      </w:r>
    </w:p>
    <w:p w14:paraId="72C121E2" w14:textId="41687A68" w:rsidR="00FF113F" w:rsidRDefault="00B9451F" w:rsidP="0081551B">
      <w:pPr>
        <w:pStyle w:val="ListParagraph"/>
        <w:spacing w:line="276" w:lineRule="auto"/>
        <w:ind w:left="1800"/>
      </w:pPr>
      <w:proofErr w:type="spellStart"/>
      <w:r>
        <w:t>ih</w:t>
      </w:r>
      <w:proofErr w:type="spellEnd"/>
      <w:r>
        <w:t xml:space="preserve">) </w:t>
      </w:r>
      <w:proofErr w:type="spellStart"/>
      <w:r w:rsidR="00B07F89">
        <w:t>i</w:t>
      </w:r>
      <w:r w:rsidR="00FF113F">
        <w:t>nductionstep</w:t>
      </w:r>
      <w:proofErr w:type="spellEnd"/>
      <w:r w:rsidR="00FF113F">
        <w:t xml:space="preserve"> P(kg) {</w:t>
      </w:r>
    </w:p>
    <w:p w14:paraId="60E3C08A" w14:textId="12533BB0" w:rsidR="00FF113F" w:rsidRDefault="00FF113F" w:rsidP="0081551B">
      <w:pPr>
        <w:pStyle w:val="ListParagraph"/>
        <w:spacing w:line="276" w:lineRule="auto"/>
        <w:ind w:left="2520"/>
      </w:pPr>
      <w:r>
        <w:t>…</w:t>
      </w:r>
    </w:p>
    <w:p w14:paraId="1E258D81" w14:textId="3DE0061B" w:rsidR="00FF113F" w:rsidRDefault="00B9451F" w:rsidP="0081551B">
      <w:pPr>
        <w:pStyle w:val="ListParagraph"/>
        <w:spacing w:line="276" w:lineRule="auto"/>
        <w:ind w:left="2520"/>
      </w:pPr>
      <w:r>
        <w:t xml:space="preserve">x) </w:t>
      </w:r>
      <w:r w:rsidR="00FF113F">
        <w:t>P(kg + 1)</w:t>
      </w:r>
      <w:bookmarkStart w:id="0" w:name="_GoBack"/>
      <w:bookmarkEnd w:id="0"/>
    </w:p>
    <w:p w14:paraId="21B25B0B" w14:textId="1BA8EFDA" w:rsidR="00FF113F" w:rsidRDefault="00FF113F" w:rsidP="0081551B">
      <w:pPr>
        <w:pStyle w:val="ListParagraph"/>
        <w:spacing w:line="276" w:lineRule="auto"/>
        <w:ind w:left="1800"/>
      </w:pPr>
      <w:r>
        <w:t>}</w:t>
      </w:r>
    </w:p>
    <w:p w14:paraId="1847F5AF" w14:textId="384F8CF4" w:rsidR="00FF113F" w:rsidRDefault="00FF113F" w:rsidP="0081551B">
      <w:pPr>
        <w:pStyle w:val="ListParagraph"/>
        <w:spacing w:line="276" w:lineRule="auto"/>
        <w:ind w:left="1800"/>
      </w:pPr>
      <w:r>
        <w:sym w:font="Symbol" w:char="F022"/>
      </w:r>
      <w:r>
        <w:t xml:space="preserve">n . P(n) by induction on </w:t>
      </w:r>
      <w:proofErr w:type="spellStart"/>
      <w:r w:rsidR="00985284">
        <w:t>bc</w:t>
      </w:r>
      <w:proofErr w:type="spellEnd"/>
      <w:r w:rsidR="00985284">
        <w:t xml:space="preserve">, </w:t>
      </w:r>
      <w:proofErr w:type="spellStart"/>
      <w:r w:rsidR="00985284">
        <w:t>ih</w:t>
      </w:r>
      <w:proofErr w:type="spellEnd"/>
      <w:r w:rsidR="00985284">
        <w:t>-x</w:t>
      </w:r>
    </w:p>
    <w:p w14:paraId="4E57BBF5" w14:textId="07120224" w:rsidR="00ED2125" w:rsidRDefault="00ED2125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This is a shorthand for a </w:t>
      </w:r>
      <w:proofErr w:type="spellStart"/>
      <w:r>
        <w:t>forall_i</w:t>
      </w:r>
      <w:proofErr w:type="spellEnd"/>
      <w:r>
        <w:t xml:space="preserve"> (for every kg …) and </w:t>
      </w:r>
      <w:proofErr w:type="spellStart"/>
      <w:r>
        <w:t>imp_i</w:t>
      </w:r>
      <w:proofErr w:type="spellEnd"/>
      <w:r>
        <w:t xml:space="preserve"> (assume P(kg) …)</w:t>
      </w:r>
    </w:p>
    <w:p w14:paraId="2A6902D1" w14:textId="3DC7F615" w:rsidR="00B55CCB" w:rsidRPr="00BE62AC" w:rsidRDefault="00B55CCB" w:rsidP="00FF113F">
      <w:pPr>
        <w:pStyle w:val="ListParagraph"/>
        <w:numPr>
          <w:ilvl w:val="2"/>
          <w:numId w:val="7"/>
        </w:numPr>
        <w:spacing w:line="276" w:lineRule="auto"/>
      </w:pPr>
      <w:r>
        <w:t xml:space="preserve">We are proving that the predicate </w:t>
      </w:r>
      <w:r w:rsidRPr="00BE62AC">
        <w:rPr>
          <w:u w:val="single"/>
        </w:rPr>
        <w:t>P holds true for all n ≥ the base case</w:t>
      </w:r>
    </w:p>
    <w:p w14:paraId="35608447" w14:textId="77777777" w:rsidR="00BE62AC" w:rsidRDefault="00BE62AC" w:rsidP="00FF113F">
      <w:pPr>
        <w:pStyle w:val="ListParagraph"/>
        <w:numPr>
          <w:ilvl w:val="2"/>
          <w:numId w:val="7"/>
        </w:numPr>
        <w:spacing w:line="276" w:lineRule="auto"/>
      </w:pPr>
    </w:p>
    <w:p w14:paraId="660A1F95" w14:textId="279C3E5C" w:rsidR="00FF113F" w:rsidRDefault="00EE247C" w:rsidP="00EE247C">
      <w:pPr>
        <w:pStyle w:val="ListParagraph"/>
        <w:numPr>
          <w:ilvl w:val="0"/>
          <w:numId w:val="7"/>
        </w:numPr>
        <w:spacing w:line="276" w:lineRule="auto"/>
      </w:pPr>
      <w:r>
        <w:t>Practical approach</w:t>
      </w:r>
    </w:p>
    <w:p w14:paraId="48927662" w14:textId="30D80323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numbers as constants (0, 1, 2 …)</w:t>
      </w:r>
    </w:p>
    <w:p w14:paraId="2875234D" w14:textId="7442F121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 xml:space="preserve">Use x + 1 instead of </w:t>
      </w:r>
      <w:proofErr w:type="spellStart"/>
      <w:r>
        <w:t>suc</w:t>
      </w:r>
      <w:proofErr w:type="spellEnd"/>
      <w:r>
        <w:t>(x)</w:t>
      </w:r>
    </w:p>
    <w:p w14:paraId="070209E9" w14:textId="2D758F82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 xml:space="preserve">Use mathematical functions (+, </w:t>
      </w:r>
      <w:r>
        <w:sym w:font="Symbol" w:char="F0B4"/>
      </w:r>
      <w:r>
        <w:t xml:space="preserve">, </w:t>
      </w:r>
      <w:r>
        <w:sym w:font="Symbol" w:char="F0E5"/>
      </w:r>
      <w:r>
        <w:t xml:space="preserve"> etc.)</w:t>
      </w:r>
    </w:p>
    <w:p w14:paraId="120F48AB" w14:textId="3C1271C8" w:rsidR="009E3624" w:rsidRDefault="009E3624" w:rsidP="009E3624">
      <w:pPr>
        <w:pStyle w:val="ListParagraph"/>
        <w:numPr>
          <w:ilvl w:val="1"/>
          <w:numId w:val="7"/>
        </w:numPr>
        <w:spacing w:line="276" w:lineRule="auto"/>
      </w:pPr>
      <w:r>
        <w:t>Use predicates with “well-understood” meanings (&lt;, &gt;, even, odd, etc.)</w:t>
      </w:r>
    </w:p>
    <w:p w14:paraId="301128E3" w14:textId="455D968C" w:rsidR="00EE247C" w:rsidRDefault="007A36AC" w:rsidP="00EE247C">
      <w:pPr>
        <w:pStyle w:val="ListParagraph"/>
        <w:numPr>
          <w:ilvl w:val="1"/>
          <w:numId w:val="7"/>
        </w:numPr>
        <w:spacing w:line="276" w:lineRule="auto"/>
      </w:pPr>
      <w:r>
        <w:t>Can use arithmetic to operate on subformulas</w:t>
      </w:r>
    </w:p>
    <w:p w14:paraId="083F4060" w14:textId="495F1E96" w:rsidR="004D2437" w:rsidRDefault="004D2437" w:rsidP="00EE247C">
      <w:pPr>
        <w:pStyle w:val="ListParagraph"/>
        <w:numPr>
          <w:ilvl w:val="1"/>
          <w:numId w:val="7"/>
        </w:numPr>
        <w:spacing w:line="276" w:lineRule="auto"/>
      </w:pPr>
      <w:r>
        <w:t>Use axioms that all numbers are distinct (</w:t>
      </w:r>
      <w:r>
        <w:sym w:font="Symbol" w:char="F0D8"/>
      </w:r>
      <w:r>
        <w:t xml:space="preserve">(1 = 2), </w:t>
      </w:r>
      <w:r>
        <w:sym w:font="Symbol" w:char="F0D8"/>
      </w:r>
      <w:r>
        <w:t>(5 = 7), etc.)</w:t>
      </w:r>
    </w:p>
    <w:p w14:paraId="3DB23A4A" w14:textId="6E205182" w:rsidR="005952EB" w:rsidRDefault="005952EB" w:rsidP="00EE247C">
      <w:pPr>
        <w:pStyle w:val="ListParagraph"/>
        <w:numPr>
          <w:ilvl w:val="1"/>
          <w:numId w:val="7"/>
        </w:numPr>
        <w:spacing w:line="276" w:lineRule="auto"/>
      </w:pPr>
      <w:r>
        <w:t>Equalities:</w:t>
      </w:r>
    </w:p>
    <w:p w14:paraId="68E3E488" w14:textId="0E4B89DC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equals f(x) {</w:t>
      </w:r>
    </w:p>
    <w:p w14:paraId="5A41D095" w14:textId="7B0DAAC2" w:rsidR="005952EB" w:rsidRDefault="005952EB" w:rsidP="005952EB">
      <w:pPr>
        <w:pStyle w:val="ListParagraph"/>
        <w:spacing w:line="276" w:lineRule="auto"/>
        <w:ind w:left="2520"/>
      </w:pPr>
      <w:r>
        <w:t>g(x)</w:t>
      </w:r>
    </w:p>
    <w:p w14:paraId="3449E385" w14:textId="484355DD" w:rsidR="005952EB" w:rsidRDefault="005952EB" w:rsidP="005952EB">
      <w:pPr>
        <w:pStyle w:val="ListParagraph"/>
        <w:spacing w:line="276" w:lineRule="auto"/>
        <w:ind w:left="1800"/>
      </w:pPr>
      <w:r>
        <w:t>}</w:t>
      </w:r>
    </w:p>
    <w:p w14:paraId="565CDBCC" w14:textId="2DB50AD9" w:rsidR="005952EB" w:rsidRDefault="005952EB" w:rsidP="005952EB">
      <w:pPr>
        <w:pStyle w:val="ListParagraph"/>
        <w:numPr>
          <w:ilvl w:val="2"/>
          <w:numId w:val="7"/>
        </w:numPr>
        <w:spacing w:line="276" w:lineRule="auto"/>
      </w:pPr>
      <w:r>
        <w:t>Is equivalent to</w:t>
      </w:r>
    </w:p>
    <w:p w14:paraId="4368FCBF" w14:textId="74E1A7E1" w:rsidR="005952EB" w:rsidRDefault="005952EB" w:rsidP="00AD6B3B">
      <w:pPr>
        <w:pStyle w:val="ListParagraph"/>
        <w:numPr>
          <w:ilvl w:val="2"/>
          <w:numId w:val="7"/>
        </w:numPr>
        <w:spacing w:line="276" w:lineRule="auto"/>
      </w:pPr>
      <w:r>
        <w:t>f(x) = g(x)</w:t>
      </w:r>
    </w:p>
    <w:p w14:paraId="0BE9F570" w14:textId="5EB9A118" w:rsidR="007A36AC" w:rsidRDefault="00DA3F48" w:rsidP="00DA3F48">
      <w:pPr>
        <w:pStyle w:val="ListParagraph"/>
        <w:numPr>
          <w:ilvl w:val="0"/>
          <w:numId w:val="7"/>
        </w:numPr>
        <w:spacing w:line="276" w:lineRule="auto"/>
      </w:pPr>
      <w:r>
        <w:t xml:space="preserve">Recursive </w:t>
      </w:r>
      <w:r w:rsidR="00AD6B3B">
        <w:t>function</w:t>
      </w:r>
    </w:p>
    <w:p w14:paraId="0DE9A271" w14:textId="664ADFEB" w:rsidR="00DA3F48" w:rsidRDefault="00560F59" w:rsidP="00560F59">
      <w:pPr>
        <w:pStyle w:val="ListParagraph"/>
        <w:numPr>
          <w:ilvl w:val="1"/>
          <w:numId w:val="7"/>
        </w:numPr>
        <w:spacing w:line="276" w:lineRule="auto"/>
      </w:pPr>
      <w:r>
        <w:t>Defined by:</w:t>
      </w:r>
    </w:p>
    <w:p w14:paraId="52B78A8B" w14:textId="45285929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0</w:t>
      </w:r>
    </w:p>
    <w:p w14:paraId="65A9FBA8" w14:textId="2AF73E7C" w:rsidR="00560F59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>Its value for n + 1 in terms of n, or for n in terms of n – 1</w:t>
      </w:r>
    </w:p>
    <w:p w14:paraId="3C8E03C6" w14:textId="094FD19E" w:rsidR="00560F59" w:rsidRPr="007C2BB5" w:rsidRDefault="00560F59" w:rsidP="00560F59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n) = n + </w:t>
      </w:r>
      <w:r>
        <w:sym w:font="Symbol" w:char="F0E5"/>
      </w:r>
      <w:r>
        <w:t xml:space="preserve">(i = 0 </w:t>
      </w:r>
      <w:r>
        <w:sym w:font="Symbol" w:char="F0AE"/>
      </w:r>
      <w:r>
        <w:t xml:space="preserve"> n – 1)</w:t>
      </w:r>
    </w:p>
    <w:sectPr w:rsidR="00560F59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3D"/>
    <w:rsid w:val="000C4A5E"/>
    <w:rsid w:val="000C6545"/>
    <w:rsid w:val="001B0B39"/>
    <w:rsid w:val="00281A3D"/>
    <w:rsid w:val="002A2498"/>
    <w:rsid w:val="002C3817"/>
    <w:rsid w:val="003F43D6"/>
    <w:rsid w:val="004D2437"/>
    <w:rsid w:val="005547E5"/>
    <w:rsid w:val="00560F59"/>
    <w:rsid w:val="005952EB"/>
    <w:rsid w:val="005F53EC"/>
    <w:rsid w:val="00686F15"/>
    <w:rsid w:val="006A15C8"/>
    <w:rsid w:val="007A36AC"/>
    <w:rsid w:val="007A3856"/>
    <w:rsid w:val="007C2BB5"/>
    <w:rsid w:val="007D0FAB"/>
    <w:rsid w:val="0081551B"/>
    <w:rsid w:val="00841159"/>
    <w:rsid w:val="0087001D"/>
    <w:rsid w:val="00875D61"/>
    <w:rsid w:val="008F2031"/>
    <w:rsid w:val="0090676E"/>
    <w:rsid w:val="00985284"/>
    <w:rsid w:val="009958DC"/>
    <w:rsid w:val="009E3624"/>
    <w:rsid w:val="00AD6B3B"/>
    <w:rsid w:val="00AD7783"/>
    <w:rsid w:val="00B07F89"/>
    <w:rsid w:val="00B55CCB"/>
    <w:rsid w:val="00B9451F"/>
    <w:rsid w:val="00BE62AC"/>
    <w:rsid w:val="00C47C76"/>
    <w:rsid w:val="00D00050"/>
    <w:rsid w:val="00D83944"/>
    <w:rsid w:val="00DA3F48"/>
    <w:rsid w:val="00DE3D39"/>
    <w:rsid w:val="00EC7E91"/>
    <w:rsid w:val="00ED2125"/>
    <w:rsid w:val="00EE247C"/>
    <w:rsid w:val="00F06549"/>
    <w:rsid w:val="00FA7664"/>
    <w:rsid w:val="00FC4C20"/>
    <w:rsid w:val="00FF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2F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30</TotalTime>
  <Pages>2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32</cp:revision>
  <dcterms:created xsi:type="dcterms:W3CDTF">2015-10-27T17:08:00Z</dcterms:created>
  <dcterms:modified xsi:type="dcterms:W3CDTF">2015-11-02T20:04:00Z</dcterms:modified>
</cp:coreProperties>
</file>
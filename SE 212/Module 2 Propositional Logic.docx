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2A36A" w14:textId="77777777" w:rsidR="00C47C76" w:rsidRDefault="005653AF" w:rsidP="007C2BB5">
      <w:pPr>
        <w:spacing w:line="276" w:lineRule="auto"/>
      </w:pPr>
      <w:r>
        <w:rPr>
          <w:b/>
          <w:u w:val="single"/>
        </w:rPr>
        <w:t>Module 2</w:t>
      </w:r>
    </w:p>
    <w:p w14:paraId="18D40016" w14:textId="77777777" w:rsidR="007C2BB5" w:rsidRDefault="007C2BB5" w:rsidP="007C2BB5">
      <w:pPr>
        <w:spacing w:line="276" w:lineRule="auto"/>
      </w:pPr>
    </w:p>
    <w:p w14:paraId="5A557241" w14:textId="7F6623E6" w:rsidR="00D01C32" w:rsidRPr="00D01C32" w:rsidRDefault="00D01C32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t xml:space="preserve"> A logic consists of:</w:t>
      </w:r>
    </w:p>
    <w:p w14:paraId="0C7C367A" w14:textId="2C277215" w:rsidR="00D01C32" w:rsidRPr="00D01C32" w:rsidRDefault="00D01C32" w:rsidP="00D01C32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Syntax</w:t>
      </w:r>
    </w:p>
    <w:p w14:paraId="2A056604" w14:textId="26EF5069" w:rsidR="00D01C32" w:rsidRPr="00D01C32" w:rsidRDefault="00D01C32" w:rsidP="00D01C32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Semantics</w:t>
      </w:r>
    </w:p>
    <w:p w14:paraId="0050662D" w14:textId="490D07D3" w:rsidR="00D01C32" w:rsidRPr="00D01C32" w:rsidRDefault="00D01C32" w:rsidP="00D01C32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Proof theory(s)</w:t>
      </w:r>
    </w:p>
    <w:p w14:paraId="39AB573E" w14:textId="654B471D" w:rsidR="00D01C32" w:rsidRPr="00D01C32" w:rsidRDefault="00D01C32" w:rsidP="007C2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D01C32">
        <w:rPr>
          <w:b/>
        </w:rPr>
        <w:t>Proof theory</w:t>
      </w:r>
      <w:r>
        <w:t xml:space="preserve"> – methods that perform mechanical manipulations on strings of symbols</w:t>
      </w:r>
    </w:p>
    <w:p w14:paraId="586C1FDD" w14:textId="2D68054D" w:rsidR="00D01C32" w:rsidRDefault="00D01C32" w:rsidP="00D01C32">
      <w:pPr>
        <w:pStyle w:val="ListParagraph"/>
        <w:numPr>
          <w:ilvl w:val="1"/>
          <w:numId w:val="7"/>
        </w:numPr>
        <w:spacing w:line="276" w:lineRule="auto"/>
      </w:pPr>
      <w:r>
        <w:t>Is not concerned with the meanings of sentences; only treats them as strings of characters</w:t>
      </w:r>
    </w:p>
    <w:p w14:paraId="362465F4" w14:textId="0D485D93" w:rsidR="00D01C32" w:rsidRPr="005F47B3" w:rsidRDefault="00D01C32" w:rsidP="00D01C32">
      <w:pPr>
        <w:pStyle w:val="ListParagraph"/>
        <w:numPr>
          <w:ilvl w:val="1"/>
          <w:numId w:val="7"/>
        </w:numPr>
        <w:spacing w:line="276" w:lineRule="auto"/>
      </w:pPr>
      <w:r>
        <w:t xml:space="preserve">Based on </w:t>
      </w:r>
      <w:r>
        <w:rPr>
          <w:u w:val="single"/>
        </w:rPr>
        <w:t>pattern matching</w:t>
      </w:r>
    </w:p>
    <w:p w14:paraId="4F0C5FA2" w14:textId="50F3DCF0" w:rsidR="005F47B3" w:rsidRDefault="005F47B3" w:rsidP="005F47B3">
      <w:pPr>
        <w:pStyle w:val="ListParagraph"/>
        <w:numPr>
          <w:ilvl w:val="0"/>
          <w:numId w:val="7"/>
        </w:numPr>
        <w:spacing w:line="276" w:lineRule="auto"/>
      </w:pPr>
      <w:r>
        <w:t xml:space="preserve">|= </w:t>
      </w:r>
      <w:r>
        <w:sym w:font="Symbol" w:char="F0AE"/>
      </w:r>
      <w:r>
        <w:t xml:space="preserve"> </w:t>
      </w:r>
      <w:r w:rsidR="00893DF8">
        <w:t xml:space="preserve">used in </w:t>
      </w:r>
      <w:r>
        <w:t>semantics; “entails”</w:t>
      </w:r>
    </w:p>
    <w:p w14:paraId="4379B4D0" w14:textId="366FB7B5" w:rsidR="005F47B3" w:rsidRDefault="005F47B3" w:rsidP="005F47B3">
      <w:pPr>
        <w:pStyle w:val="ListParagraph"/>
        <w:numPr>
          <w:ilvl w:val="0"/>
          <w:numId w:val="7"/>
        </w:numPr>
        <w:spacing w:line="276" w:lineRule="auto"/>
      </w:pPr>
      <w:r>
        <w:t>|</w:t>
      </w:r>
      <w:r>
        <w:sym w:font="Symbol" w:char="F02D"/>
      </w:r>
      <w:r>
        <w:t xml:space="preserve"> </w:t>
      </w:r>
      <w:r>
        <w:sym w:font="Symbol" w:char="F0AE"/>
      </w:r>
      <w:r>
        <w:t xml:space="preserve"> </w:t>
      </w:r>
      <w:r w:rsidR="00893DF8">
        <w:t xml:space="preserve">used in </w:t>
      </w:r>
      <w:r>
        <w:t>proof theory; “proves”</w:t>
      </w:r>
    </w:p>
    <w:p w14:paraId="2ADB710D" w14:textId="77777777" w:rsidR="00A37C64" w:rsidRDefault="00A37C64" w:rsidP="005F47B3">
      <w:pPr>
        <w:pStyle w:val="ListParagraph"/>
        <w:numPr>
          <w:ilvl w:val="0"/>
          <w:numId w:val="7"/>
        </w:numPr>
        <w:spacing w:line="276" w:lineRule="auto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449"/>
        <w:gridCol w:w="1560"/>
        <w:gridCol w:w="1701"/>
      </w:tblGrid>
      <w:tr w:rsidR="00F41E8F" w:rsidRPr="00A37C64" w14:paraId="2B8C16A7" w14:textId="77777777" w:rsidTr="00F41E8F">
        <w:tc>
          <w:tcPr>
            <w:tcW w:w="1449" w:type="dxa"/>
          </w:tcPr>
          <w:p w14:paraId="1D62FB57" w14:textId="58E5B596" w:rsidR="00A37C64" w:rsidRPr="00A37C64" w:rsidRDefault="00A37C64" w:rsidP="00A37C64">
            <w:pPr>
              <w:spacing w:line="276" w:lineRule="auto"/>
              <w:rPr>
                <w:b/>
              </w:rPr>
            </w:pPr>
            <w:r w:rsidRPr="00A37C64">
              <w:rPr>
                <w:b/>
              </w:rPr>
              <w:t>Syntax</w:t>
            </w:r>
          </w:p>
        </w:tc>
        <w:tc>
          <w:tcPr>
            <w:tcW w:w="1560" w:type="dxa"/>
          </w:tcPr>
          <w:p w14:paraId="795104A8" w14:textId="7F740FA2" w:rsidR="00A37C64" w:rsidRPr="00A37C64" w:rsidRDefault="00A37C64" w:rsidP="00A37C64">
            <w:pPr>
              <w:spacing w:line="276" w:lineRule="auto"/>
              <w:rPr>
                <w:b/>
              </w:rPr>
            </w:pPr>
            <w:r w:rsidRPr="00A37C64">
              <w:rPr>
                <w:b/>
              </w:rPr>
              <w:t>Semantics</w:t>
            </w:r>
          </w:p>
        </w:tc>
        <w:tc>
          <w:tcPr>
            <w:tcW w:w="1701" w:type="dxa"/>
          </w:tcPr>
          <w:p w14:paraId="342C88E2" w14:textId="2288B962" w:rsidR="00A37C64" w:rsidRPr="00A37C64" w:rsidRDefault="00A37C64" w:rsidP="00A37C64">
            <w:pPr>
              <w:spacing w:line="276" w:lineRule="auto"/>
              <w:rPr>
                <w:b/>
              </w:rPr>
            </w:pPr>
            <w:r w:rsidRPr="00A37C64">
              <w:rPr>
                <w:b/>
              </w:rPr>
              <w:t>Proof Theory</w:t>
            </w:r>
          </w:p>
        </w:tc>
      </w:tr>
      <w:tr w:rsidR="00F41E8F" w14:paraId="674C07B2" w14:textId="77777777" w:rsidTr="00F41E8F">
        <w:tc>
          <w:tcPr>
            <w:tcW w:w="1449" w:type="dxa"/>
          </w:tcPr>
          <w:p w14:paraId="384DC243" w14:textId="149BCFFC" w:rsidR="00A37C64" w:rsidRDefault="00A37C64" w:rsidP="00A37C64">
            <w:pPr>
              <w:spacing w:line="276" w:lineRule="auto"/>
            </w:pPr>
            <w:r>
              <w:sym w:font="Symbol" w:char="F0DE"/>
            </w:r>
          </w:p>
        </w:tc>
        <w:tc>
          <w:tcPr>
            <w:tcW w:w="1560" w:type="dxa"/>
          </w:tcPr>
          <w:p w14:paraId="1A2243A8" w14:textId="73BE4434" w:rsidR="00A37C64" w:rsidRDefault="00A37C64" w:rsidP="00A37C64">
            <w:pPr>
              <w:spacing w:line="276" w:lineRule="auto"/>
            </w:pPr>
            <w:r>
              <w:t>|=</w:t>
            </w:r>
          </w:p>
        </w:tc>
        <w:tc>
          <w:tcPr>
            <w:tcW w:w="1701" w:type="dxa"/>
          </w:tcPr>
          <w:p w14:paraId="2F8A4A2A" w14:textId="0125B330" w:rsidR="00A37C64" w:rsidRDefault="00A37C64" w:rsidP="00A37C64">
            <w:pPr>
              <w:spacing w:line="276" w:lineRule="auto"/>
            </w:pPr>
            <w:r>
              <w:t>|</w:t>
            </w:r>
            <w:r>
              <w:sym w:font="Symbol" w:char="F02D"/>
            </w:r>
          </w:p>
        </w:tc>
      </w:tr>
      <w:tr w:rsidR="00F41E8F" w14:paraId="08EAC3EF" w14:textId="77777777" w:rsidTr="00F41E8F">
        <w:tc>
          <w:tcPr>
            <w:tcW w:w="1449" w:type="dxa"/>
          </w:tcPr>
          <w:p w14:paraId="6AD01AB8" w14:textId="447E4320" w:rsidR="00A37C64" w:rsidRDefault="00A37C64" w:rsidP="00A37C64">
            <w:pPr>
              <w:spacing w:line="276" w:lineRule="auto"/>
            </w:pPr>
            <w:r>
              <w:sym w:font="Symbol" w:char="F0DB"/>
            </w:r>
          </w:p>
        </w:tc>
        <w:tc>
          <w:tcPr>
            <w:tcW w:w="1560" w:type="dxa"/>
          </w:tcPr>
          <w:p w14:paraId="4C9DE3A1" w14:textId="4E3151F2" w:rsidR="00A37C64" w:rsidRDefault="00A37C64" w:rsidP="00A37C64">
            <w:pPr>
              <w:spacing w:line="276" w:lineRule="auto"/>
            </w:pPr>
            <w:r>
              <w:t>&lt;</w:t>
            </w:r>
            <w:r>
              <w:sym w:font="Symbol" w:char="F0BA"/>
            </w:r>
            <w:r>
              <w:t>&gt;</w:t>
            </w:r>
          </w:p>
        </w:tc>
        <w:tc>
          <w:tcPr>
            <w:tcW w:w="1701" w:type="dxa"/>
          </w:tcPr>
          <w:p w14:paraId="603268C9" w14:textId="71FC3821" w:rsidR="00A37C64" w:rsidRDefault="00A37C64" w:rsidP="00A37C64">
            <w:pPr>
              <w:spacing w:line="276" w:lineRule="auto"/>
            </w:pPr>
            <w:r>
              <w:sym w:font="Symbol" w:char="F0AB"/>
            </w:r>
          </w:p>
        </w:tc>
      </w:tr>
    </w:tbl>
    <w:p w14:paraId="5B915DE8" w14:textId="72CC8371" w:rsidR="00A37C64" w:rsidRDefault="00A37C64" w:rsidP="00A37C64">
      <w:pPr>
        <w:pStyle w:val="ListParagraph"/>
        <w:spacing w:line="276" w:lineRule="auto"/>
        <w:ind w:left="360"/>
      </w:pPr>
    </w:p>
    <w:p w14:paraId="2C3A798A" w14:textId="3F79D190" w:rsidR="00D01C32" w:rsidRDefault="005258F0" w:rsidP="005258F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Soundness</w:t>
      </w:r>
      <w:r>
        <w:t xml:space="preserve"> – a proof theory is sound if P1 … Pn |</w:t>
      </w:r>
      <w:r>
        <w:sym w:font="Symbol" w:char="F02D"/>
      </w:r>
      <w:r>
        <w:t xml:space="preserve"> Q (proof) then P1 … Pn |= Q (valid)</w:t>
      </w:r>
    </w:p>
    <w:p w14:paraId="4DCEC2CC" w14:textId="0EC080C1" w:rsidR="004E5EC9" w:rsidRDefault="00352D65" w:rsidP="004E5EC9">
      <w:pPr>
        <w:pStyle w:val="ListParagraph"/>
        <w:numPr>
          <w:ilvl w:val="1"/>
          <w:numId w:val="7"/>
        </w:numPr>
        <w:spacing w:line="276" w:lineRule="auto"/>
      </w:pPr>
      <w:r>
        <w:t>If it can be proved then it must be true</w:t>
      </w:r>
    </w:p>
    <w:p w14:paraId="3F69578E" w14:textId="3D33004A" w:rsidR="005258F0" w:rsidRDefault="005258F0" w:rsidP="005258F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Completeness</w:t>
      </w:r>
      <w:r>
        <w:t xml:space="preserve"> – a proof theory is complete if P1 … Pn |= Q (valid) then P1 … Pn |</w:t>
      </w:r>
      <w:r>
        <w:sym w:font="Symbol" w:char="F02D"/>
      </w:r>
      <w:r>
        <w:t xml:space="preserve"> Q (proof)</w:t>
      </w:r>
    </w:p>
    <w:p w14:paraId="03F887CD" w14:textId="74AC1781" w:rsidR="004E5EC9" w:rsidRDefault="00E2381A" w:rsidP="004E5EC9">
      <w:pPr>
        <w:pStyle w:val="ListParagraph"/>
        <w:numPr>
          <w:ilvl w:val="1"/>
          <w:numId w:val="7"/>
        </w:numPr>
        <w:spacing w:line="276" w:lineRule="auto"/>
      </w:pPr>
      <w:r>
        <w:t xml:space="preserve">If it is true then </w:t>
      </w:r>
      <w:r w:rsidR="00AC1E69">
        <w:t>it</w:t>
      </w:r>
      <w:r>
        <w:t xml:space="preserve"> can be proved</w:t>
      </w:r>
    </w:p>
    <w:p w14:paraId="6D76CBB6" w14:textId="77777777" w:rsidR="00C23B39" w:rsidRPr="00D01C32" w:rsidRDefault="00C23B39" w:rsidP="00C23B39">
      <w:pPr>
        <w:spacing w:line="276" w:lineRule="auto"/>
      </w:pPr>
    </w:p>
    <w:p w14:paraId="18141905" w14:textId="3A4EA4ED" w:rsidR="007C2BB5" w:rsidRDefault="005653AF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Propositional logic – syntax</w:t>
      </w:r>
    </w:p>
    <w:p w14:paraId="5610A42A" w14:textId="77777777" w:rsidR="005653AF" w:rsidRDefault="005653AF" w:rsidP="005653AF">
      <w:pPr>
        <w:pStyle w:val="ListParagraph"/>
        <w:numPr>
          <w:ilvl w:val="1"/>
          <w:numId w:val="7"/>
        </w:numPr>
        <w:spacing w:line="276" w:lineRule="auto"/>
      </w:pPr>
      <w:r>
        <w:t>Symbols</w:t>
      </w:r>
    </w:p>
    <w:p w14:paraId="5776C6CF" w14:textId="77777777" w:rsidR="005653AF" w:rsidRDefault="005653AF" w:rsidP="005653AF">
      <w:pPr>
        <w:pStyle w:val="ListParagraph"/>
        <w:numPr>
          <w:ilvl w:val="2"/>
          <w:numId w:val="7"/>
        </w:numPr>
        <w:spacing w:line="276" w:lineRule="auto"/>
      </w:pPr>
      <w:r>
        <w:t xml:space="preserve">2 constants: true &amp; false </w:t>
      </w:r>
    </w:p>
    <w:p w14:paraId="02B5CE17" w14:textId="1C3B6524" w:rsidR="005653AF" w:rsidRDefault="005653AF" w:rsidP="005653AF">
      <w:pPr>
        <w:pStyle w:val="ListParagraph"/>
        <w:numPr>
          <w:ilvl w:val="2"/>
          <w:numId w:val="7"/>
        </w:numPr>
        <w:spacing w:line="276" w:lineRule="auto"/>
      </w:pPr>
      <w:r>
        <w:t>Proposition symbols</w:t>
      </w:r>
      <w:r w:rsidR="00374C12">
        <w:t xml:space="preserve"> (lower case letters)</w:t>
      </w:r>
    </w:p>
    <w:p w14:paraId="13B0087F" w14:textId="77777777" w:rsidR="005653AF" w:rsidRDefault="005653AF" w:rsidP="005653AF">
      <w:pPr>
        <w:pStyle w:val="ListParagraph"/>
        <w:numPr>
          <w:ilvl w:val="2"/>
          <w:numId w:val="7"/>
        </w:numPr>
        <w:spacing w:line="276" w:lineRule="auto"/>
      </w:pPr>
      <w:r>
        <w:t>Connectives:</w:t>
      </w:r>
    </w:p>
    <w:p w14:paraId="6342B632" w14:textId="58F6D4B3" w:rsidR="00F14369" w:rsidRDefault="005653AF" w:rsidP="00F14369">
      <w:pPr>
        <w:pStyle w:val="ListParagraph"/>
        <w:numPr>
          <w:ilvl w:val="3"/>
          <w:numId w:val="7"/>
        </w:numPr>
        <w:spacing w:line="276" w:lineRule="auto"/>
      </w:pPr>
      <w:r>
        <w:sym w:font="Symbol" w:char="F0D8"/>
      </w:r>
      <w:r w:rsidR="00F14369">
        <w:t xml:space="preserve">, </w:t>
      </w:r>
      <w:r w:rsidR="00F14369">
        <w:sym w:font="Symbol" w:char="F0D9"/>
      </w:r>
      <w:r w:rsidR="00F14369">
        <w:t xml:space="preserve">, </w:t>
      </w:r>
      <w:r w:rsidR="00F14369">
        <w:sym w:font="Symbol" w:char="F0DA"/>
      </w:r>
      <w:r w:rsidR="00F14369">
        <w:t xml:space="preserve">, </w:t>
      </w:r>
      <w:r w:rsidR="00F14369">
        <w:sym w:font="Symbol" w:char="F0DE"/>
      </w:r>
      <w:r w:rsidR="00F14369">
        <w:t xml:space="preserve">, </w:t>
      </w:r>
      <w:r w:rsidR="00F14369">
        <w:sym w:font="Symbol" w:char="F0DB"/>
      </w:r>
      <w:r w:rsidR="002A72FD">
        <w:t xml:space="preserve"> (</w:t>
      </w:r>
      <w:r w:rsidR="002A72FD">
        <w:sym w:font="Symbol" w:char="F0AC"/>
      </w:r>
      <w:r w:rsidR="002A72FD">
        <w:t xml:space="preserve"> in the </w:t>
      </w:r>
      <w:r w:rsidR="002A72FD" w:rsidRPr="00540977">
        <w:t>order of precedence</w:t>
      </w:r>
      <w:r w:rsidR="002A72FD">
        <w:t>)</w:t>
      </w:r>
    </w:p>
    <w:p w14:paraId="4AD3E8CC" w14:textId="7D7B091C" w:rsidR="00CA068F" w:rsidRDefault="002A72FD" w:rsidP="00CA068F">
      <w:pPr>
        <w:pStyle w:val="ListParagraph"/>
        <w:numPr>
          <w:ilvl w:val="2"/>
          <w:numId w:val="7"/>
        </w:numPr>
        <w:spacing w:line="276" w:lineRule="auto"/>
      </w:pPr>
      <w:r>
        <w:t xml:space="preserve">Brackets </w:t>
      </w:r>
    </w:p>
    <w:p w14:paraId="72BDF952" w14:textId="77777777" w:rsidR="00F14369" w:rsidRDefault="00F14369" w:rsidP="002A72FD">
      <w:pPr>
        <w:pStyle w:val="ListParagraph"/>
        <w:numPr>
          <w:ilvl w:val="1"/>
          <w:numId w:val="7"/>
        </w:numPr>
        <w:spacing w:line="276" w:lineRule="auto"/>
      </w:pPr>
      <w:r>
        <w:t>All binary logical connectives are right associative</w:t>
      </w:r>
    </w:p>
    <w:p w14:paraId="7D12C462" w14:textId="402E1571" w:rsidR="00F14369" w:rsidRDefault="00F14369" w:rsidP="002A72FD">
      <w:pPr>
        <w:pStyle w:val="ListParagraph"/>
        <w:numPr>
          <w:ilvl w:val="2"/>
          <w:numId w:val="7"/>
        </w:numPr>
        <w:spacing w:line="276" w:lineRule="auto"/>
      </w:pPr>
      <w:r>
        <w:t xml:space="preserve">E.g. a </w:t>
      </w:r>
      <w:r>
        <w:sym w:font="Symbol" w:char="F0DE"/>
      </w:r>
      <w:r>
        <w:t xml:space="preserve"> b </w:t>
      </w:r>
      <w:r>
        <w:sym w:font="Symbol" w:char="F0DE"/>
      </w:r>
      <w:r>
        <w:t xml:space="preserve"> c </w:t>
      </w:r>
      <w:r w:rsidR="00477379">
        <w:t xml:space="preserve">is equivalent to </w:t>
      </w:r>
      <w:r>
        <w:t xml:space="preserve">a </w:t>
      </w:r>
      <w:r>
        <w:sym w:font="Symbol" w:char="F0DE"/>
      </w:r>
      <w:r>
        <w:t xml:space="preserve"> (b </w:t>
      </w:r>
      <w:r>
        <w:sym w:font="Symbol" w:char="F0DE"/>
      </w:r>
      <w:r>
        <w:t xml:space="preserve"> c)</w:t>
      </w:r>
    </w:p>
    <w:p w14:paraId="3E96BDFD" w14:textId="4CDD7B05" w:rsidR="00CA068F" w:rsidRDefault="00CA068F" w:rsidP="00CA068F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Well-formed formula</w:t>
      </w:r>
      <w:r>
        <w:t>:</w:t>
      </w:r>
    </w:p>
    <w:p w14:paraId="6689BB25" w14:textId="37C2888F" w:rsidR="00CA068F" w:rsidRDefault="00CA068F" w:rsidP="00CA068F">
      <w:pPr>
        <w:pStyle w:val="ListParagraph"/>
        <w:numPr>
          <w:ilvl w:val="2"/>
          <w:numId w:val="7"/>
        </w:numPr>
        <w:spacing w:line="276" w:lineRule="auto"/>
      </w:pPr>
      <w:r>
        <w:t>Proposition symbols + constants true &amp; false are formulas (</w:t>
      </w:r>
      <w:r w:rsidRPr="00CA068F">
        <w:rPr>
          <w:u w:val="single"/>
        </w:rPr>
        <w:t>prime propositions</w:t>
      </w:r>
      <w:r>
        <w:t>)</w:t>
      </w:r>
    </w:p>
    <w:p w14:paraId="3C3AD322" w14:textId="5414E87F" w:rsidR="00CA068F" w:rsidRDefault="00CA068F" w:rsidP="00CA068F">
      <w:pPr>
        <w:pStyle w:val="ListParagraph"/>
        <w:numPr>
          <w:ilvl w:val="2"/>
          <w:numId w:val="7"/>
        </w:numPr>
        <w:spacing w:line="276" w:lineRule="auto"/>
      </w:pPr>
      <w:r>
        <w:t>If P &amp; Q are formulas, these are formulas (</w:t>
      </w:r>
      <w:r w:rsidRPr="00CA068F">
        <w:rPr>
          <w:u w:val="single"/>
        </w:rPr>
        <w:t>compound propositions</w:t>
      </w:r>
      <w:r>
        <w:t>):</w:t>
      </w:r>
    </w:p>
    <w:p w14:paraId="2CA3BE24" w14:textId="4104CF3A" w:rsidR="00CA068F" w:rsidRDefault="00CA068F" w:rsidP="00CA068F">
      <w:pPr>
        <w:pStyle w:val="ListParagraph"/>
        <w:numPr>
          <w:ilvl w:val="3"/>
          <w:numId w:val="7"/>
        </w:numPr>
        <w:spacing w:line="276" w:lineRule="auto"/>
      </w:pPr>
      <w:r>
        <w:t>(</w:t>
      </w:r>
      <w:r>
        <w:sym w:font="Symbol" w:char="F0D8"/>
      </w:r>
      <w:r>
        <w:t xml:space="preserve">P), (P </w:t>
      </w:r>
      <w:r>
        <w:sym w:font="Symbol" w:char="F0D9"/>
      </w:r>
      <w:r>
        <w:t xml:space="preserve"> Q), (P </w:t>
      </w:r>
      <w:r>
        <w:sym w:font="Symbol" w:char="F0DA"/>
      </w:r>
      <w:r>
        <w:t xml:space="preserve"> Q), (P </w:t>
      </w:r>
      <w:r>
        <w:sym w:font="Symbol" w:char="F0DE"/>
      </w:r>
      <w:r>
        <w:t xml:space="preserve"> Q), (P </w:t>
      </w:r>
      <w:r>
        <w:sym w:font="Symbol" w:char="F0DB"/>
      </w:r>
      <w:r>
        <w:t xml:space="preserve"> Q)</w:t>
      </w:r>
    </w:p>
    <w:p w14:paraId="708EC254" w14:textId="2FC1FDB0" w:rsidR="00CA068F" w:rsidRDefault="00CA068F" w:rsidP="00CA068F">
      <w:pPr>
        <w:pStyle w:val="ListParagraph"/>
        <w:numPr>
          <w:ilvl w:val="3"/>
          <w:numId w:val="7"/>
        </w:numPr>
        <w:spacing w:line="276" w:lineRule="auto"/>
      </w:pPr>
      <w:r>
        <w:t>No other expressions are formulas</w:t>
      </w:r>
    </w:p>
    <w:p w14:paraId="7CC985A0" w14:textId="55F37C49" w:rsidR="00335E86" w:rsidRDefault="00335E86" w:rsidP="00335E86">
      <w:pPr>
        <w:pStyle w:val="ListParagraph"/>
        <w:numPr>
          <w:ilvl w:val="1"/>
          <w:numId w:val="7"/>
        </w:numPr>
        <w:spacing w:line="276" w:lineRule="auto"/>
      </w:pPr>
      <w:r>
        <w:t xml:space="preserve">In P </w:t>
      </w:r>
      <w:r>
        <w:sym w:font="Symbol" w:char="F0D9"/>
      </w:r>
      <w:r>
        <w:t xml:space="preserve"> Q, P &amp; Q are </w:t>
      </w:r>
      <w:r>
        <w:rPr>
          <w:u w:val="single"/>
        </w:rPr>
        <w:t>conjuncts</w:t>
      </w:r>
    </w:p>
    <w:p w14:paraId="78F3F287" w14:textId="3EE9A7DA" w:rsidR="00335E86" w:rsidRDefault="00335E86" w:rsidP="00335E86">
      <w:pPr>
        <w:pStyle w:val="ListParagraph"/>
        <w:numPr>
          <w:ilvl w:val="1"/>
          <w:numId w:val="7"/>
        </w:numPr>
        <w:spacing w:line="276" w:lineRule="auto"/>
      </w:pPr>
      <w:r>
        <w:t xml:space="preserve">In P </w:t>
      </w:r>
      <w:r>
        <w:sym w:font="Symbol" w:char="F0DA"/>
      </w:r>
      <w:r>
        <w:t xml:space="preserve"> Q, P &amp; Q are </w:t>
      </w:r>
      <w:r>
        <w:rPr>
          <w:u w:val="single"/>
        </w:rPr>
        <w:t>disjuncts</w:t>
      </w:r>
    </w:p>
    <w:p w14:paraId="24D93894" w14:textId="1D06F919" w:rsidR="00335E86" w:rsidRDefault="00335E86" w:rsidP="00335E86">
      <w:pPr>
        <w:pStyle w:val="ListParagraph"/>
        <w:numPr>
          <w:ilvl w:val="1"/>
          <w:numId w:val="7"/>
        </w:numPr>
        <w:spacing w:line="276" w:lineRule="auto"/>
      </w:pPr>
      <w:r>
        <w:t xml:space="preserve">In P </w:t>
      </w:r>
      <w:r>
        <w:sym w:font="Symbol" w:char="F0DE"/>
      </w:r>
      <w:r>
        <w:t xml:space="preserve"> Q, P is the </w:t>
      </w:r>
      <w:r>
        <w:rPr>
          <w:u w:val="single"/>
        </w:rPr>
        <w:t>premise/hypothesis</w:t>
      </w:r>
      <w:r>
        <w:t xml:space="preserve">, Q is the </w:t>
      </w:r>
      <w:r>
        <w:rPr>
          <w:u w:val="single"/>
        </w:rPr>
        <w:t>consequent/conclusion</w:t>
      </w:r>
    </w:p>
    <w:p w14:paraId="2F8EE3BD" w14:textId="2D274B9C" w:rsidR="00335E86" w:rsidRDefault="00335E86" w:rsidP="00335E86">
      <w:pPr>
        <w:pStyle w:val="ListParagraph"/>
        <w:numPr>
          <w:ilvl w:val="1"/>
          <w:numId w:val="7"/>
        </w:numPr>
        <w:spacing w:line="276" w:lineRule="auto"/>
      </w:pPr>
      <w:r>
        <w:t xml:space="preserve">The </w:t>
      </w:r>
      <w:r>
        <w:rPr>
          <w:u w:val="single"/>
        </w:rPr>
        <w:t>contrapositive</w:t>
      </w:r>
      <w:r>
        <w:t xml:space="preserve"> of P </w:t>
      </w:r>
      <w:r>
        <w:sym w:font="Symbol" w:char="F0DE"/>
      </w:r>
      <w:r>
        <w:t xml:space="preserve"> Q is </w:t>
      </w:r>
      <w:r>
        <w:sym w:font="Symbol" w:char="F0D8"/>
      </w:r>
      <w:r>
        <w:t xml:space="preserve">Q </w:t>
      </w:r>
      <w:r>
        <w:sym w:font="Symbol" w:char="F0DE"/>
      </w:r>
      <w:r>
        <w:t xml:space="preserve"> </w:t>
      </w:r>
      <w:r>
        <w:sym w:font="Symbol" w:char="F0D8"/>
      </w:r>
      <w:r>
        <w:t>P</w:t>
      </w:r>
    </w:p>
    <w:p w14:paraId="5BB645E3" w14:textId="33A597F1" w:rsidR="00632E05" w:rsidRPr="00D0322D" w:rsidRDefault="00632E05" w:rsidP="00632E05">
      <w:pPr>
        <w:pStyle w:val="ListParagraph"/>
        <w:numPr>
          <w:ilvl w:val="0"/>
          <w:numId w:val="7"/>
        </w:numPr>
        <w:spacing w:line="276" w:lineRule="auto"/>
      </w:pPr>
      <w:r w:rsidRPr="00D0322D">
        <w:t>Formalizing natural language</w:t>
      </w:r>
    </w:p>
    <w:p w14:paraId="6B0A4D24" w14:textId="7883ED59" w:rsidR="00D0322D" w:rsidRDefault="00632E05" w:rsidP="00D0322D">
      <w:pPr>
        <w:pStyle w:val="ListParagraph"/>
        <w:numPr>
          <w:ilvl w:val="1"/>
          <w:numId w:val="7"/>
        </w:numPr>
        <w:spacing w:line="276" w:lineRule="auto"/>
      </w:pPr>
      <w:r>
        <w:t>Proposition symbols represent declarative sentences</w:t>
      </w:r>
    </w:p>
    <w:p w14:paraId="7835571B" w14:textId="5234F458" w:rsidR="00D0322D" w:rsidRDefault="00D0322D" w:rsidP="00D0322D">
      <w:pPr>
        <w:pStyle w:val="ListParagraph"/>
        <w:numPr>
          <w:ilvl w:val="1"/>
          <w:numId w:val="7"/>
        </w:numPr>
        <w:spacing w:line="276" w:lineRule="auto"/>
      </w:pPr>
      <w:r>
        <w:t>Beware of ambiguity in language</w:t>
      </w:r>
    </w:p>
    <w:p w14:paraId="05C1AE04" w14:textId="77777777" w:rsidR="00C23B39" w:rsidRDefault="00C23B39" w:rsidP="00C23B39">
      <w:pPr>
        <w:spacing w:line="276" w:lineRule="auto"/>
      </w:pPr>
    </w:p>
    <w:p w14:paraId="5404DEB5" w14:textId="77777777" w:rsidR="00561505" w:rsidRDefault="00561505" w:rsidP="0056150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Propositional logic – semantics</w:t>
      </w:r>
    </w:p>
    <w:p w14:paraId="59E0B060" w14:textId="77777777" w:rsidR="00561505" w:rsidRDefault="000B767B" w:rsidP="00561505">
      <w:pPr>
        <w:pStyle w:val="ListParagraph"/>
        <w:numPr>
          <w:ilvl w:val="1"/>
          <w:numId w:val="7"/>
        </w:numPr>
        <w:spacing w:line="276" w:lineRule="auto"/>
      </w:pPr>
      <w:r>
        <w:t>Semantics means “meaning”</w:t>
      </w:r>
    </w:p>
    <w:p w14:paraId="1BDB3EED" w14:textId="3EFA8D5B" w:rsidR="000B767B" w:rsidRDefault="00C23B39" w:rsidP="00561505">
      <w:pPr>
        <w:pStyle w:val="ListParagraph"/>
        <w:numPr>
          <w:ilvl w:val="1"/>
          <w:numId w:val="7"/>
        </w:numPr>
        <w:spacing w:line="276" w:lineRule="auto"/>
      </w:pPr>
      <w:r>
        <w:t xml:space="preserve">Syntax for propositional logic is the </w:t>
      </w:r>
      <w:r>
        <w:rPr>
          <w:u w:val="single"/>
        </w:rPr>
        <w:t>domain</w:t>
      </w:r>
      <w:r>
        <w:t xml:space="preserve"> of the semantic function</w:t>
      </w:r>
    </w:p>
    <w:p w14:paraId="5CA81EFD" w14:textId="7C4CB262" w:rsidR="00C23B39" w:rsidRDefault="00C23B39" w:rsidP="00561505">
      <w:pPr>
        <w:pStyle w:val="ListParagraph"/>
        <w:numPr>
          <w:ilvl w:val="1"/>
          <w:numId w:val="7"/>
        </w:numPr>
        <w:spacing w:line="276" w:lineRule="auto"/>
      </w:pPr>
      <w:r>
        <w:t>Truth values in classical logic consist of T and F</w:t>
      </w:r>
    </w:p>
    <w:p w14:paraId="13ECBE49" w14:textId="00C8F896" w:rsidR="00C23B39" w:rsidRDefault="00C23B39" w:rsidP="00C23B39">
      <w:pPr>
        <w:pStyle w:val="ListParagraph"/>
        <w:numPr>
          <w:ilvl w:val="2"/>
          <w:numId w:val="7"/>
        </w:numPr>
        <w:spacing w:line="276" w:lineRule="auto"/>
      </w:pPr>
      <w:r>
        <w:t xml:space="preserve">The set of truth values is the </w:t>
      </w:r>
      <w:r>
        <w:rPr>
          <w:u w:val="single"/>
        </w:rPr>
        <w:t>range</w:t>
      </w:r>
      <w:r>
        <w:t xml:space="preserve"> of the semantic function</w:t>
      </w:r>
    </w:p>
    <w:p w14:paraId="0888A3D6" w14:textId="7D0207D4" w:rsidR="00B74A56" w:rsidRDefault="00B74A56" w:rsidP="00C23B39">
      <w:pPr>
        <w:pStyle w:val="ListParagraph"/>
        <w:numPr>
          <w:ilvl w:val="2"/>
          <w:numId w:val="7"/>
        </w:numPr>
        <w:spacing w:line="276" w:lineRule="auto"/>
      </w:pPr>
      <w:r>
        <w:t>Tr = {T, F}</w:t>
      </w:r>
    </w:p>
    <w:p w14:paraId="0CB2678E" w14:textId="23B177D7" w:rsidR="00A15015" w:rsidRDefault="00A15015" w:rsidP="00A15015">
      <w:pPr>
        <w:pStyle w:val="ListParagraph"/>
        <w:numPr>
          <w:ilvl w:val="1"/>
          <w:numId w:val="7"/>
        </w:numPr>
        <w:spacing w:line="276" w:lineRule="auto"/>
      </w:pPr>
      <w:r>
        <w:t>The semantic function maps expressions of syntax to truth values</w:t>
      </w:r>
    </w:p>
    <w:p w14:paraId="1CA73883" w14:textId="642C9982" w:rsidR="003026CF" w:rsidRDefault="003026CF" w:rsidP="00A15015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Boolean valuation</w:t>
      </w:r>
      <w:r>
        <w:t xml:space="preserve"> – function from the set of formulas in propositional logic </w:t>
      </w:r>
      <w:r>
        <w:sym w:font="Symbol" w:char="F0AE"/>
      </w:r>
      <w:r>
        <w:t xml:space="preserve"> Tr</w:t>
      </w:r>
    </w:p>
    <w:p w14:paraId="50E5BAA1" w14:textId="0AD3B710" w:rsidR="00F004AF" w:rsidRDefault="00F004AF" w:rsidP="00F004AF">
      <w:pPr>
        <w:pStyle w:val="ListParagraph"/>
        <w:numPr>
          <w:ilvl w:val="2"/>
          <w:numId w:val="7"/>
        </w:numPr>
        <w:spacing w:line="276" w:lineRule="auto"/>
      </w:pPr>
      <w:r>
        <w:t>Underline is a semantic function that means “meaning of the formula”</w:t>
      </w:r>
    </w:p>
    <w:p w14:paraId="4844EC47" w14:textId="1ED71A02" w:rsidR="00850CDE" w:rsidRDefault="00850CDE" w:rsidP="00F004AF">
      <w:pPr>
        <w:pStyle w:val="ListParagraph"/>
        <w:numPr>
          <w:ilvl w:val="2"/>
          <w:numId w:val="7"/>
        </w:numPr>
        <w:spacing w:line="276" w:lineRule="auto"/>
      </w:pPr>
      <w:r>
        <w:t>NOT, AND, OR, IMP, IFF are functions that are the meanings of their corresponding symbols</w:t>
      </w:r>
    </w:p>
    <w:p w14:paraId="4FDA5B64" w14:textId="6DD8E1BA" w:rsidR="00AC138C" w:rsidRDefault="00AC138C" w:rsidP="00AC138C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>
        <w:rPr>
          <w:u w:val="single"/>
        </w:rPr>
        <w:t>false</w:t>
      </w:r>
      <w:r>
        <w:t xml:space="preserve"> = F, </w:t>
      </w:r>
      <w:r>
        <w:rPr>
          <w:u w:val="single"/>
        </w:rPr>
        <w:t>true</w:t>
      </w:r>
      <w:r>
        <w:t xml:space="preserve"> = T, </w:t>
      </w:r>
      <w:r>
        <w:rPr>
          <w:u w:val="single"/>
        </w:rPr>
        <w:sym w:font="Symbol" w:char="F0D8"/>
      </w:r>
      <w:r>
        <w:rPr>
          <w:u w:val="single"/>
        </w:rPr>
        <w:t>P</w:t>
      </w:r>
      <w:r>
        <w:t xml:space="preserve"> = NOT(</w:t>
      </w:r>
      <w:r>
        <w:rPr>
          <w:u w:val="single"/>
        </w:rPr>
        <w:t>P</w:t>
      </w:r>
      <w:r>
        <w:t>), etc.</w:t>
      </w:r>
    </w:p>
    <w:p w14:paraId="3458888B" w14:textId="7B3CD0C8" w:rsidR="00AC138C" w:rsidRDefault="00AC138C" w:rsidP="00AC138C">
      <w:pPr>
        <w:pStyle w:val="ListParagraph"/>
        <w:numPr>
          <w:ilvl w:val="2"/>
          <w:numId w:val="7"/>
        </w:numPr>
        <w:spacing w:line="276" w:lineRule="auto"/>
      </w:pPr>
      <w:r>
        <w:t>Only need to describe the association of truth values w/ proposition symbols</w:t>
      </w:r>
    </w:p>
    <w:p w14:paraId="389C3384" w14:textId="734CBCB0" w:rsidR="00084B55" w:rsidRDefault="00084B55" w:rsidP="00084B55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Truth table</w:t>
      </w:r>
    </w:p>
    <w:p w14:paraId="61EF95F6" w14:textId="53159F11" w:rsidR="00084B55" w:rsidRDefault="00084B55" w:rsidP="00084B55">
      <w:pPr>
        <w:pStyle w:val="ListParagraph"/>
        <w:numPr>
          <w:ilvl w:val="2"/>
          <w:numId w:val="7"/>
        </w:numPr>
        <w:spacing w:line="276" w:lineRule="auto"/>
      </w:pPr>
      <w:r>
        <w:t>Each row is a possible Boolean valuation</w:t>
      </w:r>
    </w:p>
    <w:p w14:paraId="7F843D64" w14:textId="12571D55" w:rsidR="00084B55" w:rsidRDefault="00084B55" w:rsidP="00084B55">
      <w:pPr>
        <w:pStyle w:val="ListParagraph"/>
        <w:numPr>
          <w:ilvl w:val="2"/>
          <w:numId w:val="7"/>
        </w:numPr>
        <w:spacing w:line="276" w:lineRule="auto"/>
      </w:pPr>
      <w:r>
        <w:t>Each cell contains the truth value for the subformula w/ row’s Boolean valuation</w:t>
      </w:r>
    </w:p>
    <w:p w14:paraId="48A00E8E" w14:textId="31461985" w:rsidR="00592D7D" w:rsidRDefault="00592D7D" w:rsidP="00592D7D">
      <w:pPr>
        <w:pStyle w:val="ListParagraph"/>
        <w:numPr>
          <w:ilvl w:val="1"/>
          <w:numId w:val="7"/>
        </w:numPr>
        <w:spacing w:line="276" w:lineRule="auto"/>
      </w:pPr>
      <w:r>
        <w:t xml:space="preserve">A formula P is </w:t>
      </w:r>
      <w:r>
        <w:rPr>
          <w:b/>
        </w:rPr>
        <w:t>satisfiable</w:t>
      </w:r>
      <w:r>
        <w:t xml:space="preserve"> if there exists a Boolean valuation such that </w:t>
      </w:r>
      <w:r>
        <w:rPr>
          <w:u w:val="single"/>
        </w:rPr>
        <w:t>P</w:t>
      </w:r>
      <w:r>
        <w:t xml:space="preserve"> = T</w:t>
      </w:r>
    </w:p>
    <w:p w14:paraId="657028F3" w14:textId="29C7F8AA" w:rsidR="00212227" w:rsidRDefault="00212227" w:rsidP="00592D7D">
      <w:pPr>
        <w:pStyle w:val="ListParagraph"/>
        <w:numPr>
          <w:ilvl w:val="1"/>
          <w:numId w:val="7"/>
        </w:numPr>
        <w:spacing w:line="276" w:lineRule="auto"/>
      </w:pPr>
      <w:r>
        <w:t xml:space="preserve">A formula P is a </w:t>
      </w:r>
      <w:r>
        <w:rPr>
          <w:b/>
        </w:rPr>
        <w:t>tautology (valid)</w:t>
      </w:r>
      <w:r>
        <w:t xml:space="preserve"> if </w:t>
      </w:r>
      <w:r>
        <w:rPr>
          <w:u w:val="single"/>
        </w:rPr>
        <w:t>P</w:t>
      </w:r>
      <w:r>
        <w:t xml:space="preserve"> = T for all Boolean valuations</w:t>
      </w:r>
    </w:p>
    <w:p w14:paraId="47E4128B" w14:textId="77202CBF" w:rsidR="00CF7041" w:rsidRDefault="00CF7041" w:rsidP="00CF7041">
      <w:pPr>
        <w:pStyle w:val="ListParagraph"/>
        <w:numPr>
          <w:ilvl w:val="2"/>
          <w:numId w:val="7"/>
        </w:numPr>
        <w:spacing w:line="276" w:lineRule="auto"/>
      </w:pPr>
      <w:r>
        <w:t xml:space="preserve">P is a tautology </w:t>
      </w:r>
      <w:r>
        <w:sym w:font="Symbol" w:char="F0AE"/>
      </w:r>
      <w:r>
        <w:t xml:space="preserve"> </w:t>
      </w:r>
      <w:r w:rsidRPr="00CF7041">
        <w:rPr>
          <w:b/>
        </w:rPr>
        <w:t>|= P</w:t>
      </w:r>
    </w:p>
    <w:p w14:paraId="2AB6DC59" w14:textId="77777777" w:rsidR="00893DF8" w:rsidRDefault="00893DF8" w:rsidP="00893DF8">
      <w:pPr>
        <w:pStyle w:val="ListParagraph"/>
        <w:numPr>
          <w:ilvl w:val="1"/>
          <w:numId w:val="7"/>
        </w:numPr>
        <w:spacing w:line="276" w:lineRule="auto"/>
      </w:pPr>
      <w:r>
        <w:t xml:space="preserve">A propositional formula A is a </w:t>
      </w:r>
      <w:r>
        <w:rPr>
          <w:b/>
        </w:rPr>
        <w:t>contradiction</w:t>
      </w:r>
      <w:r>
        <w:t xml:space="preserve"> if </w:t>
      </w:r>
      <w:r>
        <w:rPr>
          <w:u w:val="single"/>
        </w:rPr>
        <w:t>A</w:t>
      </w:r>
      <w:r>
        <w:t xml:space="preserve"> = F for all Boolean valuations</w:t>
      </w:r>
    </w:p>
    <w:p w14:paraId="44301401" w14:textId="77777777" w:rsidR="00893DF8" w:rsidRDefault="00893DF8" w:rsidP="00893DF8">
      <w:pPr>
        <w:pStyle w:val="ListParagraph"/>
        <w:numPr>
          <w:ilvl w:val="1"/>
          <w:numId w:val="7"/>
        </w:numPr>
        <w:spacing w:line="276" w:lineRule="auto"/>
      </w:pPr>
      <w:r>
        <w:t xml:space="preserve">A </w:t>
      </w:r>
      <w:r>
        <w:rPr>
          <w:b/>
        </w:rPr>
        <w:t>contingent</w:t>
      </w:r>
      <w:r>
        <w:t xml:space="preserve"> formula is neither a tautology nor contradiction</w:t>
      </w:r>
    </w:p>
    <w:p w14:paraId="28618D6E" w14:textId="7AA6750C" w:rsidR="00CF7041" w:rsidRDefault="00E02121" w:rsidP="004D65D6">
      <w:pPr>
        <w:pStyle w:val="ListParagraph"/>
        <w:numPr>
          <w:ilvl w:val="1"/>
          <w:numId w:val="7"/>
        </w:numPr>
        <w:spacing w:line="276" w:lineRule="auto"/>
      </w:pPr>
      <w:r>
        <w:t xml:space="preserve">A formula P </w:t>
      </w:r>
      <w:r>
        <w:rPr>
          <w:b/>
        </w:rPr>
        <w:t>logically implies</w:t>
      </w:r>
      <w:r>
        <w:t xml:space="preserve"> a formula Q iff for all Boolean valuations, if </w:t>
      </w:r>
      <w:r>
        <w:rPr>
          <w:u w:val="single"/>
        </w:rPr>
        <w:t>P</w:t>
      </w:r>
      <w:r>
        <w:t xml:space="preserve"> = T then </w:t>
      </w:r>
      <w:r>
        <w:rPr>
          <w:u w:val="single"/>
        </w:rPr>
        <w:t>Q</w:t>
      </w:r>
      <w:r>
        <w:t xml:space="preserve"> = T</w:t>
      </w:r>
    </w:p>
    <w:p w14:paraId="1C72D950" w14:textId="743BC6B5" w:rsidR="00D46AC4" w:rsidRDefault="00D46AC4" w:rsidP="00D46AC4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>
        <w:rPr>
          <w:b/>
        </w:rPr>
        <w:t xml:space="preserve">P |= Q </w:t>
      </w:r>
      <w:r>
        <w:t>or</w:t>
      </w:r>
      <w:r>
        <w:rPr>
          <w:b/>
        </w:rPr>
        <w:t xml:space="preserve"> |= P </w:t>
      </w:r>
      <w:r w:rsidRPr="00D46AC4">
        <w:rPr>
          <w:b/>
        </w:rPr>
        <w:sym w:font="Symbol" w:char="F0DE"/>
      </w:r>
      <w:r>
        <w:rPr>
          <w:b/>
        </w:rPr>
        <w:t xml:space="preserve"> Q</w:t>
      </w:r>
    </w:p>
    <w:p w14:paraId="6F9984D2" w14:textId="107298D1" w:rsidR="00D46AC4" w:rsidRDefault="00AD2618" w:rsidP="00D46AC4">
      <w:pPr>
        <w:pStyle w:val="ListParagraph"/>
        <w:numPr>
          <w:ilvl w:val="2"/>
          <w:numId w:val="7"/>
        </w:numPr>
        <w:spacing w:line="276" w:lineRule="auto"/>
      </w:pPr>
      <w:r>
        <w:t xml:space="preserve">i.e. the implication P </w:t>
      </w:r>
      <w:r>
        <w:sym w:font="Symbol" w:char="F0DE"/>
      </w:r>
      <w:r>
        <w:t xml:space="preserve"> Q is a tautology</w:t>
      </w:r>
    </w:p>
    <w:p w14:paraId="52D59FDE" w14:textId="7BECB7DF" w:rsidR="004063A1" w:rsidRDefault="004063A1" w:rsidP="00D46AC4">
      <w:pPr>
        <w:pStyle w:val="ListParagraph"/>
        <w:numPr>
          <w:ilvl w:val="2"/>
          <w:numId w:val="7"/>
        </w:numPr>
        <w:spacing w:line="276" w:lineRule="auto"/>
      </w:pPr>
      <w:r>
        <w:t xml:space="preserve">i.e. P </w:t>
      </w:r>
      <w:r>
        <w:sym w:font="Symbol" w:char="F0DE"/>
      </w:r>
      <w:r>
        <w:t xml:space="preserve"> Q is a</w:t>
      </w:r>
      <w:r>
        <w:rPr>
          <w:b/>
        </w:rPr>
        <w:t xml:space="preserve"> valid argument</w:t>
      </w:r>
    </w:p>
    <w:p w14:paraId="2B431560" w14:textId="088B58B3" w:rsidR="005741DB" w:rsidRDefault="005741DB" w:rsidP="005741DB">
      <w:pPr>
        <w:pStyle w:val="ListParagraph"/>
        <w:numPr>
          <w:ilvl w:val="1"/>
          <w:numId w:val="7"/>
        </w:numPr>
        <w:spacing w:line="276" w:lineRule="auto"/>
      </w:pPr>
      <w:r>
        <w:t xml:space="preserve">Generalize: a set of formulas P1 … Pn </w:t>
      </w:r>
      <w:r>
        <w:rPr>
          <w:b/>
        </w:rPr>
        <w:t>logically implies</w:t>
      </w:r>
      <w:r>
        <w:t xml:space="preserve"> a formula Q iff for all Boolean valuations, if </w:t>
      </w:r>
      <w:r>
        <w:rPr>
          <w:u w:val="single"/>
        </w:rPr>
        <w:t>P1</w:t>
      </w:r>
      <w:r>
        <w:t xml:space="preserve"> = T and </w:t>
      </w:r>
      <w:r>
        <w:rPr>
          <w:u w:val="single"/>
        </w:rPr>
        <w:t>P2</w:t>
      </w:r>
      <w:r>
        <w:t xml:space="preserve"> = T and … then </w:t>
      </w:r>
      <w:r>
        <w:rPr>
          <w:u w:val="single"/>
        </w:rPr>
        <w:t>Q</w:t>
      </w:r>
      <w:r>
        <w:t xml:space="preserve"> = T</w:t>
      </w:r>
    </w:p>
    <w:p w14:paraId="46A4DAFC" w14:textId="04DF8779" w:rsidR="00A35E45" w:rsidRDefault="00A35E45" w:rsidP="00A35E45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>
        <w:rPr>
          <w:b/>
        </w:rPr>
        <w:t>P1 … Pn |= Q</w:t>
      </w:r>
    </w:p>
    <w:p w14:paraId="0E5CD38C" w14:textId="498DE0A8" w:rsidR="00A35E45" w:rsidRDefault="00A35E45" w:rsidP="00A35E45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Pr="005205AD">
        <w:rPr>
          <w:b/>
        </w:rPr>
        <w:t xml:space="preserve">P1 </w:t>
      </w:r>
      <w:r w:rsidRPr="005205AD">
        <w:rPr>
          <w:b/>
        </w:rPr>
        <w:sym w:font="Symbol" w:char="F0D9"/>
      </w:r>
      <w:r w:rsidRPr="005205AD">
        <w:rPr>
          <w:b/>
        </w:rPr>
        <w:t xml:space="preserve"> … </w:t>
      </w:r>
      <w:r w:rsidRPr="005205AD">
        <w:rPr>
          <w:b/>
        </w:rPr>
        <w:sym w:font="Symbol" w:char="F0D9"/>
      </w:r>
      <w:r w:rsidRPr="005205AD">
        <w:rPr>
          <w:b/>
        </w:rPr>
        <w:t xml:space="preserve"> Pn |= Q</w:t>
      </w:r>
    </w:p>
    <w:p w14:paraId="7E47F579" w14:textId="29A110BB" w:rsidR="003A503D" w:rsidRDefault="003A503D" w:rsidP="00970E02">
      <w:pPr>
        <w:pStyle w:val="ListParagraph"/>
        <w:numPr>
          <w:ilvl w:val="2"/>
          <w:numId w:val="7"/>
        </w:numPr>
        <w:spacing w:line="276" w:lineRule="auto"/>
      </w:pPr>
      <w:r>
        <w:t>In a truth table, find all rows where all premises have truth values of T</w:t>
      </w:r>
    </w:p>
    <w:p w14:paraId="00962A5A" w14:textId="560F7CBA" w:rsidR="00866864" w:rsidRDefault="00866864" w:rsidP="00970E02">
      <w:pPr>
        <w:pStyle w:val="ListParagraph"/>
        <w:numPr>
          <w:ilvl w:val="3"/>
          <w:numId w:val="7"/>
        </w:numPr>
        <w:spacing w:line="276" w:lineRule="auto"/>
      </w:pPr>
      <w:r>
        <w:t>The conclusion should also have truth values of T in all of these rows</w:t>
      </w:r>
    </w:p>
    <w:p w14:paraId="779BFD80" w14:textId="5EB7DBD7" w:rsidR="00E91932" w:rsidRDefault="00174922" w:rsidP="00970E02">
      <w:pPr>
        <w:pStyle w:val="ListParagraph"/>
        <w:numPr>
          <w:ilvl w:val="1"/>
          <w:numId w:val="7"/>
        </w:numPr>
        <w:spacing w:line="276" w:lineRule="auto"/>
      </w:pPr>
      <w:r>
        <w:t xml:space="preserve">Two formulas are </w:t>
      </w:r>
      <w:r>
        <w:rPr>
          <w:b/>
        </w:rPr>
        <w:t>logically equivalent</w:t>
      </w:r>
      <w:r>
        <w:t xml:space="preserve"> iff for all possible Boolean valuations, </w:t>
      </w:r>
      <w:r>
        <w:rPr>
          <w:u w:val="single"/>
        </w:rPr>
        <w:t>P</w:t>
      </w:r>
      <w:r>
        <w:t xml:space="preserve"> = </w:t>
      </w:r>
      <w:r>
        <w:rPr>
          <w:u w:val="single"/>
        </w:rPr>
        <w:t>Q</w:t>
      </w:r>
    </w:p>
    <w:p w14:paraId="4E79AC7C" w14:textId="37D5201A" w:rsidR="00174922" w:rsidRDefault="00174922" w:rsidP="00174922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7E3E29">
        <w:rPr>
          <w:b/>
        </w:rPr>
        <w:t>P &lt;</w:t>
      </w:r>
      <w:r w:rsidR="007E3E29">
        <w:rPr>
          <w:b/>
        </w:rPr>
        <w:sym w:font="Symbol" w:char="F0BA"/>
      </w:r>
      <w:r w:rsidR="007E3E29">
        <w:rPr>
          <w:b/>
        </w:rPr>
        <w:t>&gt; Q</w:t>
      </w:r>
    </w:p>
    <w:p w14:paraId="2CDAE1AC" w14:textId="69CA5462" w:rsidR="00174922" w:rsidRDefault="00174922" w:rsidP="00174922">
      <w:pPr>
        <w:pStyle w:val="ListParagraph"/>
        <w:numPr>
          <w:ilvl w:val="2"/>
          <w:numId w:val="7"/>
        </w:numPr>
        <w:spacing w:line="276" w:lineRule="auto"/>
      </w:pPr>
      <w:r>
        <w:t>i.e.</w:t>
      </w:r>
      <w:r w:rsidR="007E3E29">
        <w:t xml:space="preserve"> </w:t>
      </w:r>
      <w:r w:rsidR="007E3E29" w:rsidRPr="005205AD">
        <w:rPr>
          <w:b/>
        </w:rPr>
        <w:t xml:space="preserve">|= P </w:t>
      </w:r>
      <w:r w:rsidR="007E3E29" w:rsidRPr="005205AD">
        <w:rPr>
          <w:b/>
        </w:rPr>
        <w:sym w:font="Symbol" w:char="F0DB"/>
      </w:r>
      <w:r w:rsidR="007E3E29" w:rsidRPr="005205AD">
        <w:rPr>
          <w:b/>
        </w:rPr>
        <w:t xml:space="preserve"> Q</w:t>
      </w:r>
      <w:r w:rsidR="007E3E29">
        <w:t xml:space="preserve"> (material equivalence)</w:t>
      </w:r>
    </w:p>
    <w:p w14:paraId="1474B439" w14:textId="09F911A3" w:rsidR="001F0619" w:rsidRDefault="001F0619" w:rsidP="00174922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="00E30854">
        <w:t xml:space="preserve">For all Boolean valuations, </w:t>
      </w:r>
      <w:r w:rsidR="00E30854">
        <w:rPr>
          <w:u w:val="single"/>
        </w:rPr>
        <w:t>P</w:t>
      </w:r>
      <w:r w:rsidR="00E30854">
        <w:t xml:space="preserve"> = T iff </w:t>
      </w:r>
      <w:r w:rsidR="00E30854">
        <w:rPr>
          <w:u w:val="single"/>
        </w:rPr>
        <w:t>Q</w:t>
      </w:r>
      <w:r w:rsidR="00E30854">
        <w:t xml:space="preserve"> = T</w:t>
      </w:r>
    </w:p>
    <w:p w14:paraId="4076E11F" w14:textId="2BA72C25" w:rsidR="00270637" w:rsidRDefault="00270637" w:rsidP="00174922">
      <w:pPr>
        <w:pStyle w:val="ListParagraph"/>
        <w:numPr>
          <w:ilvl w:val="2"/>
          <w:numId w:val="7"/>
        </w:numPr>
        <w:spacing w:line="276" w:lineRule="auto"/>
      </w:pPr>
      <w:r>
        <w:t>i.e. they have the same truth tables</w:t>
      </w:r>
    </w:p>
    <w:p w14:paraId="09D14F4F" w14:textId="29876066" w:rsidR="00E0300E" w:rsidRDefault="00E0300E" w:rsidP="00174922">
      <w:pPr>
        <w:pStyle w:val="ListParagraph"/>
        <w:numPr>
          <w:ilvl w:val="2"/>
          <w:numId w:val="7"/>
        </w:numPr>
        <w:spacing w:line="276" w:lineRule="auto"/>
      </w:pPr>
      <w:r>
        <w:t>To show that P &lt;</w:t>
      </w:r>
      <w:r>
        <w:sym w:font="Symbol" w:char="F0BA"/>
      </w:r>
      <w:r>
        <w:t>/</w:t>
      </w:r>
      <w:r>
        <w:sym w:font="Symbol" w:char="F0BA"/>
      </w:r>
      <w:r>
        <w:t xml:space="preserve">&gt; Q, find a B. v. where </w:t>
      </w:r>
      <w:r>
        <w:rPr>
          <w:u w:val="single"/>
        </w:rPr>
        <w:t>P</w:t>
      </w:r>
      <w:r>
        <w:t xml:space="preserve"> </w:t>
      </w:r>
      <w:r>
        <w:sym w:font="Symbol" w:char="F0B9"/>
      </w:r>
      <w:r>
        <w:t xml:space="preserve"> </w:t>
      </w:r>
      <w:r>
        <w:rPr>
          <w:u w:val="single"/>
        </w:rPr>
        <w:t>Q</w:t>
      </w:r>
    </w:p>
    <w:p w14:paraId="4FEFA6E1" w14:textId="4CDD5130" w:rsidR="00A8346F" w:rsidRDefault="00A8346F" w:rsidP="00A8346F">
      <w:pPr>
        <w:pStyle w:val="ListParagraph"/>
        <w:numPr>
          <w:ilvl w:val="3"/>
          <w:numId w:val="7"/>
        </w:numPr>
        <w:spacing w:line="276" w:lineRule="auto"/>
      </w:pPr>
      <w:r>
        <w:t>i.e. counterexample</w:t>
      </w:r>
      <w:bookmarkStart w:id="0" w:name="_GoBack"/>
      <w:bookmarkEnd w:id="0"/>
    </w:p>
    <w:p w14:paraId="5FA8AF8D" w14:textId="0178FD86" w:rsidR="00174922" w:rsidRDefault="00174922" w:rsidP="00174922">
      <w:pPr>
        <w:pStyle w:val="ListParagraph"/>
        <w:numPr>
          <w:ilvl w:val="1"/>
          <w:numId w:val="7"/>
        </w:numPr>
        <w:spacing w:line="276" w:lineRule="auto"/>
      </w:pPr>
      <w:r>
        <w:t xml:space="preserve">A collection of formulas is </w:t>
      </w:r>
      <w:r>
        <w:rPr>
          <w:b/>
        </w:rPr>
        <w:t>consistent</w:t>
      </w:r>
      <w:r>
        <w:t xml:space="preserve"> if there exists a B. v. in which they can all be true simultaneously</w:t>
      </w:r>
    </w:p>
    <w:p w14:paraId="1CF83CB9" w14:textId="6EB97724" w:rsidR="00F41E8F" w:rsidRDefault="00F41E8F" w:rsidP="00F41E8F">
      <w:pPr>
        <w:pStyle w:val="ListParagraph"/>
        <w:numPr>
          <w:ilvl w:val="2"/>
          <w:numId w:val="7"/>
        </w:numPr>
        <w:spacing w:line="276" w:lineRule="auto"/>
      </w:pPr>
      <w:r>
        <w:t xml:space="preserve">i.e. the conjunction of the formulas (P1 </w:t>
      </w:r>
      <w:r>
        <w:sym w:font="Symbol" w:char="F0D9"/>
      </w:r>
      <w:r>
        <w:t xml:space="preserve"> P2 </w:t>
      </w:r>
      <w:r>
        <w:sym w:font="Symbol" w:char="F0D9"/>
      </w:r>
      <w:r>
        <w:t xml:space="preserve"> … ) is satisfiable</w:t>
      </w:r>
    </w:p>
    <w:p w14:paraId="31409D23" w14:textId="470B0F91" w:rsidR="00174922" w:rsidRPr="007C2BB5" w:rsidRDefault="006A07E3" w:rsidP="00254BBF">
      <w:pPr>
        <w:pStyle w:val="ListParagraph"/>
        <w:numPr>
          <w:ilvl w:val="2"/>
          <w:numId w:val="7"/>
        </w:numPr>
        <w:spacing w:line="276" w:lineRule="auto"/>
      </w:pPr>
      <w:r>
        <w:t>Thus if the set of premises is not consistent, they can logically imply anything (</w:t>
      </w:r>
      <w:r>
        <w:rPr>
          <w:b/>
        </w:rPr>
        <w:t xml:space="preserve">false implies </w:t>
      </w:r>
      <w:r w:rsidR="00285D04">
        <w:rPr>
          <w:b/>
        </w:rPr>
        <w:t>anything</w:t>
      </w:r>
      <w:r>
        <w:t>)</w:t>
      </w:r>
    </w:p>
    <w:sectPr w:rsidR="00174922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AF"/>
    <w:rsid w:val="00084B55"/>
    <w:rsid w:val="000B767B"/>
    <w:rsid w:val="000C4A5E"/>
    <w:rsid w:val="00174922"/>
    <w:rsid w:val="001B0B39"/>
    <w:rsid w:val="001F0619"/>
    <w:rsid w:val="00212227"/>
    <w:rsid w:val="00254BBF"/>
    <w:rsid w:val="00270637"/>
    <w:rsid w:val="002842AB"/>
    <w:rsid w:val="00285D04"/>
    <w:rsid w:val="002A72FD"/>
    <w:rsid w:val="003026CF"/>
    <w:rsid w:val="00335E86"/>
    <w:rsid w:val="00352D65"/>
    <w:rsid w:val="00374C12"/>
    <w:rsid w:val="003A503D"/>
    <w:rsid w:val="004063A1"/>
    <w:rsid w:val="00465AB7"/>
    <w:rsid w:val="00477379"/>
    <w:rsid w:val="004D65D6"/>
    <w:rsid w:val="004E5EC9"/>
    <w:rsid w:val="005205AD"/>
    <w:rsid w:val="005258F0"/>
    <w:rsid w:val="00540977"/>
    <w:rsid w:val="00561505"/>
    <w:rsid w:val="005653AF"/>
    <w:rsid w:val="00567C4E"/>
    <w:rsid w:val="005741DB"/>
    <w:rsid w:val="00592D7D"/>
    <w:rsid w:val="005C3857"/>
    <w:rsid w:val="005F47B3"/>
    <w:rsid w:val="00632E05"/>
    <w:rsid w:val="006A07E3"/>
    <w:rsid w:val="00784A0C"/>
    <w:rsid w:val="007C2BB5"/>
    <w:rsid w:val="007D0FAB"/>
    <w:rsid w:val="007E3E29"/>
    <w:rsid w:val="00850CDE"/>
    <w:rsid w:val="00866864"/>
    <w:rsid w:val="00875D61"/>
    <w:rsid w:val="00893DF8"/>
    <w:rsid w:val="008E7A2E"/>
    <w:rsid w:val="00970E02"/>
    <w:rsid w:val="00976DFF"/>
    <w:rsid w:val="00A15015"/>
    <w:rsid w:val="00A35E45"/>
    <w:rsid w:val="00A37C64"/>
    <w:rsid w:val="00A8346F"/>
    <w:rsid w:val="00AC138C"/>
    <w:rsid w:val="00AC1E69"/>
    <w:rsid w:val="00AD2618"/>
    <w:rsid w:val="00B03589"/>
    <w:rsid w:val="00B74A56"/>
    <w:rsid w:val="00BD0A6A"/>
    <w:rsid w:val="00C23B39"/>
    <w:rsid w:val="00C47C76"/>
    <w:rsid w:val="00CA068F"/>
    <w:rsid w:val="00CB44EA"/>
    <w:rsid w:val="00CF7041"/>
    <w:rsid w:val="00D01C32"/>
    <w:rsid w:val="00D0322D"/>
    <w:rsid w:val="00D46AC4"/>
    <w:rsid w:val="00D83944"/>
    <w:rsid w:val="00E02121"/>
    <w:rsid w:val="00E0300E"/>
    <w:rsid w:val="00E2381A"/>
    <w:rsid w:val="00E30854"/>
    <w:rsid w:val="00E91932"/>
    <w:rsid w:val="00F004AF"/>
    <w:rsid w:val="00F14369"/>
    <w:rsid w:val="00F224AE"/>
    <w:rsid w:val="00F41E8F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D46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table" w:styleId="TableGrid">
    <w:name w:val="Table Grid"/>
    <w:basedOn w:val="TableNormal"/>
    <w:uiPriority w:val="59"/>
    <w:rsid w:val="00A37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table" w:styleId="TableGrid">
    <w:name w:val="Table Grid"/>
    <w:basedOn w:val="TableNormal"/>
    <w:uiPriority w:val="59"/>
    <w:rsid w:val="00A37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131</TotalTime>
  <Pages>3</Pages>
  <Words>545</Words>
  <Characters>3108</Characters>
  <Application>Microsoft Macintosh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57</cp:revision>
  <dcterms:created xsi:type="dcterms:W3CDTF">2015-09-17T17:08:00Z</dcterms:created>
  <dcterms:modified xsi:type="dcterms:W3CDTF">2015-10-24T20:49:00Z</dcterms:modified>
</cp:coreProperties>
</file>
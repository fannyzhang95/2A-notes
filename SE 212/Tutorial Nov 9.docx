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1DFD7" w14:textId="77777777" w:rsidR="00C47C76" w:rsidRDefault="004E1C01" w:rsidP="007C2BB5">
      <w:pPr>
        <w:spacing w:line="276" w:lineRule="auto"/>
      </w:pPr>
      <w:r>
        <w:rPr>
          <w:b/>
          <w:u w:val="single"/>
        </w:rPr>
        <w:t>Tutorial Nov 9, 2015</w:t>
      </w:r>
    </w:p>
    <w:p w14:paraId="67254173" w14:textId="77777777" w:rsidR="007C2BB5" w:rsidRDefault="007C2BB5" w:rsidP="007C2BB5">
      <w:pPr>
        <w:spacing w:line="276" w:lineRule="auto"/>
      </w:pPr>
    </w:p>
    <w:p w14:paraId="1B4CCCD8" w14:textId="77777777" w:rsidR="004E1C01" w:rsidRDefault="004E1C01" w:rsidP="004E1C01">
      <w:pPr>
        <w:pStyle w:val="ListParagraph"/>
        <w:numPr>
          <w:ilvl w:val="0"/>
          <w:numId w:val="7"/>
        </w:numPr>
        <w:spacing w:line="276" w:lineRule="auto"/>
      </w:pPr>
      <w:r>
        <w:t>The set of places where people in Waterloo were born</w:t>
      </w:r>
    </w:p>
    <w:p w14:paraId="28C4C06F" w14:textId="31C51034" w:rsidR="00445AF3" w:rsidRDefault="00445AF3" w:rsidP="00445AF3">
      <w:pPr>
        <w:pStyle w:val="ListParagraph"/>
        <w:numPr>
          <w:ilvl w:val="1"/>
          <w:numId w:val="7"/>
        </w:numPr>
        <w:spacing w:line="276" w:lineRule="auto"/>
      </w:pPr>
      <w:r>
        <w:t xml:space="preserve">{ x | </w:t>
      </w:r>
      <w:r>
        <w:sym w:font="Symbol" w:char="F024"/>
      </w:r>
      <w:r>
        <w:t xml:space="preserve">y . born(y, x) </w:t>
      </w:r>
      <w:r>
        <w:sym w:font="Symbol" w:char="F0D9"/>
      </w:r>
      <w:r>
        <w:t xml:space="preserve"> in(y, Waterloo)}</w:t>
      </w:r>
    </w:p>
    <w:p w14:paraId="6C5B3BCE" w14:textId="77777777" w:rsidR="00540453" w:rsidRDefault="00540453" w:rsidP="00540453">
      <w:pPr>
        <w:pStyle w:val="ListParagraph"/>
        <w:numPr>
          <w:ilvl w:val="1"/>
          <w:numId w:val="7"/>
        </w:numPr>
        <w:spacing w:line="276" w:lineRule="auto"/>
      </w:pPr>
      <w:r>
        <w:t xml:space="preserve">{ birthplace(x) | x </w:t>
      </w:r>
      <w:r>
        <w:sym w:font="Symbol" w:char="F0CE"/>
      </w:r>
      <w:r>
        <w:t xml:space="preserve"> Person </w:t>
      </w:r>
      <w:r>
        <w:sym w:font="Symbol" w:char="F0D9"/>
      </w:r>
      <w:r>
        <w:t xml:space="preserve"> in(x, Waterloo)} </w:t>
      </w:r>
    </w:p>
    <w:p w14:paraId="031236AA" w14:textId="77777777" w:rsidR="004E1C01" w:rsidRDefault="004E1C01" w:rsidP="004E1C01">
      <w:pPr>
        <w:pStyle w:val="ListParagraph"/>
        <w:numPr>
          <w:ilvl w:val="0"/>
          <w:numId w:val="7"/>
        </w:numPr>
        <w:spacing w:line="276" w:lineRule="auto"/>
      </w:pPr>
      <w:r>
        <w:t>Everyone enrolled in CS777 is enrolled in CS772 or CS771</w:t>
      </w:r>
    </w:p>
    <w:p w14:paraId="55B1E80F" w14:textId="67220A09" w:rsidR="00BB1302" w:rsidRDefault="00BB1302" w:rsidP="00BB1302">
      <w:pPr>
        <w:pStyle w:val="ListParagraph"/>
        <w:numPr>
          <w:ilvl w:val="1"/>
          <w:numId w:val="7"/>
        </w:numPr>
        <w:spacing w:line="276" w:lineRule="auto"/>
      </w:pPr>
      <w:r>
        <w:t xml:space="preserve">CS777 </w:t>
      </w:r>
      <w:r>
        <w:sym w:font="Symbol" w:char="F0CD"/>
      </w:r>
      <w:r>
        <w:t xml:space="preserve"> CS772 </w:t>
      </w:r>
      <w:r>
        <w:sym w:font="Symbol" w:char="F0C8"/>
      </w:r>
      <w:r>
        <w:t xml:space="preserve"> CS771</w:t>
      </w:r>
    </w:p>
    <w:p w14:paraId="6CC7CFBA" w14:textId="77777777" w:rsidR="004E1C01" w:rsidRDefault="004E1C01" w:rsidP="004E1C01">
      <w:pPr>
        <w:pStyle w:val="ListParagraph"/>
        <w:numPr>
          <w:ilvl w:val="0"/>
          <w:numId w:val="7"/>
        </w:numPr>
        <w:spacing w:line="276" w:lineRule="auto"/>
      </w:pPr>
      <w:r>
        <w:t>No student who likes volleyball is from Montana</w:t>
      </w:r>
    </w:p>
    <w:p w14:paraId="3806AB39" w14:textId="27CAF671" w:rsidR="007B42F7" w:rsidRDefault="003B5DB3" w:rsidP="007B42F7">
      <w:pPr>
        <w:pStyle w:val="ListParagraph"/>
        <w:numPr>
          <w:ilvl w:val="1"/>
          <w:numId w:val="7"/>
        </w:numPr>
        <w:spacing w:line="276" w:lineRule="auto"/>
      </w:pPr>
      <w:r>
        <w:t xml:space="preserve">Student </w:t>
      </w:r>
      <w:r>
        <w:sym w:font="Symbol" w:char="F0C7"/>
      </w:r>
      <w:r>
        <w:t xml:space="preserve"> </w:t>
      </w:r>
      <w:r w:rsidR="007B42F7">
        <w:t xml:space="preserve">LikesVolleyball </w:t>
      </w:r>
      <w:r w:rsidR="007B42F7">
        <w:sym w:font="Symbol" w:char="F0C7"/>
      </w:r>
      <w:r w:rsidR="007B42F7">
        <w:t xml:space="preserve"> </w:t>
      </w:r>
      <w:r w:rsidR="00CB7D03">
        <w:t>From</w:t>
      </w:r>
      <w:r w:rsidR="007B42F7">
        <w:t xml:space="preserve">Montana = </w:t>
      </w:r>
      <w:r w:rsidR="007B42F7">
        <w:sym w:font="Symbol" w:char="F0C6"/>
      </w:r>
    </w:p>
    <w:p w14:paraId="487906B6" w14:textId="77777777" w:rsidR="004E1C01" w:rsidRDefault="004E1C01" w:rsidP="004E1C01">
      <w:pPr>
        <w:pStyle w:val="ListParagraph"/>
        <w:numPr>
          <w:ilvl w:val="0"/>
          <w:numId w:val="7"/>
        </w:numPr>
        <w:spacing w:line="276" w:lineRule="auto"/>
      </w:pPr>
      <w:r>
        <w:t>Relations:</w:t>
      </w:r>
    </w:p>
    <w:p w14:paraId="66035380" w14:textId="77777777" w:rsidR="004E1C01" w:rsidRDefault="004E1C01" w:rsidP="004E1C01">
      <w:pPr>
        <w:pStyle w:val="ListParagraph"/>
        <w:numPr>
          <w:ilvl w:val="1"/>
          <w:numId w:val="7"/>
        </w:numPr>
        <w:spacing w:line="276" w:lineRule="auto"/>
      </w:pPr>
      <w:r>
        <w:t xml:space="preserve">Owns: People </w:t>
      </w:r>
      <w:r>
        <w:sym w:font="Symbol" w:char="F0AB"/>
      </w:r>
      <w:r>
        <w:t xml:space="preserve"> Cars</w:t>
      </w:r>
    </w:p>
    <w:p w14:paraId="28A7381B" w14:textId="77777777" w:rsidR="004E1C01" w:rsidRDefault="004E1C01" w:rsidP="004E1C01">
      <w:pPr>
        <w:pStyle w:val="ListParagraph"/>
        <w:numPr>
          <w:ilvl w:val="1"/>
          <w:numId w:val="7"/>
        </w:numPr>
        <w:spacing w:line="276" w:lineRule="auto"/>
      </w:pPr>
      <w:r>
        <w:t xml:space="preserve">Drives: People </w:t>
      </w:r>
      <w:r>
        <w:sym w:font="Symbol" w:char="F0AB"/>
      </w:r>
      <w:r>
        <w:t xml:space="preserve"> Cars</w:t>
      </w:r>
    </w:p>
    <w:p w14:paraId="32203F26" w14:textId="77777777" w:rsidR="004E1C01" w:rsidRDefault="004E1C01" w:rsidP="004E1C01">
      <w:pPr>
        <w:pStyle w:val="ListParagraph"/>
        <w:numPr>
          <w:ilvl w:val="1"/>
          <w:numId w:val="7"/>
        </w:numPr>
        <w:spacing w:line="276" w:lineRule="auto"/>
      </w:pPr>
      <w:r>
        <w:t xml:space="preserve">Enrolled: People </w:t>
      </w:r>
      <w:r>
        <w:sym w:font="Symbol" w:char="F0AB"/>
      </w:r>
      <w:r>
        <w:t xml:space="preserve"> Courses</w:t>
      </w:r>
    </w:p>
    <w:p w14:paraId="1A235865" w14:textId="77777777" w:rsidR="004E1C01" w:rsidRDefault="004E1C01" w:rsidP="004E1C01">
      <w:pPr>
        <w:pStyle w:val="ListParagraph"/>
        <w:numPr>
          <w:ilvl w:val="0"/>
          <w:numId w:val="7"/>
        </w:numPr>
        <w:spacing w:line="276" w:lineRule="auto"/>
      </w:pPr>
      <w:r>
        <w:t>Sets: People, Cars, Courses, Blue Cars</w:t>
      </w:r>
    </w:p>
    <w:p w14:paraId="5902C806" w14:textId="77777777" w:rsidR="00540453" w:rsidRDefault="00540453" w:rsidP="004E1C01">
      <w:pPr>
        <w:pStyle w:val="ListParagraph"/>
        <w:numPr>
          <w:ilvl w:val="0"/>
          <w:numId w:val="7"/>
        </w:numPr>
        <w:spacing w:line="276" w:lineRule="auto"/>
      </w:pPr>
      <w:r>
        <w:t>Not everyone who owns a car is enrolled in a course</w:t>
      </w:r>
    </w:p>
    <w:p w14:paraId="1AAF0EAF" w14:textId="25990805" w:rsidR="00777D7B" w:rsidRDefault="00777D7B" w:rsidP="00777D7B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 xml:space="preserve">(dom(owns) </w:t>
      </w:r>
      <w:r>
        <w:sym w:font="Symbol" w:char="F0CD"/>
      </w:r>
      <w:r>
        <w:t xml:space="preserve"> dom(enrolled))</w:t>
      </w:r>
    </w:p>
    <w:p w14:paraId="5AC063E5" w14:textId="77777777" w:rsidR="00540453" w:rsidRDefault="00540453" w:rsidP="004E1C01">
      <w:pPr>
        <w:pStyle w:val="ListParagraph"/>
        <w:numPr>
          <w:ilvl w:val="0"/>
          <w:numId w:val="7"/>
        </w:numPr>
        <w:spacing w:line="276" w:lineRule="auto"/>
      </w:pPr>
      <w:r>
        <w:t>All the cars owned by people who are enrolled in a course are blue cars</w:t>
      </w:r>
    </w:p>
    <w:p w14:paraId="3CCD7E78" w14:textId="784C69AE" w:rsidR="00B4326D" w:rsidRDefault="00B4326D" w:rsidP="00B4326D">
      <w:pPr>
        <w:pStyle w:val="ListParagraph"/>
        <w:numPr>
          <w:ilvl w:val="1"/>
          <w:numId w:val="7"/>
        </w:numPr>
        <w:spacing w:line="276" w:lineRule="auto"/>
      </w:pPr>
      <w:r>
        <w:t>Ran(</w:t>
      </w:r>
      <w:r w:rsidR="009F5268">
        <w:t>dom(e</w:t>
      </w:r>
      <w:r w:rsidR="00EA2C05">
        <w:t>nrolled) &lt;| owns</w:t>
      </w:r>
      <w:r>
        <w:t xml:space="preserve">) </w:t>
      </w:r>
      <w:r>
        <w:sym w:font="Symbol" w:char="F0CD"/>
      </w:r>
      <w:r>
        <w:t xml:space="preserve"> </w:t>
      </w:r>
      <w:r w:rsidR="000C49CA">
        <w:t>Blue Cars</w:t>
      </w:r>
    </w:p>
    <w:p w14:paraId="7BC456BE" w14:textId="428F9B83" w:rsidR="004F2529" w:rsidRDefault="004F2529" w:rsidP="00B4326D">
      <w:pPr>
        <w:pStyle w:val="ListParagraph"/>
        <w:numPr>
          <w:ilvl w:val="1"/>
          <w:numId w:val="7"/>
        </w:numPr>
        <w:spacing w:line="276" w:lineRule="auto"/>
      </w:pPr>
      <w:r>
        <w:t xml:space="preserve">Owns(|dom(enrols)|) </w:t>
      </w:r>
      <w:r>
        <w:sym w:font="Symbol" w:char="F0CD"/>
      </w:r>
      <w:r>
        <w:t xml:space="preserve"> Blue Cars</w:t>
      </w:r>
    </w:p>
    <w:p w14:paraId="21C5409A" w14:textId="77777777" w:rsidR="00540453" w:rsidRDefault="00540453" w:rsidP="004E1C01">
      <w:pPr>
        <w:pStyle w:val="ListParagraph"/>
        <w:numPr>
          <w:ilvl w:val="0"/>
          <w:numId w:val="7"/>
        </w:numPr>
        <w:spacing w:line="276" w:lineRule="auto"/>
      </w:pPr>
      <w:r>
        <w:t>All the blue cars that are driven are owned by their drivers</w:t>
      </w:r>
    </w:p>
    <w:p w14:paraId="4CD19520" w14:textId="350E47D9" w:rsidR="004F2529" w:rsidRDefault="00214BF5" w:rsidP="004F2529">
      <w:pPr>
        <w:pStyle w:val="ListParagraph"/>
        <w:numPr>
          <w:ilvl w:val="1"/>
          <w:numId w:val="7"/>
        </w:numPr>
        <w:spacing w:line="276" w:lineRule="auto"/>
      </w:pPr>
      <w:r>
        <w:t>D</w:t>
      </w:r>
      <w:r>
        <w:t xml:space="preserve">rives |&gt; Blue Cars </w:t>
      </w:r>
      <w:r>
        <w:sym w:font="Symbol" w:char="F0CD"/>
      </w:r>
      <w:r>
        <w:t xml:space="preserve"> owns</w:t>
      </w:r>
    </w:p>
    <w:p w14:paraId="074A4AF6" w14:textId="02AF5FF7" w:rsidR="00031291" w:rsidRPr="007C2BB5" w:rsidRDefault="00031291" w:rsidP="00031291">
      <w:pPr>
        <w:pStyle w:val="ListParagraph"/>
        <w:numPr>
          <w:ilvl w:val="0"/>
          <w:numId w:val="7"/>
        </w:numPr>
        <w:spacing w:line="276" w:lineRule="auto"/>
      </w:pPr>
      <w:bookmarkStart w:id="0" w:name="_GoBack"/>
      <w:bookmarkEnd w:id="0"/>
      <w:r>
        <w:t xml:space="preserve"> </w:t>
      </w:r>
    </w:p>
    <w:sectPr w:rsidR="00031291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01"/>
    <w:rsid w:val="00031291"/>
    <w:rsid w:val="000B22D1"/>
    <w:rsid w:val="000C49CA"/>
    <w:rsid w:val="000C4A5E"/>
    <w:rsid w:val="001B0B39"/>
    <w:rsid w:val="00214BF5"/>
    <w:rsid w:val="003B5DB3"/>
    <w:rsid w:val="00445AF3"/>
    <w:rsid w:val="004E1C01"/>
    <w:rsid w:val="004F2529"/>
    <w:rsid w:val="00540453"/>
    <w:rsid w:val="005C0C43"/>
    <w:rsid w:val="00777D7B"/>
    <w:rsid w:val="007A3856"/>
    <w:rsid w:val="007B42F7"/>
    <w:rsid w:val="007C2BB5"/>
    <w:rsid w:val="007D0FAB"/>
    <w:rsid w:val="0087001D"/>
    <w:rsid w:val="00875D61"/>
    <w:rsid w:val="009F5268"/>
    <w:rsid w:val="00B4326D"/>
    <w:rsid w:val="00BB1302"/>
    <w:rsid w:val="00C47C76"/>
    <w:rsid w:val="00CB7D03"/>
    <w:rsid w:val="00D83944"/>
    <w:rsid w:val="00E10E1C"/>
    <w:rsid w:val="00E94700"/>
    <w:rsid w:val="00EA2C05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CF0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29</TotalTime>
  <Pages>1</Pages>
  <Words>114</Words>
  <Characters>655</Characters>
  <Application>Microsoft Macintosh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18</cp:revision>
  <dcterms:created xsi:type="dcterms:W3CDTF">2015-11-09T19:34:00Z</dcterms:created>
  <dcterms:modified xsi:type="dcterms:W3CDTF">2015-11-09T20:11:00Z</dcterms:modified>
</cp:coreProperties>
</file>